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7FC" w:rsidRPr="001D6822" w:rsidRDefault="006249C1" w:rsidP="00DC17FC">
      <w:pPr>
        <w:pStyle w:val="Ttulo"/>
        <w:jc w:val="right"/>
      </w:pPr>
      <w:r>
        <w:fldChar w:fldCharType="begin"/>
      </w:r>
      <w:r w:rsidR="000450CE">
        <w:instrText xml:space="preserve"> SUBJECT  \* MERGEFORMAT </w:instrText>
      </w:r>
      <w:r>
        <w:fldChar w:fldCharType="separate"/>
      </w:r>
      <w:r w:rsidR="00DC17FC" w:rsidRPr="00DC17FC">
        <w:t xml:space="preserve"> </w:t>
      </w:r>
      <w:r w:rsidR="00DC17FC">
        <w:t>SGOA</w:t>
      </w:r>
    </w:p>
    <w:p w:rsidR="00C27758" w:rsidRDefault="006249C1">
      <w:pPr>
        <w:pStyle w:val="Ttulo"/>
        <w:jc w:val="right"/>
      </w:pPr>
      <w:r>
        <w:fldChar w:fldCharType="end"/>
      </w:r>
      <w:r w:rsidR="00850DC0">
        <w:t>Casos de Testes</w:t>
      </w:r>
    </w:p>
    <w:p w:rsidR="00C27758" w:rsidRDefault="00C27758">
      <w:pPr>
        <w:pStyle w:val="Ttulo"/>
        <w:rPr>
          <w:sz w:val="28"/>
          <w:szCs w:val="28"/>
        </w:rPr>
      </w:pPr>
    </w:p>
    <w:p w:rsidR="00C27758" w:rsidRDefault="00C27758">
      <w:pPr>
        <w:pStyle w:val="InfoBlue"/>
      </w:pPr>
    </w:p>
    <w:p w:rsidR="00C27758" w:rsidRDefault="00C27758">
      <w:pPr>
        <w:sectPr w:rsidR="00C27758" w:rsidSect="00D77421">
          <w:headerReference w:type="default" r:id="rId9"/>
          <w:pgSz w:w="11907" w:h="16840" w:code="9"/>
          <w:pgMar w:top="1134" w:right="1134" w:bottom="1701" w:left="1701" w:header="720" w:footer="720" w:gutter="0"/>
          <w:cols w:space="720"/>
          <w:vAlign w:val="center"/>
        </w:sectPr>
      </w:pPr>
    </w:p>
    <w:p w:rsidR="00C27758" w:rsidRDefault="000450CE">
      <w:pPr>
        <w:pStyle w:val="Ttulo"/>
      </w:pPr>
      <w:r>
        <w:lastRenderedPageBreak/>
        <w:t>Histórico da Revisão</w:t>
      </w:r>
    </w:p>
    <w:p w:rsidR="00A91C9F" w:rsidRPr="00A91C9F" w:rsidRDefault="00A91C9F" w:rsidP="00A91C9F"/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27758" w:rsidTr="0030494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0450CE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0450CE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0450CE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0450CE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304946" w:rsidTr="0030494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4946" w:rsidRDefault="00304946" w:rsidP="000941D9">
            <w:pPr>
              <w:pStyle w:val="Tabletext"/>
            </w:pPr>
            <w:r>
              <w:t>18/11/2013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4946" w:rsidRDefault="00304946" w:rsidP="00850DC0">
            <w:pPr>
              <w:pStyle w:val="Tabletext"/>
            </w:pPr>
            <w:r>
              <w:t xml:space="preserve">       </w:t>
            </w:r>
            <w:r w:rsidR="00850DC0">
              <w:t>1</w:t>
            </w:r>
            <w:r>
              <w:t>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4946" w:rsidRDefault="00850DC0" w:rsidP="000941D9">
            <w:pPr>
              <w:pStyle w:val="Tabletext"/>
            </w:pPr>
            <w:r>
              <w:t>Versão 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4946" w:rsidRDefault="00304946" w:rsidP="000941D9">
            <w:pPr>
              <w:pStyle w:val="Tabletext"/>
            </w:pPr>
            <w:r>
              <w:t>Wellingthon Reimann</w:t>
            </w:r>
          </w:p>
        </w:tc>
      </w:tr>
    </w:tbl>
    <w:p w:rsidR="00C27758" w:rsidRDefault="00C27758"/>
    <w:p w:rsidR="00C27758" w:rsidRDefault="000450CE">
      <w:pPr>
        <w:pStyle w:val="Ttulo"/>
      </w:pPr>
      <w:r>
        <w:br w:type="page"/>
      </w:r>
      <w:r>
        <w:lastRenderedPageBreak/>
        <w:t>Índice Analítico</w:t>
      </w:r>
    </w:p>
    <w:p w:rsidR="00D85A21" w:rsidRDefault="00926431">
      <w:pPr>
        <w:pStyle w:val="Sumrio1"/>
        <w:tabs>
          <w:tab w:val="left" w:pos="40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napToGrid/>
          <w:sz w:val="22"/>
          <w:szCs w:val="22"/>
          <w:lang w:eastAsia="pt-BR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TOC \o "1-3" \h \z \u </w:instrText>
      </w:r>
      <w:r>
        <w:rPr>
          <w:rFonts w:ascii="Times New Roman" w:hAnsi="Times New Roman"/>
        </w:rPr>
        <w:fldChar w:fldCharType="separate"/>
      </w:r>
      <w:hyperlink w:anchor="_Toc373925833" w:history="1">
        <w:r w:rsidR="00D85A21" w:rsidRPr="004D3957">
          <w:rPr>
            <w:rStyle w:val="Hyperlink"/>
            <w:noProof/>
          </w:rPr>
          <w:t>1.</w:t>
        </w:r>
        <w:r w:rsidR="00D85A21">
          <w:rPr>
            <w:rFonts w:eastAsiaTheme="minorEastAsia" w:cstheme="minorBidi"/>
            <w:b w:val="0"/>
            <w:bCs w:val="0"/>
            <w:caps w:val="0"/>
            <w:noProof/>
            <w:snapToGrid/>
            <w:sz w:val="22"/>
            <w:szCs w:val="22"/>
            <w:lang w:eastAsia="pt-BR"/>
          </w:rPr>
          <w:tab/>
        </w:r>
        <w:r w:rsidR="00D85A21" w:rsidRPr="004D3957">
          <w:rPr>
            <w:rStyle w:val="Hyperlink"/>
            <w:noProof/>
          </w:rPr>
          <w:t>Introdução</w:t>
        </w:r>
        <w:r w:rsidR="00D85A21">
          <w:rPr>
            <w:noProof/>
            <w:webHidden/>
          </w:rPr>
          <w:tab/>
        </w:r>
        <w:r w:rsidR="00D85A21">
          <w:rPr>
            <w:noProof/>
            <w:webHidden/>
          </w:rPr>
          <w:fldChar w:fldCharType="begin"/>
        </w:r>
        <w:r w:rsidR="00D85A21">
          <w:rPr>
            <w:noProof/>
            <w:webHidden/>
          </w:rPr>
          <w:instrText xml:space="preserve"> PAGEREF _Toc373925833 \h </w:instrText>
        </w:r>
        <w:r w:rsidR="00D85A21">
          <w:rPr>
            <w:noProof/>
            <w:webHidden/>
          </w:rPr>
        </w:r>
        <w:r w:rsidR="00D85A21">
          <w:rPr>
            <w:noProof/>
            <w:webHidden/>
          </w:rPr>
          <w:fldChar w:fldCharType="separate"/>
        </w:r>
        <w:r w:rsidR="00D85A21">
          <w:rPr>
            <w:noProof/>
            <w:webHidden/>
          </w:rPr>
          <w:t>4</w:t>
        </w:r>
        <w:r w:rsidR="00D85A21">
          <w:rPr>
            <w:noProof/>
            <w:webHidden/>
          </w:rPr>
          <w:fldChar w:fldCharType="end"/>
        </w:r>
      </w:hyperlink>
    </w:p>
    <w:p w:rsidR="00D85A21" w:rsidRDefault="008C4571">
      <w:pPr>
        <w:pStyle w:val="Sumrio1"/>
        <w:tabs>
          <w:tab w:val="left" w:pos="40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napToGrid/>
          <w:sz w:val="22"/>
          <w:szCs w:val="22"/>
          <w:lang w:eastAsia="pt-BR"/>
        </w:rPr>
      </w:pPr>
      <w:hyperlink w:anchor="_Toc373925834" w:history="1">
        <w:r w:rsidR="00D85A21" w:rsidRPr="004D3957">
          <w:rPr>
            <w:rStyle w:val="Hyperlink"/>
            <w:noProof/>
          </w:rPr>
          <w:t>2.</w:t>
        </w:r>
        <w:r w:rsidR="00D85A21">
          <w:rPr>
            <w:rFonts w:eastAsiaTheme="minorEastAsia" w:cstheme="minorBidi"/>
            <w:b w:val="0"/>
            <w:bCs w:val="0"/>
            <w:caps w:val="0"/>
            <w:noProof/>
            <w:snapToGrid/>
            <w:sz w:val="22"/>
            <w:szCs w:val="22"/>
            <w:lang w:eastAsia="pt-BR"/>
          </w:rPr>
          <w:tab/>
        </w:r>
        <w:r w:rsidR="00D85A21" w:rsidRPr="004D3957">
          <w:rPr>
            <w:rStyle w:val="Hyperlink"/>
            <w:noProof/>
          </w:rPr>
          <w:t>Descrição dos Casos de Teste</w:t>
        </w:r>
        <w:r w:rsidR="00D85A21">
          <w:rPr>
            <w:noProof/>
            <w:webHidden/>
          </w:rPr>
          <w:tab/>
        </w:r>
        <w:r w:rsidR="00D85A21">
          <w:rPr>
            <w:noProof/>
            <w:webHidden/>
          </w:rPr>
          <w:fldChar w:fldCharType="begin"/>
        </w:r>
        <w:r w:rsidR="00D85A21">
          <w:rPr>
            <w:noProof/>
            <w:webHidden/>
          </w:rPr>
          <w:instrText xml:space="preserve"> PAGEREF _Toc373925834 \h </w:instrText>
        </w:r>
        <w:r w:rsidR="00D85A21">
          <w:rPr>
            <w:noProof/>
            <w:webHidden/>
          </w:rPr>
        </w:r>
        <w:r w:rsidR="00D85A21">
          <w:rPr>
            <w:noProof/>
            <w:webHidden/>
          </w:rPr>
          <w:fldChar w:fldCharType="separate"/>
        </w:r>
        <w:r w:rsidR="00D85A21">
          <w:rPr>
            <w:noProof/>
            <w:webHidden/>
          </w:rPr>
          <w:t>4</w:t>
        </w:r>
        <w:r w:rsidR="00D85A21">
          <w:rPr>
            <w:noProof/>
            <w:webHidden/>
          </w:rPr>
          <w:fldChar w:fldCharType="end"/>
        </w:r>
      </w:hyperlink>
    </w:p>
    <w:p w:rsidR="00D85A21" w:rsidRDefault="008C4571">
      <w:pPr>
        <w:pStyle w:val="Sumrio2"/>
        <w:tabs>
          <w:tab w:val="left" w:pos="800"/>
          <w:tab w:val="right" w:leader="dot" w:pos="9062"/>
        </w:tabs>
        <w:rPr>
          <w:rFonts w:eastAsiaTheme="minorEastAsia" w:cstheme="minorBidi"/>
          <w:smallCaps w:val="0"/>
          <w:noProof/>
          <w:snapToGrid/>
          <w:sz w:val="22"/>
          <w:szCs w:val="22"/>
          <w:lang w:eastAsia="pt-BR"/>
        </w:rPr>
      </w:pPr>
      <w:hyperlink w:anchor="_Toc373925835" w:history="1">
        <w:r w:rsidR="00D85A21" w:rsidRPr="004D3957">
          <w:rPr>
            <w:rStyle w:val="Hyperlink"/>
            <w:noProof/>
          </w:rPr>
          <w:t>2.1</w:t>
        </w:r>
        <w:r w:rsidR="00D85A21">
          <w:rPr>
            <w:rFonts w:eastAsiaTheme="minorEastAsia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D85A21" w:rsidRPr="004D3957">
          <w:rPr>
            <w:rStyle w:val="Hyperlink"/>
            <w:rFonts w:cs="Arial"/>
            <w:iCs/>
            <w:noProof/>
          </w:rPr>
          <w:t>Caso de Teste de Interface</w:t>
        </w:r>
        <w:r w:rsidR="00D85A21">
          <w:rPr>
            <w:noProof/>
            <w:webHidden/>
          </w:rPr>
          <w:tab/>
        </w:r>
        <w:r w:rsidR="00D85A21">
          <w:rPr>
            <w:noProof/>
            <w:webHidden/>
          </w:rPr>
          <w:fldChar w:fldCharType="begin"/>
        </w:r>
        <w:r w:rsidR="00D85A21">
          <w:rPr>
            <w:noProof/>
            <w:webHidden/>
          </w:rPr>
          <w:instrText xml:space="preserve"> PAGEREF _Toc373925835 \h </w:instrText>
        </w:r>
        <w:r w:rsidR="00D85A21">
          <w:rPr>
            <w:noProof/>
            <w:webHidden/>
          </w:rPr>
        </w:r>
        <w:r w:rsidR="00D85A21">
          <w:rPr>
            <w:noProof/>
            <w:webHidden/>
          </w:rPr>
          <w:fldChar w:fldCharType="separate"/>
        </w:r>
        <w:r w:rsidR="00D85A21">
          <w:rPr>
            <w:noProof/>
            <w:webHidden/>
          </w:rPr>
          <w:t>4</w:t>
        </w:r>
        <w:r w:rsidR="00D85A21">
          <w:rPr>
            <w:noProof/>
            <w:webHidden/>
          </w:rPr>
          <w:fldChar w:fldCharType="end"/>
        </w:r>
      </w:hyperlink>
    </w:p>
    <w:p w:rsidR="00D85A21" w:rsidRDefault="008C4571">
      <w:pPr>
        <w:pStyle w:val="Sumrio3"/>
        <w:tabs>
          <w:tab w:val="left" w:pos="1200"/>
          <w:tab w:val="right" w:leader="dot" w:pos="9062"/>
        </w:tabs>
        <w:rPr>
          <w:rFonts w:eastAsiaTheme="minorEastAsia" w:cstheme="minorBidi"/>
          <w:i w:val="0"/>
          <w:iCs w:val="0"/>
          <w:noProof/>
          <w:snapToGrid/>
          <w:sz w:val="22"/>
          <w:szCs w:val="22"/>
          <w:lang w:eastAsia="pt-BR"/>
        </w:rPr>
      </w:pPr>
      <w:hyperlink w:anchor="_Toc373925836" w:history="1">
        <w:r w:rsidR="00D85A21" w:rsidRPr="004D3957">
          <w:rPr>
            <w:rStyle w:val="Hyperlink"/>
            <w:noProof/>
          </w:rPr>
          <w:t>2.1.1</w:t>
        </w:r>
        <w:r w:rsidR="00D85A21">
          <w:rPr>
            <w:rFonts w:eastAsiaTheme="minorEastAsia" w:cstheme="minorBidi"/>
            <w:i w:val="0"/>
            <w:iCs w:val="0"/>
            <w:noProof/>
            <w:snapToGrid/>
            <w:sz w:val="22"/>
            <w:szCs w:val="22"/>
            <w:lang w:eastAsia="pt-BR"/>
          </w:rPr>
          <w:tab/>
        </w:r>
        <w:r w:rsidR="00D85A21" w:rsidRPr="004D3957">
          <w:rPr>
            <w:rStyle w:val="Hyperlink"/>
            <w:noProof/>
          </w:rPr>
          <w:t>TC01 - Tela de Login</w:t>
        </w:r>
        <w:r w:rsidR="00D85A21">
          <w:rPr>
            <w:noProof/>
            <w:webHidden/>
          </w:rPr>
          <w:tab/>
        </w:r>
        <w:r w:rsidR="00D85A21">
          <w:rPr>
            <w:noProof/>
            <w:webHidden/>
          </w:rPr>
          <w:fldChar w:fldCharType="begin"/>
        </w:r>
        <w:r w:rsidR="00D85A21">
          <w:rPr>
            <w:noProof/>
            <w:webHidden/>
          </w:rPr>
          <w:instrText xml:space="preserve"> PAGEREF _Toc373925836 \h </w:instrText>
        </w:r>
        <w:r w:rsidR="00D85A21">
          <w:rPr>
            <w:noProof/>
            <w:webHidden/>
          </w:rPr>
        </w:r>
        <w:r w:rsidR="00D85A21">
          <w:rPr>
            <w:noProof/>
            <w:webHidden/>
          </w:rPr>
          <w:fldChar w:fldCharType="separate"/>
        </w:r>
        <w:r w:rsidR="00D85A21">
          <w:rPr>
            <w:noProof/>
            <w:webHidden/>
          </w:rPr>
          <w:t>4</w:t>
        </w:r>
        <w:r w:rsidR="00D85A21">
          <w:rPr>
            <w:noProof/>
            <w:webHidden/>
          </w:rPr>
          <w:fldChar w:fldCharType="end"/>
        </w:r>
      </w:hyperlink>
    </w:p>
    <w:p w:rsidR="00D85A21" w:rsidRDefault="008C4571">
      <w:pPr>
        <w:pStyle w:val="Sumrio3"/>
        <w:tabs>
          <w:tab w:val="left" w:pos="1200"/>
          <w:tab w:val="right" w:leader="dot" w:pos="9062"/>
        </w:tabs>
        <w:rPr>
          <w:rFonts w:eastAsiaTheme="minorEastAsia" w:cstheme="minorBidi"/>
          <w:i w:val="0"/>
          <w:iCs w:val="0"/>
          <w:noProof/>
          <w:snapToGrid/>
          <w:sz w:val="22"/>
          <w:szCs w:val="22"/>
          <w:lang w:eastAsia="pt-BR"/>
        </w:rPr>
      </w:pPr>
      <w:hyperlink w:anchor="_Toc373925837" w:history="1">
        <w:r w:rsidR="00D85A21" w:rsidRPr="004D3957">
          <w:rPr>
            <w:rStyle w:val="Hyperlink"/>
            <w:noProof/>
          </w:rPr>
          <w:t>2.1.2</w:t>
        </w:r>
        <w:r w:rsidR="00D85A21">
          <w:rPr>
            <w:rFonts w:eastAsiaTheme="minorEastAsia" w:cstheme="minorBidi"/>
            <w:i w:val="0"/>
            <w:iCs w:val="0"/>
            <w:noProof/>
            <w:snapToGrid/>
            <w:sz w:val="22"/>
            <w:szCs w:val="22"/>
            <w:lang w:eastAsia="pt-BR"/>
          </w:rPr>
          <w:tab/>
        </w:r>
        <w:r w:rsidR="00D85A21" w:rsidRPr="004D3957">
          <w:rPr>
            <w:rStyle w:val="Hyperlink"/>
            <w:noProof/>
          </w:rPr>
          <w:t>TC02 - Tela Inicial</w:t>
        </w:r>
        <w:r w:rsidR="00D85A21">
          <w:rPr>
            <w:noProof/>
            <w:webHidden/>
          </w:rPr>
          <w:tab/>
        </w:r>
        <w:r w:rsidR="00D85A21">
          <w:rPr>
            <w:noProof/>
            <w:webHidden/>
          </w:rPr>
          <w:fldChar w:fldCharType="begin"/>
        </w:r>
        <w:r w:rsidR="00D85A21">
          <w:rPr>
            <w:noProof/>
            <w:webHidden/>
          </w:rPr>
          <w:instrText xml:space="preserve"> PAGEREF _Toc373925837 \h </w:instrText>
        </w:r>
        <w:r w:rsidR="00D85A21">
          <w:rPr>
            <w:noProof/>
            <w:webHidden/>
          </w:rPr>
        </w:r>
        <w:r w:rsidR="00D85A21">
          <w:rPr>
            <w:noProof/>
            <w:webHidden/>
          </w:rPr>
          <w:fldChar w:fldCharType="separate"/>
        </w:r>
        <w:r w:rsidR="00D85A21">
          <w:rPr>
            <w:noProof/>
            <w:webHidden/>
          </w:rPr>
          <w:t>5</w:t>
        </w:r>
        <w:r w:rsidR="00D85A21">
          <w:rPr>
            <w:noProof/>
            <w:webHidden/>
          </w:rPr>
          <w:fldChar w:fldCharType="end"/>
        </w:r>
      </w:hyperlink>
    </w:p>
    <w:p w:rsidR="00D85A21" w:rsidRDefault="008C4571">
      <w:pPr>
        <w:pStyle w:val="Sumrio2"/>
        <w:tabs>
          <w:tab w:val="left" w:pos="800"/>
          <w:tab w:val="right" w:leader="dot" w:pos="9062"/>
        </w:tabs>
        <w:rPr>
          <w:rFonts w:eastAsiaTheme="minorEastAsia" w:cstheme="minorBidi"/>
          <w:smallCaps w:val="0"/>
          <w:noProof/>
          <w:snapToGrid/>
          <w:sz w:val="22"/>
          <w:szCs w:val="22"/>
          <w:lang w:eastAsia="pt-BR"/>
        </w:rPr>
      </w:pPr>
      <w:hyperlink w:anchor="_Toc373925838" w:history="1">
        <w:r w:rsidR="00D85A21" w:rsidRPr="004D3957">
          <w:rPr>
            <w:rStyle w:val="Hyperlink"/>
            <w:rFonts w:cs="Arial"/>
            <w:iCs/>
            <w:noProof/>
          </w:rPr>
          <w:t>2.2</w:t>
        </w:r>
        <w:r w:rsidR="00D85A21">
          <w:rPr>
            <w:rFonts w:eastAsiaTheme="minorEastAsia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D85A21" w:rsidRPr="004D3957">
          <w:rPr>
            <w:rStyle w:val="Hyperlink"/>
            <w:rFonts w:cs="Arial"/>
            <w:iCs/>
            <w:noProof/>
          </w:rPr>
          <w:t>Casos de Teste de Função</w:t>
        </w:r>
        <w:r w:rsidR="00D85A21">
          <w:rPr>
            <w:noProof/>
            <w:webHidden/>
          </w:rPr>
          <w:tab/>
        </w:r>
        <w:r w:rsidR="00D85A21">
          <w:rPr>
            <w:noProof/>
            <w:webHidden/>
          </w:rPr>
          <w:fldChar w:fldCharType="begin"/>
        </w:r>
        <w:r w:rsidR="00D85A21">
          <w:rPr>
            <w:noProof/>
            <w:webHidden/>
          </w:rPr>
          <w:instrText xml:space="preserve"> PAGEREF _Toc373925838 \h </w:instrText>
        </w:r>
        <w:r w:rsidR="00D85A21">
          <w:rPr>
            <w:noProof/>
            <w:webHidden/>
          </w:rPr>
        </w:r>
        <w:r w:rsidR="00D85A21">
          <w:rPr>
            <w:noProof/>
            <w:webHidden/>
          </w:rPr>
          <w:fldChar w:fldCharType="separate"/>
        </w:r>
        <w:r w:rsidR="00D85A21">
          <w:rPr>
            <w:noProof/>
            <w:webHidden/>
          </w:rPr>
          <w:t>6</w:t>
        </w:r>
        <w:r w:rsidR="00D85A21">
          <w:rPr>
            <w:noProof/>
            <w:webHidden/>
          </w:rPr>
          <w:fldChar w:fldCharType="end"/>
        </w:r>
      </w:hyperlink>
    </w:p>
    <w:p w:rsidR="00D85A21" w:rsidRDefault="008C4571">
      <w:pPr>
        <w:pStyle w:val="Sumrio3"/>
        <w:tabs>
          <w:tab w:val="left" w:pos="1200"/>
          <w:tab w:val="right" w:leader="dot" w:pos="9062"/>
        </w:tabs>
        <w:rPr>
          <w:rFonts w:eastAsiaTheme="minorEastAsia" w:cstheme="minorBidi"/>
          <w:i w:val="0"/>
          <w:iCs w:val="0"/>
          <w:noProof/>
          <w:snapToGrid/>
          <w:sz w:val="22"/>
          <w:szCs w:val="22"/>
          <w:lang w:eastAsia="pt-BR"/>
        </w:rPr>
      </w:pPr>
      <w:hyperlink w:anchor="_Toc373925839" w:history="1">
        <w:r w:rsidR="00D85A21" w:rsidRPr="004D3957">
          <w:rPr>
            <w:rStyle w:val="Hyperlink"/>
            <w:noProof/>
          </w:rPr>
          <w:t>2.2.1</w:t>
        </w:r>
        <w:r w:rsidR="00D85A21">
          <w:rPr>
            <w:rFonts w:eastAsiaTheme="minorEastAsia" w:cstheme="minorBidi"/>
            <w:i w:val="0"/>
            <w:iCs w:val="0"/>
            <w:noProof/>
            <w:snapToGrid/>
            <w:sz w:val="22"/>
            <w:szCs w:val="22"/>
            <w:lang w:eastAsia="pt-BR"/>
          </w:rPr>
          <w:tab/>
        </w:r>
        <w:r w:rsidR="00D85A21" w:rsidRPr="004D3957">
          <w:rPr>
            <w:rStyle w:val="Hyperlink"/>
            <w:noProof/>
          </w:rPr>
          <w:t>TC03 - Manter Setor</w:t>
        </w:r>
        <w:r w:rsidR="00D85A21">
          <w:rPr>
            <w:noProof/>
            <w:webHidden/>
          </w:rPr>
          <w:tab/>
        </w:r>
        <w:r w:rsidR="00D85A21">
          <w:rPr>
            <w:noProof/>
            <w:webHidden/>
          </w:rPr>
          <w:fldChar w:fldCharType="begin"/>
        </w:r>
        <w:r w:rsidR="00D85A21">
          <w:rPr>
            <w:noProof/>
            <w:webHidden/>
          </w:rPr>
          <w:instrText xml:space="preserve"> PAGEREF _Toc373925839 \h </w:instrText>
        </w:r>
        <w:r w:rsidR="00D85A21">
          <w:rPr>
            <w:noProof/>
            <w:webHidden/>
          </w:rPr>
        </w:r>
        <w:r w:rsidR="00D85A21">
          <w:rPr>
            <w:noProof/>
            <w:webHidden/>
          </w:rPr>
          <w:fldChar w:fldCharType="separate"/>
        </w:r>
        <w:r w:rsidR="00D85A21">
          <w:rPr>
            <w:noProof/>
            <w:webHidden/>
          </w:rPr>
          <w:t>6</w:t>
        </w:r>
        <w:r w:rsidR="00D85A21">
          <w:rPr>
            <w:noProof/>
            <w:webHidden/>
          </w:rPr>
          <w:fldChar w:fldCharType="end"/>
        </w:r>
      </w:hyperlink>
    </w:p>
    <w:p w:rsidR="00D85A21" w:rsidRDefault="008C4571">
      <w:pPr>
        <w:pStyle w:val="Sumrio3"/>
        <w:tabs>
          <w:tab w:val="left" w:pos="1200"/>
          <w:tab w:val="right" w:leader="dot" w:pos="9062"/>
        </w:tabs>
        <w:rPr>
          <w:rFonts w:eastAsiaTheme="minorEastAsia" w:cstheme="minorBidi"/>
          <w:i w:val="0"/>
          <w:iCs w:val="0"/>
          <w:noProof/>
          <w:snapToGrid/>
          <w:sz w:val="22"/>
          <w:szCs w:val="22"/>
          <w:lang w:eastAsia="pt-BR"/>
        </w:rPr>
      </w:pPr>
      <w:hyperlink w:anchor="_Toc373925840" w:history="1">
        <w:r w:rsidR="00D85A21" w:rsidRPr="004D3957">
          <w:rPr>
            <w:rStyle w:val="Hyperlink"/>
            <w:noProof/>
          </w:rPr>
          <w:t>2.2.2</w:t>
        </w:r>
        <w:r w:rsidR="00D85A21">
          <w:rPr>
            <w:rFonts w:eastAsiaTheme="minorEastAsia" w:cstheme="minorBidi"/>
            <w:i w:val="0"/>
            <w:iCs w:val="0"/>
            <w:noProof/>
            <w:snapToGrid/>
            <w:sz w:val="22"/>
            <w:szCs w:val="22"/>
            <w:lang w:eastAsia="pt-BR"/>
          </w:rPr>
          <w:tab/>
        </w:r>
        <w:r w:rsidR="00D85A21" w:rsidRPr="004D3957">
          <w:rPr>
            <w:rStyle w:val="Hyperlink"/>
            <w:noProof/>
          </w:rPr>
          <w:t>TC04 - Manter Marca</w:t>
        </w:r>
        <w:r w:rsidR="00D85A21">
          <w:rPr>
            <w:noProof/>
            <w:webHidden/>
          </w:rPr>
          <w:tab/>
        </w:r>
        <w:r w:rsidR="00D85A21">
          <w:rPr>
            <w:noProof/>
            <w:webHidden/>
          </w:rPr>
          <w:fldChar w:fldCharType="begin"/>
        </w:r>
        <w:r w:rsidR="00D85A21">
          <w:rPr>
            <w:noProof/>
            <w:webHidden/>
          </w:rPr>
          <w:instrText xml:space="preserve"> PAGEREF _Toc373925840 \h </w:instrText>
        </w:r>
        <w:r w:rsidR="00D85A21">
          <w:rPr>
            <w:noProof/>
            <w:webHidden/>
          </w:rPr>
        </w:r>
        <w:r w:rsidR="00D85A21">
          <w:rPr>
            <w:noProof/>
            <w:webHidden/>
          </w:rPr>
          <w:fldChar w:fldCharType="separate"/>
        </w:r>
        <w:r w:rsidR="00D85A21">
          <w:rPr>
            <w:noProof/>
            <w:webHidden/>
          </w:rPr>
          <w:t>7</w:t>
        </w:r>
        <w:r w:rsidR="00D85A21">
          <w:rPr>
            <w:noProof/>
            <w:webHidden/>
          </w:rPr>
          <w:fldChar w:fldCharType="end"/>
        </w:r>
      </w:hyperlink>
    </w:p>
    <w:p w:rsidR="00D85A21" w:rsidRDefault="008C4571">
      <w:pPr>
        <w:pStyle w:val="Sumrio3"/>
        <w:tabs>
          <w:tab w:val="left" w:pos="1200"/>
          <w:tab w:val="right" w:leader="dot" w:pos="9062"/>
        </w:tabs>
        <w:rPr>
          <w:rFonts w:eastAsiaTheme="minorEastAsia" w:cstheme="minorBidi"/>
          <w:i w:val="0"/>
          <w:iCs w:val="0"/>
          <w:noProof/>
          <w:snapToGrid/>
          <w:sz w:val="22"/>
          <w:szCs w:val="22"/>
          <w:lang w:eastAsia="pt-BR"/>
        </w:rPr>
      </w:pPr>
      <w:hyperlink w:anchor="_Toc373925841" w:history="1">
        <w:r w:rsidR="00D85A21" w:rsidRPr="004D3957">
          <w:rPr>
            <w:rStyle w:val="Hyperlink"/>
            <w:noProof/>
          </w:rPr>
          <w:t>2.2.3</w:t>
        </w:r>
        <w:r w:rsidR="00D85A21">
          <w:rPr>
            <w:rFonts w:eastAsiaTheme="minorEastAsia" w:cstheme="minorBidi"/>
            <w:i w:val="0"/>
            <w:iCs w:val="0"/>
            <w:noProof/>
            <w:snapToGrid/>
            <w:sz w:val="22"/>
            <w:szCs w:val="22"/>
            <w:lang w:eastAsia="pt-BR"/>
          </w:rPr>
          <w:tab/>
        </w:r>
        <w:r w:rsidR="00D85A21" w:rsidRPr="004D3957">
          <w:rPr>
            <w:rStyle w:val="Hyperlink"/>
            <w:noProof/>
          </w:rPr>
          <w:t>TC05- Manter Modelo</w:t>
        </w:r>
        <w:r w:rsidR="00D85A21">
          <w:rPr>
            <w:noProof/>
            <w:webHidden/>
          </w:rPr>
          <w:tab/>
        </w:r>
        <w:r w:rsidR="00D85A21">
          <w:rPr>
            <w:noProof/>
            <w:webHidden/>
          </w:rPr>
          <w:fldChar w:fldCharType="begin"/>
        </w:r>
        <w:r w:rsidR="00D85A21">
          <w:rPr>
            <w:noProof/>
            <w:webHidden/>
          </w:rPr>
          <w:instrText xml:space="preserve"> PAGEREF _Toc373925841 \h </w:instrText>
        </w:r>
        <w:r w:rsidR="00D85A21">
          <w:rPr>
            <w:noProof/>
            <w:webHidden/>
          </w:rPr>
        </w:r>
        <w:r w:rsidR="00D85A21">
          <w:rPr>
            <w:noProof/>
            <w:webHidden/>
          </w:rPr>
          <w:fldChar w:fldCharType="separate"/>
        </w:r>
        <w:r w:rsidR="00D85A21">
          <w:rPr>
            <w:noProof/>
            <w:webHidden/>
          </w:rPr>
          <w:t>8</w:t>
        </w:r>
        <w:r w:rsidR="00D85A21">
          <w:rPr>
            <w:noProof/>
            <w:webHidden/>
          </w:rPr>
          <w:fldChar w:fldCharType="end"/>
        </w:r>
      </w:hyperlink>
    </w:p>
    <w:p w:rsidR="00D85A21" w:rsidRDefault="008C4571">
      <w:pPr>
        <w:pStyle w:val="Sumrio3"/>
        <w:tabs>
          <w:tab w:val="left" w:pos="1200"/>
          <w:tab w:val="right" w:leader="dot" w:pos="9062"/>
        </w:tabs>
        <w:rPr>
          <w:rFonts w:eastAsiaTheme="minorEastAsia" w:cstheme="minorBidi"/>
          <w:i w:val="0"/>
          <w:iCs w:val="0"/>
          <w:noProof/>
          <w:snapToGrid/>
          <w:sz w:val="22"/>
          <w:szCs w:val="22"/>
          <w:lang w:eastAsia="pt-BR"/>
        </w:rPr>
      </w:pPr>
      <w:hyperlink w:anchor="_Toc373925842" w:history="1">
        <w:r w:rsidR="00D85A21" w:rsidRPr="004D3957">
          <w:rPr>
            <w:rStyle w:val="Hyperlink"/>
            <w:noProof/>
          </w:rPr>
          <w:t>2.2.4</w:t>
        </w:r>
        <w:r w:rsidR="00D85A21">
          <w:rPr>
            <w:rFonts w:eastAsiaTheme="minorEastAsia" w:cstheme="minorBidi"/>
            <w:i w:val="0"/>
            <w:iCs w:val="0"/>
            <w:noProof/>
            <w:snapToGrid/>
            <w:sz w:val="22"/>
            <w:szCs w:val="22"/>
            <w:lang w:eastAsia="pt-BR"/>
          </w:rPr>
          <w:tab/>
        </w:r>
        <w:r w:rsidR="00D85A21" w:rsidRPr="004D3957">
          <w:rPr>
            <w:rStyle w:val="Hyperlink"/>
            <w:noProof/>
          </w:rPr>
          <w:t>TC06- Manter Tipo de Serviço</w:t>
        </w:r>
        <w:r w:rsidR="00D85A21">
          <w:rPr>
            <w:noProof/>
            <w:webHidden/>
          </w:rPr>
          <w:tab/>
        </w:r>
        <w:r w:rsidR="00D85A21">
          <w:rPr>
            <w:noProof/>
            <w:webHidden/>
          </w:rPr>
          <w:fldChar w:fldCharType="begin"/>
        </w:r>
        <w:r w:rsidR="00D85A21">
          <w:rPr>
            <w:noProof/>
            <w:webHidden/>
          </w:rPr>
          <w:instrText xml:space="preserve"> PAGEREF _Toc373925842 \h </w:instrText>
        </w:r>
        <w:r w:rsidR="00D85A21">
          <w:rPr>
            <w:noProof/>
            <w:webHidden/>
          </w:rPr>
        </w:r>
        <w:r w:rsidR="00D85A21">
          <w:rPr>
            <w:noProof/>
            <w:webHidden/>
          </w:rPr>
          <w:fldChar w:fldCharType="separate"/>
        </w:r>
        <w:r w:rsidR="00D85A21">
          <w:rPr>
            <w:noProof/>
            <w:webHidden/>
          </w:rPr>
          <w:t>9</w:t>
        </w:r>
        <w:r w:rsidR="00D85A21">
          <w:rPr>
            <w:noProof/>
            <w:webHidden/>
          </w:rPr>
          <w:fldChar w:fldCharType="end"/>
        </w:r>
      </w:hyperlink>
    </w:p>
    <w:p w:rsidR="00D85A21" w:rsidRDefault="008C4571">
      <w:pPr>
        <w:pStyle w:val="Sumrio3"/>
        <w:tabs>
          <w:tab w:val="left" w:pos="1200"/>
          <w:tab w:val="right" w:leader="dot" w:pos="9062"/>
        </w:tabs>
        <w:rPr>
          <w:rFonts w:eastAsiaTheme="minorEastAsia" w:cstheme="minorBidi"/>
          <w:i w:val="0"/>
          <w:iCs w:val="0"/>
          <w:noProof/>
          <w:snapToGrid/>
          <w:sz w:val="22"/>
          <w:szCs w:val="22"/>
          <w:lang w:eastAsia="pt-BR"/>
        </w:rPr>
      </w:pPr>
      <w:hyperlink w:anchor="_Toc373925843" w:history="1">
        <w:r w:rsidR="00D85A21" w:rsidRPr="004D3957">
          <w:rPr>
            <w:rStyle w:val="Hyperlink"/>
            <w:noProof/>
          </w:rPr>
          <w:t>2.2.5</w:t>
        </w:r>
        <w:r w:rsidR="00D85A21">
          <w:rPr>
            <w:rFonts w:eastAsiaTheme="minorEastAsia" w:cstheme="minorBidi"/>
            <w:i w:val="0"/>
            <w:iCs w:val="0"/>
            <w:noProof/>
            <w:snapToGrid/>
            <w:sz w:val="22"/>
            <w:szCs w:val="22"/>
            <w:lang w:eastAsia="pt-BR"/>
          </w:rPr>
          <w:tab/>
        </w:r>
        <w:r w:rsidR="00D85A21" w:rsidRPr="004D3957">
          <w:rPr>
            <w:rStyle w:val="Hyperlink"/>
            <w:noProof/>
          </w:rPr>
          <w:t>TC07 - Manter Profissão</w:t>
        </w:r>
        <w:r w:rsidR="00D85A21">
          <w:rPr>
            <w:noProof/>
            <w:webHidden/>
          </w:rPr>
          <w:tab/>
        </w:r>
        <w:r w:rsidR="00D85A21">
          <w:rPr>
            <w:noProof/>
            <w:webHidden/>
          </w:rPr>
          <w:fldChar w:fldCharType="begin"/>
        </w:r>
        <w:r w:rsidR="00D85A21">
          <w:rPr>
            <w:noProof/>
            <w:webHidden/>
          </w:rPr>
          <w:instrText xml:space="preserve"> PAGEREF _Toc373925843 \h </w:instrText>
        </w:r>
        <w:r w:rsidR="00D85A21">
          <w:rPr>
            <w:noProof/>
            <w:webHidden/>
          </w:rPr>
        </w:r>
        <w:r w:rsidR="00D85A21">
          <w:rPr>
            <w:noProof/>
            <w:webHidden/>
          </w:rPr>
          <w:fldChar w:fldCharType="separate"/>
        </w:r>
        <w:r w:rsidR="00D85A21">
          <w:rPr>
            <w:noProof/>
            <w:webHidden/>
          </w:rPr>
          <w:t>10</w:t>
        </w:r>
        <w:r w:rsidR="00D85A21">
          <w:rPr>
            <w:noProof/>
            <w:webHidden/>
          </w:rPr>
          <w:fldChar w:fldCharType="end"/>
        </w:r>
      </w:hyperlink>
    </w:p>
    <w:p w:rsidR="00D85A21" w:rsidRDefault="008C4571">
      <w:pPr>
        <w:pStyle w:val="Sumrio3"/>
        <w:tabs>
          <w:tab w:val="left" w:pos="1200"/>
          <w:tab w:val="right" w:leader="dot" w:pos="9062"/>
        </w:tabs>
        <w:rPr>
          <w:rFonts w:eastAsiaTheme="minorEastAsia" w:cstheme="minorBidi"/>
          <w:i w:val="0"/>
          <w:iCs w:val="0"/>
          <w:noProof/>
          <w:snapToGrid/>
          <w:sz w:val="22"/>
          <w:szCs w:val="22"/>
          <w:lang w:eastAsia="pt-BR"/>
        </w:rPr>
      </w:pPr>
      <w:hyperlink w:anchor="_Toc373925844" w:history="1">
        <w:r w:rsidR="00D85A21" w:rsidRPr="004D3957">
          <w:rPr>
            <w:rStyle w:val="Hyperlink"/>
            <w:noProof/>
          </w:rPr>
          <w:t>2.2.6</w:t>
        </w:r>
        <w:r w:rsidR="00D85A21">
          <w:rPr>
            <w:rFonts w:eastAsiaTheme="minorEastAsia" w:cstheme="minorBidi"/>
            <w:i w:val="0"/>
            <w:iCs w:val="0"/>
            <w:noProof/>
            <w:snapToGrid/>
            <w:sz w:val="22"/>
            <w:szCs w:val="22"/>
            <w:lang w:eastAsia="pt-BR"/>
          </w:rPr>
          <w:tab/>
        </w:r>
        <w:r w:rsidR="00D85A21" w:rsidRPr="004D3957">
          <w:rPr>
            <w:rStyle w:val="Hyperlink"/>
            <w:noProof/>
          </w:rPr>
          <w:t>TC08 - Manter Cor</w:t>
        </w:r>
        <w:r w:rsidR="00D85A21">
          <w:rPr>
            <w:noProof/>
            <w:webHidden/>
          </w:rPr>
          <w:tab/>
        </w:r>
        <w:r w:rsidR="00D85A21">
          <w:rPr>
            <w:noProof/>
            <w:webHidden/>
          </w:rPr>
          <w:fldChar w:fldCharType="begin"/>
        </w:r>
        <w:r w:rsidR="00D85A21">
          <w:rPr>
            <w:noProof/>
            <w:webHidden/>
          </w:rPr>
          <w:instrText xml:space="preserve"> PAGEREF _Toc373925844 \h </w:instrText>
        </w:r>
        <w:r w:rsidR="00D85A21">
          <w:rPr>
            <w:noProof/>
            <w:webHidden/>
          </w:rPr>
        </w:r>
        <w:r w:rsidR="00D85A21">
          <w:rPr>
            <w:noProof/>
            <w:webHidden/>
          </w:rPr>
          <w:fldChar w:fldCharType="separate"/>
        </w:r>
        <w:r w:rsidR="00D85A21">
          <w:rPr>
            <w:noProof/>
            <w:webHidden/>
          </w:rPr>
          <w:t>11</w:t>
        </w:r>
        <w:r w:rsidR="00D85A21">
          <w:rPr>
            <w:noProof/>
            <w:webHidden/>
          </w:rPr>
          <w:fldChar w:fldCharType="end"/>
        </w:r>
      </w:hyperlink>
    </w:p>
    <w:p w:rsidR="00D85A21" w:rsidRDefault="008C4571">
      <w:pPr>
        <w:pStyle w:val="Sumrio3"/>
        <w:tabs>
          <w:tab w:val="left" w:pos="1200"/>
          <w:tab w:val="right" w:leader="dot" w:pos="9062"/>
        </w:tabs>
        <w:rPr>
          <w:rFonts w:eastAsiaTheme="minorEastAsia" w:cstheme="minorBidi"/>
          <w:i w:val="0"/>
          <w:iCs w:val="0"/>
          <w:noProof/>
          <w:snapToGrid/>
          <w:sz w:val="22"/>
          <w:szCs w:val="22"/>
          <w:lang w:eastAsia="pt-BR"/>
        </w:rPr>
      </w:pPr>
      <w:hyperlink w:anchor="_Toc373925845" w:history="1">
        <w:r w:rsidR="00D85A21" w:rsidRPr="004D3957">
          <w:rPr>
            <w:rStyle w:val="Hyperlink"/>
            <w:noProof/>
          </w:rPr>
          <w:t>2.2.7</w:t>
        </w:r>
        <w:r w:rsidR="00D85A21">
          <w:rPr>
            <w:rFonts w:eastAsiaTheme="minorEastAsia" w:cstheme="minorBidi"/>
            <w:i w:val="0"/>
            <w:iCs w:val="0"/>
            <w:noProof/>
            <w:snapToGrid/>
            <w:sz w:val="22"/>
            <w:szCs w:val="22"/>
            <w:lang w:eastAsia="pt-BR"/>
          </w:rPr>
          <w:tab/>
        </w:r>
        <w:r w:rsidR="00D85A21" w:rsidRPr="004D3957">
          <w:rPr>
            <w:rStyle w:val="Hyperlink"/>
            <w:noProof/>
          </w:rPr>
          <w:t>TC09 - Manter Seguradora</w:t>
        </w:r>
        <w:r w:rsidR="00D85A21">
          <w:rPr>
            <w:noProof/>
            <w:webHidden/>
          </w:rPr>
          <w:tab/>
        </w:r>
        <w:r w:rsidR="00D85A21">
          <w:rPr>
            <w:noProof/>
            <w:webHidden/>
          </w:rPr>
          <w:fldChar w:fldCharType="begin"/>
        </w:r>
        <w:r w:rsidR="00D85A21">
          <w:rPr>
            <w:noProof/>
            <w:webHidden/>
          </w:rPr>
          <w:instrText xml:space="preserve"> PAGEREF _Toc373925845 \h </w:instrText>
        </w:r>
        <w:r w:rsidR="00D85A21">
          <w:rPr>
            <w:noProof/>
            <w:webHidden/>
          </w:rPr>
        </w:r>
        <w:r w:rsidR="00D85A21">
          <w:rPr>
            <w:noProof/>
            <w:webHidden/>
          </w:rPr>
          <w:fldChar w:fldCharType="separate"/>
        </w:r>
        <w:r w:rsidR="00D85A21">
          <w:rPr>
            <w:noProof/>
            <w:webHidden/>
          </w:rPr>
          <w:t>12</w:t>
        </w:r>
        <w:r w:rsidR="00D85A21">
          <w:rPr>
            <w:noProof/>
            <w:webHidden/>
          </w:rPr>
          <w:fldChar w:fldCharType="end"/>
        </w:r>
      </w:hyperlink>
    </w:p>
    <w:p w:rsidR="00D85A21" w:rsidRDefault="008C4571">
      <w:pPr>
        <w:pStyle w:val="Sumrio3"/>
        <w:tabs>
          <w:tab w:val="left" w:pos="1200"/>
          <w:tab w:val="right" w:leader="dot" w:pos="9062"/>
        </w:tabs>
        <w:rPr>
          <w:rFonts w:eastAsiaTheme="minorEastAsia" w:cstheme="minorBidi"/>
          <w:i w:val="0"/>
          <w:iCs w:val="0"/>
          <w:noProof/>
          <w:snapToGrid/>
          <w:sz w:val="22"/>
          <w:szCs w:val="22"/>
          <w:lang w:eastAsia="pt-BR"/>
        </w:rPr>
      </w:pPr>
      <w:hyperlink w:anchor="_Toc373925846" w:history="1">
        <w:r w:rsidR="00D85A21" w:rsidRPr="004D3957">
          <w:rPr>
            <w:rStyle w:val="Hyperlink"/>
            <w:noProof/>
          </w:rPr>
          <w:t>2.2.8</w:t>
        </w:r>
        <w:r w:rsidR="00D85A21">
          <w:rPr>
            <w:rFonts w:eastAsiaTheme="minorEastAsia" w:cstheme="minorBidi"/>
            <w:i w:val="0"/>
            <w:iCs w:val="0"/>
            <w:noProof/>
            <w:snapToGrid/>
            <w:sz w:val="22"/>
            <w:szCs w:val="22"/>
            <w:lang w:eastAsia="pt-BR"/>
          </w:rPr>
          <w:tab/>
        </w:r>
        <w:r w:rsidR="00D85A21" w:rsidRPr="004D3957">
          <w:rPr>
            <w:rStyle w:val="Hyperlink"/>
            <w:noProof/>
          </w:rPr>
          <w:t>TC10 - Manter Atividade</w:t>
        </w:r>
        <w:r w:rsidR="00D85A21">
          <w:rPr>
            <w:noProof/>
            <w:webHidden/>
          </w:rPr>
          <w:tab/>
        </w:r>
        <w:r w:rsidR="00D85A21">
          <w:rPr>
            <w:noProof/>
            <w:webHidden/>
          </w:rPr>
          <w:fldChar w:fldCharType="begin"/>
        </w:r>
        <w:r w:rsidR="00D85A21">
          <w:rPr>
            <w:noProof/>
            <w:webHidden/>
          </w:rPr>
          <w:instrText xml:space="preserve"> PAGEREF _Toc373925846 \h </w:instrText>
        </w:r>
        <w:r w:rsidR="00D85A21">
          <w:rPr>
            <w:noProof/>
            <w:webHidden/>
          </w:rPr>
        </w:r>
        <w:r w:rsidR="00D85A21">
          <w:rPr>
            <w:noProof/>
            <w:webHidden/>
          </w:rPr>
          <w:fldChar w:fldCharType="separate"/>
        </w:r>
        <w:r w:rsidR="00D85A21">
          <w:rPr>
            <w:noProof/>
            <w:webHidden/>
          </w:rPr>
          <w:t>13</w:t>
        </w:r>
        <w:r w:rsidR="00D85A21">
          <w:rPr>
            <w:noProof/>
            <w:webHidden/>
          </w:rPr>
          <w:fldChar w:fldCharType="end"/>
        </w:r>
      </w:hyperlink>
    </w:p>
    <w:p w:rsidR="00D85A21" w:rsidRDefault="008C4571">
      <w:pPr>
        <w:pStyle w:val="Sumrio3"/>
        <w:tabs>
          <w:tab w:val="left" w:pos="1200"/>
          <w:tab w:val="right" w:leader="dot" w:pos="9062"/>
        </w:tabs>
        <w:rPr>
          <w:rFonts w:eastAsiaTheme="minorEastAsia" w:cstheme="minorBidi"/>
          <w:i w:val="0"/>
          <w:iCs w:val="0"/>
          <w:noProof/>
          <w:snapToGrid/>
          <w:sz w:val="22"/>
          <w:szCs w:val="22"/>
          <w:lang w:eastAsia="pt-BR"/>
        </w:rPr>
      </w:pPr>
      <w:hyperlink w:anchor="_Toc373925847" w:history="1">
        <w:r w:rsidR="00D85A21" w:rsidRPr="004D3957">
          <w:rPr>
            <w:rStyle w:val="Hyperlink"/>
            <w:noProof/>
          </w:rPr>
          <w:t>2.2.9</w:t>
        </w:r>
        <w:r w:rsidR="00D85A21">
          <w:rPr>
            <w:rFonts w:eastAsiaTheme="minorEastAsia" w:cstheme="minorBidi"/>
            <w:i w:val="0"/>
            <w:iCs w:val="0"/>
            <w:noProof/>
            <w:snapToGrid/>
            <w:sz w:val="22"/>
            <w:szCs w:val="22"/>
            <w:lang w:eastAsia="pt-BR"/>
          </w:rPr>
          <w:tab/>
        </w:r>
        <w:r w:rsidR="00D85A21" w:rsidRPr="004D3957">
          <w:rPr>
            <w:rStyle w:val="Hyperlink"/>
            <w:noProof/>
          </w:rPr>
          <w:t>TC11 - Manter Configurações</w:t>
        </w:r>
        <w:r w:rsidR="00D85A21">
          <w:rPr>
            <w:noProof/>
            <w:webHidden/>
          </w:rPr>
          <w:tab/>
        </w:r>
        <w:r w:rsidR="00D85A21">
          <w:rPr>
            <w:noProof/>
            <w:webHidden/>
          </w:rPr>
          <w:fldChar w:fldCharType="begin"/>
        </w:r>
        <w:r w:rsidR="00D85A21">
          <w:rPr>
            <w:noProof/>
            <w:webHidden/>
          </w:rPr>
          <w:instrText xml:space="preserve"> PAGEREF _Toc373925847 \h </w:instrText>
        </w:r>
        <w:r w:rsidR="00D85A21">
          <w:rPr>
            <w:noProof/>
            <w:webHidden/>
          </w:rPr>
        </w:r>
        <w:r w:rsidR="00D85A21">
          <w:rPr>
            <w:noProof/>
            <w:webHidden/>
          </w:rPr>
          <w:fldChar w:fldCharType="separate"/>
        </w:r>
        <w:r w:rsidR="00D85A21">
          <w:rPr>
            <w:noProof/>
            <w:webHidden/>
          </w:rPr>
          <w:t>14</w:t>
        </w:r>
        <w:r w:rsidR="00D85A21">
          <w:rPr>
            <w:noProof/>
            <w:webHidden/>
          </w:rPr>
          <w:fldChar w:fldCharType="end"/>
        </w:r>
      </w:hyperlink>
    </w:p>
    <w:p w:rsidR="00D85A21" w:rsidRDefault="008C4571">
      <w:pPr>
        <w:pStyle w:val="Sumrio3"/>
        <w:tabs>
          <w:tab w:val="left" w:pos="1200"/>
          <w:tab w:val="right" w:leader="dot" w:pos="9062"/>
        </w:tabs>
        <w:rPr>
          <w:rFonts w:eastAsiaTheme="minorEastAsia" w:cstheme="minorBidi"/>
          <w:i w:val="0"/>
          <w:iCs w:val="0"/>
          <w:noProof/>
          <w:snapToGrid/>
          <w:sz w:val="22"/>
          <w:szCs w:val="22"/>
          <w:lang w:eastAsia="pt-BR"/>
        </w:rPr>
      </w:pPr>
      <w:hyperlink w:anchor="_Toc373925848" w:history="1">
        <w:r w:rsidR="00D85A21" w:rsidRPr="004D3957">
          <w:rPr>
            <w:rStyle w:val="Hyperlink"/>
            <w:noProof/>
          </w:rPr>
          <w:t>2.2.10</w:t>
        </w:r>
        <w:r w:rsidR="00D85A21">
          <w:rPr>
            <w:rFonts w:eastAsiaTheme="minorEastAsia" w:cstheme="minorBidi"/>
            <w:i w:val="0"/>
            <w:iCs w:val="0"/>
            <w:noProof/>
            <w:snapToGrid/>
            <w:sz w:val="22"/>
            <w:szCs w:val="22"/>
            <w:lang w:eastAsia="pt-BR"/>
          </w:rPr>
          <w:tab/>
        </w:r>
        <w:r w:rsidR="00D85A21" w:rsidRPr="004D3957">
          <w:rPr>
            <w:rStyle w:val="Hyperlink"/>
            <w:noProof/>
          </w:rPr>
          <w:t>TC12 - Monitorar Pátio</w:t>
        </w:r>
        <w:r w:rsidR="00D85A21">
          <w:rPr>
            <w:noProof/>
            <w:webHidden/>
          </w:rPr>
          <w:tab/>
        </w:r>
        <w:r w:rsidR="00D85A21">
          <w:rPr>
            <w:noProof/>
            <w:webHidden/>
          </w:rPr>
          <w:fldChar w:fldCharType="begin"/>
        </w:r>
        <w:r w:rsidR="00D85A21">
          <w:rPr>
            <w:noProof/>
            <w:webHidden/>
          </w:rPr>
          <w:instrText xml:space="preserve"> PAGEREF _Toc373925848 \h </w:instrText>
        </w:r>
        <w:r w:rsidR="00D85A21">
          <w:rPr>
            <w:noProof/>
            <w:webHidden/>
          </w:rPr>
        </w:r>
        <w:r w:rsidR="00D85A21">
          <w:rPr>
            <w:noProof/>
            <w:webHidden/>
          </w:rPr>
          <w:fldChar w:fldCharType="separate"/>
        </w:r>
        <w:r w:rsidR="00D85A21">
          <w:rPr>
            <w:noProof/>
            <w:webHidden/>
          </w:rPr>
          <w:t>14</w:t>
        </w:r>
        <w:r w:rsidR="00D85A21">
          <w:rPr>
            <w:noProof/>
            <w:webHidden/>
          </w:rPr>
          <w:fldChar w:fldCharType="end"/>
        </w:r>
      </w:hyperlink>
    </w:p>
    <w:p w:rsidR="00C27758" w:rsidRDefault="00926431" w:rsidP="00D859CA">
      <w:pPr>
        <w:pStyle w:val="Ttulo"/>
      </w:pPr>
      <w:r>
        <w:rPr>
          <w:rFonts w:ascii="Times New Roman" w:hAnsi="Times New Roman" w:cstheme="minorHAnsi"/>
          <w:sz w:val="20"/>
          <w:szCs w:val="20"/>
        </w:rPr>
        <w:fldChar w:fldCharType="end"/>
      </w:r>
      <w:r w:rsidR="000450CE">
        <w:br w:type="page"/>
      </w:r>
      <w:r w:rsidR="00850DC0">
        <w:lastRenderedPageBreak/>
        <w:t>Casos de Testes</w:t>
      </w:r>
    </w:p>
    <w:p w:rsidR="00C27758" w:rsidRPr="00AD0ABF" w:rsidRDefault="00AD0ABF" w:rsidP="00AD0ABF">
      <w:pPr>
        <w:pStyle w:val="Ttulo1"/>
        <w:spacing w:before="240" w:after="240" w:line="360" w:lineRule="auto"/>
        <w:ind w:left="567" w:hanging="567"/>
      </w:pPr>
      <w:bookmarkStart w:id="0" w:name="_Toc512930904"/>
      <w:bookmarkStart w:id="1" w:name="_Toc456600917"/>
      <w:bookmarkStart w:id="2" w:name="_Toc456598586"/>
      <w:bookmarkStart w:id="3" w:name="_Toc335851689"/>
      <w:bookmarkStart w:id="4" w:name="_Toc373925833"/>
      <w:r w:rsidRPr="006844A6">
        <w:t>Introdução</w:t>
      </w:r>
      <w:bookmarkEnd w:id="0"/>
      <w:bookmarkEnd w:id="1"/>
      <w:bookmarkEnd w:id="2"/>
      <w:bookmarkEnd w:id="3"/>
      <w:bookmarkEnd w:id="4"/>
    </w:p>
    <w:p w:rsidR="00850DC0" w:rsidRDefault="00182CC1" w:rsidP="00AD0ABF">
      <w:pPr>
        <w:pStyle w:val="CorpodoTexto"/>
      </w:pPr>
      <w:r w:rsidRPr="00122A35">
        <w:t>A finalidade deste documento</w:t>
      </w:r>
      <w:r w:rsidR="00850DC0">
        <w:t xml:space="preserve"> </w:t>
      </w:r>
      <w:r w:rsidR="00995A55">
        <w:t>é</w:t>
      </w:r>
      <w:r w:rsidR="00850DC0">
        <w:t xml:space="preserve"> d</w:t>
      </w:r>
      <w:r w:rsidR="00850DC0" w:rsidRPr="00850DC0">
        <w:t>etalha</w:t>
      </w:r>
      <w:r w:rsidR="00850DC0">
        <w:t>r</w:t>
      </w:r>
      <w:r w:rsidR="00850DC0" w:rsidRPr="00850DC0">
        <w:t xml:space="preserve"> os testes que serão </w:t>
      </w:r>
      <w:r w:rsidR="005068CE">
        <w:t>executados no sistema</w:t>
      </w:r>
      <w:r w:rsidR="00850DC0">
        <w:t>.</w:t>
      </w:r>
    </w:p>
    <w:p w:rsidR="00850DC0" w:rsidRDefault="00850DC0" w:rsidP="00850DC0">
      <w:pPr>
        <w:pStyle w:val="Ttulo1"/>
        <w:spacing w:before="240" w:after="240" w:line="360" w:lineRule="auto"/>
        <w:ind w:left="567" w:hanging="567"/>
      </w:pPr>
      <w:bookmarkStart w:id="5" w:name="_Toc372623383"/>
      <w:bookmarkStart w:id="6" w:name="_Toc373925834"/>
      <w:r>
        <w:t>Descrição d</w:t>
      </w:r>
      <w:r w:rsidR="00D77421">
        <w:t>os</w:t>
      </w:r>
      <w:r>
        <w:t xml:space="preserve"> Casos de </w:t>
      </w:r>
      <w:bookmarkEnd w:id="5"/>
      <w:r>
        <w:t>Teste</w:t>
      </w:r>
      <w:bookmarkEnd w:id="6"/>
    </w:p>
    <w:p w:rsidR="005A7610" w:rsidRDefault="00196E47" w:rsidP="005A7610">
      <w:pPr>
        <w:pStyle w:val="Ttulo2"/>
        <w:spacing w:before="240" w:after="240" w:line="360" w:lineRule="auto"/>
        <w:ind w:left="567" w:hanging="567"/>
      </w:pPr>
      <w:bookmarkStart w:id="7" w:name="_Toc373925835"/>
      <w:r>
        <w:rPr>
          <w:rFonts w:cs="Arial"/>
          <w:iCs/>
        </w:rPr>
        <w:t>C</w:t>
      </w:r>
      <w:r w:rsidRPr="0089633E">
        <w:rPr>
          <w:rFonts w:cs="Arial"/>
          <w:iCs/>
        </w:rPr>
        <w:t xml:space="preserve">aso de </w:t>
      </w:r>
      <w:r>
        <w:rPr>
          <w:rFonts w:cs="Arial"/>
          <w:iCs/>
        </w:rPr>
        <w:t>T</w:t>
      </w:r>
      <w:r w:rsidRPr="0089633E">
        <w:rPr>
          <w:rFonts w:cs="Arial"/>
          <w:iCs/>
        </w:rPr>
        <w:t xml:space="preserve">este de </w:t>
      </w:r>
      <w:r>
        <w:rPr>
          <w:rFonts w:cs="Arial"/>
          <w:iCs/>
        </w:rPr>
        <w:t>I</w:t>
      </w:r>
      <w:r w:rsidRPr="0089633E">
        <w:rPr>
          <w:rFonts w:cs="Arial"/>
          <w:iCs/>
        </w:rPr>
        <w:t>nterface</w:t>
      </w:r>
      <w:bookmarkEnd w:id="7"/>
    </w:p>
    <w:p w:rsidR="0089633E" w:rsidRDefault="00666D71" w:rsidP="0089633E">
      <w:pPr>
        <w:pStyle w:val="Ttulo3"/>
      </w:pPr>
      <w:bookmarkStart w:id="8" w:name="_Toc373925836"/>
      <w:r>
        <w:t xml:space="preserve">TC01 - </w:t>
      </w:r>
      <w:r w:rsidR="0089633E">
        <w:t xml:space="preserve">Tela de </w:t>
      </w:r>
      <w:proofErr w:type="spellStart"/>
      <w:r w:rsidR="0089633E">
        <w:t>Login</w:t>
      </w:r>
      <w:bookmarkEnd w:id="8"/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"/>
        <w:gridCol w:w="1290"/>
        <w:gridCol w:w="1201"/>
        <w:gridCol w:w="2126"/>
        <w:gridCol w:w="1417"/>
        <w:gridCol w:w="2764"/>
      </w:tblGrid>
      <w:tr w:rsidR="000941D9" w:rsidRPr="00520694" w:rsidTr="000941D9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0941D9" w:rsidRPr="00FE49DE" w:rsidRDefault="000941D9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0941D9" w:rsidRDefault="000941D9" w:rsidP="000941D9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UC08 – Efetuar </w:t>
            </w:r>
            <w:proofErr w:type="spellStart"/>
            <w:r>
              <w:rPr>
                <w:rFonts w:ascii="Arial" w:hAnsi="Arial" w:cs="Arial"/>
                <w:iCs/>
              </w:rPr>
              <w:t>Login</w:t>
            </w:r>
            <w:proofErr w:type="spellEnd"/>
          </w:p>
        </w:tc>
      </w:tr>
      <w:tr w:rsidR="000941D9" w:rsidRPr="00520694" w:rsidTr="000941D9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0941D9" w:rsidRPr="00FE49DE" w:rsidRDefault="000941D9" w:rsidP="000941D9">
            <w:pPr>
              <w:rPr>
                <w:rFonts w:ascii="Arial" w:hAnsi="Arial" w:cs="Arial"/>
                <w:b/>
                <w:bCs/>
              </w:rPr>
            </w:pPr>
            <w:r w:rsidRPr="00FE49DE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0941D9" w:rsidRPr="006E75F8" w:rsidRDefault="000941D9" w:rsidP="000941D9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1. </w:t>
            </w:r>
            <w:r w:rsidRPr="000941D9">
              <w:rPr>
                <w:rFonts w:ascii="Arial" w:hAnsi="Arial" w:cs="Arial"/>
                <w:iCs/>
              </w:rPr>
              <w:t>O sistema</w:t>
            </w:r>
            <w:r w:rsidR="00820CDD">
              <w:rPr>
                <w:rFonts w:ascii="Arial" w:hAnsi="Arial" w:cs="Arial"/>
                <w:iCs/>
              </w:rPr>
              <w:t xml:space="preserve"> deve</w:t>
            </w:r>
            <w:r w:rsidRPr="000941D9">
              <w:rPr>
                <w:rFonts w:ascii="Arial" w:hAnsi="Arial" w:cs="Arial"/>
                <w:iCs/>
              </w:rPr>
              <w:t xml:space="preserve"> estar disponível para acesso via </w:t>
            </w:r>
            <w:proofErr w:type="spellStart"/>
            <w:r w:rsidRPr="000941D9">
              <w:rPr>
                <w:rFonts w:ascii="Arial" w:hAnsi="Arial" w:cs="Arial"/>
                <w:iCs/>
              </w:rPr>
              <w:t>url</w:t>
            </w:r>
            <w:proofErr w:type="spellEnd"/>
            <w:r>
              <w:rPr>
                <w:rFonts w:ascii="Arial" w:hAnsi="Arial" w:cs="Arial"/>
                <w:iCs/>
              </w:rPr>
              <w:t>.</w:t>
            </w:r>
          </w:p>
        </w:tc>
      </w:tr>
      <w:tr w:rsidR="000941D9" w:rsidRPr="00520694" w:rsidTr="000941D9">
        <w:trPr>
          <w:cantSplit/>
          <w:trHeight w:val="425"/>
        </w:trPr>
        <w:tc>
          <w:tcPr>
            <w:tcW w:w="225" w:type="pct"/>
            <w:shd w:val="clear" w:color="auto" w:fill="A6A6A6"/>
            <w:vAlign w:val="center"/>
          </w:tcPr>
          <w:p w:rsidR="000941D9" w:rsidRPr="00520694" w:rsidRDefault="000941D9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N</w:t>
            </w:r>
            <w:r>
              <w:rPr>
                <w:rFonts w:ascii="Arial" w:hAnsi="Arial" w:cs="Arial"/>
                <w:b/>
                <w:bCs/>
              </w:rPr>
              <w:t>.</w:t>
            </w:r>
            <w:r w:rsidRPr="00520694">
              <w:rPr>
                <w:rFonts w:ascii="Arial" w:hAnsi="Arial" w:cs="Arial"/>
                <w:b/>
                <w:bCs/>
              </w:rPr>
              <w:t>º</w:t>
            </w:r>
          </w:p>
        </w:tc>
        <w:tc>
          <w:tcPr>
            <w:tcW w:w="1352" w:type="pct"/>
            <w:gridSpan w:val="2"/>
            <w:shd w:val="clear" w:color="auto" w:fill="A6A6A6"/>
            <w:vAlign w:val="center"/>
          </w:tcPr>
          <w:p w:rsidR="000941D9" w:rsidRPr="00520694" w:rsidRDefault="000941D9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1154" w:type="pct"/>
            <w:shd w:val="clear" w:color="auto" w:fill="A6A6A6"/>
            <w:vAlign w:val="center"/>
          </w:tcPr>
          <w:p w:rsidR="000941D9" w:rsidRPr="00520694" w:rsidRDefault="000941D9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Entrada</w:t>
            </w:r>
          </w:p>
        </w:tc>
        <w:tc>
          <w:tcPr>
            <w:tcW w:w="769" w:type="pct"/>
            <w:shd w:val="clear" w:color="auto" w:fill="A6A6A6"/>
            <w:vAlign w:val="center"/>
          </w:tcPr>
          <w:p w:rsidR="000941D9" w:rsidRPr="00520694" w:rsidRDefault="000941D9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Ação</w:t>
            </w:r>
          </w:p>
        </w:tc>
        <w:tc>
          <w:tcPr>
            <w:tcW w:w="1500" w:type="pct"/>
            <w:shd w:val="clear" w:color="auto" w:fill="A6A6A6"/>
            <w:vAlign w:val="center"/>
          </w:tcPr>
          <w:p w:rsidR="000941D9" w:rsidRPr="00520694" w:rsidRDefault="000941D9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Resultado Esperado</w:t>
            </w:r>
          </w:p>
        </w:tc>
      </w:tr>
      <w:tr w:rsidR="000941D9" w:rsidRPr="00520694" w:rsidTr="000941D9">
        <w:trPr>
          <w:cantSplit/>
        </w:trPr>
        <w:tc>
          <w:tcPr>
            <w:tcW w:w="225" w:type="pct"/>
            <w:vAlign w:val="center"/>
          </w:tcPr>
          <w:p w:rsidR="000941D9" w:rsidRDefault="000941D9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941D9" w:rsidRPr="00D30A5E" w:rsidRDefault="000941D9" w:rsidP="000941D9">
            <w:r>
              <w:t xml:space="preserve">Ter apresentado a tela de </w:t>
            </w:r>
            <w:proofErr w:type="spellStart"/>
            <w:r>
              <w:t>Login</w:t>
            </w:r>
            <w:proofErr w:type="spellEnd"/>
            <w:r>
              <w:t xml:space="preserve"> após digitar a </w:t>
            </w:r>
            <w:proofErr w:type="spellStart"/>
            <w:r>
              <w:t>url</w:t>
            </w:r>
            <w:proofErr w:type="spellEnd"/>
            <w:r>
              <w:t xml:space="preserve"> na barra de endereços do navegador.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941D9" w:rsidRPr="00D30A5E" w:rsidRDefault="000941D9" w:rsidP="000941D9">
            <w:r w:rsidRPr="00437CFB">
              <w:t>Preencher</w:t>
            </w:r>
            <w:r>
              <w:t xml:space="preserve"> o</w:t>
            </w:r>
            <w:r w:rsidRPr="00437CFB">
              <w:t xml:space="preserve"> campo de</w:t>
            </w:r>
            <w:r>
              <w:t xml:space="preserve"> e-mail e senha.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0941D9" w:rsidRDefault="000941D9" w:rsidP="000941D9">
            <w:r>
              <w:t>Clicar no botão “Entrar”.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0941D9" w:rsidRDefault="000941D9" w:rsidP="000941D9">
            <w:r>
              <w:t>O sistema deve abrir a tela principal do sistema.</w:t>
            </w:r>
          </w:p>
        </w:tc>
      </w:tr>
      <w:tr w:rsidR="000941D9" w:rsidRPr="00520694" w:rsidTr="000941D9">
        <w:trPr>
          <w:cantSplit/>
        </w:trPr>
        <w:tc>
          <w:tcPr>
            <w:tcW w:w="225" w:type="pct"/>
            <w:vAlign w:val="center"/>
          </w:tcPr>
          <w:p w:rsidR="000941D9" w:rsidRDefault="000941D9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941D9" w:rsidRDefault="000941D9" w:rsidP="000941D9">
            <w:r>
              <w:t xml:space="preserve">Ter apresentado a tela de </w:t>
            </w:r>
            <w:proofErr w:type="spellStart"/>
            <w:r>
              <w:t>Login</w:t>
            </w:r>
            <w:proofErr w:type="spellEnd"/>
            <w:r>
              <w:t xml:space="preserve"> após digitar a </w:t>
            </w:r>
            <w:proofErr w:type="spellStart"/>
            <w:r>
              <w:t>url</w:t>
            </w:r>
            <w:proofErr w:type="spellEnd"/>
            <w:r>
              <w:t xml:space="preserve"> na barra de endereços do navegador.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941D9" w:rsidRPr="00437CFB" w:rsidRDefault="000941D9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0941D9" w:rsidRDefault="000941D9" w:rsidP="000941D9">
            <w:r>
              <w:t>Clicar no botão “Entrar”</w:t>
            </w:r>
            <w:r w:rsidR="00DC7D98"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0941D9" w:rsidRDefault="000941D9" w:rsidP="000941D9">
            <w:r>
              <w:t>O sistema exibe a mensagem “Informe o e-mail e senha.”.</w:t>
            </w:r>
          </w:p>
        </w:tc>
      </w:tr>
      <w:tr w:rsidR="00820CDD" w:rsidRPr="00520694" w:rsidTr="000941D9">
        <w:trPr>
          <w:cantSplit/>
        </w:trPr>
        <w:tc>
          <w:tcPr>
            <w:tcW w:w="225" w:type="pct"/>
            <w:vAlign w:val="center"/>
          </w:tcPr>
          <w:p w:rsidR="00820CDD" w:rsidRDefault="00820CDD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03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820CDD" w:rsidRDefault="00820CDD" w:rsidP="000941D9">
            <w:r>
              <w:t xml:space="preserve">Ter apresentado a tela de </w:t>
            </w:r>
            <w:proofErr w:type="spellStart"/>
            <w:r>
              <w:t>Login</w:t>
            </w:r>
            <w:proofErr w:type="spellEnd"/>
            <w:r>
              <w:t xml:space="preserve"> após digitar a </w:t>
            </w:r>
            <w:proofErr w:type="spellStart"/>
            <w:r>
              <w:t>url</w:t>
            </w:r>
            <w:proofErr w:type="spellEnd"/>
            <w:r>
              <w:t xml:space="preserve"> na barra de endereços do navegador.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820CDD" w:rsidRPr="00437CFB" w:rsidRDefault="00820CDD" w:rsidP="000941D9">
            <w:r w:rsidRPr="00437CFB">
              <w:t>Preencher</w:t>
            </w:r>
            <w:r>
              <w:t xml:space="preserve"> o</w:t>
            </w:r>
            <w:r w:rsidRPr="00437CFB">
              <w:t xml:space="preserve"> campo de</w:t>
            </w:r>
            <w:r>
              <w:t xml:space="preserve"> e-mail e senha.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820CDD" w:rsidRDefault="00820CDD" w:rsidP="000941D9">
            <w:r>
              <w:t>Clicar no botão “Entrar”.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820CDD" w:rsidRDefault="00820CDD" w:rsidP="000941D9">
            <w:r>
              <w:t>O sistema exibe a mensagem “</w:t>
            </w:r>
            <w:r w:rsidRPr="00820CDD">
              <w:t>Dados do funcionário não conferem ou funcionário inexistente</w:t>
            </w:r>
            <w:r>
              <w:t>.”.</w:t>
            </w:r>
          </w:p>
        </w:tc>
      </w:tr>
      <w:tr w:rsidR="000941D9" w:rsidRPr="00520694" w:rsidTr="000941D9">
        <w:trPr>
          <w:cantSplit/>
        </w:trPr>
        <w:tc>
          <w:tcPr>
            <w:tcW w:w="225" w:type="pct"/>
            <w:vAlign w:val="center"/>
          </w:tcPr>
          <w:p w:rsidR="000941D9" w:rsidRDefault="00820CDD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941D9" w:rsidRDefault="000941D9" w:rsidP="000941D9">
            <w:r>
              <w:t xml:space="preserve">Ter apresentado a tela de </w:t>
            </w:r>
            <w:proofErr w:type="spellStart"/>
            <w:r>
              <w:t>Login</w:t>
            </w:r>
            <w:proofErr w:type="spellEnd"/>
            <w:r>
              <w:t xml:space="preserve"> após digitar a </w:t>
            </w:r>
            <w:proofErr w:type="spellStart"/>
            <w:r>
              <w:t>url</w:t>
            </w:r>
            <w:proofErr w:type="spellEnd"/>
            <w:r>
              <w:t xml:space="preserve"> na barra de endereços do navegador.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941D9" w:rsidRPr="00437CFB" w:rsidRDefault="00DC7D98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0941D9" w:rsidRDefault="00DC7D98" w:rsidP="00DC7D98">
            <w:r>
              <w:t>Clicar no botão “Recuperar Senha?”.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0941D9" w:rsidRDefault="00DC7D98" w:rsidP="00DC7D98">
            <w:r>
              <w:t>O sistema deve abrir a tela de recuperação de senha.</w:t>
            </w:r>
          </w:p>
        </w:tc>
      </w:tr>
      <w:tr w:rsidR="000941D9" w:rsidRPr="00520694" w:rsidTr="000941D9">
        <w:trPr>
          <w:cantSplit/>
        </w:trPr>
        <w:tc>
          <w:tcPr>
            <w:tcW w:w="225" w:type="pct"/>
            <w:vAlign w:val="center"/>
          </w:tcPr>
          <w:p w:rsidR="000941D9" w:rsidRDefault="00820CDD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941D9" w:rsidRDefault="00DC7D98" w:rsidP="00DC7D98">
            <w:r>
              <w:t xml:space="preserve">O passo </w:t>
            </w:r>
            <w:proofErr w:type="gramStart"/>
            <w:r w:rsidR="00820CDD">
              <w:t>4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1</w:t>
            </w:r>
            <w:r w:rsidRPr="00242288">
              <w:rPr>
                <w:i/>
              </w:rPr>
              <w:t xml:space="preserve">- </w:t>
            </w:r>
            <w:r>
              <w:rPr>
                <w:i/>
              </w:rPr>
              <w:t xml:space="preserve">Tela de </w:t>
            </w:r>
            <w:proofErr w:type="spellStart"/>
            <w:r>
              <w:rPr>
                <w:i/>
              </w:rPr>
              <w:t>Login</w:t>
            </w:r>
            <w:proofErr w:type="spellEnd"/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941D9" w:rsidRPr="00437CFB" w:rsidRDefault="00DC7D98" w:rsidP="00DC7D98">
            <w:r w:rsidRPr="00437CFB">
              <w:t>Preencher</w:t>
            </w:r>
            <w:r>
              <w:t xml:space="preserve"> o</w:t>
            </w:r>
            <w:r w:rsidRPr="00437CFB">
              <w:t xml:space="preserve"> campo de</w:t>
            </w:r>
            <w:r>
              <w:t xml:space="preserve"> e-mail.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0941D9" w:rsidRDefault="00DC7D98" w:rsidP="00DC7D98">
            <w:r>
              <w:t>Clicar no botão “Enviar”.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0941D9" w:rsidRDefault="00DC7D98" w:rsidP="00DC7D98">
            <w:r>
              <w:t>O sistema envia um e-mail para o funcionário cadastrado com a nova senha de acesso e notifica ao usuário que o e-mail foi enviado com sucesso.</w:t>
            </w:r>
          </w:p>
        </w:tc>
      </w:tr>
      <w:tr w:rsidR="00DC7D98" w:rsidRPr="00520694" w:rsidTr="000941D9">
        <w:trPr>
          <w:cantSplit/>
        </w:trPr>
        <w:tc>
          <w:tcPr>
            <w:tcW w:w="225" w:type="pct"/>
            <w:vAlign w:val="center"/>
          </w:tcPr>
          <w:p w:rsidR="00DC7D98" w:rsidRDefault="00820CDD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C7D98" w:rsidRDefault="00DC7D98" w:rsidP="00EE15FA">
            <w:r>
              <w:t xml:space="preserve">O passo </w:t>
            </w:r>
            <w:proofErr w:type="gramStart"/>
            <w:r w:rsidR="00820CDD">
              <w:t>4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1</w:t>
            </w:r>
            <w:r w:rsidRPr="00242288">
              <w:rPr>
                <w:i/>
              </w:rPr>
              <w:t xml:space="preserve">- </w:t>
            </w:r>
            <w:r>
              <w:rPr>
                <w:i/>
              </w:rPr>
              <w:t xml:space="preserve">Tela de </w:t>
            </w:r>
            <w:proofErr w:type="spellStart"/>
            <w:r>
              <w:rPr>
                <w:i/>
              </w:rPr>
              <w:t>Login</w:t>
            </w:r>
            <w:proofErr w:type="spellEnd"/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C7D98" w:rsidRPr="00437CFB" w:rsidRDefault="00DC7D98" w:rsidP="00EE15FA">
            <w:r w:rsidRPr="00437CFB">
              <w:t>Preencher</w:t>
            </w:r>
            <w:r>
              <w:t xml:space="preserve"> o</w:t>
            </w:r>
            <w:r w:rsidRPr="00437CFB">
              <w:t xml:space="preserve"> campo de</w:t>
            </w:r>
            <w:r>
              <w:t xml:space="preserve"> e-mail.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DC7D98" w:rsidRDefault="00DC7D98" w:rsidP="00EE15FA">
            <w:r>
              <w:t>Clicar no botão “Enviar”.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C7D98" w:rsidRDefault="00DC7D98" w:rsidP="00630B81">
            <w:r>
              <w:t>O sistema não localiza nenhum funcionário com o e-mail informado e não envia o e-mail.</w:t>
            </w:r>
          </w:p>
        </w:tc>
      </w:tr>
      <w:tr w:rsidR="00630B81" w:rsidRPr="00520694" w:rsidTr="000941D9">
        <w:trPr>
          <w:cantSplit/>
        </w:trPr>
        <w:tc>
          <w:tcPr>
            <w:tcW w:w="225" w:type="pct"/>
            <w:vAlign w:val="center"/>
          </w:tcPr>
          <w:p w:rsidR="00630B81" w:rsidRDefault="00630B8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07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630B81" w:rsidRDefault="00630B81" w:rsidP="00630B81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1</w:t>
            </w:r>
            <w:r w:rsidRPr="00242288">
              <w:rPr>
                <w:i/>
              </w:rPr>
              <w:t xml:space="preserve">- </w:t>
            </w:r>
            <w:r>
              <w:rPr>
                <w:i/>
              </w:rPr>
              <w:t xml:space="preserve">Tela de </w:t>
            </w:r>
            <w:proofErr w:type="spellStart"/>
            <w:r>
              <w:rPr>
                <w:i/>
              </w:rPr>
              <w:t>Login</w:t>
            </w:r>
            <w:proofErr w:type="spellEnd"/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630B81" w:rsidRPr="00437CFB" w:rsidRDefault="00630B81" w:rsidP="00EE15FA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630B81" w:rsidRDefault="00630B81" w:rsidP="00630B81">
            <w:r w:rsidRPr="00CF3E9F">
              <w:t xml:space="preserve">Clicar no item de </w:t>
            </w:r>
            <w:proofErr w:type="gramStart"/>
            <w:r w:rsidRPr="00CF3E9F">
              <w:t>menu</w:t>
            </w:r>
            <w:proofErr w:type="gramEnd"/>
            <w:r>
              <w:t xml:space="preserve"> </w:t>
            </w:r>
            <w:r w:rsidRPr="00CF3E9F">
              <w:t>“</w:t>
            </w:r>
            <w:r>
              <w:t>Alterar Senha</w:t>
            </w:r>
            <w:r w:rsidRPr="00CF3E9F">
              <w:t>”</w:t>
            </w:r>
            <w: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630B81" w:rsidRDefault="00630B81" w:rsidP="00630B81">
            <w:r w:rsidRPr="00CF3E9F">
              <w:t xml:space="preserve">O sistema deve abrir a tela de </w:t>
            </w:r>
            <w:r>
              <w:t>alteração de senha</w:t>
            </w:r>
            <w:r w:rsidRPr="00CF3E9F">
              <w:t>.</w:t>
            </w:r>
          </w:p>
        </w:tc>
      </w:tr>
      <w:tr w:rsidR="00630B81" w:rsidRPr="00520694" w:rsidTr="000941D9">
        <w:trPr>
          <w:cantSplit/>
        </w:trPr>
        <w:tc>
          <w:tcPr>
            <w:tcW w:w="225" w:type="pct"/>
            <w:vAlign w:val="center"/>
          </w:tcPr>
          <w:p w:rsidR="00630B81" w:rsidRDefault="00630B8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08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630B81" w:rsidRDefault="00630B81" w:rsidP="00630B81">
            <w:r>
              <w:t xml:space="preserve">O passo </w:t>
            </w:r>
            <w:proofErr w:type="gramStart"/>
            <w:r>
              <w:t>7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1</w:t>
            </w:r>
            <w:r w:rsidRPr="00242288">
              <w:rPr>
                <w:i/>
              </w:rPr>
              <w:t xml:space="preserve">- </w:t>
            </w:r>
            <w:r>
              <w:rPr>
                <w:i/>
              </w:rPr>
              <w:t xml:space="preserve">Tela de </w:t>
            </w:r>
            <w:proofErr w:type="spellStart"/>
            <w:r>
              <w:rPr>
                <w:i/>
              </w:rPr>
              <w:t>Login</w:t>
            </w:r>
            <w:proofErr w:type="spellEnd"/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630B81" w:rsidRPr="00437CFB" w:rsidRDefault="00630B81" w:rsidP="00630B81">
            <w:r w:rsidRPr="00437CFB">
              <w:t>Preencher</w:t>
            </w:r>
            <w:r>
              <w:t xml:space="preserve"> o campo da senha atual e informa a nova senha.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630B81" w:rsidRDefault="00630B81" w:rsidP="00630B81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630B81" w:rsidRDefault="00630B81" w:rsidP="00630B81">
            <w:r w:rsidRPr="00014CF5">
              <w:t xml:space="preserve">O sistema </w:t>
            </w:r>
            <w:r>
              <w:t>atualiza a senha do usuário no</w:t>
            </w:r>
            <w:r w:rsidRPr="00014CF5">
              <w:t xml:space="preserve"> banco de dados</w:t>
            </w:r>
            <w:r>
              <w:t xml:space="preserve"> e notifica ao usuário que a senha </w:t>
            </w:r>
            <w:r w:rsidRPr="00014CF5">
              <w:t xml:space="preserve">foi </w:t>
            </w:r>
            <w:r>
              <w:t>alterada</w:t>
            </w:r>
            <w:r w:rsidRPr="00014CF5">
              <w:t xml:space="preserve"> com sucesso</w:t>
            </w:r>
            <w:r>
              <w:t>.</w:t>
            </w:r>
          </w:p>
        </w:tc>
      </w:tr>
      <w:tr w:rsidR="00630B81" w:rsidRPr="00520694" w:rsidTr="000941D9">
        <w:trPr>
          <w:cantSplit/>
        </w:trPr>
        <w:tc>
          <w:tcPr>
            <w:tcW w:w="225" w:type="pct"/>
            <w:vAlign w:val="center"/>
          </w:tcPr>
          <w:p w:rsidR="00630B81" w:rsidRDefault="00630B8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09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630B81" w:rsidRDefault="00630B81" w:rsidP="00EE15FA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1</w:t>
            </w:r>
            <w:r w:rsidRPr="00242288">
              <w:rPr>
                <w:i/>
              </w:rPr>
              <w:t xml:space="preserve">- </w:t>
            </w:r>
            <w:r>
              <w:rPr>
                <w:i/>
              </w:rPr>
              <w:t xml:space="preserve">Tela de </w:t>
            </w:r>
            <w:proofErr w:type="spellStart"/>
            <w:r>
              <w:rPr>
                <w:i/>
              </w:rPr>
              <w:t>Login</w:t>
            </w:r>
            <w:proofErr w:type="spellEnd"/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630B81" w:rsidRPr="00437CFB" w:rsidRDefault="00630B81" w:rsidP="00EE15FA">
            <w:r w:rsidRPr="00437CFB">
              <w:t>Preencher</w:t>
            </w:r>
            <w:r>
              <w:t xml:space="preserve"> o campo da senha atual errada e informa a nova senha.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630B81" w:rsidRDefault="00630B81" w:rsidP="00EE15FA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630B81" w:rsidRDefault="00630B81" w:rsidP="00630B81">
            <w:r w:rsidRPr="00CF3E9F">
              <w:t xml:space="preserve">O sistema </w:t>
            </w:r>
            <w:r>
              <w:t>alerta que a senha atual não confere e não alterada o registro no banco de dados</w:t>
            </w:r>
            <w:r w:rsidRPr="00CF3E9F">
              <w:t>.</w:t>
            </w:r>
          </w:p>
        </w:tc>
      </w:tr>
    </w:tbl>
    <w:p w:rsidR="000941D9" w:rsidRPr="000941D9" w:rsidRDefault="000941D9" w:rsidP="000941D9"/>
    <w:p w:rsidR="00196E47" w:rsidRDefault="00666D71" w:rsidP="00196E47">
      <w:pPr>
        <w:pStyle w:val="Ttulo3"/>
      </w:pPr>
      <w:bookmarkStart w:id="9" w:name="_Toc373925837"/>
      <w:r>
        <w:t>TC02</w:t>
      </w:r>
      <w:r w:rsidR="006A500F">
        <w:t xml:space="preserve"> </w:t>
      </w:r>
      <w:r>
        <w:t xml:space="preserve">- </w:t>
      </w:r>
      <w:r w:rsidR="0089633E">
        <w:t xml:space="preserve">Tela </w:t>
      </w:r>
      <w:r w:rsidR="00EA7858">
        <w:t>Inicial</w:t>
      </w:r>
      <w:bookmarkEnd w:id="9"/>
    </w:p>
    <w:tbl>
      <w:tblPr>
        <w:tblW w:w="496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7"/>
        <w:gridCol w:w="1153"/>
        <w:gridCol w:w="1903"/>
        <w:gridCol w:w="1687"/>
        <w:gridCol w:w="3980"/>
      </w:tblGrid>
      <w:tr w:rsidR="00661381" w:rsidRPr="00520694" w:rsidTr="00661381">
        <w:trPr>
          <w:trHeight w:val="340"/>
        </w:trPr>
        <w:tc>
          <w:tcPr>
            <w:tcW w:w="859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661381" w:rsidRPr="00FE49DE" w:rsidRDefault="00661381" w:rsidP="000941D9">
            <w:pPr>
              <w:rPr>
                <w:rFonts w:ascii="Arial" w:hAnsi="Arial" w:cs="Arial"/>
                <w:b/>
                <w:bCs/>
              </w:rPr>
            </w:pPr>
            <w:r w:rsidRPr="00FE49DE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141" w:type="pct"/>
            <w:gridSpan w:val="3"/>
            <w:shd w:val="clear" w:color="auto" w:fill="auto"/>
            <w:vAlign w:val="center"/>
          </w:tcPr>
          <w:p w:rsidR="00661381" w:rsidRPr="00FE49DE" w:rsidRDefault="00CF3E9F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iCs/>
              </w:rPr>
              <w:t xml:space="preserve">1. </w:t>
            </w:r>
            <w:r w:rsidRPr="00CF3E9F">
              <w:rPr>
                <w:rFonts w:ascii="Arial" w:hAnsi="Arial" w:cs="Arial"/>
                <w:iCs/>
              </w:rPr>
              <w:t xml:space="preserve">O usuário ter efetuado </w:t>
            </w:r>
            <w:proofErr w:type="spellStart"/>
            <w:r w:rsidRPr="00CF3E9F">
              <w:rPr>
                <w:rFonts w:ascii="Arial" w:hAnsi="Arial" w:cs="Arial"/>
                <w:iCs/>
              </w:rPr>
              <w:t>login</w:t>
            </w:r>
            <w:proofErr w:type="spellEnd"/>
            <w:r w:rsidRPr="00CF3E9F">
              <w:rPr>
                <w:rFonts w:ascii="Arial" w:hAnsi="Arial" w:cs="Arial"/>
                <w:iCs/>
              </w:rPr>
              <w:t xml:space="preserve"> no sistema</w:t>
            </w:r>
            <w:r>
              <w:rPr>
                <w:rFonts w:ascii="Arial" w:hAnsi="Arial" w:cs="Arial"/>
                <w:iCs/>
              </w:rPr>
              <w:t>.</w:t>
            </w:r>
          </w:p>
        </w:tc>
      </w:tr>
      <w:tr w:rsidR="00661381" w:rsidRPr="00520694" w:rsidTr="00CD4665">
        <w:trPr>
          <w:cantSplit/>
          <w:trHeight w:val="425"/>
        </w:trPr>
        <w:tc>
          <w:tcPr>
            <w:tcW w:w="228" w:type="pct"/>
            <w:shd w:val="clear" w:color="auto" w:fill="A6A6A6"/>
            <w:vAlign w:val="center"/>
          </w:tcPr>
          <w:p w:rsidR="00661381" w:rsidRPr="00520694" w:rsidRDefault="00661381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N</w:t>
            </w:r>
            <w:r>
              <w:rPr>
                <w:rFonts w:ascii="Arial" w:hAnsi="Arial" w:cs="Arial"/>
                <w:b/>
                <w:bCs/>
              </w:rPr>
              <w:t>.</w:t>
            </w:r>
            <w:r w:rsidRPr="00520694">
              <w:rPr>
                <w:rFonts w:ascii="Arial" w:hAnsi="Arial" w:cs="Arial"/>
                <w:b/>
                <w:bCs/>
              </w:rPr>
              <w:t>º</w:t>
            </w:r>
          </w:p>
        </w:tc>
        <w:tc>
          <w:tcPr>
            <w:tcW w:w="1672" w:type="pct"/>
            <w:gridSpan w:val="2"/>
            <w:shd w:val="clear" w:color="auto" w:fill="A6A6A6"/>
            <w:vAlign w:val="center"/>
          </w:tcPr>
          <w:p w:rsidR="00661381" w:rsidRPr="00520694" w:rsidRDefault="00661381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923" w:type="pct"/>
            <w:shd w:val="clear" w:color="auto" w:fill="A6A6A6"/>
            <w:vAlign w:val="center"/>
          </w:tcPr>
          <w:p w:rsidR="00661381" w:rsidRPr="00520694" w:rsidRDefault="00661381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Ação</w:t>
            </w:r>
          </w:p>
        </w:tc>
        <w:tc>
          <w:tcPr>
            <w:tcW w:w="2177" w:type="pct"/>
            <w:shd w:val="clear" w:color="auto" w:fill="A6A6A6"/>
            <w:vAlign w:val="center"/>
          </w:tcPr>
          <w:p w:rsidR="00661381" w:rsidRPr="00520694" w:rsidRDefault="00661381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Resultado Esperado</w:t>
            </w:r>
          </w:p>
        </w:tc>
      </w:tr>
      <w:tr w:rsidR="00661381" w:rsidRPr="00520694" w:rsidTr="00CD4665">
        <w:trPr>
          <w:cantSplit/>
        </w:trPr>
        <w:tc>
          <w:tcPr>
            <w:tcW w:w="228" w:type="pct"/>
            <w:vAlign w:val="center"/>
          </w:tcPr>
          <w:p w:rsidR="00661381" w:rsidRDefault="0066138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01</w:t>
            </w:r>
          </w:p>
        </w:tc>
        <w:tc>
          <w:tcPr>
            <w:tcW w:w="1672" w:type="pct"/>
            <w:gridSpan w:val="2"/>
            <w:tcMar>
              <w:top w:w="113" w:type="dxa"/>
            </w:tcMar>
            <w:vAlign w:val="center"/>
          </w:tcPr>
          <w:p w:rsidR="00661381" w:rsidRPr="00D30A5E" w:rsidRDefault="00661381" w:rsidP="00437CFB">
            <w:r w:rsidRPr="00661381">
              <w:t>Ter apresentado a tela inicial do sistema após</w:t>
            </w:r>
            <w:r w:rsidR="00CF3E9F">
              <w:t xml:space="preserve"> </w:t>
            </w:r>
            <w:r w:rsidRPr="00661381">
              <w:t xml:space="preserve">o usuário efetuar seu </w:t>
            </w:r>
            <w:proofErr w:type="spellStart"/>
            <w:r w:rsidRPr="00661381">
              <w:t>login</w:t>
            </w:r>
            <w:proofErr w:type="spellEnd"/>
            <w:r w:rsidR="00CF3E9F">
              <w:t>.</w:t>
            </w:r>
          </w:p>
        </w:tc>
        <w:tc>
          <w:tcPr>
            <w:tcW w:w="923" w:type="pct"/>
            <w:tcMar>
              <w:top w:w="113" w:type="dxa"/>
            </w:tcMar>
            <w:vAlign w:val="center"/>
          </w:tcPr>
          <w:p w:rsidR="00661381" w:rsidRDefault="00CF3E9F" w:rsidP="00666D71">
            <w:r w:rsidRPr="00CF3E9F">
              <w:t xml:space="preserve">Clicar no item de </w:t>
            </w:r>
            <w:proofErr w:type="gramStart"/>
            <w:r w:rsidRPr="00CF3E9F">
              <w:t>menu</w:t>
            </w:r>
            <w:proofErr w:type="gramEnd"/>
            <w:r>
              <w:t xml:space="preserve"> </w:t>
            </w:r>
            <w:r w:rsidRPr="00CF3E9F">
              <w:t>“</w:t>
            </w:r>
            <w:r w:rsidR="00666D71">
              <w:t>Setores</w:t>
            </w:r>
            <w:r w:rsidRPr="00CF3E9F">
              <w:t>”</w:t>
            </w:r>
            <w:r>
              <w:t>.</w:t>
            </w:r>
          </w:p>
        </w:tc>
        <w:tc>
          <w:tcPr>
            <w:tcW w:w="2177" w:type="pct"/>
            <w:tcMar>
              <w:top w:w="113" w:type="dxa"/>
            </w:tcMar>
            <w:vAlign w:val="center"/>
          </w:tcPr>
          <w:p w:rsidR="00661381" w:rsidRDefault="00CF3E9F" w:rsidP="00666D71">
            <w:r w:rsidRPr="00CF3E9F">
              <w:t xml:space="preserve">O sistema deve abrir a tela de </w:t>
            </w:r>
            <w:r w:rsidR="00666D71">
              <w:t>pesquisa de setores</w:t>
            </w:r>
            <w:r w:rsidRPr="00CF3E9F">
              <w:t>.</w:t>
            </w:r>
          </w:p>
        </w:tc>
      </w:tr>
      <w:tr w:rsidR="00CD4665" w:rsidRPr="00520694" w:rsidTr="00CD4665">
        <w:trPr>
          <w:cantSplit/>
        </w:trPr>
        <w:tc>
          <w:tcPr>
            <w:tcW w:w="228" w:type="pct"/>
            <w:vAlign w:val="center"/>
          </w:tcPr>
          <w:p w:rsidR="00CD4665" w:rsidRDefault="00CD4665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</w:t>
            </w:r>
          </w:p>
        </w:tc>
        <w:tc>
          <w:tcPr>
            <w:tcW w:w="1672" w:type="pct"/>
            <w:gridSpan w:val="2"/>
            <w:tcMar>
              <w:top w:w="113" w:type="dxa"/>
            </w:tcMar>
            <w:vAlign w:val="center"/>
          </w:tcPr>
          <w:p w:rsidR="00CD4665" w:rsidRPr="00D30A5E" w:rsidRDefault="00CD4665" w:rsidP="000941D9">
            <w:r w:rsidRPr="00661381">
              <w:t>Ter apresentado a tela inicial do sistema após</w:t>
            </w:r>
            <w:r>
              <w:t xml:space="preserve"> </w:t>
            </w:r>
            <w:r w:rsidRPr="00661381">
              <w:t xml:space="preserve">o usuário efetuar seu </w:t>
            </w:r>
            <w:proofErr w:type="spellStart"/>
            <w:r w:rsidRPr="00661381">
              <w:t>login</w:t>
            </w:r>
            <w:proofErr w:type="spellEnd"/>
            <w:r>
              <w:t>.</w:t>
            </w:r>
          </w:p>
        </w:tc>
        <w:tc>
          <w:tcPr>
            <w:tcW w:w="923" w:type="pct"/>
            <w:tcMar>
              <w:top w:w="113" w:type="dxa"/>
            </w:tcMar>
            <w:vAlign w:val="center"/>
          </w:tcPr>
          <w:p w:rsidR="00CD4665" w:rsidRDefault="00CD4665" w:rsidP="00CD4665">
            <w:r w:rsidRPr="00CF3E9F">
              <w:t xml:space="preserve">Clicar no item de </w:t>
            </w:r>
            <w:proofErr w:type="gramStart"/>
            <w:r w:rsidRPr="00CF3E9F">
              <w:t>menu</w:t>
            </w:r>
            <w:proofErr w:type="gramEnd"/>
            <w:r>
              <w:t xml:space="preserve"> </w:t>
            </w:r>
            <w:r w:rsidRPr="00CF3E9F">
              <w:t>“</w:t>
            </w:r>
            <w:r>
              <w:t>Marcas</w:t>
            </w:r>
            <w:r w:rsidRPr="00CF3E9F">
              <w:t>”</w:t>
            </w:r>
            <w:r>
              <w:t>.</w:t>
            </w:r>
          </w:p>
        </w:tc>
        <w:tc>
          <w:tcPr>
            <w:tcW w:w="2177" w:type="pct"/>
            <w:tcMar>
              <w:top w:w="113" w:type="dxa"/>
            </w:tcMar>
            <w:vAlign w:val="center"/>
          </w:tcPr>
          <w:p w:rsidR="00CD4665" w:rsidRDefault="00CD4665" w:rsidP="00CD4665">
            <w:r w:rsidRPr="00CF3E9F">
              <w:t xml:space="preserve">O sistema deve abrir a tela de </w:t>
            </w:r>
            <w:r>
              <w:t>pesquisa de marcas</w:t>
            </w:r>
            <w:r w:rsidRPr="00CF3E9F">
              <w:t>.</w:t>
            </w:r>
          </w:p>
        </w:tc>
      </w:tr>
      <w:tr w:rsidR="00CD4665" w:rsidRPr="00520694" w:rsidTr="00CD4665">
        <w:trPr>
          <w:cantSplit/>
        </w:trPr>
        <w:tc>
          <w:tcPr>
            <w:tcW w:w="228" w:type="pct"/>
            <w:vAlign w:val="center"/>
          </w:tcPr>
          <w:p w:rsidR="00CD4665" w:rsidRDefault="00CD4665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03</w:t>
            </w:r>
          </w:p>
        </w:tc>
        <w:tc>
          <w:tcPr>
            <w:tcW w:w="1672" w:type="pct"/>
            <w:gridSpan w:val="2"/>
            <w:tcMar>
              <w:top w:w="113" w:type="dxa"/>
            </w:tcMar>
            <w:vAlign w:val="center"/>
          </w:tcPr>
          <w:p w:rsidR="00CD4665" w:rsidRPr="00D30A5E" w:rsidRDefault="00CD4665" w:rsidP="000941D9">
            <w:r w:rsidRPr="00661381">
              <w:t>Ter apresentado a tela inicial do sistema após</w:t>
            </w:r>
            <w:r>
              <w:t xml:space="preserve"> </w:t>
            </w:r>
            <w:r w:rsidRPr="00661381">
              <w:t xml:space="preserve">o usuário efetuar seu </w:t>
            </w:r>
            <w:proofErr w:type="spellStart"/>
            <w:r w:rsidRPr="00661381">
              <w:t>login</w:t>
            </w:r>
            <w:proofErr w:type="spellEnd"/>
            <w:r>
              <w:t>.</w:t>
            </w:r>
          </w:p>
        </w:tc>
        <w:tc>
          <w:tcPr>
            <w:tcW w:w="923" w:type="pct"/>
            <w:tcMar>
              <w:top w:w="113" w:type="dxa"/>
            </w:tcMar>
            <w:vAlign w:val="center"/>
          </w:tcPr>
          <w:p w:rsidR="00CD4665" w:rsidRDefault="00CD4665" w:rsidP="00CD4665">
            <w:r w:rsidRPr="00CF3E9F">
              <w:t xml:space="preserve">Clicar no item de </w:t>
            </w:r>
            <w:proofErr w:type="gramStart"/>
            <w:r w:rsidRPr="00CF3E9F">
              <w:t>menu</w:t>
            </w:r>
            <w:proofErr w:type="gramEnd"/>
            <w:r>
              <w:t xml:space="preserve"> </w:t>
            </w:r>
            <w:r w:rsidRPr="00CF3E9F">
              <w:t>“</w:t>
            </w:r>
            <w:r>
              <w:t>Modelos</w:t>
            </w:r>
            <w:r w:rsidRPr="00CF3E9F">
              <w:t>”</w:t>
            </w:r>
            <w:r>
              <w:t>.</w:t>
            </w:r>
          </w:p>
        </w:tc>
        <w:tc>
          <w:tcPr>
            <w:tcW w:w="2177" w:type="pct"/>
            <w:tcMar>
              <w:top w:w="113" w:type="dxa"/>
            </w:tcMar>
            <w:vAlign w:val="center"/>
          </w:tcPr>
          <w:p w:rsidR="00CD4665" w:rsidRDefault="00CD4665" w:rsidP="00CD4665">
            <w:r w:rsidRPr="00CF3E9F">
              <w:t xml:space="preserve">O sistema deve abrir a tela de </w:t>
            </w:r>
            <w:r>
              <w:t>pesquisa de modelos</w:t>
            </w:r>
            <w:r w:rsidRPr="00CF3E9F">
              <w:t>.</w:t>
            </w:r>
          </w:p>
        </w:tc>
      </w:tr>
      <w:tr w:rsidR="00CD4665" w:rsidRPr="00520694" w:rsidTr="00CD4665">
        <w:trPr>
          <w:cantSplit/>
        </w:trPr>
        <w:tc>
          <w:tcPr>
            <w:tcW w:w="228" w:type="pct"/>
            <w:vAlign w:val="center"/>
          </w:tcPr>
          <w:p w:rsidR="00CD4665" w:rsidRDefault="00CD4665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</w:t>
            </w:r>
          </w:p>
        </w:tc>
        <w:tc>
          <w:tcPr>
            <w:tcW w:w="1672" w:type="pct"/>
            <w:gridSpan w:val="2"/>
            <w:tcMar>
              <w:top w:w="113" w:type="dxa"/>
            </w:tcMar>
            <w:vAlign w:val="center"/>
          </w:tcPr>
          <w:p w:rsidR="00CD4665" w:rsidRPr="00D30A5E" w:rsidRDefault="00CD4665" w:rsidP="000941D9">
            <w:r w:rsidRPr="00661381">
              <w:t>Ter apresentado a tela inicial do sistema após</w:t>
            </w:r>
            <w:r>
              <w:t xml:space="preserve"> </w:t>
            </w:r>
            <w:r w:rsidRPr="00661381">
              <w:t xml:space="preserve">o usuário efetuar seu </w:t>
            </w:r>
            <w:proofErr w:type="spellStart"/>
            <w:r w:rsidRPr="00661381">
              <w:t>login</w:t>
            </w:r>
            <w:proofErr w:type="spellEnd"/>
            <w:r>
              <w:t>.</w:t>
            </w:r>
          </w:p>
        </w:tc>
        <w:tc>
          <w:tcPr>
            <w:tcW w:w="923" w:type="pct"/>
            <w:tcMar>
              <w:top w:w="113" w:type="dxa"/>
            </w:tcMar>
            <w:vAlign w:val="center"/>
          </w:tcPr>
          <w:p w:rsidR="00CD4665" w:rsidRDefault="00CD4665" w:rsidP="000406BC">
            <w:r w:rsidRPr="00CF3E9F">
              <w:t xml:space="preserve">Clicar no item de </w:t>
            </w:r>
            <w:proofErr w:type="gramStart"/>
            <w:r w:rsidRPr="00CF3E9F">
              <w:t>menu</w:t>
            </w:r>
            <w:proofErr w:type="gramEnd"/>
            <w:r>
              <w:t xml:space="preserve"> </w:t>
            </w:r>
            <w:r w:rsidRPr="00CF3E9F">
              <w:t>“</w:t>
            </w:r>
            <w:r w:rsidR="000406BC">
              <w:t>Tipos Serviço</w:t>
            </w:r>
            <w:r w:rsidRPr="00CF3E9F">
              <w:t>”</w:t>
            </w:r>
            <w:r>
              <w:t>.</w:t>
            </w:r>
          </w:p>
        </w:tc>
        <w:tc>
          <w:tcPr>
            <w:tcW w:w="2177" w:type="pct"/>
            <w:tcMar>
              <w:top w:w="113" w:type="dxa"/>
            </w:tcMar>
            <w:vAlign w:val="center"/>
          </w:tcPr>
          <w:p w:rsidR="00CD4665" w:rsidRDefault="00CD4665" w:rsidP="00CD4665">
            <w:r w:rsidRPr="00CF3E9F">
              <w:t xml:space="preserve">O sistema deve abrir a tela de </w:t>
            </w:r>
            <w:r>
              <w:t>pesquisa de tipos de serviços</w:t>
            </w:r>
            <w:r w:rsidRPr="00CF3E9F">
              <w:t>.</w:t>
            </w:r>
          </w:p>
        </w:tc>
      </w:tr>
      <w:tr w:rsidR="00DB53A5" w:rsidRPr="00520694" w:rsidTr="00CD4665">
        <w:trPr>
          <w:cantSplit/>
        </w:trPr>
        <w:tc>
          <w:tcPr>
            <w:tcW w:w="228" w:type="pct"/>
            <w:vAlign w:val="center"/>
          </w:tcPr>
          <w:p w:rsidR="00DB53A5" w:rsidRDefault="00DB53A5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</w:t>
            </w:r>
          </w:p>
        </w:tc>
        <w:tc>
          <w:tcPr>
            <w:tcW w:w="1672" w:type="pct"/>
            <w:gridSpan w:val="2"/>
            <w:tcMar>
              <w:top w:w="113" w:type="dxa"/>
            </w:tcMar>
            <w:vAlign w:val="center"/>
          </w:tcPr>
          <w:p w:rsidR="00DB53A5" w:rsidRPr="00D30A5E" w:rsidRDefault="00DB53A5" w:rsidP="000941D9">
            <w:r w:rsidRPr="00661381">
              <w:t>Ter apresentado a tela inicial do sistema após</w:t>
            </w:r>
            <w:r>
              <w:t xml:space="preserve"> </w:t>
            </w:r>
            <w:r w:rsidRPr="00661381">
              <w:t xml:space="preserve">o usuário efetuar seu </w:t>
            </w:r>
            <w:proofErr w:type="spellStart"/>
            <w:r w:rsidRPr="00661381">
              <w:t>login</w:t>
            </w:r>
            <w:proofErr w:type="spellEnd"/>
            <w:r>
              <w:t>.</w:t>
            </w:r>
          </w:p>
        </w:tc>
        <w:tc>
          <w:tcPr>
            <w:tcW w:w="923" w:type="pct"/>
            <w:tcMar>
              <w:top w:w="113" w:type="dxa"/>
            </w:tcMar>
            <w:vAlign w:val="center"/>
          </w:tcPr>
          <w:p w:rsidR="00DB53A5" w:rsidRDefault="00DB53A5" w:rsidP="00DB53A5">
            <w:r w:rsidRPr="00CF3E9F">
              <w:t xml:space="preserve">Clicar no item de </w:t>
            </w:r>
            <w:proofErr w:type="gramStart"/>
            <w:r w:rsidRPr="00CF3E9F">
              <w:t>menu</w:t>
            </w:r>
            <w:proofErr w:type="gramEnd"/>
            <w:r>
              <w:t xml:space="preserve"> </w:t>
            </w:r>
            <w:r w:rsidRPr="00CF3E9F">
              <w:t>“</w:t>
            </w:r>
            <w:r>
              <w:t>Profissões</w:t>
            </w:r>
            <w:r w:rsidRPr="00CF3E9F">
              <w:t>”</w:t>
            </w:r>
            <w:r>
              <w:t>.</w:t>
            </w:r>
          </w:p>
        </w:tc>
        <w:tc>
          <w:tcPr>
            <w:tcW w:w="2177" w:type="pct"/>
            <w:tcMar>
              <w:top w:w="113" w:type="dxa"/>
            </w:tcMar>
            <w:vAlign w:val="center"/>
          </w:tcPr>
          <w:p w:rsidR="00DB53A5" w:rsidRDefault="00DB53A5" w:rsidP="00DB53A5">
            <w:r w:rsidRPr="00CF3E9F">
              <w:t xml:space="preserve">O sistema deve abrir a tela de </w:t>
            </w:r>
            <w:r>
              <w:t>pesquisa de profissões</w:t>
            </w:r>
            <w:r w:rsidRPr="00CF3E9F">
              <w:t>.</w:t>
            </w:r>
          </w:p>
        </w:tc>
      </w:tr>
      <w:tr w:rsidR="004327B1" w:rsidRPr="00520694" w:rsidTr="00CD4665">
        <w:trPr>
          <w:cantSplit/>
        </w:trPr>
        <w:tc>
          <w:tcPr>
            <w:tcW w:w="228" w:type="pct"/>
            <w:vAlign w:val="center"/>
          </w:tcPr>
          <w:p w:rsidR="004327B1" w:rsidRDefault="004327B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</w:t>
            </w:r>
          </w:p>
        </w:tc>
        <w:tc>
          <w:tcPr>
            <w:tcW w:w="1672" w:type="pct"/>
            <w:gridSpan w:val="2"/>
            <w:tcMar>
              <w:top w:w="113" w:type="dxa"/>
            </w:tcMar>
            <w:vAlign w:val="center"/>
          </w:tcPr>
          <w:p w:rsidR="004327B1" w:rsidRPr="00D30A5E" w:rsidRDefault="004327B1" w:rsidP="000941D9">
            <w:r w:rsidRPr="00661381">
              <w:t>Ter apresentado a tela inicial do sistema após</w:t>
            </w:r>
            <w:r>
              <w:t xml:space="preserve"> </w:t>
            </w:r>
            <w:r w:rsidRPr="00661381">
              <w:t xml:space="preserve">o usuário efetuar seu </w:t>
            </w:r>
            <w:proofErr w:type="spellStart"/>
            <w:r w:rsidRPr="00661381">
              <w:t>login</w:t>
            </w:r>
            <w:proofErr w:type="spellEnd"/>
            <w:r>
              <w:t>.</w:t>
            </w:r>
          </w:p>
        </w:tc>
        <w:tc>
          <w:tcPr>
            <w:tcW w:w="923" w:type="pct"/>
            <w:tcMar>
              <w:top w:w="113" w:type="dxa"/>
            </w:tcMar>
            <w:vAlign w:val="center"/>
          </w:tcPr>
          <w:p w:rsidR="004327B1" w:rsidRDefault="004327B1" w:rsidP="004327B1">
            <w:r w:rsidRPr="00CF3E9F">
              <w:t xml:space="preserve">Clicar no item de </w:t>
            </w:r>
            <w:proofErr w:type="gramStart"/>
            <w:r w:rsidRPr="00CF3E9F">
              <w:t>menu</w:t>
            </w:r>
            <w:proofErr w:type="gramEnd"/>
            <w:r>
              <w:t xml:space="preserve"> </w:t>
            </w:r>
            <w:r w:rsidRPr="00CF3E9F">
              <w:t>“</w:t>
            </w:r>
            <w:r>
              <w:t>Cores</w:t>
            </w:r>
            <w:r w:rsidRPr="00CF3E9F">
              <w:t>”</w:t>
            </w:r>
            <w:r>
              <w:t>.</w:t>
            </w:r>
          </w:p>
        </w:tc>
        <w:tc>
          <w:tcPr>
            <w:tcW w:w="2177" w:type="pct"/>
            <w:tcMar>
              <w:top w:w="113" w:type="dxa"/>
            </w:tcMar>
            <w:vAlign w:val="center"/>
          </w:tcPr>
          <w:p w:rsidR="004327B1" w:rsidRDefault="004327B1" w:rsidP="004327B1">
            <w:r w:rsidRPr="00CF3E9F">
              <w:t xml:space="preserve">O sistema deve abrir a tela de </w:t>
            </w:r>
            <w:r>
              <w:t>pesquisa de cores</w:t>
            </w:r>
            <w:r w:rsidRPr="00CF3E9F">
              <w:t>.</w:t>
            </w:r>
          </w:p>
        </w:tc>
      </w:tr>
      <w:tr w:rsidR="004327B1" w:rsidRPr="00520694" w:rsidTr="00CD4665">
        <w:trPr>
          <w:cantSplit/>
        </w:trPr>
        <w:tc>
          <w:tcPr>
            <w:tcW w:w="228" w:type="pct"/>
            <w:vAlign w:val="center"/>
          </w:tcPr>
          <w:p w:rsidR="004327B1" w:rsidRDefault="004327B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07</w:t>
            </w:r>
          </w:p>
        </w:tc>
        <w:tc>
          <w:tcPr>
            <w:tcW w:w="1672" w:type="pct"/>
            <w:gridSpan w:val="2"/>
            <w:tcMar>
              <w:top w:w="113" w:type="dxa"/>
            </w:tcMar>
            <w:vAlign w:val="center"/>
          </w:tcPr>
          <w:p w:rsidR="004327B1" w:rsidRPr="00D30A5E" w:rsidRDefault="004327B1" w:rsidP="000941D9">
            <w:r w:rsidRPr="00661381">
              <w:t>Ter apresentado a tela inicial do sistema após</w:t>
            </w:r>
            <w:r>
              <w:t xml:space="preserve"> </w:t>
            </w:r>
            <w:r w:rsidRPr="00661381">
              <w:t xml:space="preserve">o usuário efetuar seu </w:t>
            </w:r>
            <w:proofErr w:type="spellStart"/>
            <w:r w:rsidRPr="00661381">
              <w:t>login</w:t>
            </w:r>
            <w:proofErr w:type="spellEnd"/>
            <w:r>
              <w:t>.</w:t>
            </w:r>
          </w:p>
        </w:tc>
        <w:tc>
          <w:tcPr>
            <w:tcW w:w="923" w:type="pct"/>
            <w:tcMar>
              <w:top w:w="113" w:type="dxa"/>
            </w:tcMar>
            <w:vAlign w:val="center"/>
          </w:tcPr>
          <w:p w:rsidR="004327B1" w:rsidRDefault="004327B1" w:rsidP="004327B1">
            <w:r w:rsidRPr="00CF3E9F">
              <w:t xml:space="preserve">Clicar no item de </w:t>
            </w:r>
            <w:proofErr w:type="gramStart"/>
            <w:r w:rsidRPr="00CF3E9F">
              <w:t>menu</w:t>
            </w:r>
            <w:proofErr w:type="gramEnd"/>
            <w:r>
              <w:t xml:space="preserve"> </w:t>
            </w:r>
            <w:r w:rsidRPr="00CF3E9F">
              <w:t>“</w:t>
            </w:r>
            <w:r>
              <w:t>Seguradoras</w:t>
            </w:r>
            <w:r w:rsidRPr="00CF3E9F">
              <w:t>”</w:t>
            </w:r>
            <w:r>
              <w:t>.</w:t>
            </w:r>
          </w:p>
        </w:tc>
        <w:tc>
          <w:tcPr>
            <w:tcW w:w="2177" w:type="pct"/>
            <w:tcMar>
              <w:top w:w="113" w:type="dxa"/>
            </w:tcMar>
            <w:vAlign w:val="center"/>
          </w:tcPr>
          <w:p w:rsidR="004327B1" w:rsidRDefault="004327B1" w:rsidP="004327B1">
            <w:r w:rsidRPr="00CF3E9F">
              <w:t xml:space="preserve">O sistema deve abrir a tela de </w:t>
            </w:r>
            <w:r>
              <w:t>pesquisa de seguradoras</w:t>
            </w:r>
            <w:r w:rsidRPr="00CF3E9F">
              <w:t>.</w:t>
            </w:r>
          </w:p>
        </w:tc>
      </w:tr>
      <w:tr w:rsidR="000941D9" w:rsidRPr="00520694" w:rsidTr="00CD4665">
        <w:trPr>
          <w:cantSplit/>
        </w:trPr>
        <w:tc>
          <w:tcPr>
            <w:tcW w:w="228" w:type="pct"/>
            <w:vAlign w:val="center"/>
          </w:tcPr>
          <w:p w:rsidR="000941D9" w:rsidRDefault="000941D9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08</w:t>
            </w:r>
          </w:p>
        </w:tc>
        <w:tc>
          <w:tcPr>
            <w:tcW w:w="1672" w:type="pct"/>
            <w:gridSpan w:val="2"/>
            <w:tcMar>
              <w:top w:w="113" w:type="dxa"/>
            </w:tcMar>
            <w:vAlign w:val="center"/>
          </w:tcPr>
          <w:p w:rsidR="000941D9" w:rsidRPr="00D30A5E" w:rsidRDefault="000941D9" w:rsidP="000941D9">
            <w:r w:rsidRPr="00661381">
              <w:t>Ter apresentado a tela inicial do sistema após</w:t>
            </w:r>
            <w:r>
              <w:t xml:space="preserve"> </w:t>
            </w:r>
            <w:r w:rsidRPr="00661381">
              <w:t xml:space="preserve">o usuário efetuar seu </w:t>
            </w:r>
            <w:proofErr w:type="spellStart"/>
            <w:r w:rsidRPr="00661381">
              <w:t>login</w:t>
            </w:r>
            <w:proofErr w:type="spellEnd"/>
            <w:r>
              <w:t>.</w:t>
            </w:r>
          </w:p>
        </w:tc>
        <w:tc>
          <w:tcPr>
            <w:tcW w:w="923" w:type="pct"/>
            <w:tcMar>
              <w:top w:w="113" w:type="dxa"/>
            </w:tcMar>
            <w:vAlign w:val="center"/>
          </w:tcPr>
          <w:p w:rsidR="000941D9" w:rsidRDefault="000941D9" w:rsidP="000941D9">
            <w:r w:rsidRPr="00CF3E9F">
              <w:t xml:space="preserve">Clicar no item de </w:t>
            </w:r>
            <w:proofErr w:type="gramStart"/>
            <w:r w:rsidRPr="00CF3E9F">
              <w:t>menu</w:t>
            </w:r>
            <w:proofErr w:type="gramEnd"/>
            <w:r>
              <w:t xml:space="preserve"> </w:t>
            </w:r>
            <w:r w:rsidRPr="00CF3E9F">
              <w:t>“</w:t>
            </w:r>
            <w:r>
              <w:t>Atividades</w:t>
            </w:r>
            <w:r w:rsidRPr="00CF3E9F">
              <w:t>”</w:t>
            </w:r>
            <w:r>
              <w:t>.</w:t>
            </w:r>
          </w:p>
        </w:tc>
        <w:tc>
          <w:tcPr>
            <w:tcW w:w="2177" w:type="pct"/>
            <w:tcMar>
              <w:top w:w="113" w:type="dxa"/>
            </w:tcMar>
            <w:vAlign w:val="center"/>
          </w:tcPr>
          <w:p w:rsidR="000941D9" w:rsidRDefault="000941D9" w:rsidP="000941D9">
            <w:r w:rsidRPr="00CF3E9F">
              <w:t xml:space="preserve">O sistema deve abrir a tela de </w:t>
            </w:r>
            <w:r>
              <w:t>pesquisa de atividades</w:t>
            </w:r>
            <w:r w:rsidRPr="00CF3E9F">
              <w:t>.</w:t>
            </w:r>
          </w:p>
        </w:tc>
      </w:tr>
      <w:tr w:rsidR="00EE15FA" w:rsidRPr="00520694" w:rsidTr="00CD4665">
        <w:trPr>
          <w:cantSplit/>
        </w:trPr>
        <w:tc>
          <w:tcPr>
            <w:tcW w:w="228" w:type="pct"/>
            <w:vAlign w:val="center"/>
          </w:tcPr>
          <w:p w:rsidR="00EE15FA" w:rsidRDefault="00EE15FA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</w:t>
            </w:r>
          </w:p>
        </w:tc>
        <w:tc>
          <w:tcPr>
            <w:tcW w:w="1672" w:type="pct"/>
            <w:gridSpan w:val="2"/>
            <w:tcMar>
              <w:top w:w="113" w:type="dxa"/>
            </w:tcMar>
            <w:vAlign w:val="center"/>
          </w:tcPr>
          <w:p w:rsidR="00EE15FA" w:rsidRPr="00D30A5E" w:rsidRDefault="00EE15FA" w:rsidP="00EE15FA">
            <w:r w:rsidRPr="00661381">
              <w:t>Ter apresentado a tela inicial do sistema após</w:t>
            </w:r>
            <w:r>
              <w:t xml:space="preserve"> </w:t>
            </w:r>
            <w:r w:rsidRPr="00661381">
              <w:t xml:space="preserve">o usuário efetuar seu </w:t>
            </w:r>
            <w:proofErr w:type="spellStart"/>
            <w:r w:rsidRPr="00661381">
              <w:t>login</w:t>
            </w:r>
            <w:proofErr w:type="spellEnd"/>
            <w:r>
              <w:t>.</w:t>
            </w:r>
          </w:p>
        </w:tc>
        <w:tc>
          <w:tcPr>
            <w:tcW w:w="923" w:type="pct"/>
            <w:tcMar>
              <w:top w:w="113" w:type="dxa"/>
            </w:tcMar>
            <w:vAlign w:val="center"/>
          </w:tcPr>
          <w:p w:rsidR="00EE15FA" w:rsidRDefault="00EE15FA" w:rsidP="00EE15FA">
            <w:r w:rsidRPr="00CF3E9F">
              <w:t xml:space="preserve">Clicar no item de </w:t>
            </w:r>
            <w:proofErr w:type="gramStart"/>
            <w:r w:rsidRPr="00CF3E9F">
              <w:t>menu</w:t>
            </w:r>
            <w:proofErr w:type="gramEnd"/>
            <w:r>
              <w:t xml:space="preserve"> </w:t>
            </w:r>
            <w:r w:rsidRPr="00CF3E9F">
              <w:t>“</w:t>
            </w:r>
            <w:r>
              <w:t>Configurações</w:t>
            </w:r>
            <w:r w:rsidRPr="00CF3E9F">
              <w:t>”</w:t>
            </w:r>
            <w:r>
              <w:t>.</w:t>
            </w:r>
          </w:p>
        </w:tc>
        <w:tc>
          <w:tcPr>
            <w:tcW w:w="2177" w:type="pct"/>
            <w:tcMar>
              <w:top w:w="113" w:type="dxa"/>
            </w:tcMar>
            <w:vAlign w:val="center"/>
          </w:tcPr>
          <w:p w:rsidR="00EE15FA" w:rsidRDefault="00EE15FA" w:rsidP="00EE15FA">
            <w:r w:rsidRPr="00CF3E9F">
              <w:t xml:space="preserve">O sistema deve abrir a tela de </w:t>
            </w:r>
            <w:r>
              <w:t>configurações do sistema</w:t>
            </w:r>
            <w:r w:rsidRPr="00CF3E9F">
              <w:t>.</w:t>
            </w:r>
          </w:p>
        </w:tc>
      </w:tr>
      <w:tr w:rsidR="00EE15FA" w:rsidRPr="00520694" w:rsidTr="00CD4665">
        <w:trPr>
          <w:cantSplit/>
        </w:trPr>
        <w:tc>
          <w:tcPr>
            <w:tcW w:w="228" w:type="pct"/>
            <w:vAlign w:val="center"/>
          </w:tcPr>
          <w:p w:rsidR="00EE15FA" w:rsidRDefault="00EE15FA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1672" w:type="pct"/>
            <w:gridSpan w:val="2"/>
            <w:tcMar>
              <w:top w:w="113" w:type="dxa"/>
            </w:tcMar>
            <w:vAlign w:val="center"/>
          </w:tcPr>
          <w:p w:rsidR="00EE15FA" w:rsidRPr="00D30A5E" w:rsidRDefault="00EE15FA" w:rsidP="00EE15FA">
            <w:r w:rsidRPr="00661381">
              <w:t>Ter apresentado a tela inicial do sistema após</w:t>
            </w:r>
            <w:r>
              <w:t xml:space="preserve"> </w:t>
            </w:r>
            <w:r w:rsidRPr="00661381">
              <w:t xml:space="preserve">o usuário efetuar seu </w:t>
            </w:r>
            <w:proofErr w:type="spellStart"/>
            <w:r w:rsidRPr="00661381">
              <w:t>login</w:t>
            </w:r>
            <w:proofErr w:type="spellEnd"/>
            <w:r>
              <w:t>.</w:t>
            </w:r>
          </w:p>
        </w:tc>
        <w:tc>
          <w:tcPr>
            <w:tcW w:w="923" w:type="pct"/>
            <w:tcMar>
              <w:top w:w="113" w:type="dxa"/>
            </w:tcMar>
            <w:vAlign w:val="center"/>
          </w:tcPr>
          <w:p w:rsidR="00EE15FA" w:rsidRDefault="00EE15FA" w:rsidP="00EE15FA">
            <w:r w:rsidRPr="00CF3E9F">
              <w:t xml:space="preserve">Clicar no item de </w:t>
            </w:r>
            <w:proofErr w:type="gramStart"/>
            <w:r w:rsidRPr="00CF3E9F">
              <w:t>menu</w:t>
            </w:r>
            <w:proofErr w:type="gramEnd"/>
            <w:r>
              <w:t xml:space="preserve"> </w:t>
            </w:r>
            <w:r w:rsidRPr="00CF3E9F">
              <w:t>“</w:t>
            </w:r>
            <w:r>
              <w:t>Monitorar Pátio</w:t>
            </w:r>
            <w:r w:rsidRPr="00CF3E9F">
              <w:t>”</w:t>
            </w:r>
            <w:r>
              <w:t>.</w:t>
            </w:r>
          </w:p>
        </w:tc>
        <w:tc>
          <w:tcPr>
            <w:tcW w:w="2177" w:type="pct"/>
            <w:tcMar>
              <w:top w:w="113" w:type="dxa"/>
            </w:tcMar>
            <w:vAlign w:val="center"/>
          </w:tcPr>
          <w:p w:rsidR="00EE15FA" w:rsidRDefault="00EE15FA" w:rsidP="00EE15FA">
            <w:r w:rsidRPr="00CF3E9F">
              <w:t xml:space="preserve">O sistema deve abrir a tela de </w:t>
            </w:r>
            <w:r>
              <w:t>monitoramento de pátio</w:t>
            </w:r>
            <w:r w:rsidRPr="00CF3E9F">
              <w:t>.</w:t>
            </w:r>
          </w:p>
        </w:tc>
      </w:tr>
      <w:tr w:rsidR="00AD70FE" w:rsidRPr="00520694" w:rsidTr="00CD4665">
        <w:trPr>
          <w:cantSplit/>
        </w:trPr>
        <w:tc>
          <w:tcPr>
            <w:tcW w:w="228" w:type="pct"/>
            <w:vAlign w:val="center"/>
          </w:tcPr>
          <w:p w:rsidR="00AD70FE" w:rsidRDefault="00AD70FE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</w:t>
            </w:r>
          </w:p>
        </w:tc>
        <w:tc>
          <w:tcPr>
            <w:tcW w:w="1672" w:type="pct"/>
            <w:gridSpan w:val="2"/>
            <w:tcMar>
              <w:top w:w="113" w:type="dxa"/>
            </w:tcMar>
            <w:vAlign w:val="center"/>
          </w:tcPr>
          <w:p w:rsidR="00AD70FE" w:rsidRPr="00D30A5E" w:rsidRDefault="00AD70FE" w:rsidP="009F112C">
            <w:r w:rsidRPr="00661381">
              <w:t>Ter apresentado a tela inicial do sistema após</w:t>
            </w:r>
            <w:r>
              <w:t xml:space="preserve"> </w:t>
            </w:r>
            <w:r w:rsidRPr="00661381">
              <w:t xml:space="preserve">o usuário efetuar seu </w:t>
            </w:r>
            <w:proofErr w:type="spellStart"/>
            <w:r w:rsidRPr="00661381">
              <w:t>login</w:t>
            </w:r>
            <w:proofErr w:type="spellEnd"/>
            <w:r>
              <w:t>.</w:t>
            </w:r>
          </w:p>
        </w:tc>
        <w:tc>
          <w:tcPr>
            <w:tcW w:w="923" w:type="pct"/>
            <w:tcMar>
              <w:top w:w="113" w:type="dxa"/>
            </w:tcMar>
            <w:vAlign w:val="center"/>
          </w:tcPr>
          <w:p w:rsidR="00AD70FE" w:rsidRDefault="00AD70FE" w:rsidP="00AD70FE">
            <w:r w:rsidRPr="00CF3E9F">
              <w:t xml:space="preserve">Clicar no item de </w:t>
            </w:r>
            <w:proofErr w:type="gramStart"/>
            <w:r w:rsidRPr="00CF3E9F">
              <w:t>menu</w:t>
            </w:r>
            <w:proofErr w:type="gramEnd"/>
            <w:r>
              <w:t xml:space="preserve"> </w:t>
            </w:r>
            <w:r w:rsidRPr="00CF3E9F">
              <w:t>“</w:t>
            </w:r>
            <w:r>
              <w:t>Clientes</w:t>
            </w:r>
            <w:r w:rsidRPr="00CF3E9F">
              <w:t>”</w:t>
            </w:r>
            <w:r>
              <w:t>.</w:t>
            </w:r>
          </w:p>
        </w:tc>
        <w:tc>
          <w:tcPr>
            <w:tcW w:w="2177" w:type="pct"/>
            <w:tcMar>
              <w:top w:w="113" w:type="dxa"/>
            </w:tcMar>
            <w:vAlign w:val="center"/>
          </w:tcPr>
          <w:p w:rsidR="00AD70FE" w:rsidRDefault="00AD70FE" w:rsidP="00AD70FE">
            <w:r w:rsidRPr="00CF3E9F">
              <w:t xml:space="preserve">O sistema deve abrir a tela de </w:t>
            </w:r>
            <w:r w:rsidR="00381E49">
              <w:t xml:space="preserve">pesquisa de </w:t>
            </w:r>
            <w:r>
              <w:t>clientes</w:t>
            </w:r>
            <w:r w:rsidRPr="00CF3E9F">
              <w:t>.</w:t>
            </w:r>
          </w:p>
        </w:tc>
      </w:tr>
      <w:tr w:rsidR="00381E49" w:rsidRPr="00520694" w:rsidTr="00CD4665">
        <w:trPr>
          <w:cantSplit/>
        </w:trPr>
        <w:tc>
          <w:tcPr>
            <w:tcW w:w="228" w:type="pct"/>
            <w:vAlign w:val="center"/>
          </w:tcPr>
          <w:p w:rsidR="00381E49" w:rsidRDefault="00381E49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12</w:t>
            </w:r>
          </w:p>
        </w:tc>
        <w:tc>
          <w:tcPr>
            <w:tcW w:w="1672" w:type="pct"/>
            <w:gridSpan w:val="2"/>
            <w:tcMar>
              <w:top w:w="113" w:type="dxa"/>
            </w:tcMar>
            <w:vAlign w:val="center"/>
          </w:tcPr>
          <w:p w:rsidR="00381E49" w:rsidRPr="00D30A5E" w:rsidRDefault="00381E49" w:rsidP="009F112C">
            <w:r w:rsidRPr="00661381">
              <w:t>Ter apresentado a tela inicial do sistema após</w:t>
            </w:r>
            <w:r>
              <w:t xml:space="preserve"> </w:t>
            </w:r>
            <w:r w:rsidRPr="00661381">
              <w:t xml:space="preserve">o usuário efetuar seu </w:t>
            </w:r>
            <w:proofErr w:type="spellStart"/>
            <w:r w:rsidRPr="00661381">
              <w:t>login</w:t>
            </w:r>
            <w:proofErr w:type="spellEnd"/>
            <w:r>
              <w:t>.</w:t>
            </w:r>
          </w:p>
        </w:tc>
        <w:tc>
          <w:tcPr>
            <w:tcW w:w="923" w:type="pct"/>
            <w:tcMar>
              <w:top w:w="113" w:type="dxa"/>
            </w:tcMar>
            <w:vAlign w:val="center"/>
          </w:tcPr>
          <w:p w:rsidR="00381E49" w:rsidRDefault="00381E49" w:rsidP="00381E49">
            <w:r w:rsidRPr="00CF3E9F">
              <w:t xml:space="preserve">Clicar no item de </w:t>
            </w:r>
            <w:proofErr w:type="gramStart"/>
            <w:r w:rsidRPr="00CF3E9F">
              <w:t>menu</w:t>
            </w:r>
            <w:proofErr w:type="gramEnd"/>
            <w:r>
              <w:t xml:space="preserve"> </w:t>
            </w:r>
            <w:r w:rsidRPr="00CF3E9F">
              <w:t>“</w:t>
            </w:r>
            <w:r>
              <w:t>Funcionários</w:t>
            </w:r>
            <w:r w:rsidRPr="00CF3E9F">
              <w:t>”</w:t>
            </w:r>
            <w:r>
              <w:t>.</w:t>
            </w:r>
          </w:p>
        </w:tc>
        <w:tc>
          <w:tcPr>
            <w:tcW w:w="2177" w:type="pct"/>
            <w:tcMar>
              <w:top w:w="113" w:type="dxa"/>
            </w:tcMar>
            <w:vAlign w:val="center"/>
          </w:tcPr>
          <w:p w:rsidR="00381E49" w:rsidRDefault="00381E49" w:rsidP="00381E49">
            <w:r w:rsidRPr="00CF3E9F">
              <w:t>O sistema deve abrir a tela de</w:t>
            </w:r>
            <w:r>
              <w:t xml:space="preserve"> pesquisa de funcionários</w:t>
            </w:r>
            <w:r w:rsidRPr="00CF3E9F">
              <w:t>.</w:t>
            </w:r>
          </w:p>
        </w:tc>
      </w:tr>
      <w:tr w:rsidR="00381E49" w:rsidRPr="00520694" w:rsidTr="00CD4665">
        <w:trPr>
          <w:cantSplit/>
        </w:trPr>
        <w:tc>
          <w:tcPr>
            <w:tcW w:w="228" w:type="pct"/>
            <w:vAlign w:val="center"/>
          </w:tcPr>
          <w:p w:rsidR="00381E49" w:rsidRDefault="00381E49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13</w:t>
            </w:r>
          </w:p>
        </w:tc>
        <w:tc>
          <w:tcPr>
            <w:tcW w:w="1672" w:type="pct"/>
            <w:gridSpan w:val="2"/>
            <w:tcMar>
              <w:top w:w="113" w:type="dxa"/>
            </w:tcMar>
            <w:vAlign w:val="center"/>
          </w:tcPr>
          <w:p w:rsidR="00381E49" w:rsidRPr="00D30A5E" w:rsidRDefault="00381E49" w:rsidP="009F112C">
            <w:r w:rsidRPr="00661381">
              <w:t>Ter apresentado a tela inicial do sistema após</w:t>
            </w:r>
            <w:r>
              <w:t xml:space="preserve"> </w:t>
            </w:r>
            <w:r w:rsidRPr="00661381">
              <w:t xml:space="preserve">o usuário efetuar seu </w:t>
            </w:r>
            <w:proofErr w:type="spellStart"/>
            <w:r w:rsidRPr="00661381">
              <w:t>login</w:t>
            </w:r>
            <w:proofErr w:type="spellEnd"/>
            <w:r>
              <w:t>.</w:t>
            </w:r>
          </w:p>
        </w:tc>
        <w:tc>
          <w:tcPr>
            <w:tcW w:w="923" w:type="pct"/>
            <w:tcMar>
              <w:top w:w="113" w:type="dxa"/>
            </w:tcMar>
            <w:vAlign w:val="center"/>
          </w:tcPr>
          <w:p w:rsidR="00381E49" w:rsidRDefault="00381E49" w:rsidP="00381E49">
            <w:r w:rsidRPr="00CF3E9F">
              <w:t xml:space="preserve">Clicar no item de </w:t>
            </w:r>
            <w:proofErr w:type="gramStart"/>
            <w:r w:rsidRPr="00CF3E9F">
              <w:t>menu</w:t>
            </w:r>
            <w:proofErr w:type="gramEnd"/>
            <w:r>
              <w:t xml:space="preserve"> </w:t>
            </w:r>
            <w:r w:rsidRPr="00CF3E9F">
              <w:t>“</w:t>
            </w:r>
            <w:r>
              <w:t>Orçamento</w:t>
            </w:r>
            <w:r w:rsidR="001A2D7C">
              <w:t>s</w:t>
            </w:r>
            <w:r w:rsidRPr="00CF3E9F">
              <w:t>”</w:t>
            </w:r>
            <w:r>
              <w:t>.</w:t>
            </w:r>
          </w:p>
        </w:tc>
        <w:tc>
          <w:tcPr>
            <w:tcW w:w="2177" w:type="pct"/>
            <w:tcMar>
              <w:top w:w="113" w:type="dxa"/>
            </w:tcMar>
            <w:vAlign w:val="center"/>
          </w:tcPr>
          <w:p w:rsidR="00381E49" w:rsidRDefault="00381E49" w:rsidP="00381E49">
            <w:r w:rsidRPr="00CF3E9F">
              <w:t>O sistema deve abrir a tela de</w:t>
            </w:r>
            <w:r>
              <w:t xml:space="preserve"> pesquisa de orçamentos</w:t>
            </w:r>
            <w:r w:rsidRPr="00CF3E9F">
              <w:t>.</w:t>
            </w:r>
          </w:p>
        </w:tc>
      </w:tr>
      <w:tr w:rsidR="00381E49" w:rsidRPr="00520694" w:rsidTr="00CD4665">
        <w:trPr>
          <w:cantSplit/>
        </w:trPr>
        <w:tc>
          <w:tcPr>
            <w:tcW w:w="228" w:type="pct"/>
            <w:vAlign w:val="center"/>
          </w:tcPr>
          <w:p w:rsidR="00381E49" w:rsidRDefault="00381E49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14</w:t>
            </w:r>
          </w:p>
        </w:tc>
        <w:tc>
          <w:tcPr>
            <w:tcW w:w="1672" w:type="pct"/>
            <w:gridSpan w:val="2"/>
            <w:tcMar>
              <w:top w:w="113" w:type="dxa"/>
            </w:tcMar>
            <w:vAlign w:val="center"/>
          </w:tcPr>
          <w:p w:rsidR="00381E49" w:rsidRPr="00D30A5E" w:rsidRDefault="00381E49" w:rsidP="009F112C">
            <w:r w:rsidRPr="00661381">
              <w:t>Ter apresentado a tela inicial do sistema após</w:t>
            </w:r>
            <w:r>
              <w:t xml:space="preserve"> </w:t>
            </w:r>
            <w:r w:rsidRPr="00661381">
              <w:t xml:space="preserve">o usuário efetuar seu </w:t>
            </w:r>
            <w:proofErr w:type="spellStart"/>
            <w:r w:rsidRPr="00661381">
              <w:t>login</w:t>
            </w:r>
            <w:proofErr w:type="spellEnd"/>
            <w:r>
              <w:t>.</w:t>
            </w:r>
          </w:p>
        </w:tc>
        <w:tc>
          <w:tcPr>
            <w:tcW w:w="923" w:type="pct"/>
            <w:tcMar>
              <w:top w:w="113" w:type="dxa"/>
            </w:tcMar>
            <w:vAlign w:val="center"/>
          </w:tcPr>
          <w:p w:rsidR="00381E49" w:rsidRDefault="00381E49" w:rsidP="001A2D7C">
            <w:r w:rsidRPr="00CF3E9F">
              <w:t xml:space="preserve">Clicar no item de </w:t>
            </w:r>
            <w:proofErr w:type="gramStart"/>
            <w:r w:rsidRPr="00CF3E9F">
              <w:t>menu</w:t>
            </w:r>
            <w:proofErr w:type="gramEnd"/>
            <w:r>
              <w:t xml:space="preserve"> </w:t>
            </w:r>
            <w:r w:rsidRPr="00CF3E9F">
              <w:t>“</w:t>
            </w:r>
            <w:r w:rsidR="001A2D7C">
              <w:t>Controle de</w:t>
            </w:r>
            <w:r>
              <w:t xml:space="preserve"> Serviços</w:t>
            </w:r>
            <w:r w:rsidRPr="00CF3E9F">
              <w:t>”</w:t>
            </w:r>
            <w:r>
              <w:t>.</w:t>
            </w:r>
          </w:p>
        </w:tc>
        <w:tc>
          <w:tcPr>
            <w:tcW w:w="2177" w:type="pct"/>
            <w:tcMar>
              <w:top w:w="113" w:type="dxa"/>
            </w:tcMar>
            <w:vAlign w:val="center"/>
          </w:tcPr>
          <w:p w:rsidR="00381E49" w:rsidRDefault="00381E49" w:rsidP="00381E49">
            <w:r w:rsidRPr="00CF3E9F">
              <w:t xml:space="preserve">O sistema deve abrir a tela de </w:t>
            </w:r>
            <w:r>
              <w:t>controle de serviços</w:t>
            </w:r>
            <w:r w:rsidRPr="00CF3E9F">
              <w:t>.</w:t>
            </w:r>
          </w:p>
        </w:tc>
      </w:tr>
    </w:tbl>
    <w:p w:rsidR="00661381" w:rsidRPr="00661381" w:rsidRDefault="00661381" w:rsidP="00661381"/>
    <w:p w:rsidR="00264DDC" w:rsidRDefault="00264DDC">
      <w:pPr>
        <w:widowControl/>
        <w:autoSpaceDE/>
        <w:autoSpaceDN/>
        <w:spacing w:line="240" w:lineRule="auto"/>
      </w:pPr>
      <w:r>
        <w:br w:type="page"/>
      </w:r>
    </w:p>
    <w:p w:rsidR="00196E47" w:rsidRDefault="00196E47" w:rsidP="002816FE">
      <w:pPr>
        <w:pStyle w:val="Ttulo2"/>
        <w:spacing w:before="240" w:after="240" w:line="360" w:lineRule="auto"/>
        <w:ind w:left="567" w:hanging="567"/>
        <w:rPr>
          <w:rFonts w:cs="Arial"/>
          <w:iCs/>
        </w:rPr>
      </w:pPr>
      <w:bookmarkStart w:id="10" w:name="_Toc373925838"/>
      <w:bookmarkStart w:id="11" w:name="_Toc372623384"/>
      <w:r>
        <w:rPr>
          <w:rFonts w:cs="Arial"/>
          <w:iCs/>
        </w:rPr>
        <w:lastRenderedPageBreak/>
        <w:t>C</w:t>
      </w:r>
      <w:r w:rsidRPr="0089633E">
        <w:rPr>
          <w:rFonts w:cs="Arial"/>
          <w:iCs/>
        </w:rPr>
        <w:t>aso</w:t>
      </w:r>
      <w:r w:rsidR="00C46806">
        <w:rPr>
          <w:rFonts w:cs="Arial"/>
          <w:iCs/>
        </w:rPr>
        <w:t>s</w:t>
      </w:r>
      <w:r w:rsidRPr="0089633E">
        <w:rPr>
          <w:rFonts w:cs="Arial"/>
          <w:iCs/>
        </w:rPr>
        <w:t xml:space="preserve"> de </w:t>
      </w:r>
      <w:r>
        <w:rPr>
          <w:rFonts w:cs="Arial"/>
          <w:iCs/>
        </w:rPr>
        <w:t>T</w:t>
      </w:r>
      <w:r w:rsidRPr="0089633E">
        <w:rPr>
          <w:rFonts w:cs="Arial"/>
          <w:iCs/>
        </w:rPr>
        <w:t xml:space="preserve">este de </w:t>
      </w:r>
      <w:r>
        <w:rPr>
          <w:rFonts w:cs="Arial"/>
          <w:iCs/>
        </w:rPr>
        <w:t>Função</w:t>
      </w:r>
      <w:bookmarkEnd w:id="10"/>
    </w:p>
    <w:p w:rsidR="00196E47" w:rsidRDefault="00C46806" w:rsidP="00196E47">
      <w:pPr>
        <w:pStyle w:val="Ttulo3"/>
      </w:pPr>
      <w:bookmarkStart w:id="12" w:name="_Toc373925839"/>
      <w:r>
        <w:t>T</w:t>
      </w:r>
      <w:r w:rsidR="00196E47">
        <w:t>C0</w:t>
      </w:r>
      <w:r w:rsidR="00666D71">
        <w:t>3</w:t>
      </w:r>
      <w:r w:rsidR="00196E47">
        <w:t xml:space="preserve"> - Manter Setor</w:t>
      </w:r>
      <w:bookmarkEnd w:id="1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"/>
        <w:gridCol w:w="1290"/>
        <w:gridCol w:w="1201"/>
        <w:gridCol w:w="2126"/>
        <w:gridCol w:w="1417"/>
        <w:gridCol w:w="2764"/>
      </w:tblGrid>
      <w:tr w:rsidR="00C46806" w:rsidRPr="00520694" w:rsidTr="00437CFB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C46806" w:rsidRPr="00FE49DE" w:rsidRDefault="00C46806" w:rsidP="00C4680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C46806" w:rsidRDefault="00C46806" w:rsidP="00437CFB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UC01 – Manter Setor</w:t>
            </w:r>
          </w:p>
        </w:tc>
      </w:tr>
      <w:bookmarkEnd w:id="11"/>
      <w:tr w:rsidR="00052334" w:rsidRPr="00520694" w:rsidTr="00437CFB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052334" w:rsidRPr="00FE49DE" w:rsidRDefault="00052334" w:rsidP="00A65DA2">
            <w:pPr>
              <w:rPr>
                <w:rFonts w:ascii="Arial" w:hAnsi="Arial" w:cs="Arial"/>
                <w:b/>
                <w:bCs/>
              </w:rPr>
            </w:pPr>
            <w:r w:rsidRPr="00FE49DE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196E47" w:rsidRPr="006E75F8" w:rsidRDefault="005068CE" w:rsidP="00437CFB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1. </w:t>
            </w:r>
            <w:r w:rsidRPr="005068CE">
              <w:rPr>
                <w:rFonts w:ascii="Arial" w:hAnsi="Arial" w:cs="Arial"/>
                <w:iCs/>
              </w:rPr>
              <w:t xml:space="preserve">O usuário </w:t>
            </w:r>
            <w:proofErr w:type="spellStart"/>
            <w:r w:rsidRPr="005068CE">
              <w:rPr>
                <w:rFonts w:ascii="Arial" w:hAnsi="Arial" w:cs="Arial"/>
                <w:iCs/>
              </w:rPr>
              <w:t>logado</w:t>
            </w:r>
            <w:proofErr w:type="spellEnd"/>
            <w:r w:rsidRPr="005068CE">
              <w:rPr>
                <w:rFonts w:ascii="Arial" w:hAnsi="Arial" w:cs="Arial"/>
                <w:iCs/>
              </w:rPr>
              <w:t xml:space="preserve"> deve ter perfil de gerente para acessar a tela</w:t>
            </w:r>
            <w:r w:rsidR="00052334" w:rsidRPr="00E022AE">
              <w:rPr>
                <w:rFonts w:ascii="Arial" w:hAnsi="Arial" w:cs="Arial"/>
                <w:iCs/>
              </w:rPr>
              <w:t>.</w:t>
            </w:r>
            <w:r w:rsidR="006103C5">
              <w:rPr>
                <w:rFonts w:ascii="Arial" w:hAnsi="Arial" w:cs="Arial"/>
                <w:iCs/>
              </w:rPr>
              <w:t xml:space="preserve"> </w:t>
            </w:r>
          </w:p>
        </w:tc>
      </w:tr>
      <w:tr w:rsidR="00052334" w:rsidRPr="00520694" w:rsidTr="00121F9A">
        <w:trPr>
          <w:cantSplit/>
          <w:trHeight w:val="425"/>
        </w:trPr>
        <w:tc>
          <w:tcPr>
            <w:tcW w:w="225" w:type="pct"/>
            <w:shd w:val="clear" w:color="auto" w:fill="A6A6A6"/>
            <w:vAlign w:val="center"/>
          </w:tcPr>
          <w:p w:rsidR="00052334" w:rsidRPr="00520694" w:rsidRDefault="00052334" w:rsidP="00A65DA2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N</w:t>
            </w:r>
            <w:r>
              <w:rPr>
                <w:rFonts w:ascii="Arial" w:hAnsi="Arial" w:cs="Arial"/>
                <w:b/>
                <w:bCs/>
              </w:rPr>
              <w:t>.</w:t>
            </w:r>
            <w:r w:rsidRPr="00520694">
              <w:rPr>
                <w:rFonts w:ascii="Arial" w:hAnsi="Arial" w:cs="Arial"/>
                <w:b/>
                <w:bCs/>
              </w:rPr>
              <w:t>º</w:t>
            </w:r>
          </w:p>
        </w:tc>
        <w:tc>
          <w:tcPr>
            <w:tcW w:w="1352" w:type="pct"/>
            <w:gridSpan w:val="2"/>
            <w:shd w:val="clear" w:color="auto" w:fill="A6A6A6"/>
            <w:vAlign w:val="center"/>
          </w:tcPr>
          <w:p w:rsidR="00052334" w:rsidRPr="00520694" w:rsidRDefault="00052334" w:rsidP="00A65DA2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1154" w:type="pct"/>
            <w:shd w:val="clear" w:color="auto" w:fill="A6A6A6"/>
            <w:vAlign w:val="center"/>
          </w:tcPr>
          <w:p w:rsidR="00052334" w:rsidRPr="00520694" w:rsidRDefault="00052334" w:rsidP="00A65DA2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Entrada</w:t>
            </w:r>
          </w:p>
        </w:tc>
        <w:tc>
          <w:tcPr>
            <w:tcW w:w="769" w:type="pct"/>
            <w:shd w:val="clear" w:color="auto" w:fill="A6A6A6"/>
            <w:vAlign w:val="center"/>
          </w:tcPr>
          <w:p w:rsidR="00052334" w:rsidRPr="00520694" w:rsidRDefault="00052334" w:rsidP="00A65DA2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Ação</w:t>
            </w:r>
          </w:p>
        </w:tc>
        <w:tc>
          <w:tcPr>
            <w:tcW w:w="1500" w:type="pct"/>
            <w:shd w:val="clear" w:color="auto" w:fill="A6A6A6"/>
            <w:vAlign w:val="center"/>
          </w:tcPr>
          <w:p w:rsidR="00052334" w:rsidRPr="00520694" w:rsidRDefault="00052334" w:rsidP="00A65DA2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Resultado Esperado</w:t>
            </w:r>
          </w:p>
        </w:tc>
      </w:tr>
      <w:tr w:rsidR="00052334" w:rsidRPr="00520694" w:rsidTr="00121F9A">
        <w:trPr>
          <w:cantSplit/>
        </w:trPr>
        <w:tc>
          <w:tcPr>
            <w:tcW w:w="225" w:type="pct"/>
            <w:vAlign w:val="center"/>
          </w:tcPr>
          <w:p w:rsidR="00052334" w:rsidRDefault="00052334" w:rsidP="00A65DA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52334" w:rsidRPr="00D30A5E" w:rsidRDefault="00437CFB" w:rsidP="00666D71">
            <w:r>
              <w:t>O</w:t>
            </w:r>
            <w:r w:rsidR="00666D71">
              <w:t xml:space="preserve"> passo </w:t>
            </w:r>
            <w:proofErr w:type="gramStart"/>
            <w:r w:rsidR="00666D71">
              <w:t>1</w:t>
            </w:r>
            <w:proofErr w:type="gramEnd"/>
            <w:r w:rsidR="00666D71">
              <w:t xml:space="preserve"> do </w:t>
            </w:r>
            <w:r>
              <w:t>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 w:rsidR="00666D71">
              <w:t xml:space="preserve">: </w:t>
            </w:r>
            <w:r w:rsidRPr="00666D71">
              <w:rPr>
                <w:i/>
              </w:rPr>
              <w:t xml:space="preserve"> </w:t>
            </w:r>
            <w:r w:rsidR="00666D71" w:rsidRPr="00666D71">
              <w:rPr>
                <w:i/>
              </w:rPr>
              <w:t>TC02 – Tela Inicial</w:t>
            </w:r>
            <w:r w:rsidR="00666D71"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52334" w:rsidRPr="00D30A5E" w:rsidRDefault="00437CFB" w:rsidP="00437CFB">
            <w:r w:rsidRPr="00437CFB">
              <w:t xml:space="preserve">Preencher campo de </w:t>
            </w:r>
            <w:r>
              <w:t>p</w:t>
            </w:r>
            <w:r w:rsidRPr="00437CFB">
              <w:t>esquisa com</w:t>
            </w:r>
            <w:r>
              <w:t xml:space="preserve"> </w:t>
            </w:r>
            <w:r w:rsidRPr="00437CFB">
              <w:t>valores diversos para simular buscas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052334" w:rsidRDefault="00052334" w:rsidP="00437CFB">
            <w:r>
              <w:t>Clicar</w:t>
            </w:r>
            <w:r w:rsidRPr="00520694">
              <w:t xml:space="preserve"> no botão </w:t>
            </w:r>
            <w:r w:rsidR="00437CFB">
              <w:t>“</w:t>
            </w:r>
            <w:r w:rsidR="00437CFB" w:rsidRPr="00437CFB">
              <w:t>Pesquisar</w:t>
            </w:r>
            <w:r w:rsidR="00437CFB">
              <w:t>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437CFB" w:rsidRDefault="00437CFB" w:rsidP="00437CFB">
            <w:r>
              <w:t>O sistema seleciona os setores que atendam o filtro da pesquisa e monta a grid de resultado.</w:t>
            </w:r>
          </w:p>
        </w:tc>
      </w:tr>
      <w:tr w:rsidR="00437CFB" w:rsidRPr="00520694" w:rsidTr="00121F9A">
        <w:trPr>
          <w:cantSplit/>
        </w:trPr>
        <w:tc>
          <w:tcPr>
            <w:tcW w:w="225" w:type="pct"/>
            <w:vAlign w:val="center"/>
          </w:tcPr>
          <w:p w:rsidR="00437CFB" w:rsidRDefault="00437CFB" w:rsidP="00A65DA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437CFB" w:rsidRDefault="00666D71" w:rsidP="00666D71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437CFB" w:rsidRPr="00437CFB" w:rsidRDefault="00437CFB" w:rsidP="00437CFB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437CFB" w:rsidRDefault="00437CFB" w:rsidP="00121F9A">
            <w:r>
              <w:t>Clicar no botão</w:t>
            </w:r>
            <w:r w:rsidR="00121F9A">
              <w:t xml:space="preserve"> </w:t>
            </w:r>
            <w:r>
              <w:t>“Novo”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437CFB" w:rsidRDefault="00437CFB" w:rsidP="00437CFB">
            <w:r>
              <w:t>O sistema abre a tela de cadastro de setor.</w:t>
            </w:r>
          </w:p>
        </w:tc>
      </w:tr>
      <w:tr w:rsidR="00014CF5" w:rsidRPr="00520694" w:rsidTr="00121F9A">
        <w:trPr>
          <w:cantSplit/>
        </w:trPr>
        <w:tc>
          <w:tcPr>
            <w:tcW w:w="225" w:type="pct"/>
            <w:vAlign w:val="center"/>
          </w:tcPr>
          <w:p w:rsidR="00014CF5" w:rsidRDefault="00014CF5" w:rsidP="00A65DA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03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14CF5" w:rsidRPr="00D30A5E" w:rsidRDefault="00666D71" w:rsidP="00666D71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14CF5" w:rsidRPr="00D30A5E" w:rsidRDefault="00014CF5" w:rsidP="000941D9">
            <w:r w:rsidRPr="00437CFB">
              <w:t xml:space="preserve">Preencher campo de </w:t>
            </w:r>
            <w:r>
              <w:t>p</w:t>
            </w:r>
            <w:r w:rsidRPr="00437CFB">
              <w:t>esquisa com</w:t>
            </w:r>
            <w:r>
              <w:t xml:space="preserve"> </w:t>
            </w:r>
            <w:r w:rsidRPr="00437CFB">
              <w:t>valores diversos para simular buscas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014CF5" w:rsidRDefault="00014CF5" w:rsidP="00014CF5">
            <w:r>
              <w:t>Clicar</w:t>
            </w:r>
            <w:r w:rsidRPr="00520694">
              <w:t xml:space="preserve"> no botão </w:t>
            </w:r>
            <w:r>
              <w:t>“Limpar”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014CF5" w:rsidRDefault="00014CF5" w:rsidP="00014CF5">
            <w:r>
              <w:t>O sistema limpa todos os campos de filtro da tela e monta a grid de resultado com todos os setores.</w:t>
            </w:r>
          </w:p>
        </w:tc>
      </w:tr>
      <w:tr w:rsidR="00014CF5" w:rsidRPr="00520694" w:rsidTr="00121F9A">
        <w:trPr>
          <w:cantSplit/>
        </w:trPr>
        <w:tc>
          <w:tcPr>
            <w:tcW w:w="225" w:type="pct"/>
            <w:vAlign w:val="center"/>
          </w:tcPr>
          <w:p w:rsidR="00014CF5" w:rsidRDefault="00014CF5" w:rsidP="00014CF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14CF5" w:rsidRDefault="00014CF5" w:rsidP="00E97C7B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 w:rsidR="00E97C7B">
              <w:rPr>
                <w:i/>
              </w:rPr>
              <w:t>3</w:t>
            </w:r>
            <w:r w:rsidRPr="00242288">
              <w:rPr>
                <w:i/>
              </w:rPr>
              <w:t>- Manter Setor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14CF5" w:rsidRPr="00437CFB" w:rsidRDefault="00014CF5" w:rsidP="00437CFB">
            <w:r>
              <w:t>Selecionar um dos registros da</w:t>
            </w:r>
            <w:r w:rsidRPr="00831D35">
              <w:t xml:space="preserve"> grid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014CF5" w:rsidRDefault="00014CF5" w:rsidP="00831D35">
            <w:r>
              <w:t>Clicar no botão</w:t>
            </w:r>
          </w:p>
          <w:p w:rsidR="00014CF5" w:rsidRDefault="00014CF5" w:rsidP="00831D35">
            <w:r>
              <w:t>“Editar”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014CF5" w:rsidRDefault="00014CF5" w:rsidP="00437CFB">
            <w:r>
              <w:t>O sistema abre a tela de cadastro de setor com os dados do setor preenchido.</w:t>
            </w:r>
          </w:p>
        </w:tc>
      </w:tr>
      <w:tr w:rsidR="00014CF5" w:rsidRPr="00520694" w:rsidTr="00121F9A">
        <w:trPr>
          <w:cantSplit/>
        </w:trPr>
        <w:tc>
          <w:tcPr>
            <w:tcW w:w="225" w:type="pct"/>
            <w:vAlign w:val="center"/>
          </w:tcPr>
          <w:p w:rsidR="00014CF5" w:rsidRDefault="00014CF5" w:rsidP="00014CF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14CF5" w:rsidRDefault="00014CF5" w:rsidP="00E97C7B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 w:rsidR="00E97C7B">
              <w:rPr>
                <w:i/>
              </w:rPr>
              <w:t>3</w:t>
            </w:r>
            <w:r w:rsidRPr="00242288">
              <w:rPr>
                <w:i/>
              </w:rPr>
              <w:t>- Manter Setor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14CF5" w:rsidRPr="00437CFB" w:rsidRDefault="00014CF5" w:rsidP="000941D9">
            <w:r>
              <w:t>Selecionar um dos registros da</w:t>
            </w:r>
            <w:r w:rsidRPr="00831D35">
              <w:t xml:space="preserve"> grid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014CF5" w:rsidRDefault="00014CF5" w:rsidP="000941D9">
            <w:r>
              <w:t>Clicar no botão</w:t>
            </w:r>
          </w:p>
          <w:p w:rsidR="00014CF5" w:rsidRDefault="00014CF5" w:rsidP="00831D35">
            <w:r>
              <w:t>“Excluir”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014CF5" w:rsidRDefault="00014CF5" w:rsidP="00742A9C">
            <w:r>
              <w:t>O sistema solicita confirmação do usuário e,</w:t>
            </w:r>
            <w:r w:rsidR="00742A9C">
              <w:t xml:space="preserve"> no</w:t>
            </w:r>
            <w:r>
              <w:t xml:space="preserve"> caso </w:t>
            </w:r>
            <w:r w:rsidR="00742A9C">
              <w:t xml:space="preserve">da </w:t>
            </w:r>
            <w:r>
              <w:t>confirmação, exclui o registro no banco de dados.</w:t>
            </w:r>
          </w:p>
        </w:tc>
      </w:tr>
      <w:tr w:rsidR="00265E53" w:rsidRPr="00520694" w:rsidTr="00121F9A">
        <w:trPr>
          <w:cantSplit/>
        </w:trPr>
        <w:tc>
          <w:tcPr>
            <w:tcW w:w="225" w:type="pct"/>
            <w:vAlign w:val="center"/>
          </w:tcPr>
          <w:p w:rsidR="00265E53" w:rsidRDefault="00265E53" w:rsidP="00014CF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265E53" w:rsidRDefault="00265E53" w:rsidP="00E97C7B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3</w:t>
            </w:r>
            <w:r w:rsidRPr="00242288">
              <w:rPr>
                <w:i/>
              </w:rPr>
              <w:t>- Manter Setor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265E53" w:rsidRDefault="00265E53" w:rsidP="00265E53">
            <w:r>
              <w:t xml:space="preserve">Selecionar um setor da grid onde está sendo utilizado no cadastro de etapa. 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265E53" w:rsidRDefault="00265E53" w:rsidP="00265E53">
            <w:r>
              <w:t>Clicar no botão</w:t>
            </w:r>
          </w:p>
          <w:p w:rsidR="00265E53" w:rsidRDefault="00265E53" w:rsidP="00265E53">
            <w:r>
              <w:t>“Excluir”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265E53" w:rsidRDefault="00265E53" w:rsidP="00265E53">
            <w:r>
              <w:t>O sistema exibe a mensagem “</w:t>
            </w:r>
            <w:r w:rsidRPr="00000FA5">
              <w:t>Este registro esta associado a outros cadastros. Exclusão não permitida</w:t>
            </w:r>
            <w:r>
              <w:t>.”.</w:t>
            </w:r>
          </w:p>
        </w:tc>
      </w:tr>
      <w:tr w:rsidR="00014CF5" w:rsidRPr="00520694" w:rsidTr="00121F9A">
        <w:trPr>
          <w:cantSplit/>
        </w:trPr>
        <w:tc>
          <w:tcPr>
            <w:tcW w:w="225" w:type="pct"/>
            <w:vAlign w:val="center"/>
          </w:tcPr>
          <w:p w:rsidR="00014CF5" w:rsidRDefault="00014CF5" w:rsidP="00265E5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  <w:r w:rsidR="00265E53"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14CF5" w:rsidRPr="00D30A5E" w:rsidRDefault="00014CF5" w:rsidP="00E97C7B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 w:rsidR="00E97C7B">
              <w:rPr>
                <w:i/>
              </w:rPr>
              <w:t>3</w:t>
            </w:r>
            <w:r w:rsidRPr="00242288">
              <w:rPr>
                <w:i/>
              </w:rPr>
              <w:t>- Manter Setor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14CF5" w:rsidRDefault="00014CF5" w:rsidP="00014CF5">
            <w:r>
              <w:t>Valores dos campos:</w:t>
            </w:r>
          </w:p>
          <w:p w:rsidR="00014CF5" w:rsidRDefault="00014CF5" w:rsidP="00014CF5">
            <w:r>
              <w:t>Descrição = “Pintura”</w:t>
            </w:r>
          </w:p>
          <w:p w:rsidR="00014CF5" w:rsidRPr="00D30A5E" w:rsidRDefault="00014CF5" w:rsidP="00014CF5">
            <w:r>
              <w:t>Ativo = “Marcado”</w:t>
            </w:r>
          </w:p>
          <w:p w:rsidR="00014CF5" w:rsidRPr="00D30A5E" w:rsidRDefault="00014CF5" w:rsidP="00014CF5"/>
        </w:tc>
        <w:tc>
          <w:tcPr>
            <w:tcW w:w="769" w:type="pct"/>
            <w:tcMar>
              <w:top w:w="113" w:type="dxa"/>
            </w:tcMar>
            <w:vAlign w:val="center"/>
          </w:tcPr>
          <w:p w:rsidR="00014CF5" w:rsidRDefault="00014CF5" w:rsidP="00014CF5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014CF5" w:rsidRDefault="00014CF5" w:rsidP="000941D9">
            <w:r w:rsidRPr="00014CF5">
              <w:t>O sistema efetua o registro no banco de dados</w:t>
            </w:r>
            <w:r>
              <w:t xml:space="preserve"> e </w:t>
            </w:r>
            <w:r w:rsidRPr="00014CF5">
              <w:t>notifica ao usuário que o registro foi incluído com sucesso</w:t>
            </w:r>
            <w:r>
              <w:t>.</w:t>
            </w:r>
          </w:p>
        </w:tc>
      </w:tr>
      <w:tr w:rsidR="00926431" w:rsidRPr="00520694" w:rsidTr="00121F9A">
        <w:trPr>
          <w:cantSplit/>
        </w:trPr>
        <w:tc>
          <w:tcPr>
            <w:tcW w:w="225" w:type="pct"/>
            <w:vAlign w:val="center"/>
          </w:tcPr>
          <w:p w:rsidR="00926431" w:rsidRDefault="00926431" w:rsidP="00265E5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  <w:r w:rsidR="00265E53">
              <w:rPr>
                <w:rFonts w:ascii="Arial" w:hAnsi="Arial" w:cs="Arial"/>
                <w:b/>
                <w:bCs/>
              </w:rPr>
              <w:t>8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926431" w:rsidRPr="00D30A5E" w:rsidRDefault="00926431" w:rsidP="000941D9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3</w:t>
            </w:r>
            <w:r w:rsidRPr="00242288">
              <w:rPr>
                <w:i/>
              </w:rPr>
              <w:t>- Manter Setor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926431" w:rsidRPr="00D30A5E" w:rsidRDefault="00926431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926431" w:rsidRDefault="00926431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926431" w:rsidRDefault="00926431" w:rsidP="00926431">
            <w:r>
              <w:t xml:space="preserve">O sistema </w:t>
            </w:r>
            <w:r w:rsidR="00AC024F">
              <w:t>notifica que os campos obrigatórios não foram preenchidos</w:t>
            </w:r>
            <w:r>
              <w:t>.</w:t>
            </w:r>
          </w:p>
        </w:tc>
      </w:tr>
      <w:tr w:rsidR="00926431" w:rsidRPr="00520694" w:rsidTr="00121F9A">
        <w:trPr>
          <w:cantSplit/>
        </w:trPr>
        <w:tc>
          <w:tcPr>
            <w:tcW w:w="225" w:type="pct"/>
            <w:vAlign w:val="center"/>
          </w:tcPr>
          <w:p w:rsidR="00926431" w:rsidRDefault="00AC024F" w:rsidP="00265E5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  <w:r w:rsidR="00265E53">
              <w:rPr>
                <w:rFonts w:ascii="Arial" w:hAnsi="Arial" w:cs="Arial"/>
                <w:b/>
                <w:bCs/>
              </w:rPr>
              <w:t>9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926431" w:rsidRPr="00D30A5E" w:rsidRDefault="00926431" w:rsidP="00E97C7B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3</w:t>
            </w:r>
            <w:r w:rsidRPr="00242288">
              <w:rPr>
                <w:i/>
              </w:rPr>
              <w:t>- Manter Setor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926431" w:rsidRDefault="00926431" w:rsidP="000941D9">
            <w:r>
              <w:t>Valores dos campos:</w:t>
            </w:r>
          </w:p>
          <w:p w:rsidR="00926431" w:rsidRDefault="00926431" w:rsidP="000941D9">
            <w:r>
              <w:t xml:space="preserve">Descrição = “Pintura </w:t>
            </w:r>
            <w:proofErr w:type="spellStart"/>
            <w:r>
              <w:t>Mod</w:t>
            </w:r>
            <w:proofErr w:type="spellEnd"/>
            <w:r>
              <w:t>”</w:t>
            </w:r>
          </w:p>
          <w:p w:rsidR="00926431" w:rsidRPr="00D30A5E" w:rsidRDefault="00926431" w:rsidP="000941D9">
            <w:r>
              <w:t>Ativo = “Desmarcado”</w:t>
            </w:r>
          </w:p>
          <w:p w:rsidR="00926431" w:rsidRPr="00D30A5E" w:rsidRDefault="00926431" w:rsidP="000941D9"/>
        </w:tc>
        <w:tc>
          <w:tcPr>
            <w:tcW w:w="769" w:type="pct"/>
            <w:tcMar>
              <w:top w:w="113" w:type="dxa"/>
            </w:tcMar>
            <w:vAlign w:val="center"/>
          </w:tcPr>
          <w:p w:rsidR="00926431" w:rsidRDefault="00926431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926431" w:rsidRDefault="00926431" w:rsidP="00014CF5">
            <w:r w:rsidRPr="00014CF5">
              <w:t xml:space="preserve">O sistema </w:t>
            </w:r>
            <w:r>
              <w:t>atualiza</w:t>
            </w:r>
            <w:r w:rsidRPr="00014CF5">
              <w:t xml:space="preserve"> o registro no banco de dados</w:t>
            </w:r>
            <w:r>
              <w:t xml:space="preserve"> e </w:t>
            </w:r>
            <w:r w:rsidRPr="00014CF5">
              <w:t xml:space="preserve">notifica ao usuário que o registro foi </w:t>
            </w:r>
            <w:r>
              <w:t>alterado</w:t>
            </w:r>
            <w:r w:rsidRPr="00014CF5">
              <w:t xml:space="preserve"> com sucesso</w:t>
            </w:r>
            <w:r>
              <w:t>.</w:t>
            </w:r>
          </w:p>
        </w:tc>
      </w:tr>
      <w:tr w:rsidR="00AC024F" w:rsidRPr="00520694" w:rsidTr="00121F9A">
        <w:trPr>
          <w:cantSplit/>
        </w:trPr>
        <w:tc>
          <w:tcPr>
            <w:tcW w:w="225" w:type="pct"/>
            <w:vAlign w:val="center"/>
          </w:tcPr>
          <w:p w:rsidR="00AC024F" w:rsidRDefault="00265E53" w:rsidP="00014CF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AC024F" w:rsidRPr="00D30A5E" w:rsidRDefault="00AC024F" w:rsidP="000941D9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3</w:t>
            </w:r>
            <w:r w:rsidRPr="00242288">
              <w:rPr>
                <w:i/>
              </w:rPr>
              <w:t>- Manter Setor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AC024F" w:rsidRPr="00D30A5E" w:rsidRDefault="00AC024F" w:rsidP="000941D9">
            <w:r w:rsidRPr="00437CFB">
              <w:t>Não preencher nenhum campo</w:t>
            </w:r>
            <w:r>
              <w:t>.</w:t>
            </w:r>
          </w:p>
          <w:p w:rsidR="00AC024F" w:rsidRPr="00D30A5E" w:rsidRDefault="00AC024F" w:rsidP="000941D9"/>
        </w:tc>
        <w:tc>
          <w:tcPr>
            <w:tcW w:w="769" w:type="pct"/>
            <w:tcMar>
              <w:top w:w="113" w:type="dxa"/>
            </w:tcMar>
            <w:vAlign w:val="center"/>
          </w:tcPr>
          <w:p w:rsidR="00AC024F" w:rsidRDefault="00AC024F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AC024F" w:rsidRDefault="00AC024F" w:rsidP="000941D9">
            <w:r>
              <w:t>O sistema notifica que os campos obrigatórios não foram preenchidos.</w:t>
            </w:r>
          </w:p>
        </w:tc>
      </w:tr>
      <w:tr w:rsidR="00AC024F" w:rsidRPr="00520694" w:rsidTr="00121F9A">
        <w:trPr>
          <w:cantSplit/>
        </w:trPr>
        <w:tc>
          <w:tcPr>
            <w:tcW w:w="225" w:type="pct"/>
            <w:vAlign w:val="center"/>
          </w:tcPr>
          <w:p w:rsidR="00AC024F" w:rsidRDefault="00AC024F" w:rsidP="00265E5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  <w:r w:rsidR="00265E53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AC024F" w:rsidRPr="00D30A5E" w:rsidRDefault="00AC024F" w:rsidP="00E97C7B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ou 4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3</w:t>
            </w:r>
            <w:r w:rsidRPr="00242288">
              <w:rPr>
                <w:i/>
              </w:rPr>
              <w:t>- Manter Setor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AC024F" w:rsidRDefault="00AC024F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AC024F" w:rsidRDefault="00AC024F" w:rsidP="00926431">
            <w:r>
              <w:t>Clicar</w:t>
            </w:r>
            <w:r w:rsidRPr="00520694">
              <w:t xml:space="preserve"> no botão </w:t>
            </w:r>
            <w:r>
              <w:t>“Cancelar”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AC024F" w:rsidRDefault="00AC024F" w:rsidP="00831D35">
            <w:r>
              <w:t>O sistema fecha a tela de cadastro de setor.</w:t>
            </w:r>
          </w:p>
        </w:tc>
      </w:tr>
    </w:tbl>
    <w:p w:rsidR="003635CA" w:rsidRDefault="003635CA" w:rsidP="00D77421"/>
    <w:p w:rsidR="00B84FFF" w:rsidRDefault="00B84FFF" w:rsidP="00B84FFF">
      <w:pPr>
        <w:pStyle w:val="Ttulo3"/>
      </w:pPr>
      <w:bookmarkStart w:id="13" w:name="_Toc373925840"/>
      <w:r>
        <w:lastRenderedPageBreak/>
        <w:t>TC0</w:t>
      </w:r>
      <w:r w:rsidR="006A500F">
        <w:t>4</w:t>
      </w:r>
      <w:r>
        <w:t xml:space="preserve"> - Manter Marca</w:t>
      </w:r>
      <w:bookmarkEnd w:id="1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"/>
        <w:gridCol w:w="1290"/>
        <w:gridCol w:w="1201"/>
        <w:gridCol w:w="2126"/>
        <w:gridCol w:w="1417"/>
        <w:gridCol w:w="2764"/>
      </w:tblGrid>
      <w:tr w:rsidR="00E63C64" w:rsidRPr="00520694" w:rsidTr="000941D9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E63C64" w:rsidRPr="00FE49DE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E63C64" w:rsidRDefault="00E63C64" w:rsidP="00264DDC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UC1</w:t>
            </w:r>
            <w:r w:rsidR="00264DDC">
              <w:rPr>
                <w:rFonts w:ascii="Arial" w:hAnsi="Arial" w:cs="Arial"/>
                <w:iCs/>
              </w:rPr>
              <w:t>4</w:t>
            </w:r>
            <w:r>
              <w:rPr>
                <w:rFonts w:ascii="Arial" w:hAnsi="Arial" w:cs="Arial"/>
                <w:iCs/>
              </w:rPr>
              <w:t xml:space="preserve"> – Manter </w:t>
            </w:r>
            <w:r w:rsidR="00264DDC">
              <w:rPr>
                <w:rFonts w:ascii="Arial" w:hAnsi="Arial" w:cs="Arial"/>
                <w:iCs/>
              </w:rPr>
              <w:t>Marca</w:t>
            </w:r>
          </w:p>
        </w:tc>
      </w:tr>
      <w:tr w:rsidR="00E63C64" w:rsidRPr="00520694" w:rsidTr="000941D9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E63C64" w:rsidRPr="00FE49DE" w:rsidRDefault="00E63C64" w:rsidP="000941D9">
            <w:pPr>
              <w:rPr>
                <w:rFonts w:ascii="Arial" w:hAnsi="Arial" w:cs="Arial"/>
                <w:b/>
                <w:bCs/>
              </w:rPr>
            </w:pPr>
            <w:r w:rsidRPr="00FE49DE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E63C64" w:rsidRPr="006E75F8" w:rsidRDefault="00E63C64" w:rsidP="000941D9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1. </w:t>
            </w:r>
            <w:r w:rsidRPr="005068CE">
              <w:rPr>
                <w:rFonts w:ascii="Arial" w:hAnsi="Arial" w:cs="Arial"/>
                <w:iCs/>
              </w:rPr>
              <w:t>O usuário</w:t>
            </w:r>
            <w:r>
              <w:rPr>
                <w:rFonts w:ascii="Arial" w:hAnsi="Arial" w:cs="Arial"/>
                <w:iCs/>
              </w:rPr>
              <w:t xml:space="preserve"> deve estar</w:t>
            </w:r>
            <w:r w:rsidRPr="005068CE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5068CE">
              <w:rPr>
                <w:rFonts w:ascii="Arial" w:hAnsi="Arial" w:cs="Arial"/>
                <w:iCs/>
              </w:rPr>
              <w:t>logado</w:t>
            </w:r>
            <w:proofErr w:type="spellEnd"/>
            <w:r w:rsidRPr="005068CE">
              <w:rPr>
                <w:rFonts w:ascii="Arial" w:hAnsi="Arial" w:cs="Arial"/>
                <w:iCs/>
              </w:rPr>
              <w:t xml:space="preserve"> </w:t>
            </w:r>
            <w:r>
              <w:rPr>
                <w:rFonts w:ascii="Arial" w:hAnsi="Arial" w:cs="Arial"/>
                <w:iCs/>
              </w:rPr>
              <w:t>no sistema</w:t>
            </w:r>
            <w:r w:rsidRPr="005068CE">
              <w:rPr>
                <w:rFonts w:ascii="Arial" w:hAnsi="Arial" w:cs="Arial"/>
                <w:iCs/>
              </w:rPr>
              <w:t xml:space="preserve"> para acessar a tela</w:t>
            </w:r>
            <w:r w:rsidRPr="00E022AE">
              <w:rPr>
                <w:rFonts w:ascii="Arial" w:hAnsi="Arial" w:cs="Arial"/>
                <w:iCs/>
              </w:rPr>
              <w:t>.</w:t>
            </w:r>
            <w:r>
              <w:rPr>
                <w:rFonts w:ascii="Arial" w:hAnsi="Arial" w:cs="Arial"/>
                <w:iCs/>
              </w:rPr>
              <w:t xml:space="preserve"> </w:t>
            </w:r>
          </w:p>
        </w:tc>
      </w:tr>
      <w:tr w:rsidR="00E63C64" w:rsidRPr="00520694" w:rsidTr="000941D9">
        <w:trPr>
          <w:cantSplit/>
          <w:trHeight w:val="425"/>
        </w:trPr>
        <w:tc>
          <w:tcPr>
            <w:tcW w:w="225" w:type="pct"/>
            <w:shd w:val="clear" w:color="auto" w:fill="A6A6A6"/>
            <w:vAlign w:val="center"/>
          </w:tcPr>
          <w:p w:rsidR="00E63C64" w:rsidRPr="00520694" w:rsidRDefault="00E63C64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N</w:t>
            </w:r>
            <w:r>
              <w:rPr>
                <w:rFonts w:ascii="Arial" w:hAnsi="Arial" w:cs="Arial"/>
                <w:b/>
                <w:bCs/>
              </w:rPr>
              <w:t>.</w:t>
            </w:r>
            <w:r w:rsidRPr="00520694">
              <w:rPr>
                <w:rFonts w:ascii="Arial" w:hAnsi="Arial" w:cs="Arial"/>
                <w:b/>
                <w:bCs/>
              </w:rPr>
              <w:t>º</w:t>
            </w:r>
          </w:p>
        </w:tc>
        <w:tc>
          <w:tcPr>
            <w:tcW w:w="1352" w:type="pct"/>
            <w:gridSpan w:val="2"/>
            <w:shd w:val="clear" w:color="auto" w:fill="A6A6A6"/>
            <w:vAlign w:val="center"/>
          </w:tcPr>
          <w:p w:rsidR="00E63C64" w:rsidRPr="00520694" w:rsidRDefault="00E63C64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1154" w:type="pct"/>
            <w:shd w:val="clear" w:color="auto" w:fill="A6A6A6"/>
            <w:vAlign w:val="center"/>
          </w:tcPr>
          <w:p w:rsidR="00E63C64" w:rsidRPr="00520694" w:rsidRDefault="00E63C64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Entrada</w:t>
            </w:r>
          </w:p>
        </w:tc>
        <w:tc>
          <w:tcPr>
            <w:tcW w:w="769" w:type="pct"/>
            <w:shd w:val="clear" w:color="auto" w:fill="A6A6A6"/>
            <w:vAlign w:val="center"/>
          </w:tcPr>
          <w:p w:rsidR="00E63C64" w:rsidRPr="00520694" w:rsidRDefault="00E63C64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Ação</w:t>
            </w:r>
          </w:p>
        </w:tc>
        <w:tc>
          <w:tcPr>
            <w:tcW w:w="1500" w:type="pct"/>
            <w:shd w:val="clear" w:color="auto" w:fill="A6A6A6"/>
            <w:vAlign w:val="center"/>
          </w:tcPr>
          <w:p w:rsidR="00E63C64" w:rsidRPr="00520694" w:rsidRDefault="00E63C64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Resultado Esperado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Pr="00D30A5E" w:rsidRDefault="00E63C64" w:rsidP="000941D9">
            <w:r>
              <w:t xml:space="preserve">O passo </w:t>
            </w:r>
            <w:proofErr w:type="gramStart"/>
            <w:r>
              <w:t>3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Pr="00D30A5E" w:rsidRDefault="00E63C64" w:rsidP="000941D9">
            <w:r w:rsidRPr="00437CFB">
              <w:t xml:space="preserve">Preencher campo de </w:t>
            </w:r>
            <w:r>
              <w:t>p</w:t>
            </w:r>
            <w:r w:rsidRPr="00437CFB">
              <w:t>esquisa com</w:t>
            </w:r>
            <w:r>
              <w:t xml:space="preserve"> </w:t>
            </w:r>
            <w:r w:rsidRPr="00437CFB">
              <w:t>valores diversos para simular buscas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</w:t>
            </w:r>
            <w:r w:rsidRPr="00520694">
              <w:t xml:space="preserve"> no botão </w:t>
            </w:r>
            <w:r>
              <w:t>“</w:t>
            </w:r>
            <w:r w:rsidRPr="00437CFB">
              <w:t>Pesquisar</w:t>
            </w:r>
            <w:r>
              <w:t>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O sistema seleciona as marcas que atendam o filtro da pesquisa e monta a grid de resultado.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Default="00E63C64" w:rsidP="000941D9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Pr="00437CFB" w:rsidRDefault="00E63C64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 no botão “Novo”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O sistema abre a tela de cadastro de marca.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03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Pr="00D30A5E" w:rsidRDefault="00E63C64" w:rsidP="000941D9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Pr="00D30A5E" w:rsidRDefault="00E63C64" w:rsidP="000941D9">
            <w:r w:rsidRPr="00437CFB">
              <w:t xml:space="preserve">Preencher campo de </w:t>
            </w:r>
            <w:r>
              <w:t>p</w:t>
            </w:r>
            <w:r w:rsidRPr="00437CFB">
              <w:t>esquisa com</w:t>
            </w:r>
            <w:r>
              <w:t xml:space="preserve"> </w:t>
            </w:r>
            <w:r w:rsidRPr="00437CFB">
              <w:t>valores diversos para simular buscas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</w:t>
            </w:r>
            <w:r w:rsidRPr="00520694">
              <w:t xml:space="preserve"> no botão </w:t>
            </w:r>
            <w:r>
              <w:t>“Limpar”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O sistema limpa todos os campos de filtro da tela e monta a grid de resultado com todas as marcas.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Default="00E63C64" w:rsidP="000941D9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4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Marca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Pr="00437CFB" w:rsidRDefault="00E63C64" w:rsidP="000941D9">
            <w:r>
              <w:t>Selecionar um dos registros da</w:t>
            </w:r>
            <w:r w:rsidRPr="00831D35">
              <w:t xml:space="preserve"> grid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 no botão</w:t>
            </w:r>
          </w:p>
          <w:p w:rsidR="00E63C64" w:rsidRDefault="00E63C64" w:rsidP="000941D9">
            <w:r>
              <w:t>“Editar”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O sistema abre a tela de cadastro de marca com os dados da marca preenchida.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Default="00E63C64" w:rsidP="000941D9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4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Marca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Pr="00437CFB" w:rsidRDefault="00E63C64" w:rsidP="000941D9">
            <w:r>
              <w:t>Selecionar um dos registros da</w:t>
            </w:r>
            <w:r w:rsidRPr="00831D35">
              <w:t xml:space="preserve"> grid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 no botão</w:t>
            </w:r>
          </w:p>
          <w:p w:rsidR="00E63C64" w:rsidRDefault="00E63C64" w:rsidP="000941D9">
            <w:r>
              <w:t>“Excluir”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O sistema solicita confirmação do usuário e, no caso da confirmação, exclui o registro no banco de dados.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Default="00E63C64" w:rsidP="000941D9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4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Marca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Default="00E63C64" w:rsidP="00264DDC">
            <w:r>
              <w:t>Selecionar um</w:t>
            </w:r>
            <w:r w:rsidR="00264DDC">
              <w:t>a</w:t>
            </w:r>
            <w:r>
              <w:t xml:space="preserve"> </w:t>
            </w:r>
            <w:r w:rsidR="00264DDC">
              <w:t>marca</w:t>
            </w:r>
            <w:r>
              <w:t xml:space="preserve"> da grid onde está sendo utilizado no cadastro de modelo. 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 no botão</w:t>
            </w:r>
          </w:p>
          <w:p w:rsidR="00E63C64" w:rsidRDefault="00E63C64" w:rsidP="000941D9">
            <w:r>
              <w:t>“Excluir”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O sistema exibe a mensagem “</w:t>
            </w:r>
            <w:r w:rsidRPr="00000FA5">
              <w:t>Este registro esta associado a outros cadastros. Exclusão não permitida</w:t>
            </w:r>
            <w:r>
              <w:t>.”.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07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Pr="00D30A5E" w:rsidRDefault="00E63C64" w:rsidP="000941D9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4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Marca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Valores dos campos:</w:t>
            </w:r>
          </w:p>
          <w:p w:rsidR="00E63C64" w:rsidRDefault="00E63C64" w:rsidP="000941D9">
            <w:r>
              <w:t>Descrição = “GM”</w:t>
            </w:r>
          </w:p>
          <w:p w:rsidR="00E63C64" w:rsidRPr="00D30A5E" w:rsidRDefault="00E63C64" w:rsidP="000941D9">
            <w:r>
              <w:t>Ativo = “Marcado”</w:t>
            </w:r>
          </w:p>
          <w:p w:rsidR="00E63C64" w:rsidRPr="00D30A5E" w:rsidRDefault="00E63C64" w:rsidP="000941D9"/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0941D9">
            <w:r w:rsidRPr="00014CF5">
              <w:t>O sistema efetua o registro no banco de dados</w:t>
            </w:r>
            <w:r>
              <w:t xml:space="preserve"> e </w:t>
            </w:r>
            <w:r w:rsidRPr="00014CF5">
              <w:t>notifica ao usuário que o registro foi incluído com sucesso</w:t>
            </w:r>
            <w:r>
              <w:t>.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08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Pr="00D30A5E" w:rsidRDefault="00E63C64" w:rsidP="000941D9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4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Marca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Pr="00D30A5E" w:rsidRDefault="00E63C64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O sistema notifica que os campos obrigatórios não foram preenchidos.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Pr="00D30A5E" w:rsidRDefault="00E63C64" w:rsidP="000941D9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4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Marca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Valores dos campos:</w:t>
            </w:r>
          </w:p>
          <w:p w:rsidR="00E63C64" w:rsidRDefault="00E63C64" w:rsidP="000941D9">
            <w:r>
              <w:t xml:space="preserve">Descrição = “GM </w:t>
            </w:r>
            <w:proofErr w:type="spellStart"/>
            <w:r>
              <w:t>Mod</w:t>
            </w:r>
            <w:proofErr w:type="spellEnd"/>
            <w:r>
              <w:t>”</w:t>
            </w:r>
          </w:p>
          <w:p w:rsidR="00E63C64" w:rsidRPr="00D30A5E" w:rsidRDefault="00E63C64" w:rsidP="000941D9">
            <w:r>
              <w:t>Ativo = “Desmarcado”</w:t>
            </w:r>
          </w:p>
          <w:p w:rsidR="00E63C64" w:rsidRPr="00D30A5E" w:rsidRDefault="00E63C64" w:rsidP="000941D9"/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0941D9">
            <w:r w:rsidRPr="00014CF5">
              <w:t xml:space="preserve">O sistema </w:t>
            </w:r>
            <w:r>
              <w:t>atualiza</w:t>
            </w:r>
            <w:r w:rsidRPr="00014CF5">
              <w:t xml:space="preserve"> o registro no banco de dados</w:t>
            </w:r>
            <w:r>
              <w:t xml:space="preserve"> e </w:t>
            </w:r>
            <w:r w:rsidRPr="00014CF5">
              <w:t xml:space="preserve">notifica ao usuário que o registro foi </w:t>
            </w:r>
            <w:r>
              <w:t>alterado</w:t>
            </w:r>
            <w:r w:rsidRPr="00014CF5">
              <w:t xml:space="preserve"> com sucesso</w:t>
            </w:r>
            <w:r>
              <w:t>.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Pr="00D30A5E" w:rsidRDefault="00E63C64" w:rsidP="000941D9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4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Marca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Pr="00D30A5E" w:rsidRDefault="00E63C64" w:rsidP="000941D9">
            <w:r w:rsidRPr="00437CFB">
              <w:t>Não preencher nenhum campo</w:t>
            </w:r>
            <w:r>
              <w:t>.</w:t>
            </w:r>
          </w:p>
          <w:p w:rsidR="00E63C64" w:rsidRPr="00D30A5E" w:rsidRDefault="00E63C64" w:rsidP="000941D9"/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O sistema notifica que os campos obrigatórios não foram preenchidos.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Pr="00D30A5E" w:rsidRDefault="00E63C64" w:rsidP="000941D9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ou 4 do Caso de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4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Marca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Default="00E63C64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</w:t>
            </w:r>
            <w:r w:rsidRPr="00520694">
              <w:t xml:space="preserve"> no botão </w:t>
            </w:r>
            <w:r>
              <w:t>“Cancelar”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O sistema fecha a tela de cadastro de marca.</w:t>
            </w:r>
          </w:p>
        </w:tc>
      </w:tr>
    </w:tbl>
    <w:p w:rsidR="00E63C64" w:rsidRDefault="00E63C64" w:rsidP="00E63C64"/>
    <w:p w:rsidR="00E63C64" w:rsidRPr="00E63C64" w:rsidRDefault="00E63C64" w:rsidP="00E63C64"/>
    <w:p w:rsidR="00B05F68" w:rsidRDefault="00B05F68" w:rsidP="00B05F68">
      <w:pPr>
        <w:pStyle w:val="Ttulo3"/>
      </w:pPr>
      <w:bookmarkStart w:id="14" w:name="_Toc373925841"/>
      <w:r>
        <w:lastRenderedPageBreak/>
        <w:t>TC0</w:t>
      </w:r>
      <w:r w:rsidR="006A500F">
        <w:t>5</w:t>
      </w:r>
      <w:r>
        <w:t>- Manter Modelo</w:t>
      </w:r>
      <w:bookmarkEnd w:id="1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"/>
        <w:gridCol w:w="1290"/>
        <w:gridCol w:w="1201"/>
        <w:gridCol w:w="2126"/>
        <w:gridCol w:w="1417"/>
        <w:gridCol w:w="2764"/>
      </w:tblGrid>
      <w:tr w:rsidR="00E63C64" w:rsidRPr="00520694" w:rsidTr="000941D9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E63C64" w:rsidRPr="00FE49DE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E63C64" w:rsidRDefault="00E63C64" w:rsidP="002B0021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UC1</w:t>
            </w:r>
            <w:r w:rsidR="002B0021">
              <w:rPr>
                <w:rFonts w:ascii="Arial" w:hAnsi="Arial" w:cs="Arial"/>
                <w:iCs/>
              </w:rPr>
              <w:t>5</w:t>
            </w:r>
            <w:r>
              <w:rPr>
                <w:rFonts w:ascii="Arial" w:hAnsi="Arial" w:cs="Arial"/>
                <w:iCs/>
              </w:rPr>
              <w:t xml:space="preserve"> – Manter </w:t>
            </w:r>
            <w:r w:rsidR="00264DDC">
              <w:rPr>
                <w:rFonts w:ascii="Arial" w:hAnsi="Arial" w:cs="Arial"/>
                <w:iCs/>
              </w:rPr>
              <w:t>Modelo</w:t>
            </w:r>
          </w:p>
        </w:tc>
      </w:tr>
      <w:tr w:rsidR="00E63C64" w:rsidRPr="00520694" w:rsidTr="000941D9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E63C64" w:rsidRPr="00FE49DE" w:rsidRDefault="00E63C64" w:rsidP="000941D9">
            <w:pPr>
              <w:rPr>
                <w:rFonts w:ascii="Arial" w:hAnsi="Arial" w:cs="Arial"/>
                <w:b/>
                <w:bCs/>
              </w:rPr>
            </w:pPr>
            <w:r w:rsidRPr="00FE49DE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E63C64" w:rsidRPr="006E75F8" w:rsidRDefault="00E63C64" w:rsidP="000941D9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1. </w:t>
            </w:r>
            <w:r w:rsidRPr="005068CE">
              <w:rPr>
                <w:rFonts w:ascii="Arial" w:hAnsi="Arial" w:cs="Arial"/>
                <w:iCs/>
              </w:rPr>
              <w:t>O usuário</w:t>
            </w:r>
            <w:r>
              <w:rPr>
                <w:rFonts w:ascii="Arial" w:hAnsi="Arial" w:cs="Arial"/>
                <w:iCs/>
              </w:rPr>
              <w:t xml:space="preserve"> deve estar</w:t>
            </w:r>
            <w:r w:rsidRPr="005068CE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5068CE">
              <w:rPr>
                <w:rFonts w:ascii="Arial" w:hAnsi="Arial" w:cs="Arial"/>
                <w:iCs/>
              </w:rPr>
              <w:t>logado</w:t>
            </w:r>
            <w:proofErr w:type="spellEnd"/>
            <w:r w:rsidRPr="005068CE">
              <w:rPr>
                <w:rFonts w:ascii="Arial" w:hAnsi="Arial" w:cs="Arial"/>
                <w:iCs/>
              </w:rPr>
              <w:t xml:space="preserve"> </w:t>
            </w:r>
            <w:r>
              <w:rPr>
                <w:rFonts w:ascii="Arial" w:hAnsi="Arial" w:cs="Arial"/>
                <w:iCs/>
              </w:rPr>
              <w:t>no sistema</w:t>
            </w:r>
            <w:r w:rsidRPr="005068CE">
              <w:rPr>
                <w:rFonts w:ascii="Arial" w:hAnsi="Arial" w:cs="Arial"/>
                <w:iCs/>
              </w:rPr>
              <w:t xml:space="preserve"> para acessar a tela</w:t>
            </w:r>
            <w:r w:rsidRPr="00E022AE">
              <w:rPr>
                <w:rFonts w:ascii="Arial" w:hAnsi="Arial" w:cs="Arial"/>
                <w:iCs/>
              </w:rPr>
              <w:t>.</w:t>
            </w:r>
            <w:r>
              <w:rPr>
                <w:rFonts w:ascii="Arial" w:hAnsi="Arial" w:cs="Arial"/>
                <w:iCs/>
              </w:rPr>
              <w:t xml:space="preserve"> </w:t>
            </w:r>
          </w:p>
        </w:tc>
      </w:tr>
      <w:tr w:rsidR="00E63C64" w:rsidRPr="00520694" w:rsidTr="000941D9">
        <w:trPr>
          <w:cantSplit/>
          <w:trHeight w:val="425"/>
        </w:trPr>
        <w:tc>
          <w:tcPr>
            <w:tcW w:w="225" w:type="pct"/>
            <w:shd w:val="clear" w:color="auto" w:fill="A6A6A6"/>
            <w:vAlign w:val="center"/>
          </w:tcPr>
          <w:p w:rsidR="00E63C64" w:rsidRPr="00520694" w:rsidRDefault="00E63C64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N</w:t>
            </w:r>
            <w:r>
              <w:rPr>
                <w:rFonts w:ascii="Arial" w:hAnsi="Arial" w:cs="Arial"/>
                <w:b/>
                <w:bCs/>
              </w:rPr>
              <w:t>.</w:t>
            </w:r>
            <w:r w:rsidRPr="00520694">
              <w:rPr>
                <w:rFonts w:ascii="Arial" w:hAnsi="Arial" w:cs="Arial"/>
                <w:b/>
                <w:bCs/>
              </w:rPr>
              <w:t>º</w:t>
            </w:r>
          </w:p>
        </w:tc>
        <w:tc>
          <w:tcPr>
            <w:tcW w:w="1352" w:type="pct"/>
            <w:gridSpan w:val="2"/>
            <w:shd w:val="clear" w:color="auto" w:fill="A6A6A6"/>
            <w:vAlign w:val="center"/>
          </w:tcPr>
          <w:p w:rsidR="00E63C64" w:rsidRPr="00520694" w:rsidRDefault="00E63C64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1154" w:type="pct"/>
            <w:shd w:val="clear" w:color="auto" w:fill="A6A6A6"/>
            <w:vAlign w:val="center"/>
          </w:tcPr>
          <w:p w:rsidR="00E63C64" w:rsidRPr="00520694" w:rsidRDefault="00E63C64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Entrada</w:t>
            </w:r>
          </w:p>
        </w:tc>
        <w:tc>
          <w:tcPr>
            <w:tcW w:w="769" w:type="pct"/>
            <w:shd w:val="clear" w:color="auto" w:fill="A6A6A6"/>
            <w:vAlign w:val="center"/>
          </w:tcPr>
          <w:p w:rsidR="00E63C64" w:rsidRPr="00520694" w:rsidRDefault="00E63C64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Ação</w:t>
            </w:r>
          </w:p>
        </w:tc>
        <w:tc>
          <w:tcPr>
            <w:tcW w:w="1500" w:type="pct"/>
            <w:shd w:val="clear" w:color="auto" w:fill="A6A6A6"/>
            <w:vAlign w:val="center"/>
          </w:tcPr>
          <w:p w:rsidR="00E63C64" w:rsidRPr="00520694" w:rsidRDefault="00E63C64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Resultado Esperado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Pr="00D30A5E" w:rsidRDefault="00E63C64" w:rsidP="00264DDC">
            <w:r>
              <w:t xml:space="preserve">O passo </w:t>
            </w:r>
            <w:proofErr w:type="gramStart"/>
            <w:r w:rsidR="00264DDC">
              <w:t>3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Pr="00D30A5E" w:rsidRDefault="00E63C64" w:rsidP="000941D9">
            <w:r w:rsidRPr="00437CFB">
              <w:t xml:space="preserve">Preencher campo de </w:t>
            </w:r>
            <w:r>
              <w:t>p</w:t>
            </w:r>
            <w:r w:rsidRPr="00437CFB">
              <w:t>esquisa com</w:t>
            </w:r>
            <w:r>
              <w:t xml:space="preserve"> </w:t>
            </w:r>
            <w:r w:rsidRPr="00437CFB">
              <w:t>valores diversos para simular buscas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</w:t>
            </w:r>
            <w:r w:rsidRPr="00520694">
              <w:t xml:space="preserve"> no botão </w:t>
            </w:r>
            <w:r>
              <w:t>“</w:t>
            </w:r>
            <w:r w:rsidRPr="00437CFB">
              <w:t>Pesquisar</w:t>
            </w:r>
            <w:r>
              <w:t>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O sistema seleciona os modelos que atendam o filtro da pesquisa e monta a grid de resultado.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Default="00E63C64" w:rsidP="000941D9">
            <w:r>
              <w:t xml:space="preserve">O passo </w:t>
            </w:r>
            <w:proofErr w:type="gramStart"/>
            <w:r>
              <w:t>3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Pr="00437CFB" w:rsidRDefault="00E63C64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 no botão “Novo”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O sistema abre a tela de cadastro de modelo.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03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Pr="00D30A5E" w:rsidRDefault="00E63C64" w:rsidP="000941D9">
            <w:r>
              <w:t xml:space="preserve">O passo </w:t>
            </w:r>
            <w:proofErr w:type="gramStart"/>
            <w:r>
              <w:t>3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Pr="00D30A5E" w:rsidRDefault="00E63C64" w:rsidP="000941D9">
            <w:r w:rsidRPr="00437CFB">
              <w:t xml:space="preserve">Preencher campo de </w:t>
            </w:r>
            <w:r>
              <w:t>p</w:t>
            </w:r>
            <w:r w:rsidRPr="00437CFB">
              <w:t>esquisa com</w:t>
            </w:r>
            <w:r>
              <w:t xml:space="preserve"> </w:t>
            </w:r>
            <w:r w:rsidRPr="00437CFB">
              <w:t>valores diversos para simular buscas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</w:t>
            </w:r>
            <w:r w:rsidRPr="00520694">
              <w:t xml:space="preserve"> no botão </w:t>
            </w:r>
            <w:r>
              <w:t>“Limpar”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O sistema limpa todos os campos de filtro da tela e monta a grid de resultado com todas as modelos.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Default="00E63C64" w:rsidP="000941D9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5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Modelo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Pr="00437CFB" w:rsidRDefault="00E63C64" w:rsidP="000941D9">
            <w:r>
              <w:t>Selecionar um dos registros da</w:t>
            </w:r>
            <w:r w:rsidRPr="00831D35">
              <w:t xml:space="preserve"> grid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 no botão</w:t>
            </w:r>
          </w:p>
          <w:p w:rsidR="00E63C64" w:rsidRDefault="00E63C64" w:rsidP="000941D9">
            <w:r>
              <w:t>“Editar”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O sistema abre a tela de cadastro de modelo com os dados do modelo preenchida.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Default="00E63C64" w:rsidP="000941D9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5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Modelo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Pr="00437CFB" w:rsidRDefault="00E63C64" w:rsidP="000941D9">
            <w:r>
              <w:t>Selecionar um dos registros da</w:t>
            </w:r>
            <w:r w:rsidRPr="00831D35">
              <w:t xml:space="preserve"> grid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 no botão</w:t>
            </w:r>
          </w:p>
          <w:p w:rsidR="00E63C64" w:rsidRDefault="00E63C64" w:rsidP="000941D9">
            <w:r>
              <w:t>“Excluir”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O sistema solicita confirmação do usuário e, no caso da confirmação, exclui o registro no banco de dados.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Default="00E63C64" w:rsidP="000941D9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5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Modelo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 xml:space="preserve">Selecionar um modelo da grid onde está sendo utilizado no cadastro de veículo do cliente. 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 no botão</w:t>
            </w:r>
          </w:p>
          <w:p w:rsidR="00E63C64" w:rsidRDefault="00E63C64" w:rsidP="000941D9">
            <w:r>
              <w:t>“Excluir”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O sistema exibe a mensagem “</w:t>
            </w:r>
            <w:r w:rsidRPr="00000FA5">
              <w:t>Este registro esta associado a outros cadastros. Exclusão não permitida</w:t>
            </w:r>
            <w:r>
              <w:t>.”.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07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Pr="00D30A5E" w:rsidRDefault="00E63C64" w:rsidP="000941D9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5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Modelo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Valores dos campos:</w:t>
            </w:r>
          </w:p>
          <w:p w:rsidR="00E63C64" w:rsidRDefault="00E63C64" w:rsidP="000941D9">
            <w:r>
              <w:t>Descrição = “</w:t>
            </w:r>
            <w:r w:rsidR="00264DDC">
              <w:t>Corsa</w:t>
            </w:r>
            <w:r>
              <w:t>”</w:t>
            </w:r>
          </w:p>
          <w:p w:rsidR="00264DDC" w:rsidRDefault="00264DDC" w:rsidP="000941D9">
            <w:r>
              <w:t>Marca =</w:t>
            </w:r>
            <w:r w:rsidR="002B0021">
              <w:t xml:space="preserve"> “</w:t>
            </w:r>
            <w:r>
              <w:t>GM”</w:t>
            </w:r>
          </w:p>
          <w:p w:rsidR="00E63C64" w:rsidRPr="00D30A5E" w:rsidRDefault="00E63C64" w:rsidP="000941D9">
            <w:r>
              <w:t>Ativo = “Marcado”</w:t>
            </w:r>
          </w:p>
          <w:p w:rsidR="00E63C64" w:rsidRPr="00D30A5E" w:rsidRDefault="00E63C64" w:rsidP="000941D9"/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0941D9">
            <w:r w:rsidRPr="00014CF5">
              <w:t>O sistema efetua o registro no banco de dados</w:t>
            </w:r>
            <w:r>
              <w:t xml:space="preserve"> e </w:t>
            </w:r>
            <w:r w:rsidRPr="00014CF5">
              <w:t>notifica ao usuário que o registro foi incluído com sucesso</w:t>
            </w:r>
            <w:r>
              <w:t>.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08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Pr="00D30A5E" w:rsidRDefault="00E63C64" w:rsidP="000941D9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5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Modelo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Pr="00D30A5E" w:rsidRDefault="00E63C64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O sistema notifica que os campos obrigatórios não foram preenchidos.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Pr="00D30A5E" w:rsidRDefault="00E63C64" w:rsidP="000941D9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5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Modelo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Valores dos campos:</w:t>
            </w:r>
          </w:p>
          <w:p w:rsidR="00E63C64" w:rsidRDefault="00E63C64" w:rsidP="000941D9">
            <w:r>
              <w:t>Descrição = “</w:t>
            </w:r>
            <w:r w:rsidR="00264DDC">
              <w:t>Corsa Sedan</w:t>
            </w:r>
            <w:r>
              <w:t>”</w:t>
            </w:r>
          </w:p>
          <w:p w:rsidR="00E63C64" w:rsidRPr="00D30A5E" w:rsidRDefault="00E63C64" w:rsidP="000941D9">
            <w:r>
              <w:t>Ativo = “Desmarcado”</w:t>
            </w:r>
          </w:p>
          <w:p w:rsidR="00E63C64" w:rsidRPr="00D30A5E" w:rsidRDefault="00E63C64" w:rsidP="000941D9"/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0941D9">
            <w:r w:rsidRPr="00014CF5">
              <w:t xml:space="preserve">O sistema </w:t>
            </w:r>
            <w:r>
              <w:t>atualiza</w:t>
            </w:r>
            <w:r w:rsidRPr="00014CF5">
              <w:t xml:space="preserve"> o registro no banco de dados</w:t>
            </w:r>
            <w:r>
              <w:t xml:space="preserve"> e </w:t>
            </w:r>
            <w:r w:rsidRPr="00014CF5">
              <w:t xml:space="preserve">notifica ao usuário que o registro foi </w:t>
            </w:r>
            <w:r>
              <w:t>alterado</w:t>
            </w:r>
            <w:r w:rsidRPr="00014CF5">
              <w:t xml:space="preserve"> com sucesso</w:t>
            </w:r>
            <w:r>
              <w:t>.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Pr="00D30A5E" w:rsidRDefault="00E63C64" w:rsidP="000941D9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5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Modelo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Pr="00D30A5E" w:rsidRDefault="00E63C64" w:rsidP="000941D9">
            <w:r w:rsidRPr="00437CFB">
              <w:t>Não preencher nenhum campo</w:t>
            </w:r>
            <w:r>
              <w:t>.</w:t>
            </w:r>
          </w:p>
          <w:p w:rsidR="00E63C64" w:rsidRPr="00D30A5E" w:rsidRDefault="00E63C64" w:rsidP="000941D9"/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O sistema notifica que os campos obrigatórios não foram preenchidos.</w:t>
            </w:r>
          </w:p>
        </w:tc>
      </w:tr>
      <w:tr w:rsidR="00E63C64" w:rsidRPr="00520694" w:rsidTr="000941D9">
        <w:trPr>
          <w:cantSplit/>
        </w:trPr>
        <w:tc>
          <w:tcPr>
            <w:tcW w:w="225" w:type="pct"/>
            <w:vAlign w:val="center"/>
          </w:tcPr>
          <w:p w:rsidR="00E63C64" w:rsidRDefault="00E63C64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Pr="00D30A5E" w:rsidRDefault="00E63C64" w:rsidP="000941D9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ou 4 do Caso de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5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Modelo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Default="00E63C64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0941D9">
            <w:r>
              <w:t>Clicar</w:t>
            </w:r>
            <w:r w:rsidRPr="00520694">
              <w:t xml:space="preserve"> no botão </w:t>
            </w:r>
            <w:r>
              <w:t>“Cancelar”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2B5B26">
            <w:r>
              <w:t xml:space="preserve">O sistema fecha a tela de cadastro de </w:t>
            </w:r>
            <w:r w:rsidR="002B5B26">
              <w:t>modelo</w:t>
            </w:r>
            <w:r>
              <w:t>.</w:t>
            </w:r>
          </w:p>
        </w:tc>
      </w:tr>
    </w:tbl>
    <w:p w:rsidR="00B05F68" w:rsidRPr="00B05F68" w:rsidRDefault="00B05F68" w:rsidP="00B05F68"/>
    <w:p w:rsidR="00B05F68" w:rsidRDefault="00B05F68" w:rsidP="00D77421"/>
    <w:p w:rsidR="002B0021" w:rsidRDefault="002B0021" w:rsidP="002B0021">
      <w:pPr>
        <w:pStyle w:val="Ttulo3"/>
      </w:pPr>
      <w:bookmarkStart w:id="15" w:name="_Toc373925842"/>
      <w:r>
        <w:lastRenderedPageBreak/>
        <w:t>TC0</w:t>
      </w:r>
      <w:r w:rsidR="006A500F">
        <w:t>6</w:t>
      </w:r>
      <w:r>
        <w:t>- Manter Tipo de Serviço</w:t>
      </w:r>
      <w:bookmarkEnd w:id="1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"/>
        <w:gridCol w:w="1290"/>
        <w:gridCol w:w="1201"/>
        <w:gridCol w:w="2126"/>
        <w:gridCol w:w="1417"/>
        <w:gridCol w:w="2764"/>
      </w:tblGrid>
      <w:tr w:rsidR="002B0021" w:rsidRPr="00520694" w:rsidTr="000941D9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2B0021" w:rsidRPr="00FE49DE" w:rsidRDefault="002B002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2B0021" w:rsidRDefault="002B0021" w:rsidP="002B0021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UC11 – Manter Tipo de Serviço</w:t>
            </w:r>
          </w:p>
        </w:tc>
      </w:tr>
      <w:tr w:rsidR="002B0021" w:rsidRPr="00520694" w:rsidTr="000941D9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2B0021" w:rsidRPr="00FE49DE" w:rsidRDefault="002B0021" w:rsidP="000941D9">
            <w:pPr>
              <w:rPr>
                <w:rFonts w:ascii="Arial" w:hAnsi="Arial" w:cs="Arial"/>
                <w:b/>
                <w:bCs/>
              </w:rPr>
            </w:pPr>
            <w:r w:rsidRPr="00FE49DE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2B0021" w:rsidRPr="006E75F8" w:rsidRDefault="002B0021" w:rsidP="002B0021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1. </w:t>
            </w:r>
            <w:r w:rsidRPr="005068CE">
              <w:rPr>
                <w:rFonts w:ascii="Arial" w:hAnsi="Arial" w:cs="Arial"/>
                <w:iCs/>
              </w:rPr>
              <w:t xml:space="preserve">O usuário </w:t>
            </w:r>
            <w:proofErr w:type="spellStart"/>
            <w:r w:rsidRPr="005068CE">
              <w:rPr>
                <w:rFonts w:ascii="Arial" w:hAnsi="Arial" w:cs="Arial"/>
                <w:iCs/>
              </w:rPr>
              <w:t>logado</w:t>
            </w:r>
            <w:proofErr w:type="spellEnd"/>
            <w:r w:rsidRPr="005068CE">
              <w:rPr>
                <w:rFonts w:ascii="Arial" w:hAnsi="Arial" w:cs="Arial"/>
                <w:iCs/>
              </w:rPr>
              <w:t xml:space="preserve"> deve ter perfil de gerente para acessar a tela</w:t>
            </w:r>
            <w:r w:rsidRPr="00E022AE">
              <w:rPr>
                <w:rFonts w:ascii="Arial" w:hAnsi="Arial" w:cs="Arial"/>
                <w:iCs/>
              </w:rPr>
              <w:t>.</w:t>
            </w:r>
          </w:p>
        </w:tc>
      </w:tr>
      <w:tr w:rsidR="002B0021" w:rsidRPr="00520694" w:rsidTr="000941D9">
        <w:trPr>
          <w:cantSplit/>
          <w:trHeight w:val="425"/>
        </w:trPr>
        <w:tc>
          <w:tcPr>
            <w:tcW w:w="225" w:type="pct"/>
            <w:shd w:val="clear" w:color="auto" w:fill="A6A6A6"/>
            <w:vAlign w:val="center"/>
          </w:tcPr>
          <w:p w:rsidR="002B0021" w:rsidRPr="00520694" w:rsidRDefault="002B0021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N</w:t>
            </w:r>
            <w:r>
              <w:rPr>
                <w:rFonts w:ascii="Arial" w:hAnsi="Arial" w:cs="Arial"/>
                <w:b/>
                <w:bCs/>
              </w:rPr>
              <w:t>.</w:t>
            </w:r>
            <w:r w:rsidRPr="00520694">
              <w:rPr>
                <w:rFonts w:ascii="Arial" w:hAnsi="Arial" w:cs="Arial"/>
                <w:b/>
                <w:bCs/>
              </w:rPr>
              <w:t>º</w:t>
            </w:r>
          </w:p>
        </w:tc>
        <w:tc>
          <w:tcPr>
            <w:tcW w:w="1352" w:type="pct"/>
            <w:gridSpan w:val="2"/>
            <w:shd w:val="clear" w:color="auto" w:fill="A6A6A6"/>
            <w:vAlign w:val="center"/>
          </w:tcPr>
          <w:p w:rsidR="002B0021" w:rsidRPr="00520694" w:rsidRDefault="002B0021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1154" w:type="pct"/>
            <w:shd w:val="clear" w:color="auto" w:fill="A6A6A6"/>
            <w:vAlign w:val="center"/>
          </w:tcPr>
          <w:p w:rsidR="002B0021" w:rsidRPr="00520694" w:rsidRDefault="002B0021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Entrada</w:t>
            </w:r>
          </w:p>
        </w:tc>
        <w:tc>
          <w:tcPr>
            <w:tcW w:w="769" w:type="pct"/>
            <w:shd w:val="clear" w:color="auto" w:fill="A6A6A6"/>
            <w:vAlign w:val="center"/>
          </w:tcPr>
          <w:p w:rsidR="002B0021" w:rsidRPr="00520694" w:rsidRDefault="002B0021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Ação</w:t>
            </w:r>
          </w:p>
        </w:tc>
        <w:tc>
          <w:tcPr>
            <w:tcW w:w="1500" w:type="pct"/>
            <w:shd w:val="clear" w:color="auto" w:fill="A6A6A6"/>
            <w:vAlign w:val="center"/>
          </w:tcPr>
          <w:p w:rsidR="002B0021" w:rsidRPr="00520694" w:rsidRDefault="002B0021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Resultado Esperado</w:t>
            </w:r>
          </w:p>
        </w:tc>
      </w:tr>
      <w:tr w:rsidR="002B0021" w:rsidRPr="00520694" w:rsidTr="000941D9">
        <w:trPr>
          <w:cantSplit/>
        </w:trPr>
        <w:tc>
          <w:tcPr>
            <w:tcW w:w="225" w:type="pct"/>
            <w:vAlign w:val="center"/>
          </w:tcPr>
          <w:p w:rsidR="002B0021" w:rsidRDefault="002B002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2B0021" w:rsidRPr="00D30A5E" w:rsidRDefault="002B0021" w:rsidP="002B0021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2B0021" w:rsidRPr="00D30A5E" w:rsidRDefault="002B0021" w:rsidP="000941D9">
            <w:r w:rsidRPr="00437CFB">
              <w:t xml:space="preserve">Preencher campo de </w:t>
            </w:r>
            <w:r>
              <w:t>p</w:t>
            </w:r>
            <w:r w:rsidRPr="00437CFB">
              <w:t>esquisa com</w:t>
            </w:r>
            <w:r>
              <w:t xml:space="preserve"> </w:t>
            </w:r>
            <w:r w:rsidRPr="00437CFB">
              <w:t>valores diversos para simular buscas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2B0021" w:rsidRDefault="002B0021" w:rsidP="000941D9">
            <w:r>
              <w:t>Clicar</w:t>
            </w:r>
            <w:r w:rsidRPr="00520694">
              <w:t xml:space="preserve"> no botão </w:t>
            </w:r>
            <w:r>
              <w:t>“</w:t>
            </w:r>
            <w:r w:rsidRPr="00437CFB">
              <w:t>Pesquisar</w:t>
            </w:r>
            <w:r>
              <w:t>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2B0021" w:rsidRDefault="002B0021" w:rsidP="00256013">
            <w:r>
              <w:t xml:space="preserve">O sistema seleciona </w:t>
            </w:r>
            <w:r w:rsidR="00256013">
              <w:t>registros</w:t>
            </w:r>
            <w:r>
              <w:t xml:space="preserve"> que atendam o filtro da pesquisa e monta a grid de resultado.</w:t>
            </w:r>
          </w:p>
        </w:tc>
      </w:tr>
      <w:tr w:rsidR="002B0021" w:rsidRPr="00520694" w:rsidTr="000941D9">
        <w:trPr>
          <w:cantSplit/>
        </w:trPr>
        <w:tc>
          <w:tcPr>
            <w:tcW w:w="225" w:type="pct"/>
            <w:vAlign w:val="center"/>
          </w:tcPr>
          <w:p w:rsidR="002B0021" w:rsidRDefault="002B002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2B0021" w:rsidRDefault="002B0021" w:rsidP="000941D9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2B0021" w:rsidRPr="00437CFB" w:rsidRDefault="002B0021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2B0021" w:rsidRDefault="002B0021" w:rsidP="000941D9">
            <w:r>
              <w:t>Clicar no botão “Novo”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2B0021" w:rsidRDefault="002B0021" w:rsidP="00256013">
            <w:r>
              <w:t xml:space="preserve">O sistema abre a tela de cadastro de </w:t>
            </w:r>
            <w:r w:rsidR="00256013">
              <w:t>tipo de serviço</w:t>
            </w:r>
            <w:r>
              <w:t>.</w:t>
            </w:r>
          </w:p>
        </w:tc>
      </w:tr>
      <w:tr w:rsidR="002B0021" w:rsidRPr="00520694" w:rsidTr="000941D9">
        <w:trPr>
          <w:cantSplit/>
        </w:trPr>
        <w:tc>
          <w:tcPr>
            <w:tcW w:w="225" w:type="pct"/>
            <w:vAlign w:val="center"/>
          </w:tcPr>
          <w:p w:rsidR="002B0021" w:rsidRDefault="002B002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03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2B0021" w:rsidRPr="00D30A5E" w:rsidRDefault="002B0021" w:rsidP="000941D9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2B0021" w:rsidRPr="00D30A5E" w:rsidRDefault="002B0021" w:rsidP="000941D9">
            <w:r w:rsidRPr="00437CFB">
              <w:t xml:space="preserve">Preencher campo de </w:t>
            </w:r>
            <w:r>
              <w:t>p</w:t>
            </w:r>
            <w:r w:rsidRPr="00437CFB">
              <w:t>esquisa com</w:t>
            </w:r>
            <w:r>
              <w:t xml:space="preserve"> </w:t>
            </w:r>
            <w:r w:rsidRPr="00437CFB">
              <w:t>valores diversos para simular buscas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2B0021" w:rsidRDefault="002B0021" w:rsidP="000941D9">
            <w:r>
              <w:t>Clicar</w:t>
            </w:r>
            <w:r w:rsidRPr="00520694">
              <w:t xml:space="preserve"> no botão </w:t>
            </w:r>
            <w:r>
              <w:t>“Limpar”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2B0021" w:rsidRDefault="002B0021" w:rsidP="006A500F">
            <w:r>
              <w:t>O sistema limpa todos os campos de filtro da tela e monta a grid de resultado com tod</w:t>
            </w:r>
            <w:r w:rsidR="006A500F">
              <w:t>o</w:t>
            </w:r>
            <w:r>
              <w:t xml:space="preserve">s </w:t>
            </w:r>
            <w:r w:rsidR="00256013">
              <w:t>o</w:t>
            </w:r>
            <w:r>
              <w:t xml:space="preserve">s </w:t>
            </w:r>
            <w:r w:rsidR="00256013">
              <w:t>tipos de serviços</w:t>
            </w:r>
            <w:r>
              <w:t>.</w:t>
            </w:r>
          </w:p>
        </w:tc>
      </w:tr>
      <w:tr w:rsidR="002B0021" w:rsidRPr="00520694" w:rsidTr="000941D9">
        <w:trPr>
          <w:cantSplit/>
        </w:trPr>
        <w:tc>
          <w:tcPr>
            <w:tcW w:w="225" w:type="pct"/>
            <w:vAlign w:val="center"/>
          </w:tcPr>
          <w:p w:rsidR="002B0021" w:rsidRDefault="002B002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2B0021" w:rsidRDefault="002B0021" w:rsidP="006A500F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 w:rsidR="006A500F">
              <w:rPr>
                <w:i/>
              </w:rPr>
              <w:t>6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Tipo de Serviço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2B0021" w:rsidRPr="00437CFB" w:rsidRDefault="002B0021" w:rsidP="000941D9">
            <w:r>
              <w:t>Selecionar um dos registros da</w:t>
            </w:r>
            <w:r w:rsidRPr="00831D35">
              <w:t xml:space="preserve"> grid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2B0021" w:rsidRDefault="002B0021" w:rsidP="000941D9">
            <w:r>
              <w:t>Clicar no botão</w:t>
            </w:r>
          </w:p>
          <w:p w:rsidR="002B0021" w:rsidRDefault="002B0021" w:rsidP="000941D9">
            <w:r>
              <w:t>“Editar”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2B0021" w:rsidRDefault="002B0021" w:rsidP="006A500F">
            <w:r>
              <w:t xml:space="preserve">O sistema abre a tela de cadastro de </w:t>
            </w:r>
            <w:r w:rsidR="00256013">
              <w:t>tipo de serviços</w:t>
            </w:r>
            <w:r>
              <w:t xml:space="preserve"> com os dados do </w:t>
            </w:r>
            <w:r w:rsidR="00256013">
              <w:t>tipo de serviço</w:t>
            </w:r>
            <w:r>
              <w:t xml:space="preserve"> preenchid</w:t>
            </w:r>
            <w:r w:rsidR="006A500F">
              <w:t>o</w:t>
            </w:r>
            <w:r>
              <w:t>.</w:t>
            </w:r>
          </w:p>
        </w:tc>
      </w:tr>
      <w:tr w:rsidR="002B0021" w:rsidRPr="00520694" w:rsidTr="000941D9">
        <w:trPr>
          <w:cantSplit/>
        </w:trPr>
        <w:tc>
          <w:tcPr>
            <w:tcW w:w="225" w:type="pct"/>
            <w:vAlign w:val="center"/>
          </w:tcPr>
          <w:p w:rsidR="002B0021" w:rsidRDefault="002B002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2B0021" w:rsidRDefault="002B0021" w:rsidP="006A500F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 w:rsidR="006A500F">
              <w:rPr>
                <w:i/>
              </w:rPr>
              <w:t>6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Tipo de Serviço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2B0021" w:rsidRPr="00437CFB" w:rsidRDefault="002B0021" w:rsidP="000941D9">
            <w:r>
              <w:t>Selecionar um dos registros da</w:t>
            </w:r>
            <w:r w:rsidRPr="00831D35">
              <w:t xml:space="preserve"> grid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2B0021" w:rsidRDefault="002B0021" w:rsidP="000941D9">
            <w:r>
              <w:t>Clicar no botão</w:t>
            </w:r>
          </w:p>
          <w:p w:rsidR="002B0021" w:rsidRDefault="002B0021" w:rsidP="000941D9">
            <w:r>
              <w:t>“Excluir”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2B0021" w:rsidRDefault="002B0021" w:rsidP="000941D9">
            <w:r>
              <w:t>O sistema solicita confirmação do usuário e, no caso da confirmação, exclui o registro no banco de dados.</w:t>
            </w:r>
          </w:p>
        </w:tc>
      </w:tr>
      <w:tr w:rsidR="002B0021" w:rsidRPr="00520694" w:rsidTr="000941D9">
        <w:trPr>
          <w:cantSplit/>
        </w:trPr>
        <w:tc>
          <w:tcPr>
            <w:tcW w:w="225" w:type="pct"/>
            <w:vAlign w:val="center"/>
          </w:tcPr>
          <w:p w:rsidR="002B0021" w:rsidRDefault="002B002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2B0021" w:rsidRDefault="002B0021" w:rsidP="006A500F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 w:rsidR="006A500F">
              <w:rPr>
                <w:i/>
              </w:rPr>
              <w:t>6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Tipo de Serviço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2B0021" w:rsidRDefault="002B0021" w:rsidP="00256013">
            <w:r>
              <w:t xml:space="preserve">Selecionar um modelo da grid onde está sendo utilizado no cadastro de </w:t>
            </w:r>
            <w:r w:rsidR="00256013">
              <w:t>etapa</w:t>
            </w:r>
            <w:r>
              <w:t xml:space="preserve">. 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2B0021" w:rsidRDefault="002B0021" w:rsidP="000941D9">
            <w:r>
              <w:t>Clicar no botão</w:t>
            </w:r>
          </w:p>
          <w:p w:rsidR="002B0021" w:rsidRDefault="002B0021" w:rsidP="000941D9">
            <w:r>
              <w:t>“Excluir”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2B0021" w:rsidRDefault="002B0021" w:rsidP="000941D9">
            <w:r>
              <w:t>O sistema exibe a mensagem “</w:t>
            </w:r>
            <w:r w:rsidRPr="00000FA5">
              <w:t>Este registro esta associado a outros cadastros. Exclusão não permitida</w:t>
            </w:r>
            <w:r>
              <w:t>.”.</w:t>
            </w:r>
          </w:p>
        </w:tc>
      </w:tr>
      <w:tr w:rsidR="002B0021" w:rsidRPr="00520694" w:rsidTr="000941D9">
        <w:trPr>
          <w:cantSplit/>
        </w:trPr>
        <w:tc>
          <w:tcPr>
            <w:tcW w:w="225" w:type="pct"/>
            <w:vAlign w:val="center"/>
          </w:tcPr>
          <w:p w:rsidR="002B0021" w:rsidRDefault="002B002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07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2B0021" w:rsidRPr="00D30A5E" w:rsidRDefault="002B0021" w:rsidP="006A500F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 w:rsidR="006A500F">
              <w:rPr>
                <w:i/>
              </w:rPr>
              <w:t>6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Tipo de Serviço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2B0021" w:rsidRDefault="002B0021" w:rsidP="000941D9">
            <w:r>
              <w:t>Valores dos campos:</w:t>
            </w:r>
          </w:p>
          <w:p w:rsidR="002B0021" w:rsidRDefault="002B0021" w:rsidP="000941D9">
            <w:r>
              <w:t>Descrição = “</w:t>
            </w:r>
            <w:r w:rsidR="00256013">
              <w:t>Pintura</w:t>
            </w:r>
            <w:r>
              <w:t>”</w:t>
            </w:r>
          </w:p>
          <w:p w:rsidR="00640178" w:rsidRDefault="00640178" w:rsidP="000941D9">
            <w:r>
              <w:t>Valor Hora Padrão = “1,00”</w:t>
            </w:r>
          </w:p>
          <w:p w:rsidR="002B0021" w:rsidRPr="00D30A5E" w:rsidRDefault="002B0021" w:rsidP="000941D9">
            <w:r>
              <w:t>Ativo = “Marcado”</w:t>
            </w:r>
          </w:p>
          <w:p w:rsidR="002B0021" w:rsidRPr="00D30A5E" w:rsidRDefault="002B0021" w:rsidP="000941D9"/>
        </w:tc>
        <w:tc>
          <w:tcPr>
            <w:tcW w:w="769" w:type="pct"/>
            <w:tcMar>
              <w:top w:w="113" w:type="dxa"/>
            </w:tcMar>
            <w:vAlign w:val="center"/>
          </w:tcPr>
          <w:p w:rsidR="002B0021" w:rsidRDefault="002B0021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2B0021" w:rsidRDefault="002B0021" w:rsidP="000941D9">
            <w:r w:rsidRPr="00014CF5">
              <w:t>O sistema efetua o registro no banco de dados</w:t>
            </w:r>
            <w:r>
              <w:t xml:space="preserve"> e </w:t>
            </w:r>
            <w:r w:rsidRPr="00014CF5">
              <w:t>notifica ao usuário que o registro foi incluído com sucesso</w:t>
            </w:r>
            <w:r>
              <w:t>.</w:t>
            </w:r>
          </w:p>
        </w:tc>
      </w:tr>
      <w:tr w:rsidR="002B0021" w:rsidRPr="00520694" w:rsidTr="000941D9">
        <w:trPr>
          <w:cantSplit/>
        </w:trPr>
        <w:tc>
          <w:tcPr>
            <w:tcW w:w="225" w:type="pct"/>
            <w:vAlign w:val="center"/>
          </w:tcPr>
          <w:p w:rsidR="002B0021" w:rsidRDefault="002B002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08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2B0021" w:rsidRPr="00D30A5E" w:rsidRDefault="002B0021" w:rsidP="006A500F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 w:rsidR="006A500F">
              <w:rPr>
                <w:i/>
              </w:rPr>
              <w:t>6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Tipo de Serviço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2B0021" w:rsidRPr="00D30A5E" w:rsidRDefault="002B0021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2B0021" w:rsidRDefault="002B0021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2B0021" w:rsidRDefault="002B0021" w:rsidP="000941D9">
            <w:r>
              <w:t>O sistema notifica que os campos obrigatórios não foram preenchidos.</w:t>
            </w:r>
          </w:p>
        </w:tc>
      </w:tr>
      <w:tr w:rsidR="002B0021" w:rsidRPr="00520694" w:rsidTr="000941D9">
        <w:trPr>
          <w:cantSplit/>
        </w:trPr>
        <w:tc>
          <w:tcPr>
            <w:tcW w:w="225" w:type="pct"/>
            <w:vAlign w:val="center"/>
          </w:tcPr>
          <w:p w:rsidR="002B0021" w:rsidRDefault="002B002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2B0021" w:rsidRPr="00D30A5E" w:rsidRDefault="002B0021" w:rsidP="006A500F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 w:rsidR="006A500F">
              <w:rPr>
                <w:i/>
              </w:rPr>
              <w:t>6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Tipo de Serviço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2B0021" w:rsidRDefault="002B0021" w:rsidP="000941D9">
            <w:r>
              <w:t>Valores dos campos:</w:t>
            </w:r>
          </w:p>
          <w:p w:rsidR="002B0021" w:rsidRDefault="002B0021" w:rsidP="000941D9">
            <w:r>
              <w:t>Descrição = “</w:t>
            </w:r>
            <w:r w:rsidR="00256013">
              <w:t>Serviço de Pintura</w:t>
            </w:r>
            <w:r>
              <w:t>”</w:t>
            </w:r>
          </w:p>
          <w:p w:rsidR="002B0021" w:rsidRPr="00D30A5E" w:rsidRDefault="002B0021" w:rsidP="000941D9">
            <w:r>
              <w:t>Ativo = “Desmarcado”</w:t>
            </w:r>
          </w:p>
          <w:p w:rsidR="002B0021" w:rsidRPr="00D30A5E" w:rsidRDefault="002B0021" w:rsidP="000941D9"/>
        </w:tc>
        <w:tc>
          <w:tcPr>
            <w:tcW w:w="769" w:type="pct"/>
            <w:tcMar>
              <w:top w:w="113" w:type="dxa"/>
            </w:tcMar>
            <w:vAlign w:val="center"/>
          </w:tcPr>
          <w:p w:rsidR="002B0021" w:rsidRDefault="002B0021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2B0021" w:rsidRDefault="002B0021" w:rsidP="000941D9">
            <w:r w:rsidRPr="00014CF5">
              <w:t xml:space="preserve">O sistema </w:t>
            </w:r>
            <w:r>
              <w:t>atualiza</w:t>
            </w:r>
            <w:r w:rsidRPr="00014CF5">
              <w:t xml:space="preserve"> o registro no banco de dados</w:t>
            </w:r>
            <w:r>
              <w:t xml:space="preserve"> e </w:t>
            </w:r>
            <w:r w:rsidRPr="00014CF5">
              <w:t xml:space="preserve">notifica ao usuário que o registro foi </w:t>
            </w:r>
            <w:r>
              <w:t>alterado</w:t>
            </w:r>
            <w:r w:rsidRPr="00014CF5">
              <w:t xml:space="preserve"> com sucesso</w:t>
            </w:r>
            <w:r>
              <w:t>.</w:t>
            </w:r>
          </w:p>
        </w:tc>
      </w:tr>
      <w:tr w:rsidR="002B0021" w:rsidRPr="00520694" w:rsidTr="000941D9">
        <w:trPr>
          <w:cantSplit/>
        </w:trPr>
        <w:tc>
          <w:tcPr>
            <w:tcW w:w="225" w:type="pct"/>
            <w:vAlign w:val="center"/>
          </w:tcPr>
          <w:p w:rsidR="002B0021" w:rsidRDefault="002B002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2B0021" w:rsidRPr="00D30A5E" w:rsidRDefault="002B0021" w:rsidP="006A500F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 w:rsidR="006A500F">
              <w:rPr>
                <w:i/>
              </w:rPr>
              <w:t>6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Tipo de Serviço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2B0021" w:rsidRPr="00D30A5E" w:rsidRDefault="002B0021" w:rsidP="000941D9">
            <w:r w:rsidRPr="00437CFB">
              <w:t>Não preencher nenhum campo</w:t>
            </w:r>
            <w:r>
              <w:t>.</w:t>
            </w:r>
          </w:p>
          <w:p w:rsidR="002B0021" w:rsidRPr="00D30A5E" w:rsidRDefault="002B0021" w:rsidP="000941D9"/>
        </w:tc>
        <w:tc>
          <w:tcPr>
            <w:tcW w:w="769" w:type="pct"/>
            <w:tcMar>
              <w:top w:w="113" w:type="dxa"/>
            </w:tcMar>
            <w:vAlign w:val="center"/>
          </w:tcPr>
          <w:p w:rsidR="002B0021" w:rsidRDefault="002B0021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2B0021" w:rsidRDefault="002B0021" w:rsidP="000941D9">
            <w:r>
              <w:t>O sistema notifica que os campos obrigatórios não foram preenchidos.</w:t>
            </w:r>
          </w:p>
        </w:tc>
      </w:tr>
      <w:tr w:rsidR="002B0021" w:rsidRPr="00520694" w:rsidTr="000941D9">
        <w:trPr>
          <w:cantSplit/>
        </w:trPr>
        <w:tc>
          <w:tcPr>
            <w:tcW w:w="225" w:type="pct"/>
            <w:vAlign w:val="center"/>
          </w:tcPr>
          <w:p w:rsidR="002B0021" w:rsidRDefault="002B002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2B0021" w:rsidRPr="00D30A5E" w:rsidRDefault="002B0021" w:rsidP="006A500F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ou 4 do Caso de </w:t>
            </w:r>
            <w:r w:rsidRPr="00242288">
              <w:rPr>
                <w:i/>
              </w:rPr>
              <w:t>TC0</w:t>
            </w:r>
            <w:r w:rsidR="006A500F">
              <w:rPr>
                <w:i/>
              </w:rPr>
              <w:t>6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Tipo de Serviço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2B0021" w:rsidRDefault="002B0021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2B0021" w:rsidRDefault="002B0021" w:rsidP="000941D9">
            <w:r>
              <w:t>Clicar</w:t>
            </w:r>
            <w:r w:rsidRPr="00520694">
              <w:t xml:space="preserve"> no botão </w:t>
            </w:r>
            <w:r>
              <w:t>“Cancelar”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2B0021" w:rsidRDefault="002B0021" w:rsidP="002B5B26">
            <w:r>
              <w:t xml:space="preserve">O sistema fecha a tela de cadastro de </w:t>
            </w:r>
            <w:r w:rsidR="002B5B26">
              <w:t>tipo de serviço</w:t>
            </w:r>
            <w:r>
              <w:t>.</w:t>
            </w:r>
          </w:p>
        </w:tc>
      </w:tr>
    </w:tbl>
    <w:p w:rsidR="000406BC" w:rsidRDefault="000406BC" w:rsidP="000406BC">
      <w:pPr>
        <w:pStyle w:val="Ttulo3"/>
      </w:pPr>
      <w:bookmarkStart w:id="16" w:name="_Toc373925843"/>
      <w:r>
        <w:lastRenderedPageBreak/>
        <w:t>TC0</w:t>
      </w:r>
      <w:r w:rsidR="006A500F">
        <w:t>7</w:t>
      </w:r>
      <w:r>
        <w:t xml:space="preserve"> - Manter Profissão</w:t>
      </w:r>
      <w:bookmarkEnd w:id="1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"/>
        <w:gridCol w:w="1290"/>
        <w:gridCol w:w="1201"/>
        <w:gridCol w:w="2126"/>
        <w:gridCol w:w="1417"/>
        <w:gridCol w:w="2764"/>
      </w:tblGrid>
      <w:tr w:rsidR="000406BC" w:rsidRPr="00520694" w:rsidTr="000941D9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0406BC" w:rsidRPr="00FE49DE" w:rsidRDefault="000406BC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0406BC" w:rsidRDefault="000406BC" w:rsidP="000406BC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UC12 – Manter Profissão</w:t>
            </w:r>
          </w:p>
        </w:tc>
      </w:tr>
      <w:tr w:rsidR="000406BC" w:rsidRPr="00520694" w:rsidTr="000941D9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0406BC" w:rsidRPr="00FE49DE" w:rsidRDefault="000406BC" w:rsidP="000941D9">
            <w:pPr>
              <w:rPr>
                <w:rFonts w:ascii="Arial" w:hAnsi="Arial" w:cs="Arial"/>
                <w:b/>
                <w:bCs/>
              </w:rPr>
            </w:pPr>
            <w:r w:rsidRPr="00FE49DE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0406BC" w:rsidRPr="006E75F8" w:rsidRDefault="000406BC" w:rsidP="000941D9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1. </w:t>
            </w:r>
            <w:r w:rsidR="00DB3E28" w:rsidRPr="005068CE">
              <w:rPr>
                <w:rFonts w:ascii="Arial" w:hAnsi="Arial" w:cs="Arial"/>
                <w:iCs/>
              </w:rPr>
              <w:t>O usuário</w:t>
            </w:r>
            <w:r w:rsidR="00DB3E28">
              <w:rPr>
                <w:rFonts w:ascii="Arial" w:hAnsi="Arial" w:cs="Arial"/>
                <w:iCs/>
              </w:rPr>
              <w:t xml:space="preserve"> deve estar</w:t>
            </w:r>
            <w:r w:rsidR="00DB3E28" w:rsidRPr="005068CE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="00DB3E28" w:rsidRPr="005068CE">
              <w:rPr>
                <w:rFonts w:ascii="Arial" w:hAnsi="Arial" w:cs="Arial"/>
                <w:iCs/>
              </w:rPr>
              <w:t>logado</w:t>
            </w:r>
            <w:proofErr w:type="spellEnd"/>
            <w:r w:rsidR="00DB3E28" w:rsidRPr="005068CE">
              <w:rPr>
                <w:rFonts w:ascii="Arial" w:hAnsi="Arial" w:cs="Arial"/>
                <w:iCs/>
              </w:rPr>
              <w:t xml:space="preserve"> </w:t>
            </w:r>
            <w:r w:rsidR="00DB3E28">
              <w:rPr>
                <w:rFonts w:ascii="Arial" w:hAnsi="Arial" w:cs="Arial"/>
                <w:iCs/>
              </w:rPr>
              <w:t>no sistema</w:t>
            </w:r>
            <w:r w:rsidR="00DB3E28" w:rsidRPr="005068CE">
              <w:rPr>
                <w:rFonts w:ascii="Arial" w:hAnsi="Arial" w:cs="Arial"/>
                <w:iCs/>
              </w:rPr>
              <w:t xml:space="preserve"> para acessar a tela</w:t>
            </w:r>
            <w:r w:rsidRPr="00E022AE">
              <w:rPr>
                <w:rFonts w:ascii="Arial" w:hAnsi="Arial" w:cs="Arial"/>
                <w:iCs/>
              </w:rPr>
              <w:t>.</w:t>
            </w:r>
          </w:p>
        </w:tc>
      </w:tr>
      <w:tr w:rsidR="000406BC" w:rsidRPr="00520694" w:rsidTr="000941D9">
        <w:trPr>
          <w:cantSplit/>
          <w:trHeight w:val="425"/>
        </w:trPr>
        <w:tc>
          <w:tcPr>
            <w:tcW w:w="225" w:type="pct"/>
            <w:shd w:val="clear" w:color="auto" w:fill="A6A6A6"/>
            <w:vAlign w:val="center"/>
          </w:tcPr>
          <w:p w:rsidR="000406BC" w:rsidRPr="00520694" w:rsidRDefault="000406BC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N</w:t>
            </w:r>
            <w:r>
              <w:rPr>
                <w:rFonts w:ascii="Arial" w:hAnsi="Arial" w:cs="Arial"/>
                <w:b/>
                <w:bCs/>
              </w:rPr>
              <w:t>.</w:t>
            </w:r>
            <w:r w:rsidRPr="00520694">
              <w:rPr>
                <w:rFonts w:ascii="Arial" w:hAnsi="Arial" w:cs="Arial"/>
                <w:b/>
                <w:bCs/>
              </w:rPr>
              <w:t>º</w:t>
            </w:r>
          </w:p>
        </w:tc>
        <w:tc>
          <w:tcPr>
            <w:tcW w:w="1352" w:type="pct"/>
            <w:gridSpan w:val="2"/>
            <w:shd w:val="clear" w:color="auto" w:fill="A6A6A6"/>
            <w:vAlign w:val="center"/>
          </w:tcPr>
          <w:p w:rsidR="000406BC" w:rsidRPr="00520694" w:rsidRDefault="000406BC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1154" w:type="pct"/>
            <w:shd w:val="clear" w:color="auto" w:fill="A6A6A6"/>
            <w:vAlign w:val="center"/>
          </w:tcPr>
          <w:p w:rsidR="000406BC" w:rsidRPr="00520694" w:rsidRDefault="000406BC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Entrada</w:t>
            </w:r>
          </w:p>
        </w:tc>
        <w:tc>
          <w:tcPr>
            <w:tcW w:w="769" w:type="pct"/>
            <w:shd w:val="clear" w:color="auto" w:fill="A6A6A6"/>
            <w:vAlign w:val="center"/>
          </w:tcPr>
          <w:p w:rsidR="000406BC" w:rsidRPr="00520694" w:rsidRDefault="000406BC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Ação</w:t>
            </w:r>
          </w:p>
        </w:tc>
        <w:tc>
          <w:tcPr>
            <w:tcW w:w="1500" w:type="pct"/>
            <w:shd w:val="clear" w:color="auto" w:fill="A6A6A6"/>
            <w:vAlign w:val="center"/>
          </w:tcPr>
          <w:p w:rsidR="000406BC" w:rsidRPr="00520694" w:rsidRDefault="000406BC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Resultado Esperado</w:t>
            </w:r>
          </w:p>
        </w:tc>
      </w:tr>
      <w:tr w:rsidR="000406BC" w:rsidRPr="00520694" w:rsidTr="000941D9">
        <w:trPr>
          <w:cantSplit/>
        </w:trPr>
        <w:tc>
          <w:tcPr>
            <w:tcW w:w="225" w:type="pct"/>
            <w:vAlign w:val="center"/>
          </w:tcPr>
          <w:p w:rsidR="000406BC" w:rsidRDefault="000406BC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406BC" w:rsidRPr="00D30A5E" w:rsidRDefault="000406BC" w:rsidP="006A500F">
            <w:r>
              <w:t xml:space="preserve">O passo </w:t>
            </w:r>
            <w:proofErr w:type="gramStart"/>
            <w:r w:rsidR="006A500F">
              <w:t>5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406BC" w:rsidRPr="00D30A5E" w:rsidRDefault="000406BC" w:rsidP="000941D9">
            <w:r w:rsidRPr="00437CFB">
              <w:t xml:space="preserve">Preencher campo de </w:t>
            </w:r>
            <w:r>
              <w:t>p</w:t>
            </w:r>
            <w:r w:rsidRPr="00437CFB">
              <w:t>esquisa com</w:t>
            </w:r>
            <w:r>
              <w:t xml:space="preserve"> </w:t>
            </w:r>
            <w:r w:rsidRPr="00437CFB">
              <w:t>valores diversos para simular buscas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0406BC" w:rsidRDefault="000406BC" w:rsidP="000941D9">
            <w:r>
              <w:t>Clicar</w:t>
            </w:r>
            <w:r w:rsidRPr="00520694">
              <w:t xml:space="preserve"> no botão </w:t>
            </w:r>
            <w:r>
              <w:t>“</w:t>
            </w:r>
            <w:r w:rsidRPr="00437CFB">
              <w:t>Pesquisar</w:t>
            </w:r>
            <w:r>
              <w:t>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0406BC" w:rsidRDefault="000406BC" w:rsidP="000941D9">
            <w:r>
              <w:t>O sistema seleciona registros que atendam o filtro da pesquisa e monta a grid de resultado.</w:t>
            </w:r>
          </w:p>
        </w:tc>
      </w:tr>
      <w:tr w:rsidR="000406BC" w:rsidRPr="00520694" w:rsidTr="000941D9">
        <w:trPr>
          <w:cantSplit/>
        </w:trPr>
        <w:tc>
          <w:tcPr>
            <w:tcW w:w="225" w:type="pct"/>
            <w:vAlign w:val="center"/>
          </w:tcPr>
          <w:p w:rsidR="000406BC" w:rsidRDefault="000406BC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406BC" w:rsidRDefault="000406BC" w:rsidP="006A500F">
            <w:r>
              <w:t xml:space="preserve">O passo </w:t>
            </w:r>
            <w:proofErr w:type="gramStart"/>
            <w:r w:rsidR="006A500F">
              <w:t>5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406BC" w:rsidRPr="00437CFB" w:rsidRDefault="000406BC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0406BC" w:rsidRDefault="000406BC" w:rsidP="000941D9">
            <w:r>
              <w:t>Clicar no botão “Novo”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0406BC" w:rsidRDefault="000406BC" w:rsidP="006A500F">
            <w:r>
              <w:t xml:space="preserve">O sistema abre a tela de cadastro de </w:t>
            </w:r>
            <w:r w:rsidR="006A500F">
              <w:t>profissão</w:t>
            </w:r>
            <w:r>
              <w:t>.</w:t>
            </w:r>
          </w:p>
        </w:tc>
      </w:tr>
      <w:tr w:rsidR="000406BC" w:rsidRPr="00520694" w:rsidTr="000941D9">
        <w:trPr>
          <w:cantSplit/>
        </w:trPr>
        <w:tc>
          <w:tcPr>
            <w:tcW w:w="225" w:type="pct"/>
            <w:vAlign w:val="center"/>
          </w:tcPr>
          <w:p w:rsidR="000406BC" w:rsidRDefault="000406BC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03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406BC" w:rsidRPr="00D30A5E" w:rsidRDefault="000406BC" w:rsidP="006A500F">
            <w:r>
              <w:t xml:space="preserve">O passo </w:t>
            </w:r>
            <w:proofErr w:type="gramStart"/>
            <w:r w:rsidR="006A500F">
              <w:t>5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406BC" w:rsidRPr="00D30A5E" w:rsidRDefault="000406BC" w:rsidP="000941D9">
            <w:r w:rsidRPr="00437CFB">
              <w:t xml:space="preserve">Preencher campo de </w:t>
            </w:r>
            <w:r>
              <w:t>p</w:t>
            </w:r>
            <w:r w:rsidRPr="00437CFB">
              <w:t>esquisa com</w:t>
            </w:r>
            <w:r>
              <w:t xml:space="preserve"> </w:t>
            </w:r>
            <w:r w:rsidRPr="00437CFB">
              <w:t>valores diversos para simular buscas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0406BC" w:rsidRDefault="000406BC" w:rsidP="000941D9">
            <w:r>
              <w:t>Clicar</w:t>
            </w:r>
            <w:r w:rsidRPr="00520694">
              <w:t xml:space="preserve"> no botão </w:t>
            </w:r>
            <w:r>
              <w:t>“Limpar”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0406BC" w:rsidRDefault="000406BC" w:rsidP="006A500F">
            <w:r>
              <w:t xml:space="preserve">O sistema limpa todos os campos de filtro da tela e monta a grid de resultado com todas </w:t>
            </w:r>
            <w:r w:rsidR="006A500F">
              <w:t>a</w:t>
            </w:r>
            <w:r>
              <w:t xml:space="preserve">s </w:t>
            </w:r>
            <w:r w:rsidR="006A500F">
              <w:t>profissões</w:t>
            </w:r>
            <w:r>
              <w:t>.</w:t>
            </w:r>
          </w:p>
        </w:tc>
      </w:tr>
      <w:tr w:rsidR="000406BC" w:rsidRPr="00520694" w:rsidTr="000941D9">
        <w:trPr>
          <w:cantSplit/>
        </w:trPr>
        <w:tc>
          <w:tcPr>
            <w:tcW w:w="225" w:type="pct"/>
            <w:vAlign w:val="center"/>
          </w:tcPr>
          <w:p w:rsidR="000406BC" w:rsidRDefault="000406BC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406BC" w:rsidRDefault="000406BC" w:rsidP="006A500F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 w:rsidR="006A500F">
              <w:rPr>
                <w:i/>
              </w:rPr>
              <w:t>7</w:t>
            </w:r>
            <w:r w:rsidRPr="00242288">
              <w:rPr>
                <w:i/>
              </w:rPr>
              <w:t xml:space="preserve">- Manter </w:t>
            </w:r>
            <w:r w:rsidR="006A500F">
              <w:rPr>
                <w:i/>
              </w:rPr>
              <w:t>Profissão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406BC" w:rsidRPr="00437CFB" w:rsidRDefault="000406BC" w:rsidP="000941D9">
            <w:r>
              <w:t>Selecionar um dos registros da</w:t>
            </w:r>
            <w:r w:rsidRPr="00831D35">
              <w:t xml:space="preserve"> grid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0406BC" w:rsidRDefault="000406BC" w:rsidP="000941D9">
            <w:r>
              <w:t>Clicar no botão</w:t>
            </w:r>
          </w:p>
          <w:p w:rsidR="000406BC" w:rsidRDefault="000406BC" w:rsidP="000941D9">
            <w:r>
              <w:t>“Editar”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0406BC" w:rsidRDefault="000406BC" w:rsidP="006A500F">
            <w:r>
              <w:t xml:space="preserve">O sistema abre a tela de cadastro </w:t>
            </w:r>
            <w:r w:rsidR="006A500F">
              <w:t>de profissão com os dados da</w:t>
            </w:r>
            <w:r>
              <w:t xml:space="preserve"> </w:t>
            </w:r>
            <w:r w:rsidR="006A500F">
              <w:t>profissão</w:t>
            </w:r>
            <w:r>
              <w:t xml:space="preserve"> preenchida.</w:t>
            </w:r>
          </w:p>
        </w:tc>
      </w:tr>
      <w:tr w:rsidR="000406BC" w:rsidRPr="00520694" w:rsidTr="000941D9">
        <w:trPr>
          <w:cantSplit/>
        </w:trPr>
        <w:tc>
          <w:tcPr>
            <w:tcW w:w="225" w:type="pct"/>
            <w:vAlign w:val="center"/>
          </w:tcPr>
          <w:p w:rsidR="000406BC" w:rsidRDefault="000406BC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406BC" w:rsidRDefault="000406BC" w:rsidP="000941D9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="006A500F" w:rsidRPr="00242288">
              <w:rPr>
                <w:i/>
              </w:rPr>
              <w:t>TC0</w:t>
            </w:r>
            <w:r w:rsidR="006A500F">
              <w:rPr>
                <w:i/>
              </w:rPr>
              <w:t>7</w:t>
            </w:r>
            <w:r w:rsidR="006A500F" w:rsidRPr="00242288">
              <w:rPr>
                <w:i/>
              </w:rPr>
              <w:t xml:space="preserve">- Manter </w:t>
            </w:r>
            <w:r w:rsidR="006A500F">
              <w:rPr>
                <w:i/>
              </w:rPr>
              <w:t>Profissão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406BC" w:rsidRPr="00437CFB" w:rsidRDefault="000406BC" w:rsidP="000941D9">
            <w:r>
              <w:t>Selecionar um dos registros da</w:t>
            </w:r>
            <w:r w:rsidRPr="00831D35">
              <w:t xml:space="preserve"> grid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0406BC" w:rsidRDefault="000406BC" w:rsidP="000941D9">
            <w:r>
              <w:t>Clicar no botão</w:t>
            </w:r>
          </w:p>
          <w:p w:rsidR="000406BC" w:rsidRDefault="000406BC" w:rsidP="000941D9">
            <w:r>
              <w:t>“Excluir”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0406BC" w:rsidRDefault="000406BC" w:rsidP="000941D9">
            <w:r>
              <w:t>O sistema solicita confirmação do usuário e, no caso da confirmação, exclui o registro no banco de dados.</w:t>
            </w:r>
          </w:p>
        </w:tc>
      </w:tr>
      <w:tr w:rsidR="000406BC" w:rsidRPr="00520694" w:rsidTr="000941D9">
        <w:trPr>
          <w:cantSplit/>
        </w:trPr>
        <w:tc>
          <w:tcPr>
            <w:tcW w:w="225" w:type="pct"/>
            <w:vAlign w:val="center"/>
          </w:tcPr>
          <w:p w:rsidR="000406BC" w:rsidRDefault="000406BC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406BC" w:rsidRDefault="000406BC" w:rsidP="000941D9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="006A500F" w:rsidRPr="00242288">
              <w:rPr>
                <w:i/>
              </w:rPr>
              <w:t>TC0</w:t>
            </w:r>
            <w:r w:rsidR="006A500F">
              <w:rPr>
                <w:i/>
              </w:rPr>
              <w:t>7</w:t>
            </w:r>
            <w:r w:rsidR="006A500F" w:rsidRPr="00242288">
              <w:rPr>
                <w:i/>
              </w:rPr>
              <w:t xml:space="preserve">- Manter </w:t>
            </w:r>
            <w:r w:rsidR="006A500F">
              <w:rPr>
                <w:i/>
              </w:rPr>
              <w:t>Profissão</w:t>
            </w:r>
            <w:r w:rsidR="006A500F">
              <w:t xml:space="preserve"> </w:t>
            </w:r>
            <w:r>
              <w:t>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406BC" w:rsidRDefault="006A500F" w:rsidP="006A500F">
            <w:r>
              <w:t xml:space="preserve">Selecionar uma profissão </w:t>
            </w:r>
            <w:r w:rsidR="000406BC">
              <w:t xml:space="preserve">da grid onde está sendo utilizado no cadastro de </w:t>
            </w:r>
            <w:r>
              <w:t>funcionário</w:t>
            </w:r>
            <w:r w:rsidR="000406BC">
              <w:t xml:space="preserve">. 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0406BC" w:rsidRDefault="000406BC" w:rsidP="000941D9">
            <w:r>
              <w:t>Clicar no botão</w:t>
            </w:r>
          </w:p>
          <w:p w:rsidR="000406BC" w:rsidRDefault="000406BC" w:rsidP="000941D9">
            <w:r>
              <w:t>“Excluir”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0406BC" w:rsidRDefault="000406BC" w:rsidP="000941D9">
            <w:r>
              <w:t>O sistema exibe a mensagem “</w:t>
            </w:r>
            <w:r w:rsidRPr="00000FA5">
              <w:t>Este registro esta associado a outros cadastros. Exclusão não permitida</w:t>
            </w:r>
            <w:r>
              <w:t>.”.</w:t>
            </w:r>
          </w:p>
        </w:tc>
      </w:tr>
      <w:tr w:rsidR="000406BC" w:rsidRPr="00520694" w:rsidTr="000941D9">
        <w:trPr>
          <w:cantSplit/>
        </w:trPr>
        <w:tc>
          <w:tcPr>
            <w:tcW w:w="225" w:type="pct"/>
            <w:vAlign w:val="center"/>
          </w:tcPr>
          <w:p w:rsidR="000406BC" w:rsidRDefault="000406BC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07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406BC" w:rsidRPr="00D30A5E" w:rsidRDefault="000406BC" w:rsidP="000941D9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Caso de Teste: </w:t>
            </w:r>
            <w:r w:rsidR="006A500F" w:rsidRPr="00242288">
              <w:rPr>
                <w:i/>
              </w:rPr>
              <w:t>TC0</w:t>
            </w:r>
            <w:r w:rsidR="006A500F">
              <w:rPr>
                <w:i/>
              </w:rPr>
              <w:t>7</w:t>
            </w:r>
            <w:r w:rsidR="006A500F" w:rsidRPr="00242288">
              <w:rPr>
                <w:i/>
              </w:rPr>
              <w:t xml:space="preserve">- Manter </w:t>
            </w:r>
            <w:r w:rsidR="006A500F">
              <w:rPr>
                <w:i/>
              </w:rPr>
              <w:t>Profissão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406BC" w:rsidRDefault="000406BC" w:rsidP="000941D9">
            <w:r>
              <w:t>Valores dos campos:</w:t>
            </w:r>
          </w:p>
          <w:p w:rsidR="000406BC" w:rsidRDefault="000406BC" w:rsidP="000941D9">
            <w:r>
              <w:t>Descrição = “</w:t>
            </w:r>
            <w:r w:rsidR="006A500F">
              <w:t>Pintor</w:t>
            </w:r>
            <w:r>
              <w:t>”</w:t>
            </w:r>
          </w:p>
          <w:p w:rsidR="000406BC" w:rsidRPr="00D30A5E" w:rsidRDefault="000406BC" w:rsidP="000941D9">
            <w:r>
              <w:t>Ativo = “Marcado”</w:t>
            </w:r>
          </w:p>
          <w:p w:rsidR="000406BC" w:rsidRPr="00D30A5E" w:rsidRDefault="000406BC" w:rsidP="000941D9"/>
        </w:tc>
        <w:tc>
          <w:tcPr>
            <w:tcW w:w="769" w:type="pct"/>
            <w:tcMar>
              <w:top w:w="113" w:type="dxa"/>
            </w:tcMar>
            <w:vAlign w:val="center"/>
          </w:tcPr>
          <w:p w:rsidR="000406BC" w:rsidRDefault="000406BC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0406BC" w:rsidRDefault="000406BC" w:rsidP="000941D9">
            <w:r w:rsidRPr="00014CF5">
              <w:t>O sistema efetua o registro no banco de dados</w:t>
            </w:r>
            <w:r>
              <w:t xml:space="preserve"> e </w:t>
            </w:r>
            <w:r w:rsidRPr="00014CF5">
              <w:t>notifica ao usuário que o registro foi incluído com sucesso</w:t>
            </w:r>
            <w:r>
              <w:t>.</w:t>
            </w:r>
          </w:p>
        </w:tc>
      </w:tr>
      <w:tr w:rsidR="000406BC" w:rsidRPr="00520694" w:rsidTr="000941D9">
        <w:trPr>
          <w:cantSplit/>
        </w:trPr>
        <w:tc>
          <w:tcPr>
            <w:tcW w:w="225" w:type="pct"/>
            <w:vAlign w:val="center"/>
          </w:tcPr>
          <w:p w:rsidR="000406BC" w:rsidRDefault="000406BC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08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406BC" w:rsidRPr="00D30A5E" w:rsidRDefault="000406BC" w:rsidP="000941D9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Caso de Teste: </w:t>
            </w:r>
            <w:r w:rsidR="006A500F" w:rsidRPr="00242288">
              <w:rPr>
                <w:i/>
              </w:rPr>
              <w:t>TC0</w:t>
            </w:r>
            <w:r w:rsidR="006A500F">
              <w:rPr>
                <w:i/>
              </w:rPr>
              <w:t>7</w:t>
            </w:r>
            <w:r w:rsidR="006A500F" w:rsidRPr="00242288">
              <w:rPr>
                <w:i/>
              </w:rPr>
              <w:t xml:space="preserve">- Manter </w:t>
            </w:r>
            <w:r w:rsidR="006A500F">
              <w:rPr>
                <w:i/>
              </w:rPr>
              <w:t>Profissão</w:t>
            </w:r>
            <w:r w:rsidR="006A500F">
              <w:t xml:space="preserve"> </w:t>
            </w:r>
            <w:r>
              <w:t>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406BC" w:rsidRPr="00D30A5E" w:rsidRDefault="000406BC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0406BC" w:rsidRDefault="000406BC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0406BC" w:rsidRDefault="000406BC" w:rsidP="000941D9">
            <w:r>
              <w:t>O sistema notifica que os campos obrigatórios não foram preenchidos.</w:t>
            </w:r>
          </w:p>
        </w:tc>
      </w:tr>
      <w:tr w:rsidR="000406BC" w:rsidRPr="00520694" w:rsidTr="000941D9">
        <w:trPr>
          <w:cantSplit/>
        </w:trPr>
        <w:tc>
          <w:tcPr>
            <w:tcW w:w="225" w:type="pct"/>
            <w:vAlign w:val="center"/>
          </w:tcPr>
          <w:p w:rsidR="000406BC" w:rsidRDefault="000406BC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406BC" w:rsidRPr="00D30A5E" w:rsidRDefault="000406BC" w:rsidP="000941D9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Caso de Teste: </w:t>
            </w:r>
            <w:r w:rsidR="006A500F" w:rsidRPr="00242288">
              <w:rPr>
                <w:i/>
              </w:rPr>
              <w:t>TC0</w:t>
            </w:r>
            <w:r w:rsidR="006A500F">
              <w:rPr>
                <w:i/>
              </w:rPr>
              <w:t>7</w:t>
            </w:r>
            <w:r w:rsidR="006A500F" w:rsidRPr="00242288">
              <w:rPr>
                <w:i/>
              </w:rPr>
              <w:t xml:space="preserve">- Manter </w:t>
            </w:r>
            <w:r w:rsidR="006A500F">
              <w:rPr>
                <w:i/>
              </w:rPr>
              <w:t>Profissão</w:t>
            </w:r>
            <w:r w:rsidR="006A500F">
              <w:t xml:space="preserve"> </w:t>
            </w:r>
            <w:r>
              <w:t>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406BC" w:rsidRDefault="000406BC" w:rsidP="000941D9">
            <w:r>
              <w:t>Valores dos campos:</w:t>
            </w:r>
          </w:p>
          <w:p w:rsidR="000406BC" w:rsidRDefault="000406BC" w:rsidP="000941D9">
            <w:r>
              <w:t>Descrição = “</w:t>
            </w:r>
            <w:proofErr w:type="gramStart"/>
            <w:r w:rsidR="006A500F">
              <w:t>Pintor(</w:t>
            </w:r>
            <w:proofErr w:type="gramEnd"/>
            <w:r w:rsidR="006A500F">
              <w:t>a)</w:t>
            </w:r>
            <w:r>
              <w:t>”</w:t>
            </w:r>
          </w:p>
          <w:p w:rsidR="000406BC" w:rsidRPr="00D30A5E" w:rsidRDefault="000406BC" w:rsidP="000941D9">
            <w:r>
              <w:t>Ativo = “Desmarcado”</w:t>
            </w:r>
          </w:p>
          <w:p w:rsidR="000406BC" w:rsidRPr="00D30A5E" w:rsidRDefault="000406BC" w:rsidP="000941D9"/>
        </w:tc>
        <w:tc>
          <w:tcPr>
            <w:tcW w:w="769" w:type="pct"/>
            <w:tcMar>
              <w:top w:w="113" w:type="dxa"/>
            </w:tcMar>
            <w:vAlign w:val="center"/>
          </w:tcPr>
          <w:p w:rsidR="000406BC" w:rsidRDefault="000406BC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0406BC" w:rsidRDefault="000406BC" w:rsidP="000941D9">
            <w:r w:rsidRPr="00014CF5">
              <w:t xml:space="preserve">O sistema </w:t>
            </w:r>
            <w:r>
              <w:t>atualiza</w:t>
            </w:r>
            <w:r w:rsidRPr="00014CF5">
              <w:t xml:space="preserve"> o registro no banco de dados</w:t>
            </w:r>
            <w:r>
              <w:t xml:space="preserve"> e </w:t>
            </w:r>
            <w:r w:rsidRPr="00014CF5">
              <w:t xml:space="preserve">notifica ao usuário que o registro foi </w:t>
            </w:r>
            <w:r>
              <w:t>alterado</w:t>
            </w:r>
            <w:r w:rsidRPr="00014CF5">
              <w:t xml:space="preserve"> com sucesso</w:t>
            </w:r>
            <w:r>
              <w:t>.</w:t>
            </w:r>
          </w:p>
        </w:tc>
      </w:tr>
      <w:tr w:rsidR="000406BC" w:rsidRPr="00520694" w:rsidTr="000941D9">
        <w:trPr>
          <w:cantSplit/>
        </w:trPr>
        <w:tc>
          <w:tcPr>
            <w:tcW w:w="225" w:type="pct"/>
            <w:vAlign w:val="center"/>
          </w:tcPr>
          <w:p w:rsidR="000406BC" w:rsidRDefault="000406BC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406BC" w:rsidRPr="00D30A5E" w:rsidRDefault="000406BC" w:rsidP="000941D9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Caso de Teste: </w:t>
            </w:r>
            <w:r w:rsidR="006A500F" w:rsidRPr="00242288">
              <w:rPr>
                <w:i/>
              </w:rPr>
              <w:t>TC0</w:t>
            </w:r>
            <w:r w:rsidR="006A500F">
              <w:rPr>
                <w:i/>
              </w:rPr>
              <w:t>7</w:t>
            </w:r>
            <w:r w:rsidR="006A500F" w:rsidRPr="00242288">
              <w:rPr>
                <w:i/>
              </w:rPr>
              <w:t xml:space="preserve">- Manter </w:t>
            </w:r>
            <w:r w:rsidR="006A500F">
              <w:rPr>
                <w:i/>
              </w:rPr>
              <w:t>Profissão</w:t>
            </w:r>
            <w:r w:rsidR="006A500F">
              <w:t xml:space="preserve"> </w:t>
            </w:r>
            <w:r>
              <w:t>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406BC" w:rsidRPr="00D30A5E" w:rsidRDefault="000406BC" w:rsidP="000941D9">
            <w:r w:rsidRPr="00437CFB">
              <w:t>Não preencher nenhum campo</w:t>
            </w:r>
            <w:r>
              <w:t>.</w:t>
            </w:r>
          </w:p>
          <w:p w:rsidR="000406BC" w:rsidRPr="00D30A5E" w:rsidRDefault="000406BC" w:rsidP="000941D9"/>
        </w:tc>
        <w:tc>
          <w:tcPr>
            <w:tcW w:w="769" w:type="pct"/>
            <w:tcMar>
              <w:top w:w="113" w:type="dxa"/>
            </w:tcMar>
            <w:vAlign w:val="center"/>
          </w:tcPr>
          <w:p w:rsidR="000406BC" w:rsidRDefault="000406BC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0406BC" w:rsidRDefault="000406BC" w:rsidP="000941D9">
            <w:r>
              <w:t>O sistema notifica que os campos obrigatórios não foram preenchidos.</w:t>
            </w:r>
          </w:p>
        </w:tc>
      </w:tr>
      <w:tr w:rsidR="000406BC" w:rsidRPr="00520694" w:rsidTr="000941D9">
        <w:trPr>
          <w:cantSplit/>
        </w:trPr>
        <w:tc>
          <w:tcPr>
            <w:tcW w:w="225" w:type="pct"/>
            <w:vAlign w:val="center"/>
          </w:tcPr>
          <w:p w:rsidR="000406BC" w:rsidRDefault="000406BC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406BC" w:rsidRPr="00D30A5E" w:rsidRDefault="000406BC" w:rsidP="000941D9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ou 4 do Caso de </w:t>
            </w:r>
            <w:r w:rsidR="006A500F" w:rsidRPr="00242288">
              <w:rPr>
                <w:i/>
              </w:rPr>
              <w:t>TC0</w:t>
            </w:r>
            <w:r w:rsidR="006A500F">
              <w:rPr>
                <w:i/>
              </w:rPr>
              <w:t>7</w:t>
            </w:r>
            <w:r w:rsidR="006A500F" w:rsidRPr="00242288">
              <w:rPr>
                <w:i/>
              </w:rPr>
              <w:t xml:space="preserve">- Manter </w:t>
            </w:r>
            <w:r w:rsidR="006A500F">
              <w:rPr>
                <w:i/>
              </w:rPr>
              <w:t>Profissão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406BC" w:rsidRDefault="000406BC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0406BC" w:rsidRDefault="000406BC" w:rsidP="000941D9">
            <w:r>
              <w:t>Clicar</w:t>
            </w:r>
            <w:r w:rsidRPr="00520694">
              <w:t xml:space="preserve"> no botão </w:t>
            </w:r>
            <w:r>
              <w:t>“Cancelar”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0406BC" w:rsidRDefault="000406BC" w:rsidP="002B5B26">
            <w:r>
              <w:t xml:space="preserve">O sistema fecha a tela de cadastro de </w:t>
            </w:r>
            <w:r w:rsidR="002B5B26">
              <w:t>profissão</w:t>
            </w:r>
            <w:r>
              <w:t>.</w:t>
            </w:r>
          </w:p>
        </w:tc>
      </w:tr>
    </w:tbl>
    <w:p w:rsidR="000406BC" w:rsidRDefault="000406BC" w:rsidP="00D77421"/>
    <w:p w:rsidR="00DB3E28" w:rsidRDefault="00DB3E28" w:rsidP="00D77421"/>
    <w:p w:rsidR="00DB3E28" w:rsidRDefault="00DB3E28" w:rsidP="00D77421"/>
    <w:p w:rsidR="00DB3E28" w:rsidRDefault="00DB3E28" w:rsidP="00D77421"/>
    <w:p w:rsidR="00DB3E28" w:rsidRDefault="00DB3E28" w:rsidP="00DB3E28">
      <w:pPr>
        <w:pStyle w:val="Ttulo3"/>
      </w:pPr>
      <w:bookmarkStart w:id="17" w:name="_Toc373925844"/>
      <w:r>
        <w:lastRenderedPageBreak/>
        <w:t>TC08 - Manter Cor</w:t>
      </w:r>
      <w:bookmarkEnd w:id="1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"/>
        <w:gridCol w:w="1290"/>
        <w:gridCol w:w="1201"/>
        <w:gridCol w:w="2126"/>
        <w:gridCol w:w="1417"/>
        <w:gridCol w:w="2764"/>
      </w:tblGrid>
      <w:tr w:rsidR="00DB3E28" w:rsidRPr="00520694" w:rsidTr="000941D9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DB3E28" w:rsidRPr="00FE49DE" w:rsidRDefault="00DB3E28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DB3E28" w:rsidRDefault="00DB3E28" w:rsidP="00DB3E28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UC13 – Manter Cor</w:t>
            </w:r>
          </w:p>
        </w:tc>
      </w:tr>
      <w:tr w:rsidR="00DB3E28" w:rsidRPr="00520694" w:rsidTr="000941D9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DB3E28" w:rsidRPr="00FE49DE" w:rsidRDefault="00DB3E28" w:rsidP="000941D9">
            <w:pPr>
              <w:rPr>
                <w:rFonts w:ascii="Arial" w:hAnsi="Arial" w:cs="Arial"/>
                <w:b/>
                <w:bCs/>
              </w:rPr>
            </w:pPr>
            <w:r w:rsidRPr="00FE49DE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DB3E28" w:rsidRPr="006E75F8" w:rsidRDefault="00DB3E28" w:rsidP="000941D9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1. </w:t>
            </w:r>
            <w:r w:rsidRPr="005068CE">
              <w:rPr>
                <w:rFonts w:ascii="Arial" w:hAnsi="Arial" w:cs="Arial"/>
                <w:iCs/>
              </w:rPr>
              <w:t>O usuário</w:t>
            </w:r>
            <w:r>
              <w:rPr>
                <w:rFonts w:ascii="Arial" w:hAnsi="Arial" w:cs="Arial"/>
                <w:iCs/>
              </w:rPr>
              <w:t xml:space="preserve"> deve estar</w:t>
            </w:r>
            <w:r w:rsidRPr="005068CE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5068CE">
              <w:rPr>
                <w:rFonts w:ascii="Arial" w:hAnsi="Arial" w:cs="Arial"/>
                <w:iCs/>
              </w:rPr>
              <w:t>logado</w:t>
            </w:r>
            <w:proofErr w:type="spellEnd"/>
            <w:r w:rsidRPr="005068CE">
              <w:rPr>
                <w:rFonts w:ascii="Arial" w:hAnsi="Arial" w:cs="Arial"/>
                <w:iCs/>
              </w:rPr>
              <w:t xml:space="preserve"> </w:t>
            </w:r>
            <w:r>
              <w:rPr>
                <w:rFonts w:ascii="Arial" w:hAnsi="Arial" w:cs="Arial"/>
                <w:iCs/>
              </w:rPr>
              <w:t>no sistema</w:t>
            </w:r>
            <w:r w:rsidRPr="005068CE">
              <w:rPr>
                <w:rFonts w:ascii="Arial" w:hAnsi="Arial" w:cs="Arial"/>
                <w:iCs/>
              </w:rPr>
              <w:t xml:space="preserve"> para acessar a tela</w:t>
            </w:r>
            <w:r w:rsidRPr="00E022AE">
              <w:rPr>
                <w:rFonts w:ascii="Arial" w:hAnsi="Arial" w:cs="Arial"/>
                <w:iCs/>
              </w:rPr>
              <w:t>.</w:t>
            </w:r>
          </w:p>
        </w:tc>
      </w:tr>
      <w:tr w:rsidR="00DB3E28" w:rsidRPr="00520694" w:rsidTr="000941D9">
        <w:trPr>
          <w:cantSplit/>
          <w:trHeight w:val="425"/>
        </w:trPr>
        <w:tc>
          <w:tcPr>
            <w:tcW w:w="225" w:type="pct"/>
            <w:shd w:val="clear" w:color="auto" w:fill="A6A6A6"/>
            <w:vAlign w:val="center"/>
          </w:tcPr>
          <w:p w:rsidR="00DB3E28" w:rsidRPr="00520694" w:rsidRDefault="00DB3E28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N</w:t>
            </w:r>
            <w:r>
              <w:rPr>
                <w:rFonts w:ascii="Arial" w:hAnsi="Arial" w:cs="Arial"/>
                <w:b/>
                <w:bCs/>
              </w:rPr>
              <w:t>.</w:t>
            </w:r>
            <w:r w:rsidRPr="00520694">
              <w:rPr>
                <w:rFonts w:ascii="Arial" w:hAnsi="Arial" w:cs="Arial"/>
                <w:b/>
                <w:bCs/>
              </w:rPr>
              <w:t>º</w:t>
            </w:r>
          </w:p>
        </w:tc>
        <w:tc>
          <w:tcPr>
            <w:tcW w:w="1352" w:type="pct"/>
            <w:gridSpan w:val="2"/>
            <w:shd w:val="clear" w:color="auto" w:fill="A6A6A6"/>
            <w:vAlign w:val="center"/>
          </w:tcPr>
          <w:p w:rsidR="00DB3E28" w:rsidRPr="00520694" w:rsidRDefault="00DB3E28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1154" w:type="pct"/>
            <w:shd w:val="clear" w:color="auto" w:fill="A6A6A6"/>
            <w:vAlign w:val="center"/>
          </w:tcPr>
          <w:p w:rsidR="00DB3E28" w:rsidRPr="00520694" w:rsidRDefault="00DB3E28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Entrada</w:t>
            </w:r>
          </w:p>
        </w:tc>
        <w:tc>
          <w:tcPr>
            <w:tcW w:w="769" w:type="pct"/>
            <w:shd w:val="clear" w:color="auto" w:fill="A6A6A6"/>
            <w:vAlign w:val="center"/>
          </w:tcPr>
          <w:p w:rsidR="00DB3E28" w:rsidRPr="00520694" w:rsidRDefault="00DB3E28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Ação</w:t>
            </w:r>
          </w:p>
        </w:tc>
        <w:tc>
          <w:tcPr>
            <w:tcW w:w="1500" w:type="pct"/>
            <w:shd w:val="clear" w:color="auto" w:fill="A6A6A6"/>
            <w:vAlign w:val="center"/>
          </w:tcPr>
          <w:p w:rsidR="00DB3E28" w:rsidRPr="00520694" w:rsidRDefault="00DB3E28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Resultado Esperado</w:t>
            </w:r>
          </w:p>
        </w:tc>
      </w:tr>
      <w:tr w:rsidR="00DB3E28" w:rsidRPr="00520694" w:rsidTr="000941D9">
        <w:trPr>
          <w:cantSplit/>
        </w:trPr>
        <w:tc>
          <w:tcPr>
            <w:tcW w:w="225" w:type="pct"/>
            <w:vAlign w:val="center"/>
          </w:tcPr>
          <w:p w:rsidR="00DB3E28" w:rsidRDefault="00DB3E28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B3E28" w:rsidRPr="00D30A5E" w:rsidRDefault="00DB3E28" w:rsidP="00D67C0F">
            <w:r>
              <w:t xml:space="preserve">O passo </w:t>
            </w:r>
            <w:proofErr w:type="gramStart"/>
            <w:r w:rsidR="00D67C0F">
              <w:t>6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B3E28" w:rsidRPr="00D30A5E" w:rsidRDefault="00DB3E28" w:rsidP="000941D9">
            <w:r w:rsidRPr="00437CFB">
              <w:t xml:space="preserve">Preencher campo de </w:t>
            </w:r>
            <w:r>
              <w:t>p</w:t>
            </w:r>
            <w:r w:rsidRPr="00437CFB">
              <w:t>esquisa com</w:t>
            </w:r>
            <w:r>
              <w:t xml:space="preserve"> </w:t>
            </w:r>
            <w:r w:rsidRPr="00437CFB">
              <w:t>valores diversos para simular buscas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DB3E28" w:rsidRDefault="00DB3E28" w:rsidP="000941D9">
            <w:r>
              <w:t>Clicar</w:t>
            </w:r>
            <w:r w:rsidRPr="00520694">
              <w:t xml:space="preserve"> no botão </w:t>
            </w:r>
            <w:r>
              <w:t>“</w:t>
            </w:r>
            <w:r w:rsidRPr="00437CFB">
              <w:t>Pesquisar</w:t>
            </w:r>
            <w:r>
              <w:t>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B3E28" w:rsidRDefault="00DB3E28" w:rsidP="000941D9">
            <w:r>
              <w:t>O sistema seleciona registros que atendam o filtro da pesquisa e monta a grid de resultado.</w:t>
            </w:r>
          </w:p>
        </w:tc>
      </w:tr>
      <w:tr w:rsidR="00DB3E28" w:rsidRPr="00520694" w:rsidTr="000941D9">
        <w:trPr>
          <w:cantSplit/>
        </w:trPr>
        <w:tc>
          <w:tcPr>
            <w:tcW w:w="225" w:type="pct"/>
            <w:vAlign w:val="center"/>
          </w:tcPr>
          <w:p w:rsidR="00DB3E28" w:rsidRDefault="00DB3E28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B3E28" w:rsidRDefault="00DB3E28" w:rsidP="00D67C0F">
            <w:r>
              <w:t xml:space="preserve">O passo </w:t>
            </w:r>
            <w:proofErr w:type="gramStart"/>
            <w:r w:rsidR="00D67C0F">
              <w:t>6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B3E28" w:rsidRPr="00437CFB" w:rsidRDefault="00DB3E28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DB3E28" w:rsidRDefault="00DB3E28" w:rsidP="000941D9">
            <w:r>
              <w:t>Clicar no botão “Novo”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B3E28" w:rsidRDefault="00DB3E28" w:rsidP="00410705">
            <w:r>
              <w:t xml:space="preserve">O sistema abre a tela de cadastro de </w:t>
            </w:r>
            <w:r w:rsidR="00410705">
              <w:t>cor</w:t>
            </w:r>
            <w:r>
              <w:t>.</w:t>
            </w:r>
          </w:p>
        </w:tc>
      </w:tr>
      <w:tr w:rsidR="00DB3E28" w:rsidRPr="00520694" w:rsidTr="000941D9">
        <w:trPr>
          <w:cantSplit/>
        </w:trPr>
        <w:tc>
          <w:tcPr>
            <w:tcW w:w="225" w:type="pct"/>
            <w:vAlign w:val="center"/>
          </w:tcPr>
          <w:p w:rsidR="00DB3E28" w:rsidRDefault="00DB3E28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03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B3E28" w:rsidRPr="00D30A5E" w:rsidRDefault="00DB3E28" w:rsidP="00D67C0F">
            <w:r>
              <w:t xml:space="preserve">O passo </w:t>
            </w:r>
            <w:proofErr w:type="gramStart"/>
            <w:r w:rsidR="00D67C0F">
              <w:t>6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B3E28" w:rsidRPr="00D30A5E" w:rsidRDefault="00DB3E28" w:rsidP="000941D9">
            <w:r w:rsidRPr="00437CFB">
              <w:t xml:space="preserve">Preencher campo de </w:t>
            </w:r>
            <w:r>
              <w:t>p</w:t>
            </w:r>
            <w:r w:rsidRPr="00437CFB">
              <w:t>esquisa com</w:t>
            </w:r>
            <w:r>
              <w:t xml:space="preserve"> </w:t>
            </w:r>
            <w:r w:rsidRPr="00437CFB">
              <w:t>valores diversos para simular buscas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DB3E28" w:rsidRDefault="00DB3E28" w:rsidP="000941D9">
            <w:r>
              <w:t>Clicar</w:t>
            </w:r>
            <w:r w:rsidRPr="00520694">
              <w:t xml:space="preserve"> no botão </w:t>
            </w:r>
            <w:r>
              <w:t>“Limpar”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B3E28" w:rsidRDefault="00DB3E28" w:rsidP="00410705">
            <w:r>
              <w:t xml:space="preserve">O sistema limpa todos os campos de filtro da tela e monta a grid de resultado com todas as </w:t>
            </w:r>
            <w:r w:rsidR="00410705">
              <w:t>cores</w:t>
            </w:r>
            <w:r>
              <w:t>.</w:t>
            </w:r>
          </w:p>
        </w:tc>
      </w:tr>
      <w:tr w:rsidR="00DB3E28" w:rsidRPr="00520694" w:rsidTr="000941D9">
        <w:trPr>
          <w:cantSplit/>
        </w:trPr>
        <w:tc>
          <w:tcPr>
            <w:tcW w:w="225" w:type="pct"/>
            <w:vAlign w:val="center"/>
          </w:tcPr>
          <w:p w:rsidR="00DB3E28" w:rsidRDefault="00DB3E28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B3E28" w:rsidRDefault="00DB3E28" w:rsidP="00D67C0F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 w:rsidR="00D67C0F">
              <w:rPr>
                <w:i/>
              </w:rPr>
              <w:t>8</w:t>
            </w:r>
            <w:r w:rsidRPr="00242288">
              <w:rPr>
                <w:i/>
              </w:rPr>
              <w:t xml:space="preserve">- Manter </w:t>
            </w:r>
            <w:r w:rsidR="00D67C0F">
              <w:rPr>
                <w:i/>
              </w:rPr>
              <w:t>Cor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B3E28" w:rsidRPr="00437CFB" w:rsidRDefault="00DB3E28" w:rsidP="000941D9">
            <w:r>
              <w:t>Selecionar um dos registros da</w:t>
            </w:r>
            <w:r w:rsidRPr="00831D35">
              <w:t xml:space="preserve"> grid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DB3E28" w:rsidRDefault="00DB3E28" w:rsidP="000941D9">
            <w:r>
              <w:t>Clicar no botão</w:t>
            </w:r>
          </w:p>
          <w:p w:rsidR="00DB3E28" w:rsidRDefault="00DB3E28" w:rsidP="000941D9">
            <w:r>
              <w:t>“Editar”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B3E28" w:rsidRDefault="00DB3E28" w:rsidP="00410705">
            <w:r>
              <w:t xml:space="preserve">O sistema abre a tela de cadastro de </w:t>
            </w:r>
            <w:r w:rsidR="00410705">
              <w:t>cor</w:t>
            </w:r>
            <w:r>
              <w:t xml:space="preserve"> com os dados da </w:t>
            </w:r>
            <w:r w:rsidR="00410705">
              <w:t>cor</w:t>
            </w:r>
            <w:r>
              <w:t xml:space="preserve"> preenchida.</w:t>
            </w:r>
          </w:p>
        </w:tc>
      </w:tr>
      <w:tr w:rsidR="00DB3E28" w:rsidRPr="00520694" w:rsidTr="000941D9">
        <w:trPr>
          <w:cantSplit/>
        </w:trPr>
        <w:tc>
          <w:tcPr>
            <w:tcW w:w="225" w:type="pct"/>
            <w:vAlign w:val="center"/>
          </w:tcPr>
          <w:p w:rsidR="00DB3E28" w:rsidRDefault="00DB3E28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B3E28" w:rsidRDefault="00DB3E28" w:rsidP="000941D9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="00D67C0F" w:rsidRPr="00242288">
              <w:rPr>
                <w:i/>
              </w:rPr>
              <w:t>TC0</w:t>
            </w:r>
            <w:r w:rsidR="00D67C0F">
              <w:rPr>
                <w:i/>
              </w:rPr>
              <w:t>8</w:t>
            </w:r>
            <w:r w:rsidR="00D67C0F" w:rsidRPr="00242288">
              <w:rPr>
                <w:i/>
              </w:rPr>
              <w:t xml:space="preserve">- Manter </w:t>
            </w:r>
            <w:r w:rsidR="00D67C0F">
              <w:rPr>
                <w:i/>
              </w:rPr>
              <w:t>Cor</w:t>
            </w:r>
            <w:r w:rsidR="00D67C0F">
              <w:t xml:space="preserve"> </w:t>
            </w:r>
            <w:r>
              <w:t>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B3E28" w:rsidRPr="00437CFB" w:rsidRDefault="00DB3E28" w:rsidP="000941D9">
            <w:r>
              <w:t>Selecionar um dos registros da</w:t>
            </w:r>
            <w:r w:rsidRPr="00831D35">
              <w:t xml:space="preserve"> grid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DB3E28" w:rsidRDefault="00DB3E28" w:rsidP="000941D9">
            <w:r>
              <w:t>Clicar no botão</w:t>
            </w:r>
          </w:p>
          <w:p w:rsidR="00DB3E28" w:rsidRDefault="00DB3E28" w:rsidP="000941D9">
            <w:r>
              <w:t>“Excluir”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B3E28" w:rsidRDefault="00DB3E28" w:rsidP="000941D9">
            <w:r>
              <w:t>O sistema solicita confirmação do usuário e, no caso da confirmação, exclui o registro no banco de dados.</w:t>
            </w:r>
          </w:p>
        </w:tc>
      </w:tr>
      <w:tr w:rsidR="00DB3E28" w:rsidRPr="00520694" w:rsidTr="000941D9">
        <w:trPr>
          <w:cantSplit/>
        </w:trPr>
        <w:tc>
          <w:tcPr>
            <w:tcW w:w="225" w:type="pct"/>
            <w:vAlign w:val="center"/>
          </w:tcPr>
          <w:p w:rsidR="00DB3E28" w:rsidRDefault="00DB3E28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B3E28" w:rsidRDefault="00DB3E28" w:rsidP="000941D9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="00D67C0F" w:rsidRPr="00242288">
              <w:rPr>
                <w:i/>
              </w:rPr>
              <w:t>TC0</w:t>
            </w:r>
            <w:r w:rsidR="00D67C0F">
              <w:rPr>
                <w:i/>
              </w:rPr>
              <w:t>8</w:t>
            </w:r>
            <w:r w:rsidR="00D67C0F" w:rsidRPr="00242288">
              <w:rPr>
                <w:i/>
              </w:rPr>
              <w:t xml:space="preserve">- Manter </w:t>
            </w:r>
            <w:r w:rsidR="00D67C0F">
              <w:rPr>
                <w:i/>
              </w:rPr>
              <w:t>Cor</w:t>
            </w:r>
            <w:r w:rsidR="00D67C0F">
              <w:t xml:space="preserve"> </w:t>
            </w:r>
            <w:r>
              <w:t>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B3E28" w:rsidRDefault="00DB3E28" w:rsidP="00410705">
            <w:r>
              <w:t xml:space="preserve">Selecionar uma </w:t>
            </w:r>
            <w:r w:rsidR="00410705">
              <w:t>cor</w:t>
            </w:r>
            <w:r>
              <w:t xml:space="preserve"> da grid onde está sendo utilizado no cadastro de </w:t>
            </w:r>
            <w:r w:rsidR="00410705">
              <w:t>veículos do cliente</w:t>
            </w:r>
            <w:r>
              <w:t xml:space="preserve">. 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DB3E28" w:rsidRDefault="00DB3E28" w:rsidP="000941D9">
            <w:r>
              <w:t>Clicar no botão</w:t>
            </w:r>
          </w:p>
          <w:p w:rsidR="00DB3E28" w:rsidRDefault="00DB3E28" w:rsidP="000941D9">
            <w:r>
              <w:t>“Excluir”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B3E28" w:rsidRDefault="00DB3E28" w:rsidP="000941D9">
            <w:r>
              <w:t>O sistema exibe a mensagem “</w:t>
            </w:r>
            <w:r w:rsidRPr="00000FA5">
              <w:t>Este registro esta associado a outros cadastros. Exclusão não permitida</w:t>
            </w:r>
            <w:r>
              <w:t>.”.</w:t>
            </w:r>
          </w:p>
        </w:tc>
      </w:tr>
      <w:tr w:rsidR="00DB3E28" w:rsidRPr="00520694" w:rsidTr="000941D9">
        <w:trPr>
          <w:cantSplit/>
        </w:trPr>
        <w:tc>
          <w:tcPr>
            <w:tcW w:w="225" w:type="pct"/>
            <w:vAlign w:val="center"/>
          </w:tcPr>
          <w:p w:rsidR="00DB3E28" w:rsidRDefault="00DB3E28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07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B3E28" w:rsidRPr="00D30A5E" w:rsidRDefault="00DB3E28" w:rsidP="000941D9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Caso de Teste: </w:t>
            </w:r>
            <w:r w:rsidR="00D67C0F" w:rsidRPr="00242288">
              <w:rPr>
                <w:i/>
              </w:rPr>
              <w:t>TC0</w:t>
            </w:r>
            <w:r w:rsidR="00D67C0F">
              <w:rPr>
                <w:i/>
              </w:rPr>
              <w:t>8</w:t>
            </w:r>
            <w:r w:rsidR="00D67C0F" w:rsidRPr="00242288">
              <w:rPr>
                <w:i/>
              </w:rPr>
              <w:t xml:space="preserve">- Manter </w:t>
            </w:r>
            <w:r w:rsidR="00D67C0F">
              <w:rPr>
                <w:i/>
              </w:rPr>
              <w:t>Cor</w:t>
            </w:r>
            <w:r w:rsidR="00D67C0F">
              <w:t xml:space="preserve"> </w:t>
            </w:r>
            <w:r>
              <w:t>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B3E28" w:rsidRDefault="00DB3E28" w:rsidP="000941D9">
            <w:r>
              <w:t>Valores dos campos:</w:t>
            </w:r>
          </w:p>
          <w:p w:rsidR="00DB3E28" w:rsidRDefault="00DB3E28" w:rsidP="000941D9">
            <w:r>
              <w:t>Descrição = “</w:t>
            </w:r>
            <w:r w:rsidR="00410705">
              <w:t>Preto</w:t>
            </w:r>
            <w:r>
              <w:t>”</w:t>
            </w:r>
          </w:p>
          <w:p w:rsidR="00DB3E28" w:rsidRPr="00D30A5E" w:rsidRDefault="00DB3E28" w:rsidP="000941D9">
            <w:r>
              <w:t>Ativo = “Marcado”</w:t>
            </w:r>
          </w:p>
          <w:p w:rsidR="00DB3E28" w:rsidRPr="00D30A5E" w:rsidRDefault="00DB3E28" w:rsidP="000941D9"/>
        </w:tc>
        <w:tc>
          <w:tcPr>
            <w:tcW w:w="769" w:type="pct"/>
            <w:tcMar>
              <w:top w:w="113" w:type="dxa"/>
            </w:tcMar>
            <w:vAlign w:val="center"/>
          </w:tcPr>
          <w:p w:rsidR="00DB3E28" w:rsidRDefault="00DB3E28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B3E28" w:rsidRDefault="00DB3E28" w:rsidP="000941D9">
            <w:r w:rsidRPr="00014CF5">
              <w:t>O sistema efetua o registro no banco de dados</w:t>
            </w:r>
            <w:r>
              <w:t xml:space="preserve"> e </w:t>
            </w:r>
            <w:r w:rsidRPr="00014CF5">
              <w:t>notifica ao usuário que o registro foi incluído com sucesso</w:t>
            </w:r>
            <w:r>
              <w:t>.</w:t>
            </w:r>
          </w:p>
        </w:tc>
      </w:tr>
      <w:tr w:rsidR="00DB3E28" w:rsidRPr="00520694" w:rsidTr="000941D9">
        <w:trPr>
          <w:cantSplit/>
        </w:trPr>
        <w:tc>
          <w:tcPr>
            <w:tcW w:w="225" w:type="pct"/>
            <w:vAlign w:val="center"/>
          </w:tcPr>
          <w:p w:rsidR="00DB3E28" w:rsidRDefault="00DB3E28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08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B3E28" w:rsidRPr="00D30A5E" w:rsidRDefault="00DB3E28" w:rsidP="000941D9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Caso de Teste: </w:t>
            </w:r>
            <w:r w:rsidR="00D67C0F" w:rsidRPr="00242288">
              <w:rPr>
                <w:i/>
              </w:rPr>
              <w:t>TC0</w:t>
            </w:r>
            <w:r w:rsidR="00D67C0F">
              <w:rPr>
                <w:i/>
              </w:rPr>
              <w:t>8</w:t>
            </w:r>
            <w:r w:rsidR="00D67C0F" w:rsidRPr="00242288">
              <w:rPr>
                <w:i/>
              </w:rPr>
              <w:t xml:space="preserve">- Manter </w:t>
            </w:r>
            <w:r w:rsidR="00D67C0F">
              <w:rPr>
                <w:i/>
              </w:rPr>
              <w:t>Cor</w:t>
            </w:r>
            <w:r w:rsidR="00D67C0F">
              <w:t xml:space="preserve"> </w:t>
            </w:r>
            <w:r>
              <w:t>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B3E28" w:rsidRPr="00D30A5E" w:rsidRDefault="00DB3E28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DB3E28" w:rsidRDefault="00DB3E28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B3E28" w:rsidRDefault="00DB3E28" w:rsidP="000941D9">
            <w:r>
              <w:t>O sistema notifica que os campos obrigatórios não foram preenchidos.</w:t>
            </w:r>
          </w:p>
        </w:tc>
      </w:tr>
      <w:tr w:rsidR="00DB3E28" w:rsidRPr="00520694" w:rsidTr="000941D9">
        <w:trPr>
          <w:cantSplit/>
        </w:trPr>
        <w:tc>
          <w:tcPr>
            <w:tcW w:w="225" w:type="pct"/>
            <w:vAlign w:val="center"/>
          </w:tcPr>
          <w:p w:rsidR="00DB3E28" w:rsidRDefault="00DB3E28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B3E28" w:rsidRPr="00D30A5E" w:rsidRDefault="00DB3E28" w:rsidP="000941D9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Caso de Teste: </w:t>
            </w:r>
            <w:r w:rsidR="00D67C0F" w:rsidRPr="00242288">
              <w:rPr>
                <w:i/>
              </w:rPr>
              <w:t>TC0</w:t>
            </w:r>
            <w:r w:rsidR="00D67C0F">
              <w:rPr>
                <w:i/>
              </w:rPr>
              <w:t>8</w:t>
            </w:r>
            <w:r w:rsidR="00D67C0F" w:rsidRPr="00242288">
              <w:rPr>
                <w:i/>
              </w:rPr>
              <w:t xml:space="preserve">- Manter </w:t>
            </w:r>
            <w:r w:rsidR="00D67C0F">
              <w:rPr>
                <w:i/>
              </w:rPr>
              <w:t>Cor</w:t>
            </w:r>
            <w:r w:rsidR="00D67C0F">
              <w:t xml:space="preserve"> </w:t>
            </w:r>
            <w:r>
              <w:t>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B3E28" w:rsidRDefault="00DB3E28" w:rsidP="000941D9">
            <w:r>
              <w:t>Valores dos campos:</w:t>
            </w:r>
          </w:p>
          <w:p w:rsidR="00DB3E28" w:rsidRDefault="00DB3E28" w:rsidP="000941D9">
            <w:r>
              <w:t>Descrição = “</w:t>
            </w:r>
            <w:r w:rsidR="00410705">
              <w:t>Preta</w:t>
            </w:r>
            <w:r>
              <w:t>”</w:t>
            </w:r>
          </w:p>
          <w:p w:rsidR="00DB3E28" w:rsidRPr="00D30A5E" w:rsidRDefault="00DB3E28" w:rsidP="000941D9">
            <w:r>
              <w:t>Ativo = “Desmarcado”</w:t>
            </w:r>
          </w:p>
          <w:p w:rsidR="00DB3E28" w:rsidRPr="00D30A5E" w:rsidRDefault="00DB3E28" w:rsidP="000941D9"/>
        </w:tc>
        <w:tc>
          <w:tcPr>
            <w:tcW w:w="769" w:type="pct"/>
            <w:tcMar>
              <w:top w:w="113" w:type="dxa"/>
            </w:tcMar>
            <w:vAlign w:val="center"/>
          </w:tcPr>
          <w:p w:rsidR="00DB3E28" w:rsidRDefault="00DB3E28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B3E28" w:rsidRDefault="00DB3E28" w:rsidP="000941D9">
            <w:r w:rsidRPr="00014CF5">
              <w:t xml:space="preserve">O sistema </w:t>
            </w:r>
            <w:r>
              <w:t>atualiza</w:t>
            </w:r>
            <w:r w:rsidRPr="00014CF5">
              <w:t xml:space="preserve"> o registro no banco de dados</w:t>
            </w:r>
            <w:r>
              <w:t xml:space="preserve"> e </w:t>
            </w:r>
            <w:r w:rsidRPr="00014CF5">
              <w:t xml:space="preserve">notifica ao usuário que o registro foi </w:t>
            </w:r>
            <w:r>
              <w:t>alterado</w:t>
            </w:r>
            <w:r w:rsidRPr="00014CF5">
              <w:t xml:space="preserve"> com sucesso</w:t>
            </w:r>
            <w:r>
              <w:t>.</w:t>
            </w:r>
          </w:p>
        </w:tc>
      </w:tr>
      <w:tr w:rsidR="00DB3E28" w:rsidRPr="00520694" w:rsidTr="000941D9">
        <w:trPr>
          <w:cantSplit/>
        </w:trPr>
        <w:tc>
          <w:tcPr>
            <w:tcW w:w="225" w:type="pct"/>
            <w:vAlign w:val="center"/>
          </w:tcPr>
          <w:p w:rsidR="00DB3E28" w:rsidRDefault="00DB3E28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B3E28" w:rsidRPr="00D30A5E" w:rsidRDefault="00DB3E28" w:rsidP="000941D9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Caso de Teste: </w:t>
            </w:r>
            <w:r w:rsidR="00D67C0F" w:rsidRPr="00242288">
              <w:rPr>
                <w:i/>
              </w:rPr>
              <w:t>TC0</w:t>
            </w:r>
            <w:r w:rsidR="00D67C0F">
              <w:rPr>
                <w:i/>
              </w:rPr>
              <w:t>8</w:t>
            </w:r>
            <w:r w:rsidR="00D67C0F" w:rsidRPr="00242288">
              <w:rPr>
                <w:i/>
              </w:rPr>
              <w:t xml:space="preserve">- Manter </w:t>
            </w:r>
            <w:r w:rsidR="00D67C0F">
              <w:rPr>
                <w:i/>
              </w:rPr>
              <w:t>Cor</w:t>
            </w:r>
            <w:r w:rsidR="00D67C0F">
              <w:t xml:space="preserve"> </w:t>
            </w:r>
            <w:r>
              <w:t>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B3E28" w:rsidRPr="00D30A5E" w:rsidRDefault="00DB3E28" w:rsidP="000941D9">
            <w:r w:rsidRPr="00437CFB">
              <w:t>Não preencher nenhum campo</w:t>
            </w:r>
            <w:r>
              <w:t>.</w:t>
            </w:r>
          </w:p>
          <w:p w:rsidR="00DB3E28" w:rsidRPr="00D30A5E" w:rsidRDefault="00DB3E28" w:rsidP="000941D9"/>
        </w:tc>
        <w:tc>
          <w:tcPr>
            <w:tcW w:w="769" w:type="pct"/>
            <w:tcMar>
              <w:top w:w="113" w:type="dxa"/>
            </w:tcMar>
            <w:vAlign w:val="center"/>
          </w:tcPr>
          <w:p w:rsidR="00DB3E28" w:rsidRDefault="00DB3E28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B3E28" w:rsidRDefault="00DB3E28" w:rsidP="000941D9">
            <w:r>
              <w:t>O sistema notifica que os campos obrigatórios não foram preenchidos.</w:t>
            </w:r>
          </w:p>
        </w:tc>
      </w:tr>
      <w:tr w:rsidR="00DB3E28" w:rsidRPr="00520694" w:rsidTr="000941D9">
        <w:trPr>
          <w:cantSplit/>
        </w:trPr>
        <w:tc>
          <w:tcPr>
            <w:tcW w:w="225" w:type="pct"/>
            <w:vAlign w:val="center"/>
          </w:tcPr>
          <w:p w:rsidR="00DB3E28" w:rsidRDefault="00DB3E28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B3E28" w:rsidRPr="00D30A5E" w:rsidRDefault="00DB3E28" w:rsidP="000941D9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ou 4 do Caso de </w:t>
            </w:r>
            <w:r w:rsidR="00D67C0F" w:rsidRPr="00242288">
              <w:rPr>
                <w:i/>
              </w:rPr>
              <w:t>TC0</w:t>
            </w:r>
            <w:r w:rsidR="00D67C0F">
              <w:rPr>
                <w:i/>
              </w:rPr>
              <w:t>8</w:t>
            </w:r>
            <w:r w:rsidR="00D67C0F" w:rsidRPr="00242288">
              <w:rPr>
                <w:i/>
              </w:rPr>
              <w:t xml:space="preserve">- Manter </w:t>
            </w:r>
            <w:r w:rsidR="00D67C0F">
              <w:rPr>
                <w:i/>
              </w:rPr>
              <w:t>Cor</w:t>
            </w:r>
            <w:r w:rsidR="00D67C0F">
              <w:t xml:space="preserve"> </w:t>
            </w:r>
            <w:r>
              <w:t>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B3E28" w:rsidRDefault="00DB3E28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DB3E28" w:rsidRDefault="00DB3E28" w:rsidP="000941D9">
            <w:r>
              <w:t>Clicar</w:t>
            </w:r>
            <w:r w:rsidRPr="00520694">
              <w:t xml:space="preserve"> no botão </w:t>
            </w:r>
            <w:r>
              <w:t>“Cancelar”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B3E28" w:rsidRDefault="00DB3E28" w:rsidP="002B5B26">
            <w:r>
              <w:t xml:space="preserve">O sistema fecha a tela de cadastro de </w:t>
            </w:r>
            <w:r w:rsidR="002B5B26">
              <w:t>cor</w:t>
            </w:r>
            <w:r>
              <w:t>.</w:t>
            </w:r>
          </w:p>
        </w:tc>
      </w:tr>
    </w:tbl>
    <w:p w:rsidR="00DB3E28" w:rsidRDefault="00DB3E28" w:rsidP="00D77421"/>
    <w:p w:rsidR="00DE56E1" w:rsidRDefault="00DE56E1" w:rsidP="00D77421"/>
    <w:p w:rsidR="00DE56E1" w:rsidRDefault="00DE56E1" w:rsidP="00D77421"/>
    <w:p w:rsidR="00DE56E1" w:rsidRDefault="00DE56E1" w:rsidP="00D77421"/>
    <w:p w:rsidR="00DE56E1" w:rsidRDefault="00DE56E1" w:rsidP="00DE56E1">
      <w:pPr>
        <w:pStyle w:val="Ttulo3"/>
      </w:pPr>
      <w:bookmarkStart w:id="18" w:name="_Toc373925845"/>
      <w:r>
        <w:lastRenderedPageBreak/>
        <w:t>TC09 - Manter Seguradora</w:t>
      </w:r>
      <w:bookmarkEnd w:id="1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"/>
        <w:gridCol w:w="1290"/>
        <w:gridCol w:w="1201"/>
        <w:gridCol w:w="2126"/>
        <w:gridCol w:w="1417"/>
        <w:gridCol w:w="2764"/>
      </w:tblGrid>
      <w:tr w:rsidR="00DE56E1" w:rsidRPr="00520694" w:rsidTr="000941D9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DE56E1" w:rsidRPr="00FE49DE" w:rsidRDefault="00DE56E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DE56E1" w:rsidRDefault="00DE56E1" w:rsidP="00DE56E1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UC07 – Manter </w:t>
            </w:r>
            <w:r w:rsidR="00704757">
              <w:rPr>
                <w:rFonts w:ascii="Arial" w:hAnsi="Arial" w:cs="Arial"/>
                <w:iCs/>
              </w:rPr>
              <w:t>Seguradora</w:t>
            </w:r>
          </w:p>
        </w:tc>
      </w:tr>
      <w:tr w:rsidR="00DE56E1" w:rsidRPr="00520694" w:rsidTr="000941D9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DE56E1" w:rsidRPr="00FE49DE" w:rsidRDefault="00DE56E1" w:rsidP="000941D9">
            <w:pPr>
              <w:rPr>
                <w:rFonts w:ascii="Arial" w:hAnsi="Arial" w:cs="Arial"/>
                <w:b/>
                <w:bCs/>
              </w:rPr>
            </w:pPr>
            <w:r w:rsidRPr="00FE49DE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DE56E1" w:rsidRPr="006E75F8" w:rsidRDefault="00DE56E1" w:rsidP="000941D9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1. </w:t>
            </w:r>
            <w:r w:rsidRPr="005068CE">
              <w:rPr>
                <w:rFonts w:ascii="Arial" w:hAnsi="Arial" w:cs="Arial"/>
                <w:iCs/>
              </w:rPr>
              <w:t>O usuário</w:t>
            </w:r>
            <w:r>
              <w:rPr>
                <w:rFonts w:ascii="Arial" w:hAnsi="Arial" w:cs="Arial"/>
                <w:iCs/>
              </w:rPr>
              <w:t xml:space="preserve"> deve estar</w:t>
            </w:r>
            <w:r w:rsidRPr="005068CE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5068CE">
              <w:rPr>
                <w:rFonts w:ascii="Arial" w:hAnsi="Arial" w:cs="Arial"/>
                <w:iCs/>
              </w:rPr>
              <w:t>logado</w:t>
            </w:r>
            <w:proofErr w:type="spellEnd"/>
            <w:r w:rsidRPr="005068CE">
              <w:rPr>
                <w:rFonts w:ascii="Arial" w:hAnsi="Arial" w:cs="Arial"/>
                <w:iCs/>
              </w:rPr>
              <w:t xml:space="preserve"> </w:t>
            </w:r>
            <w:r>
              <w:rPr>
                <w:rFonts w:ascii="Arial" w:hAnsi="Arial" w:cs="Arial"/>
                <w:iCs/>
              </w:rPr>
              <w:t>no sistema</w:t>
            </w:r>
            <w:r w:rsidRPr="005068CE">
              <w:rPr>
                <w:rFonts w:ascii="Arial" w:hAnsi="Arial" w:cs="Arial"/>
                <w:iCs/>
              </w:rPr>
              <w:t xml:space="preserve"> para acessar a tela</w:t>
            </w:r>
            <w:r w:rsidRPr="00E022AE">
              <w:rPr>
                <w:rFonts w:ascii="Arial" w:hAnsi="Arial" w:cs="Arial"/>
                <w:iCs/>
              </w:rPr>
              <w:t>.</w:t>
            </w:r>
          </w:p>
        </w:tc>
      </w:tr>
      <w:tr w:rsidR="00DE56E1" w:rsidRPr="00520694" w:rsidTr="000941D9">
        <w:trPr>
          <w:cantSplit/>
          <w:trHeight w:val="425"/>
        </w:trPr>
        <w:tc>
          <w:tcPr>
            <w:tcW w:w="225" w:type="pct"/>
            <w:shd w:val="clear" w:color="auto" w:fill="A6A6A6"/>
            <w:vAlign w:val="center"/>
          </w:tcPr>
          <w:p w:rsidR="00DE56E1" w:rsidRPr="00520694" w:rsidRDefault="00DE56E1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N</w:t>
            </w:r>
            <w:r>
              <w:rPr>
                <w:rFonts w:ascii="Arial" w:hAnsi="Arial" w:cs="Arial"/>
                <w:b/>
                <w:bCs/>
              </w:rPr>
              <w:t>.</w:t>
            </w:r>
            <w:r w:rsidRPr="00520694">
              <w:rPr>
                <w:rFonts w:ascii="Arial" w:hAnsi="Arial" w:cs="Arial"/>
                <w:b/>
                <w:bCs/>
              </w:rPr>
              <w:t>º</w:t>
            </w:r>
          </w:p>
        </w:tc>
        <w:tc>
          <w:tcPr>
            <w:tcW w:w="1352" w:type="pct"/>
            <w:gridSpan w:val="2"/>
            <w:shd w:val="clear" w:color="auto" w:fill="A6A6A6"/>
            <w:vAlign w:val="center"/>
          </w:tcPr>
          <w:p w:rsidR="00DE56E1" w:rsidRPr="00520694" w:rsidRDefault="00DE56E1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1154" w:type="pct"/>
            <w:shd w:val="clear" w:color="auto" w:fill="A6A6A6"/>
            <w:vAlign w:val="center"/>
          </w:tcPr>
          <w:p w:rsidR="00DE56E1" w:rsidRPr="00520694" w:rsidRDefault="00DE56E1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Entrada</w:t>
            </w:r>
          </w:p>
        </w:tc>
        <w:tc>
          <w:tcPr>
            <w:tcW w:w="769" w:type="pct"/>
            <w:shd w:val="clear" w:color="auto" w:fill="A6A6A6"/>
            <w:vAlign w:val="center"/>
          </w:tcPr>
          <w:p w:rsidR="00DE56E1" w:rsidRPr="00520694" w:rsidRDefault="00DE56E1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Ação</w:t>
            </w:r>
          </w:p>
        </w:tc>
        <w:tc>
          <w:tcPr>
            <w:tcW w:w="1500" w:type="pct"/>
            <w:shd w:val="clear" w:color="auto" w:fill="A6A6A6"/>
            <w:vAlign w:val="center"/>
          </w:tcPr>
          <w:p w:rsidR="00DE56E1" w:rsidRPr="00520694" w:rsidRDefault="00DE56E1" w:rsidP="000941D9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Resultado Esperado</w:t>
            </w:r>
          </w:p>
        </w:tc>
      </w:tr>
      <w:tr w:rsidR="00DE56E1" w:rsidRPr="00520694" w:rsidTr="000941D9">
        <w:trPr>
          <w:cantSplit/>
        </w:trPr>
        <w:tc>
          <w:tcPr>
            <w:tcW w:w="225" w:type="pct"/>
            <w:vAlign w:val="center"/>
          </w:tcPr>
          <w:p w:rsidR="00DE56E1" w:rsidRDefault="00DE56E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E56E1" w:rsidRPr="00D30A5E" w:rsidRDefault="00DE56E1" w:rsidP="00F11A55">
            <w:r>
              <w:t xml:space="preserve">O passo </w:t>
            </w:r>
            <w:proofErr w:type="gramStart"/>
            <w:r w:rsidR="00F11A55">
              <w:t>7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E56E1" w:rsidRPr="00D30A5E" w:rsidRDefault="00DE56E1" w:rsidP="000941D9">
            <w:r w:rsidRPr="00437CFB">
              <w:t xml:space="preserve">Preencher campo de </w:t>
            </w:r>
            <w:r>
              <w:t>p</w:t>
            </w:r>
            <w:r w:rsidRPr="00437CFB">
              <w:t>esquisa com</w:t>
            </w:r>
            <w:r>
              <w:t xml:space="preserve"> </w:t>
            </w:r>
            <w:r w:rsidRPr="00437CFB">
              <w:t>valores diversos para simular buscas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DE56E1" w:rsidRDefault="00DE56E1" w:rsidP="000941D9">
            <w:r>
              <w:t>Clicar</w:t>
            </w:r>
            <w:r w:rsidRPr="00520694">
              <w:t xml:space="preserve"> no botão </w:t>
            </w:r>
            <w:r>
              <w:t>“</w:t>
            </w:r>
            <w:r w:rsidRPr="00437CFB">
              <w:t>Pesquisar</w:t>
            </w:r>
            <w:r>
              <w:t>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E56E1" w:rsidRDefault="00DE56E1" w:rsidP="000941D9">
            <w:r>
              <w:t>O sistema seleciona registros que atendam o filtro da pesquisa e monta a grid de resultado.</w:t>
            </w:r>
          </w:p>
        </w:tc>
      </w:tr>
      <w:tr w:rsidR="00DE56E1" w:rsidRPr="00520694" w:rsidTr="000941D9">
        <w:trPr>
          <w:cantSplit/>
        </w:trPr>
        <w:tc>
          <w:tcPr>
            <w:tcW w:w="225" w:type="pct"/>
            <w:vAlign w:val="center"/>
          </w:tcPr>
          <w:p w:rsidR="00DE56E1" w:rsidRDefault="00DE56E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E56E1" w:rsidRDefault="00DE56E1" w:rsidP="00F11A55">
            <w:r>
              <w:t xml:space="preserve">O passo </w:t>
            </w:r>
            <w:proofErr w:type="gramStart"/>
            <w:r w:rsidR="00F11A55">
              <w:t>7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E56E1" w:rsidRPr="00437CFB" w:rsidRDefault="00DE56E1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DE56E1" w:rsidRDefault="00DE56E1" w:rsidP="000941D9">
            <w:r>
              <w:t>Clicar no botão “Novo”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E56E1" w:rsidRDefault="00DE56E1" w:rsidP="007C62B7">
            <w:r>
              <w:t xml:space="preserve">O sistema abre a tela de cadastro de </w:t>
            </w:r>
            <w:r w:rsidR="007C62B7">
              <w:t>seguradora</w:t>
            </w:r>
            <w:r>
              <w:t>.</w:t>
            </w:r>
          </w:p>
        </w:tc>
      </w:tr>
      <w:tr w:rsidR="00DE56E1" w:rsidRPr="00520694" w:rsidTr="000941D9">
        <w:trPr>
          <w:cantSplit/>
        </w:trPr>
        <w:tc>
          <w:tcPr>
            <w:tcW w:w="225" w:type="pct"/>
            <w:vAlign w:val="center"/>
          </w:tcPr>
          <w:p w:rsidR="00DE56E1" w:rsidRDefault="00DE56E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03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E56E1" w:rsidRPr="00D30A5E" w:rsidRDefault="00DE56E1" w:rsidP="00F11A55">
            <w:r>
              <w:t xml:space="preserve">O passo </w:t>
            </w:r>
            <w:proofErr w:type="gramStart"/>
            <w:r w:rsidR="00F11A55">
              <w:t>7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E56E1" w:rsidRPr="00D30A5E" w:rsidRDefault="00DE56E1" w:rsidP="000941D9">
            <w:r w:rsidRPr="00437CFB">
              <w:t xml:space="preserve">Preencher campo de </w:t>
            </w:r>
            <w:r>
              <w:t>p</w:t>
            </w:r>
            <w:r w:rsidRPr="00437CFB">
              <w:t>esquisa com</w:t>
            </w:r>
            <w:r>
              <w:t xml:space="preserve"> </w:t>
            </w:r>
            <w:r w:rsidRPr="00437CFB">
              <w:t>valores diversos para simular buscas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DE56E1" w:rsidRDefault="00DE56E1" w:rsidP="000941D9">
            <w:r>
              <w:t>Clicar</w:t>
            </w:r>
            <w:r w:rsidRPr="00520694">
              <w:t xml:space="preserve"> no botão </w:t>
            </w:r>
            <w:r>
              <w:t>“Limpar”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E56E1" w:rsidRDefault="00DE56E1" w:rsidP="002B5B26">
            <w:r>
              <w:t xml:space="preserve">O sistema limpa todos os campos de filtro da tela e monta a grid de resultado com todas as </w:t>
            </w:r>
            <w:r w:rsidR="002B5B26">
              <w:t>seguradoras</w:t>
            </w:r>
            <w:r>
              <w:t>.</w:t>
            </w:r>
          </w:p>
        </w:tc>
      </w:tr>
      <w:tr w:rsidR="00DE56E1" w:rsidRPr="00520694" w:rsidTr="000941D9">
        <w:trPr>
          <w:cantSplit/>
        </w:trPr>
        <w:tc>
          <w:tcPr>
            <w:tcW w:w="225" w:type="pct"/>
            <w:vAlign w:val="center"/>
          </w:tcPr>
          <w:p w:rsidR="00DE56E1" w:rsidRDefault="00DE56E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E56E1" w:rsidRDefault="00DE56E1" w:rsidP="00F11A55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 w:rsidR="00F11A55">
              <w:rPr>
                <w:i/>
              </w:rPr>
              <w:t>9</w:t>
            </w:r>
            <w:r w:rsidRPr="00242288">
              <w:rPr>
                <w:i/>
              </w:rPr>
              <w:t xml:space="preserve">- Manter </w:t>
            </w:r>
            <w:r w:rsidR="00F11A55">
              <w:rPr>
                <w:i/>
              </w:rPr>
              <w:t>Seguradora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E56E1" w:rsidRPr="00437CFB" w:rsidRDefault="00DE56E1" w:rsidP="000941D9">
            <w:r>
              <w:t>Selecionar um dos registros da</w:t>
            </w:r>
            <w:r w:rsidRPr="00831D35">
              <w:t xml:space="preserve"> grid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DE56E1" w:rsidRDefault="00DE56E1" w:rsidP="000941D9">
            <w:r>
              <w:t>Clicar no botão</w:t>
            </w:r>
          </w:p>
          <w:p w:rsidR="00DE56E1" w:rsidRDefault="00DE56E1" w:rsidP="000941D9">
            <w:r>
              <w:t>“Editar”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E56E1" w:rsidRDefault="00DE56E1" w:rsidP="007C62B7">
            <w:r>
              <w:t xml:space="preserve">O sistema abre a tela de cadastro de </w:t>
            </w:r>
            <w:r w:rsidR="007C62B7">
              <w:t>seguradora</w:t>
            </w:r>
            <w:r>
              <w:t xml:space="preserve"> com os dados da </w:t>
            </w:r>
            <w:r w:rsidR="007C62B7">
              <w:t>seguradora</w:t>
            </w:r>
            <w:r>
              <w:t xml:space="preserve"> preenchida.</w:t>
            </w:r>
          </w:p>
        </w:tc>
      </w:tr>
      <w:tr w:rsidR="00DE56E1" w:rsidRPr="00520694" w:rsidTr="000941D9">
        <w:trPr>
          <w:cantSplit/>
        </w:trPr>
        <w:tc>
          <w:tcPr>
            <w:tcW w:w="225" w:type="pct"/>
            <w:vAlign w:val="center"/>
          </w:tcPr>
          <w:p w:rsidR="00DE56E1" w:rsidRDefault="00DE56E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E56E1" w:rsidRDefault="00DE56E1" w:rsidP="000941D9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="00F11A55" w:rsidRPr="00242288">
              <w:rPr>
                <w:i/>
              </w:rPr>
              <w:t>TC0</w:t>
            </w:r>
            <w:r w:rsidR="00F11A55">
              <w:rPr>
                <w:i/>
              </w:rPr>
              <w:t>9</w:t>
            </w:r>
            <w:r w:rsidR="00F11A55" w:rsidRPr="00242288">
              <w:rPr>
                <w:i/>
              </w:rPr>
              <w:t xml:space="preserve">- Manter </w:t>
            </w:r>
            <w:r w:rsidR="00F11A55">
              <w:rPr>
                <w:i/>
              </w:rPr>
              <w:t>Seguradora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E56E1" w:rsidRPr="00437CFB" w:rsidRDefault="00DE56E1" w:rsidP="000941D9">
            <w:r>
              <w:t>Selecionar um dos registros da</w:t>
            </w:r>
            <w:r w:rsidRPr="00831D35">
              <w:t xml:space="preserve"> grid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DE56E1" w:rsidRDefault="00DE56E1" w:rsidP="000941D9">
            <w:r>
              <w:t>Clicar no botão</w:t>
            </w:r>
          </w:p>
          <w:p w:rsidR="00DE56E1" w:rsidRDefault="00DE56E1" w:rsidP="000941D9">
            <w:r>
              <w:t>“Excluir”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E56E1" w:rsidRDefault="00DE56E1" w:rsidP="000941D9">
            <w:r>
              <w:t>O sistema solicita confirmação do usuário e, no caso da confirmação, exclui o registro no banco de dados.</w:t>
            </w:r>
          </w:p>
        </w:tc>
      </w:tr>
      <w:tr w:rsidR="00DE56E1" w:rsidRPr="00520694" w:rsidTr="000941D9">
        <w:trPr>
          <w:cantSplit/>
        </w:trPr>
        <w:tc>
          <w:tcPr>
            <w:tcW w:w="225" w:type="pct"/>
            <w:vAlign w:val="center"/>
          </w:tcPr>
          <w:p w:rsidR="00DE56E1" w:rsidRDefault="00DE56E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E56E1" w:rsidRDefault="00DE56E1" w:rsidP="000941D9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="00F11A55" w:rsidRPr="00242288">
              <w:rPr>
                <w:i/>
              </w:rPr>
              <w:t>TC0</w:t>
            </w:r>
            <w:r w:rsidR="00F11A55">
              <w:rPr>
                <w:i/>
              </w:rPr>
              <w:t>9</w:t>
            </w:r>
            <w:r w:rsidR="00F11A55" w:rsidRPr="00242288">
              <w:rPr>
                <w:i/>
              </w:rPr>
              <w:t xml:space="preserve">- Manter </w:t>
            </w:r>
            <w:r w:rsidR="00F11A55">
              <w:rPr>
                <w:i/>
              </w:rPr>
              <w:t>Seguradora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E56E1" w:rsidRDefault="00DE56E1" w:rsidP="007C62B7">
            <w:r>
              <w:t>Selecionar uma cor da grid onde está sendo utilizado no cadastro de</w:t>
            </w:r>
            <w:r w:rsidR="007C62B7">
              <w:t xml:space="preserve"> orçamento</w:t>
            </w:r>
            <w:r>
              <w:t xml:space="preserve">. 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DE56E1" w:rsidRDefault="00DE56E1" w:rsidP="000941D9">
            <w:r>
              <w:t>Clicar no botão</w:t>
            </w:r>
          </w:p>
          <w:p w:rsidR="00DE56E1" w:rsidRDefault="00DE56E1" w:rsidP="000941D9">
            <w:r>
              <w:t>“Excluir”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E56E1" w:rsidRDefault="00DE56E1" w:rsidP="000941D9">
            <w:r>
              <w:t>O sistema exibe a mensagem “</w:t>
            </w:r>
            <w:r w:rsidRPr="00000FA5">
              <w:t>Este registro esta associado a outros cadastros. Exclusão não permitida</w:t>
            </w:r>
            <w:r>
              <w:t>.”.</w:t>
            </w:r>
          </w:p>
        </w:tc>
      </w:tr>
      <w:tr w:rsidR="00DE56E1" w:rsidRPr="00520694" w:rsidTr="000941D9">
        <w:trPr>
          <w:cantSplit/>
        </w:trPr>
        <w:tc>
          <w:tcPr>
            <w:tcW w:w="225" w:type="pct"/>
            <w:vAlign w:val="center"/>
          </w:tcPr>
          <w:p w:rsidR="00DE56E1" w:rsidRDefault="00DE56E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07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E56E1" w:rsidRPr="00D30A5E" w:rsidRDefault="00DE56E1" w:rsidP="000941D9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Caso de Teste: </w:t>
            </w:r>
            <w:r w:rsidR="00F11A55" w:rsidRPr="00242288">
              <w:rPr>
                <w:i/>
              </w:rPr>
              <w:t>TC0</w:t>
            </w:r>
            <w:r w:rsidR="00F11A55">
              <w:rPr>
                <w:i/>
              </w:rPr>
              <w:t>9</w:t>
            </w:r>
            <w:r w:rsidR="00F11A55" w:rsidRPr="00242288">
              <w:rPr>
                <w:i/>
              </w:rPr>
              <w:t xml:space="preserve">- Manter </w:t>
            </w:r>
            <w:r w:rsidR="00F11A55">
              <w:rPr>
                <w:i/>
              </w:rPr>
              <w:t>Seguradora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E56E1" w:rsidRDefault="00DE56E1" w:rsidP="000941D9">
            <w:r>
              <w:t>Valores dos campos:</w:t>
            </w:r>
          </w:p>
          <w:p w:rsidR="00DE56E1" w:rsidRDefault="00DE56E1" w:rsidP="000941D9">
            <w:r>
              <w:t>Descrição = “</w:t>
            </w:r>
            <w:r w:rsidR="007C62B7">
              <w:t xml:space="preserve">SUL </w:t>
            </w:r>
            <w:proofErr w:type="spellStart"/>
            <w:r w:rsidR="007C62B7">
              <w:t>America</w:t>
            </w:r>
            <w:proofErr w:type="spellEnd"/>
            <w:r>
              <w:t>”</w:t>
            </w:r>
          </w:p>
          <w:p w:rsidR="00DE56E1" w:rsidRPr="00D30A5E" w:rsidRDefault="00DE56E1" w:rsidP="000941D9">
            <w:r>
              <w:t>Ativo = “Marcado”</w:t>
            </w:r>
          </w:p>
          <w:p w:rsidR="00DE56E1" w:rsidRPr="00D30A5E" w:rsidRDefault="00DE56E1" w:rsidP="000941D9"/>
        </w:tc>
        <w:tc>
          <w:tcPr>
            <w:tcW w:w="769" w:type="pct"/>
            <w:tcMar>
              <w:top w:w="113" w:type="dxa"/>
            </w:tcMar>
            <w:vAlign w:val="center"/>
          </w:tcPr>
          <w:p w:rsidR="00DE56E1" w:rsidRDefault="00DE56E1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E56E1" w:rsidRDefault="00DE56E1" w:rsidP="000941D9">
            <w:r w:rsidRPr="00014CF5">
              <w:t>O sistema efetua o registro no banco de dados</w:t>
            </w:r>
            <w:r>
              <w:t xml:space="preserve"> e </w:t>
            </w:r>
            <w:r w:rsidRPr="00014CF5">
              <w:t>notifica ao usuário que o registro foi incluído com sucesso</w:t>
            </w:r>
            <w:r>
              <w:t>.</w:t>
            </w:r>
          </w:p>
        </w:tc>
      </w:tr>
      <w:tr w:rsidR="00DE56E1" w:rsidRPr="00520694" w:rsidTr="000941D9">
        <w:trPr>
          <w:cantSplit/>
        </w:trPr>
        <w:tc>
          <w:tcPr>
            <w:tcW w:w="225" w:type="pct"/>
            <w:vAlign w:val="center"/>
          </w:tcPr>
          <w:p w:rsidR="00DE56E1" w:rsidRDefault="00DE56E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08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E56E1" w:rsidRPr="00D30A5E" w:rsidRDefault="00DE56E1" w:rsidP="000941D9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Caso de Teste: </w:t>
            </w:r>
            <w:r w:rsidR="00F11A55" w:rsidRPr="00242288">
              <w:rPr>
                <w:i/>
              </w:rPr>
              <w:t>TC0</w:t>
            </w:r>
            <w:r w:rsidR="00F11A55">
              <w:rPr>
                <w:i/>
              </w:rPr>
              <w:t>9</w:t>
            </w:r>
            <w:r w:rsidR="00F11A55" w:rsidRPr="00242288">
              <w:rPr>
                <w:i/>
              </w:rPr>
              <w:t xml:space="preserve">- Manter </w:t>
            </w:r>
            <w:r w:rsidR="00F11A55">
              <w:rPr>
                <w:i/>
              </w:rPr>
              <w:t>Seguradora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E56E1" w:rsidRPr="00D30A5E" w:rsidRDefault="00DE56E1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DE56E1" w:rsidRDefault="00DE56E1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E56E1" w:rsidRDefault="00DE56E1" w:rsidP="000941D9">
            <w:r>
              <w:t>O sistema notifica que os campos obrigatórios não foram preenchidos.</w:t>
            </w:r>
          </w:p>
        </w:tc>
      </w:tr>
      <w:tr w:rsidR="00DE56E1" w:rsidRPr="00520694" w:rsidTr="000941D9">
        <w:trPr>
          <w:cantSplit/>
        </w:trPr>
        <w:tc>
          <w:tcPr>
            <w:tcW w:w="225" w:type="pct"/>
            <w:vAlign w:val="center"/>
          </w:tcPr>
          <w:p w:rsidR="00DE56E1" w:rsidRDefault="00DE56E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E56E1" w:rsidRPr="00D30A5E" w:rsidRDefault="00DE56E1" w:rsidP="000941D9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Caso de Teste: </w:t>
            </w:r>
            <w:r w:rsidR="00F11A55" w:rsidRPr="00242288">
              <w:rPr>
                <w:i/>
              </w:rPr>
              <w:t>TC0</w:t>
            </w:r>
            <w:r w:rsidR="00F11A55">
              <w:rPr>
                <w:i/>
              </w:rPr>
              <w:t>9</w:t>
            </w:r>
            <w:r w:rsidR="00F11A55" w:rsidRPr="00242288">
              <w:rPr>
                <w:i/>
              </w:rPr>
              <w:t xml:space="preserve">- Manter </w:t>
            </w:r>
            <w:r w:rsidR="00F11A55">
              <w:rPr>
                <w:i/>
              </w:rPr>
              <w:t>Seguradora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E56E1" w:rsidRDefault="00DE56E1" w:rsidP="000941D9">
            <w:r>
              <w:t>Valores dos campos:</w:t>
            </w:r>
          </w:p>
          <w:p w:rsidR="00DE56E1" w:rsidRDefault="00DE56E1" w:rsidP="000941D9">
            <w:r>
              <w:t>Descrição = “</w:t>
            </w:r>
            <w:r w:rsidR="007C62B7">
              <w:t>Sul América</w:t>
            </w:r>
            <w:r>
              <w:t>”</w:t>
            </w:r>
          </w:p>
          <w:p w:rsidR="00DE56E1" w:rsidRPr="00D30A5E" w:rsidRDefault="00DE56E1" w:rsidP="000941D9">
            <w:r>
              <w:t>Ativo = “</w:t>
            </w:r>
            <w:r w:rsidR="007C62B7">
              <w:t>M</w:t>
            </w:r>
            <w:r>
              <w:t>arcado”</w:t>
            </w:r>
          </w:p>
          <w:p w:rsidR="00DE56E1" w:rsidRPr="00D30A5E" w:rsidRDefault="00DE56E1" w:rsidP="000941D9"/>
        </w:tc>
        <w:tc>
          <w:tcPr>
            <w:tcW w:w="769" w:type="pct"/>
            <w:tcMar>
              <w:top w:w="113" w:type="dxa"/>
            </w:tcMar>
            <w:vAlign w:val="center"/>
          </w:tcPr>
          <w:p w:rsidR="00DE56E1" w:rsidRDefault="00DE56E1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E56E1" w:rsidRDefault="00DE56E1" w:rsidP="000941D9">
            <w:r w:rsidRPr="00014CF5">
              <w:t xml:space="preserve">O sistema </w:t>
            </w:r>
            <w:r>
              <w:t>atualiza</w:t>
            </w:r>
            <w:r w:rsidRPr="00014CF5">
              <w:t xml:space="preserve"> o registro no banco de dados</w:t>
            </w:r>
            <w:r>
              <w:t xml:space="preserve"> e </w:t>
            </w:r>
            <w:r w:rsidRPr="00014CF5">
              <w:t xml:space="preserve">notifica ao usuário que o registro foi </w:t>
            </w:r>
            <w:r>
              <w:t>alterado</w:t>
            </w:r>
            <w:r w:rsidRPr="00014CF5">
              <w:t xml:space="preserve"> com sucesso</w:t>
            </w:r>
            <w:r>
              <w:t>.</w:t>
            </w:r>
          </w:p>
        </w:tc>
      </w:tr>
      <w:tr w:rsidR="00DE56E1" w:rsidRPr="00520694" w:rsidTr="000941D9">
        <w:trPr>
          <w:cantSplit/>
        </w:trPr>
        <w:tc>
          <w:tcPr>
            <w:tcW w:w="225" w:type="pct"/>
            <w:vAlign w:val="center"/>
          </w:tcPr>
          <w:p w:rsidR="00DE56E1" w:rsidRDefault="00DE56E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E56E1" w:rsidRPr="00D30A5E" w:rsidRDefault="00DE56E1" w:rsidP="000941D9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Caso de Teste: </w:t>
            </w:r>
            <w:r w:rsidR="00F11A55" w:rsidRPr="00242288">
              <w:rPr>
                <w:i/>
              </w:rPr>
              <w:t>TC0</w:t>
            </w:r>
            <w:r w:rsidR="00F11A55">
              <w:rPr>
                <w:i/>
              </w:rPr>
              <w:t>9</w:t>
            </w:r>
            <w:r w:rsidR="00F11A55" w:rsidRPr="00242288">
              <w:rPr>
                <w:i/>
              </w:rPr>
              <w:t xml:space="preserve">- Manter </w:t>
            </w:r>
            <w:r w:rsidR="00F11A55">
              <w:rPr>
                <w:i/>
              </w:rPr>
              <w:t>Seguradora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E56E1" w:rsidRPr="00D30A5E" w:rsidRDefault="00DE56E1" w:rsidP="000941D9">
            <w:r w:rsidRPr="00437CFB">
              <w:t>Não preencher nenhum campo</w:t>
            </w:r>
            <w:r>
              <w:t>.</w:t>
            </w:r>
          </w:p>
          <w:p w:rsidR="00DE56E1" w:rsidRPr="00D30A5E" w:rsidRDefault="00DE56E1" w:rsidP="000941D9"/>
        </w:tc>
        <w:tc>
          <w:tcPr>
            <w:tcW w:w="769" w:type="pct"/>
            <w:tcMar>
              <w:top w:w="113" w:type="dxa"/>
            </w:tcMar>
            <w:vAlign w:val="center"/>
          </w:tcPr>
          <w:p w:rsidR="00DE56E1" w:rsidRDefault="00DE56E1" w:rsidP="000941D9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E56E1" w:rsidRDefault="00DE56E1" w:rsidP="000941D9">
            <w:r>
              <w:t>O sistema notifica que os campos obrigatórios não foram preenchidos.</w:t>
            </w:r>
          </w:p>
        </w:tc>
      </w:tr>
      <w:tr w:rsidR="00DE56E1" w:rsidRPr="00520694" w:rsidTr="000941D9">
        <w:trPr>
          <w:cantSplit/>
        </w:trPr>
        <w:tc>
          <w:tcPr>
            <w:tcW w:w="225" w:type="pct"/>
            <w:vAlign w:val="center"/>
          </w:tcPr>
          <w:p w:rsidR="00DE56E1" w:rsidRDefault="00DE56E1" w:rsidP="0009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E56E1" w:rsidRPr="00D30A5E" w:rsidRDefault="00DE56E1" w:rsidP="000941D9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ou 4 do Caso de </w:t>
            </w:r>
            <w:r w:rsidR="00F11A55" w:rsidRPr="00242288">
              <w:rPr>
                <w:i/>
              </w:rPr>
              <w:t>TC0</w:t>
            </w:r>
            <w:r w:rsidR="00F11A55">
              <w:rPr>
                <w:i/>
              </w:rPr>
              <w:t>9</w:t>
            </w:r>
            <w:r w:rsidR="00F11A55" w:rsidRPr="00242288">
              <w:rPr>
                <w:i/>
              </w:rPr>
              <w:t xml:space="preserve">- Manter </w:t>
            </w:r>
            <w:r w:rsidR="00F11A55">
              <w:rPr>
                <w:i/>
              </w:rPr>
              <w:t>Seguradora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E56E1" w:rsidRDefault="00DE56E1" w:rsidP="000941D9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DE56E1" w:rsidRDefault="00DE56E1" w:rsidP="000941D9">
            <w:r>
              <w:t>Clicar</w:t>
            </w:r>
            <w:r w:rsidRPr="00520694">
              <w:t xml:space="preserve"> no botão </w:t>
            </w:r>
            <w:r>
              <w:t>“Cancelar”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E56E1" w:rsidRDefault="00DE56E1" w:rsidP="002B5B26">
            <w:r>
              <w:t xml:space="preserve">O sistema fecha a tela de cadastro de </w:t>
            </w:r>
            <w:r w:rsidR="002B5B26">
              <w:t>seguradora</w:t>
            </w:r>
            <w:r>
              <w:t>.</w:t>
            </w:r>
          </w:p>
        </w:tc>
      </w:tr>
    </w:tbl>
    <w:p w:rsidR="00DE56E1" w:rsidRDefault="00DE56E1" w:rsidP="00D77421"/>
    <w:p w:rsidR="00AB0438" w:rsidRDefault="00AB0438" w:rsidP="00D77421"/>
    <w:p w:rsidR="00AB0438" w:rsidRDefault="00AB0438" w:rsidP="00AB0438">
      <w:pPr>
        <w:pStyle w:val="Ttulo3"/>
      </w:pPr>
      <w:bookmarkStart w:id="19" w:name="_Toc373925846"/>
      <w:r>
        <w:lastRenderedPageBreak/>
        <w:t>TC10 - Manter Atividade</w:t>
      </w:r>
      <w:bookmarkEnd w:id="1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"/>
        <w:gridCol w:w="1290"/>
        <w:gridCol w:w="1201"/>
        <w:gridCol w:w="2126"/>
        <w:gridCol w:w="1417"/>
        <w:gridCol w:w="2764"/>
      </w:tblGrid>
      <w:tr w:rsidR="00AB0438" w:rsidRPr="00520694" w:rsidTr="00EE15FA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AB0438" w:rsidRPr="00FE49DE" w:rsidRDefault="00AB0438" w:rsidP="00EE15F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AB0438" w:rsidRDefault="00AB0438" w:rsidP="00AB0438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UC06 – Manter Atividade</w:t>
            </w:r>
          </w:p>
        </w:tc>
      </w:tr>
      <w:tr w:rsidR="00AB0438" w:rsidRPr="00520694" w:rsidTr="00EE15FA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AB0438" w:rsidRPr="00FE49DE" w:rsidRDefault="00AB0438" w:rsidP="00EE15FA">
            <w:pPr>
              <w:rPr>
                <w:rFonts w:ascii="Arial" w:hAnsi="Arial" w:cs="Arial"/>
                <w:b/>
                <w:bCs/>
              </w:rPr>
            </w:pPr>
            <w:r w:rsidRPr="00FE49DE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AB0438" w:rsidRPr="006E75F8" w:rsidRDefault="00AB0438" w:rsidP="00EE15FA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1. </w:t>
            </w:r>
            <w:r w:rsidRPr="005068CE">
              <w:rPr>
                <w:rFonts w:ascii="Arial" w:hAnsi="Arial" w:cs="Arial"/>
                <w:iCs/>
              </w:rPr>
              <w:t xml:space="preserve">O usuário </w:t>
            </w:r>
            <w:proofErr w:type="spellStart"/>
            <w:r w:rsidRPr="005068CE">
              <w:rPr>
                <w:rFonts w:ascii="Arial" w:hAnsi="Arial" w:cs="Arial"/>
                <w:iCs/>
              </w:rPr>
              <w:t>logado</w:t>
            </w:r>
            <w:proofErr w:type="spellEnd"/>
            <w:r w:rsidRPr="005068CE">
              <w:rPr>
                <w:rFonts w:ascii="Arial" w:hAnsi="Arial" w:cs="Arial"/>
                <w:iCs/>
              </w:rPr>
              <w:t xml:space="preserve"> deve ter perfil de gerente para acessar a tela</w:t>
            </w:r>
            <w:r w:rsidRPr="00E022AE">
              <w:rPr>
                <w:rFonts w:ascii="Arial" w:hAnsi="Arial" w:cs="Arial"/>
                <w:iCs/>
              </w:rPr>
              <w:t>.</w:t>
            </w:r>
          </w:p>
        </w:tc>
      </w:tr>
      <w:tr w:rsidR="00AB0438" w:rsidRPr="00520694" w:rsidTr="00EE15FA">
        <w:trPr>
          <w:cantSplit/>
          <w:trHeight w:val="425"/>
        </w:trPr>
        <w:tc>
          <w:tcPr>
            <w:tcW w:w="225" w:type="pct"/>
            <w:shd w:val="clear" w:color="auto" w:fill="A6A6A6"/>
            <w:vAlign w:val="center"/>
          </w:tcPr>
          <w:p w:rsidR="00AB0438" w:rsidRPr="00520694" w:rsidRDefault="00AB0438" w:rsidP="00EE15FA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N</w:t>
            </w:r>
            <w:r>
              <w:rPr>
                <w:rFonts w:ascii="Arial" w:hAnsi="Arial" w:cs="Arial"/>
                <w:b/>
                <w:bCs/>
              </w:rPr>
              <w:t>.</w:t>
            </w:r>
            <w:r w:rsidRPr="00520694">
              <w:rPr>
                <w:rFonts w:ascii="Arial" w:hAnsi="Arial" w:cs="Arial"/>
                <w:b/>
                <w:bCs/>
              </w:rPr>
              <w:t>º</w:t>
            </w:r>
          </w:p>
        </w:tc>
        <w:tc>
          <w:tcPr>
            <w:tcW w:w="1352" w:type="pct"/>
            <w:gridSpan w:val="2"/>
            <w:shd w:val="clear" w:color="auto" w:fill="A6A6A6"/>
            <w:vAlign w:val="center"/>
          </w:tcPr>
          <w:p w:rsidR="00AB0438" w:rsidRPr="00520694" w:rsidRDefault="00AB0438" w:rsidP="00EE15FA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1154" w:type="pct"/>
            <w:shd w:val="clear" w:color="auto" w:fill="A6A6A6"/>
            <w:vAlign w:val="center"/>
          </w:tcPr>
          <w:p w:rsidR="00AB0438" w:rsidRPr="00520694" w:rsidRDefault="00AB0438" w:rsidP="00EE15FA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Entrada</w:t>
            </w:r>
          </w:p>
        </w:tc>
        <w:tc>
          <w:tcPr>
            <w:tcW w:w="769" w:type="pct"/>
            <w:shd w:val="clear" w:color="auto" w:fill="A6A6A6"/>
            <w:vAlign w:val="center"/>
          </w:tcPr>
          <w:p w:rsidR="00AB0438" w:rsidRPr="00520694" w:rsidRDefault="00AB0438" w:rsidP="00EE15FA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Ação</w:t>
            </w:r>
          </w:p>
        </w:tc>
        <w:tc>
          <w:tcPr>
            <w:tcW w:w="1500" w:type="pct"/>
            <w:shd w:val="clear" w:color="auto" w:fill="A6A6A6"/>
            <w:vAlign w:val="center"/>
          </w:tcPr>
          <w:p w:rsidR="00AB0438" w:rsidRPr="00520694" w:rsidRDefault="00AB0438" w:rsidP="00EE15FA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Resultado Esperado</w:t>
            </w:r>
          </w:p>
        </w:tc>
      </w:tr>
      <w:tr w:rsidR="00AB0438" w:rsidRPr="00520694" w:rsidTr="00EE15FA">
        <w:trPr>
          <w:cantSplit/>
        </w:trPr>
        <w:tc>
          <w:tcPr>
            <w:tcW w:w="225" w:type="pct"/>
            <w:vAlign w:val="center"/>
          </w:tcPr>
          <w:p w:rsidR="00AB0438" w:rsidRDefault="00AB0438" w:rsidP="00EE15F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AB0438" w:rsidRPr="00D30A5E" w:rsidRDefault="00AB0438" w:rsidP="002B5B26">
            <w:r>
              <w:t xml:space="preserve">O passo </w:t>
            </w:r>
            <w:proofErr w:type="gramStart"/>
            <w:r w:rsidR="002B5B26">
              <w:t>8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AB0438" w:rsidRPr="00D30A5E" w:rsidRDefault="00AB0438" w:rsidP="00EE15FA">
            <w:r w:rsidRPr="00437CFB">
              <w:t xml:space="preserve">Preencher campo de </w:t>
            </w:r>
            <w:r>
              <w:t>p</w:t>
            </w:r>
            <w:r w:rsidRPr="00437CFB">
              <w:t>esquisa com</w:t>
            </w:r>
            <w:r>
              <w:t xml:space="preserve"> </w:t>
            </w:r>
            <w:r w:rsidRPr="00437CFB">
              <w:t>valores diversos para simular buscas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AB0438" w:rsidRDefault="00AB0438" w:rsidP="00EE15FA">
            <w:r>
              <w:t>Clicar</w:t>
            </w:r>
            <w:r w:rsidRPr="00520694">
              <w:t xml:space="preserve"> no botão </w:t>
            </w:r>
            <w:r>
              <w:t>“</w:t>
            </w:r>
            <w:r w:rsidRPr="00437CFB">
              <w:t>Pesquisar</w:t>
            </w:r>
            <w:r>
              <w:t>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AB0438" w:rsidRDefault="00AB0438" w:rsidP="00EE15FA">
            <w:r>
              <w:t>O sistema seleciona registros que atendam o filtro da pesquisa e monta a grid de resultado.</w:t>
            </w:r>
          </w:p>
        </w:tc>
      </w:tr>
      <w:tr w:rsidR="00AB0438" w:rsidRPr="00520694" w:rsidTr="00EE15FA">
        <w:trPr>
          <w:cantSplit/>
        </w:trPr>
        <w:tc>
          <w:tcPr>
            <w:tcW w:w="225" w:type="pct"/>
            <w:vAlign w:val="center"/>
          </w:tcPr>
          <w:p w:rsidR="00AB0438" w:rsidRDefault="00AB0438" w:rsidP="00EE15F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AB0438" w:rsidRDefault="00AB0438" w:rsidP="002B5B26">
            <w:r>
              <w:t xml:space="preserve">O passo </w:t>
            </w:r>
            <w:proofErr w:type="gramStart"/>
            <w:r w:rsidR="002B5B26">
              <w:t>8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AB0438" w:rsidRPr="00437CFB" w:rsidRDefault="00AB0438" w:rsidP="00EE15FA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AB0438" w:rsidRDefault="00AB0438" w:rsidP="00EE15FA">
            <w:r>
              <w:t>Clicar no botão “Novo”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AB0438" w:rsidRDefault="00AB0438" w:rsidP="002B5B26">
            <w:r>
              <w:t xml:space="preserve">O sistema abre a tela de cadastro de </w:t>
            </w:r>
            <w:r w:rsidR="002B5B26">
              <w:t>atividade</w:t>
            </w:r>
            <w:r>
              <w:t>.</w:t>
            </w:r>
          </w:p>
        </w:tc>
      </w:tr>
      <w:tr w:rsidR="00AB0438" w:rsidRPr="00520694" w:rsidTr="00EE15FA">
        <w:trPr>
          <w:cantSplit/>
        </w:trPr>
        <w:tc>
          <w:tcPr>
            <w:tcW w:w="225" w:type="pct"/>
            <w:vAlign w:val="center"/>
          </w:tcPr>
          <w:p w:rsidR="00AB0438" w:rsidRDefault="00AB0438" w:rsidP="00EE15F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03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AB0438" w:rsidRPr="00D30A5E" w:rsidRDefault="00AB0438" w:rsidP="002B5B26">
            <w:r>
              <w:t xml:space="preserve">O passo </w:t>
            </w:r>
            <w:proofErr w:type="gramStart"/>
            <w:r w:rsidR="002B5B26">
              <w:t>8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AB0438" w:rsidRPr="00D30A5E" w:rsidRDefault="00AB0438" w:rsidP="00EE15FA">
            <w:r w:rsidRPr="00437CFB">
              <w:t xml:space="preserve">Preencher campo de </w:t>
            </w:r>
            <w:r>
              <w:t>p</w:t>
            </w:r>
            <w:r w:rsidRPr="00437CFB">
              <w:t>esquisa com</w:t>
            </w:r>
            <w:r>
              <w:t xml:space="preserve"> </w:t>
            </w:r>
            <w:r w:rsidRPr="00437CFB">
              <w:t>valores diversos para simular buscas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AB0438" w:rsidRDefault="00AB0438" w:rsidP="00EE15FA">
            <w:r>
              <w:t>Clicar</w:t>
            </w:r>
            <w:r w:rsidRPr="00520694">
              <w:t xml:space="preserve"> no botão </w:t>
            </w:r>
            <w:r>
              <w:t>“Limpar”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AB0438" w:rsidRDefault="00AB0438" w:rsidP="002B5B26">
            <w:r>
              <w:t xml:space="preserve">O sistema limpa todos os campos de filtro da tela e monta a grid de resultado com todas as </w:t>
            </w:r>
            <w:r w:rsidR="002B5B26">
              <w:t>atividades</w:t>
            </w:r>
            <w:r>
              <w:t>.</w:t>
            </w:r>
          </w:p>
        </w:tc>
      </w:tr>
      <w:tr w:rsidR="00AB0438" w:rsidRPr="00520694" w:rsidTr="00EE15FA">
        <w:trPr>
          <w:cantSplit/>
        </w:trPr>
        <w:tc>
          <w:tcPr>
            <w:tcW w:w="225" w:type="pct"/>
            <w:vAlign w:val="center"/>
          </w:tcPr>
          <w:p w:rsidR="00AB0438" w:rsidRDefault="00AB0438" w:rsidP="00EE15F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AB0438" w:rsidRDefault="00AB0438" w:rsidP="002B5B26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</w:t>
            </w:r>
            <w:r w:rsidR="002B5B26">
              <w:rPr>
                <w:i/>
              </w:rPr>
              <w:t>10</w:t>
            </w:r>
            <w:r w:rsidRPr="00242288">
              <w:rPr>
                <w:i/>
              </w:rPr>
              <w:t xml:space="preserve">- Manter </w:t>
            </w:r>
            <w:r w:rsidR="002B5B26">
              <w:rPr>
                <w:i/>
              </w:rPr>
              <w:t>Atividade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AB0438" w:rsidRPr="00437CFB" w:rsidRDefault="00AB0438" w:rsidP="00EE15FA">
            <w:r>
              <w:t>Selecionar um dos registros da</w:t>
            </w:r>
            <w:r w:rsidRPr="00831D35">
              <w:t xml:space="preserve"> grid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AB0438" w:rsidRDefault="00AB0438" w:rsidP="00EE15FA">
            <w:r>
              <w:t>Clicar no botão</w:t>
            </w:r>
          </w:p>
          <w:p w:rsidR="00AB0438" w:rsidRDefault="00AB0438" w:rsidP="00EE15FA">
            <w:r>
              <w:t>“Editar”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AB0438" w:rsidRDefault="00AB0438" w:rsidP="002B5B26">
            <w:r>
              <w:t xml:space="preserve">O sistema abre a tela de cadastro de </w:t>
            </w:r>
            <w:r w:rsidR="002B5B26">
              <w:t>atividade</w:t>
            </w:r>
            <w:r>
              <w:t xml:space="preserve"> com os dados da </w:t>
            </w:r>
            <w:r w:rsidR="002B5B26">
              <w:t>atividade</w:t>
            </w:r>
            <w:r>
              <w:t xml:space="preserve"> preenchida.</w:t>
            </w:r>
          </w:p>
        </w:tc>
      </w:tr>
      <w:tr w:rsidR="00AB0438" w:rsidRPr="00520694" w:rsidTr="00EE15FA">
        <w:trPr>
          <w:cantSplit/>
        </w:trPr>
        <w:tc>
          <w:tcPr>
            <w:tcW w:w="225" w:type="pct"/>
            <w:vAlign w:val="center"/>
          </w:tcPr>
          <w:p w:rsidR="00AB0438" w:rsidRDefault="00AB0438" w:rsidP="00EE15F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AB0438" w:rsidRDefault="00AB0438" w:rsidP="00EE15FA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="002B5B26" w:rsidRPr="00242288">
              <w:rPr>
                <w:i/>
              </w:rPr>
              <w:t>TC</w:t>
            </w:r>
            <w:r w:rsidR="002B5B26">
              <w:rPr>
                <w:i/>
              </w:rPr>
              <w:t>10</w:t>
            </w:r>
            <w:r w:rsidR="002B5B26" w:rsidRPr="00242288">
              <w:rPr>
                <w:i/>
              </w:rPr>
              <w:t xml:space="preserve">- Manter </w:t>
            </w:r>
            <w:r w:rsidR="002B5B26">
              <w:rPr>
                <w:i/>
              </w:rPr>
              <w:t>Atividade</w:t>
            </w:r>
            <w:r w:rsidR="002B5B26">
              <w:t xml:space="preserve"> </w:t>
            </w:r>
            <w:r>
              <w:t>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AB0438" w:rsidRPr="00437CFB" w:rsidRDefault="00AB0438" w:rsidP="00EE15FA">
            <w:r>
              <w:t>Selecionar um dos registros da</w:t>
            </w:r>
            <w:r w:rsidRPr="00831D35">
              <w:t xml:space="preserve"> grid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AB0438" w:rsidRDefault="00AB0438" w:rsidP="00EE15FA">
            <w:r>
              <w:t>Clicar no botão</w:t>
            </w:r>
          </w:p>
          <w:p w:rsidR="00AB0438" w:rsidRDefault="00AB0438" w:rsidP="00EE15FA">
            <w:r>
              <w:t>“Excluir”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AB0438" w:rsidRDefault="00AB0438" w:rsidP="00EE15FA">
            <w:r>
              <w:t>O sistema solicita confirmação do usuário e, no caso da confirmação, exclui o registro no banco de dados.</w:t>
            </w:r>
          </w:p>
        </w:tc>
      </w:tr>
      <w:tr w:rsidR="00AB0438" w:rsidRPr="00520694" w:rsidTr="00EE15FA">
        <w:trPr>
          <w:cantSplit/>
        </w:trPr>
        <w:tc>
          <w:tcPr>
            <w:tcW w:w="225" w:type="pct"/>
            <w:vAlign w:val="center"/>
          </w:tcPr>
          <w:p w:rsidR="00AB0438" w:rsidRDefault="00AB0438" w:rsidP="00EE15F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AB0438" w:rsidRDefault="00AB0438" w:rsidP="00EE15FA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="002B5B26" w:rsidRPr="00242288">
              <w:rPr>
                <w:i/>
              </w:rPr>
              <w:t>TC</w:t>
            </w:r>
            <w:r w:rsidR="002B5B26">
              <w:rPr>
                <w:i/>
              </w:rPr>
              <w:t>10</w:t>
            </w:r>
            <w:r w:rsidR="002B5B26" w:rsidRPr="00242288">
              <w:rPr>
                <w:i/>
              </w:rPr>
              <w:t xml:space="preserve">- Manter </w:t>
            </w:r>
            <w:r w:rsidR="002B5B26">
              <w:rPr>
                <w:i/>
              </w:rPr>
              <w:t>Atividade</w:t>
            </w:r>
            <w:r w:rsidR="002B5B26">
              <w:t xml:space="preserve"> </w:t>
            </w:r>
            <w:r>
              <w:t>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AB0438" w:rsidRDefault="00AB0438" w:rsidP="002B5B26">
            <w:r>
              <w:t xml:space="preserve">Selecionar uma </w:t>
            </w:r>
            <w:r w:rsidR="002B5B26">
              <w:t>atividade</w:t>
            </w:r>
            <w:r>
              <w:t xml:space="preserve"> da grid onde está sendo utilizado no cadastro </w:t>
            </w:r>
            <w:r w:rsidR="002B5B26">
              <w:t>de configurações</w:t>
            </w:r>
            <w:r>
              <w:t xml:space="preserve">. 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AB0438" w:rsidRDefault="00AB0438" w:rsidP="00EE15FA">
            <w:r>
              <w:t>Clicar no botão</w:t>
            </w:r>
          </w:p>
          <w:p w:rsidR="00AB0438" w:rsidRDefault="00AB0438" w:rsidP="00EE15FA">
            <w:r>
              <w:t>“Excluir”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AB0438" w:rsidRDefault="00AB0438" w:rsidP="00EE15FA">
            <w:r>
              <w:t>O sistema exibe a mensagem “</w:t>
            </w:r>
            <w:r w:rsidRPr="00000FA5">
              <w:t>Este registro esta associado a outros cadastros. Exclusão não permitida</w:t>
            </w:r>
            <w:r>
              <w:t>.”.</w:t>
            </w:r>
          </w:p>
        </w:tc>
      </w:tr>
      <w:tr w:rsidR="00AB0438" w:rsidRPr="00520694" w:rsidTr="00EE15FA">
        <w:trPr>
          <w:cantSplit/>
        </w:trPr>
        <w:tc>
          <w:tcPr>
            <w:tcW w:w="225" w:type="pct"/>
            <w:vAlign w:val="center"/>
          </w:tcPr>
          <w:p w:rsidR="00AB0438" w:rsidRDefault="00AB0438" w:rsidP="00EE15F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07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AB0438" w:rsidRPr="00D30A5E" w:rsidRDefault="00AB0438" w:rsidP="00EE15FA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Caso de Teste: </w:t>
            </w:r>
            <w:r w:rsidR="002B5B26" w:rsidRPr="00242288">
              <w:rPr>
                <w:i/>
              </w:rPr>
              <w:t>TC</w:t>
            </w:r>
            <w:r w:rsidR="002B5B26">
              <w:rPr>
                <w:i/>
              </w:rPr>
              <w:t>10</w:t>
            </w:r>
            <w:r w:rsidR="002B5B26" w:rsidRPr="00242288">
              <w:rPr>
                <w:i/>
              </w:rPr>
              <w:t xml:space="preserve">- Manter </w:t>
            </w:r>
            <w:r w:rsidR="002B5B26">
              <w:rPr>
                <w:i/>
              </w:rPr>
              <w:t>Atividade</w:t>
            </w:r>
            <w:r w:rsidR="002B5B26">
              <w:t xml:space="preserve"> </w:t>
            </w:r>
            <w:r>
              <w:t>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AB0438" w:rsidRDefault="00AB0438" w:rsidP="00EE15FA">
            <w:r>
              <w:t>Valores dos campos:</w:t>
            </w:r>
          </w:p>
          <w:p w:rsidR="00AB0438" w:rsidRDefault="00AB0438" w:rsidP="00EE15FA">
            <w:r>
              <w:t>Descrição = “</w:t>
            </w:r>
            <w:r w:rsidR="002B5B26">
              <w:t>Desmontar Veículo</w:t>
            </w:r>
            <w:r>
              <w:t>”</w:t>
            </w:r>
          </w:p>
          <w:p w:rsidR="002B5B26" w:rsidRDefault="002B5B26" w:rsidP="00EE15FA">
            <w:r>
              <w:t xml:space="preserve">Visível </w:t>
            </w:r>
            <w:proofErr w:type="spellStart"/>
            <w:proofErr w:type="gramStart"/>
            <w:r>
              <w:t>WebSite</w:t>
            </w:r>
            <w:proofErr w:type="spellEnd"/>
            <w:proofErr w:type="gramEnd"/>
            <w:r>
              <w:t xml:space="preserve"> = “Marcado”</w:t>
            </w:r>
          </w:p>
          <w:p w:rsidR="00AB0438" w:rsidRPr="00D30A5E" w:rsidRDefault="00AB0438" w:rsidP="00EE15FA">
            <w:r>
              <w:t>Ativo = “Marcado”</w:t>
            </w:r>
          </w:p>
          <w:p w:rsidR="00AB0438" w:rsidRPr="00D30A5E" w:rsidRDefault="00AB0438" w:rsidP="00EE15FA"/>
        </w:tc>
        <w:tc>
          <w:tcPr>
            <w:tcW w:w="769" w:type="pct"/>
            <w:tcMar>
              <w:top w:w="113" w:type="dxa"/>
            </w:tcMar>
            <w:vAlign w:val="center"/>
          </w:tcPr>
          <w:p w:rsidR="00AB0438" w:rsidRDefault="00AB0438" w:rsidP="00EE15FA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AB0438" w:rsidRDefault="00AB0438" w:rsidP="00EE15FA">
            <w:r w:rsidRPr="00014CF5">
              <w:t>O sistema efetua o registro no banco de dados</w:t>
            </w:r>
            <w:r>
              <w:t xml:space="preserve"> e </w:t>
            </w:r>
            <w:r w:rsidRPr="00014CF5">
              <w:t>notifica ao usuário que o registro foi incluído com sucesso</w:t>
            </w:r>
            <w:r>
              <w:t>.</w:t>
            </w:r>
          </w:p>
        </w:tc>
      </w:tr>
      <w:tr w:rsidR="00AB0438" w:rsidRPr="00520694" w:rsidTr="00EE15FA">
        <w:trPr>
          <w:cantSplit/>
        </w:trPr>
        <w:tc>
          <w:tcPr>
            <w:tcW w:w="225" w:type="pct"/>
            <w:vAlign w:val="center"/>
          </w:tcPr>
          <w:p w:rsidR="00AB0438" w:rsidRDefault="00AB0438" w:rsidP="00EE15F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08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AB0438" w:rsidRPr="00D30A5E" w:rsidRDefault="00AB0438" w:rsidP="00EE15FA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Caso de Teste: </w:t>
            </w:r>
            <w:r w:rsidR="002B5B26" w:rsidRPr="00242288">
              <w:rPr>
                <w:i/>
              </w:rPr>
              <w:t>TC</w:t>
            </w:r>
            <w:r w:rsidR="002B5B26">
              <w:rPr>
                <w:i/>
              </w:rPr>
              <w:t>10</w:t>
            </w:r>
            <w:r w:rsidR="002B5B26" w:rsidRPr="00242288">
              <w:rPr>
                <w:i/>
              </w:rPr>
              <w:t xml:space="preserve">- Manter </w:t>
            </w:r>
            <w:r w:rsidR="002B5B26">
              <w:rPr>
                <w:i/>
              </w:rPr>
              <w:t>Atividade</w:t>
            </w:r>
            <w:r w:rsidR="002B5B26">
              <w:t xml:space="preserve"> </w:t>
            </w:r>
            <w:r>
              <w:t>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AB0438" w:rsidRPr="00D30A5E" w:rsidRDefault="00AB0438" w:rsidP="00EE15FA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AB0438" w:rsidRDefault="00AB0438" w:rsidP="00EE15FA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AB0438" w:rsidRDefault="00AB0438" w:rsidP="00EE15FA">
            <w:r>
              <w:t>O sistema notifica que os campos obrigatórios não foram preenchidos.</w:t>
            </w:r>
          </w:p>
        </w:tc>
      </w:tr>
      <w:tr w:rsidR="00AB0438" w:rsidRPr="00520694" w:rsidTr="00EE15FA">
        <w:trPr>
          <w:cantSplit/>
        </w:trPr>
        <w:tc>
          <w:tcPr>
            <w:tcW w:w="225" w:type="pct"/>
            <w:vAlign w:val="center"/>
          </w:tcPr>
          <w:p w:rsidR="00AB0438" w:rsidRDefault="00AB0438" w:rsidP="00EE15F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AB0438" w:rsidRPr="00D30A5E" w:rsidRDefault="00AB0438" w:rsidP="00EE15FA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Caso de Teste: </w:t>
            </w:r>
            <w:r w:rsidR="002B5B26" w:rsidRPr="00242288">
              <w:rPr>
                <w:i/>
              </w:rPr>
              <w:t>TC</w:t>
            </w:r>
            <w:r w:rsidR="002B5B26">
              <w:rPr>
                <w:i/>
              </w:rPr>
              <w:t>10</w:t>
            </w:r>
            <w:r w:rsidR="002B5B26" w:rsidRPr="00242288">
              <w:rPr>
                <w:i/>
              </w:rPr>
              <w:t xml:space="preserve">- Manter </w:t>
            </w:r>
            <w:r w:rsidR="002B5B26">
              <w:rPr>
                <w:i/>
              </w:rPr>
              <w:t>Atividade</w:t>
            </w:r>
            <w:r w:rsidR="002B5B26">
              <w:t xml:space="preserve"> </w:t>
            </w:r>
            <w:r>
              <w:t>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AB0438" w:rsidRDefault="00AB0438" w:rsidP="00EE15FA">
            <w:r>
              <w:t>Valores dos campos:</w:t>
            </w:r>
          </w:p>
          <w:p w:rsidR="00AB0438" w:rsidRPr="00D30A5E" w:rsidRDefault="00AB0438" w:rsidP="00EE15FA">
            <w:r>
              <w:t>Ativo = “</w:t>
            </w:r>
            <w:r w:rsidR="002B5B26">
              <w:t>Desm</w:t>
            </w:r>
            <w:r>
              <w:t>arcado”</w:t>
            </w:r>
          </w:p>
          <w:p w:rsidR="00AB0438" w:rsidRPr="00D30A5E" w:rsidRDefault="00AB0438" w:rsidP="00EE15FA"/>
        </w:tc>
        <w:tc>
          <w:tcPr>
            <w:tcW w:w="769" w:type="pct"/>
            <w:tcMar>
              <w:top w:w="113" w:type="dxa"/>
            </w:tcMar>
            <w:vAlign w:val="center"/>
          </w:tcPr>
          <w:p w:rsidR="00AB0438" w:rsidRDefault="00AB0438" w:rsidP="00EE15FA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AB0438" w:rsidRDefault="00AB0438" w:rsidP="00EE15FA">
            <w:r w:rsidRPr="00014CF5">
              <w:t xml:space="preserve">O sistema </w:t>
            </w:r>
            <w:r>
              <w:t>atualiza</w:t>
            </w:r>
            <w:r w:rsidRPr="00014CF5">
              <w:t xml:space="preserve"> o registro no banco de dados</w:t>
            </w:r>
            <w:r>
              <w:t xml:space="preserve"> e </w:t>
            </w:r>
            <w:r w:rsidRPr="00014CF5">
              <w:t xml:space="preserve">notifica ao usuário que o registro foi </w:t>
            </w:r>
            <w:r>
              <w:t>alterado</w:t>
            </w:r>
            <w:r w:rsidRPr="00014CF5">
              <w:t xml:space="preserve"> com sucesso</w:t>
            </w:r>
            <w:r>
              <w:t>.</w:t>
            </w:r>
          </w:p>
        </w:tc>
      </w:tr>
      <w:tr w:rsidR="00AB0438" w:rsidRPr="00520694" w:rsidTr="00EE15FA">
        <w:trPr>
          <w:cantSplit/>
        </w:trPr>
        <w:tc>
          <w:tcPr>
            <w:tcW w:w="225" w:type="pct"/>
            <w:vAlign w:val="center"/>
          </w:tcPr>
          <w:p w:rsidR="00AB0438" w:rsidRDefault="00AB0438" w:rsidP="00EE15F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AB0438" w:rsidRPr="00D30A5E" w:rsidRDefault="00AB0438" w:rsidP="00EE15FA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Caso de Teste: </w:t>
            </w:r>
            <w:r w:rsidR="002B5B26" w:rsidRPr="00242288">
              <w:rPr>
                <w:i/>
              </w:rPr>
              <w:t>TC</w:t>
            </w:r>
            <w:r w:rsidR="002B5B26">
              <w:rPr>
                <w:i/>
              </w:rPr>
              <w:t>10</w:t>
            </w:r>
            <w:r w:rsidR="002B5B26" w:rsidRPr="00242288">
              <w:rPr>
                <w:i/>
              </w:rPr>
              <w:t xml:space="preserve">- Manter </w:t>
            </w:r>
            <w:r w:rsidR="002B5B26">
              <w:rPr>
                <w:i/>
              </w:rPr>
              <w:t>Atividade</w:t>
            </w:r>
            <w:r w:rsidR="002B5B26">
              <w:t xml:space="preserve"> </w:t>
            </w:r>
            <w:r>
              <w:t>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AB0438" w:rsidRPr="00D30A5E" w:rsidRDefault="00AB0438" w:rsidP="00EE15FA">
            <w:r w:rsidRPr="00437CFB">
              <w:t>Não preencher nenhum campo</w:t>
            </w:r>
            <w:r>
              <w:t>.</w:t>
            </w:r>
          </w:p>
          <w:p w:rsidR="00AB0438" w:rsidRPr="00D30A5E" w:rsidRDefault="00AB0438" w:rsidP="00EE15FA"/>
        </w:tc>
        <w:tc>
          <w:tcPr>
            <w:tcW w:w="769" w:type="pct"/>
            <w:tcMar>
              <w:top w:w="113" w:type="dxa"/>
            </w:tcMar>
            <w:vAlign w:val="center"/>
          </w:tcPr>
          <w:p w:rsidR="00AB0438" w:rsidRDefault="00AB0438" w:rsidP="00EE15FA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AB0438" w:rsidRDefault="00AB0438" w:rsidP="00EE15FA">
            <w:r>
              <w:t>O sistema notifica que os campos obrigatórios não foram preenchidos.</w:t>
            </w:r>
          </w:p>
        </w:tc>
      </w:tr>
      <w:tr w:rsidR="00AB0438" w:rsidRPr="00520694" w:rsidTr="00EE15FA">
        <w:trPr>
          <w:cantSplit/>
        </w:trPr>
        <w:tc>
          <w:tcPr>
            <w:tcW w:w="225" w:type="pct"/>
            <w:vAlign w:val="center"/>
          </w:tcPr>
          <w:p w:rsidR="00AB0438" w:rsidRDefault="00AB0438" w:rsidP="00EE15F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AB0438" w:rsidRPr="00D30A5E" w:rsidRDefault="00AB0438" w:rsidP="00EE15FA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ou 4 do Caso de </w:t>
            </w:r>
            <w:r w:rsidR="002B5B26" w:rsidRPr="00242288">
              <w:rPr>
                <w:i/>
              </w:rPr>
              <w:t>TC</w:t>
            </w:r>
            <w:r w:rsidR="002B5B26">
              <w:rPr>
                <w:i/>
              </w:rPr>
              <w:t>10</w:t>
            </w:r>
            <w:r w:rsidR="002B5B26" w:rsidRPr="00242288">
              <w:rPr>
                <w:i/>
              </w:rPr>
              <w:t xml:space="preserve">- Manter </w:t>
            </w:r>
            <w:r w:rsidR="002B5B26">
              <w:rPr>
                <w:i/>
              </w:rPr>
              <w:t>Atividade</w:t>
            </w:r>
            <w:r w:rsidR="002B5B26">
              <w:t xml:space="preserve"> </w:t>
            </w:r>
            <w:r>
              <w:t>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AB0438" w:rsidRDefault="00AB0438" w:rsidP="00EE15FA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AB0438" w:rsidRDefault="00AB0438" w:rsidP="00EE15FA">
            <w:r>
              <w:t>Clicar</w:t>
            </w:r>
            <w:r w:rsidRPr="00520694">
              <w:t xml:space="preserve"> no botão </w:t>
            </w:r>
            <w:r>
              <w:t>“Cancelar”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AB0438" w:rsidRDefault="00AB0438" w:rsidP="002B5B26">
            <w:r>
              <w:t xml:space="preserve">O sistema fecha a tela de cadastro de </w:t>
            </w:r>
            <w:r w:rsidR="002B5B26">
              <w:t>atividade</w:t>
            </w:r>
            <w:r>
              <w:t>.</w:t>
            </w:r>
          </w:p>
        </w:tc>
      </w:tr>
    </w:tbl>
    <w:p w:rsidR="003771D0" w:rsidRDefault="003771D0" w:rsidP="003771D0">
      <w:pPr>
        <w:pStyle w:val="Ttulo3"/>
      </w:pPr>
      <w:bookmarkStart w:id="20" w:name="_Toc373925847"/>
      <w:r>
        <w:lastRenderedPageBreak/>
        <w:t>TC11 - Manter Configurações</w:t>
      </w:r>
      <w:bookmarkEnd w:id="2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"/>
        <w:gridCol w:w="1290"/>
        <w:gridCol w:w="1201"/>
        <w:gridCol w:w="2126"/>
        <w:gridCol w:w="1417"/>
        <w:gridCol w:w="2764"/>
      </w:tblGrid>
      <w:tr w:rsidR="00107D61" w:rsidRPr="00520694" w:rsidTr="00354E9F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107D61" w:rsidRPr="00FE49DE" w:rsidRDefault="00107D61" w:rsidP="00354E9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107D61" w:rsidRDefault="00107D61" w:rsidP="00107D61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UC17 – </w:t>
            </w:r>
            <w:r>
              <w:t>Manter Configurações</w:t>
            </w:r>
          </w:p>
        </w:tc>
      </w:tr>
      <w:tr w:rsidR="00107D61" w:rsidRPr="00520694" w:rsidTr="00354E9F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107D61" w:rsidRPr="00FE49DE" w:rsidRDefault="00107D61" w:rsidP="00354E9F">
            <w:pPr>
              <w:rPr>
                <w:rFonts w:ascii="Arial" w:hAnsi="Arial" w:cs="Arial"/>
                <w:b/>
                <w:bCs/>
              </w:rPr>
            </w:pPr>
            <w:r w:rsidRPr="00FE49DE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107D61" w:rsidRPr="006E75F8" w:rsidRDefault="00107D61" w:rsidP="00354E9F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1. </w:t>
            </w:r>
            <w:r w:rsidRPr="005068CE">
              <w:rPr>
                <w:rFonts w:ascii="Arial" w:hAnsi="Arial" w:cs="Arial"/>
                <w:iCs/>
              </w:rPr>
              <w:t xml:space="preserve">O usuário </w:t>
            </w:r>
            <w:proofErr w:type="spellStart"/>
            <w:r w:rsidRPr="005068CE">
              <w:rPr>
                <w:rFonts w:ascii="Arial" w:hAnsi="Arial" w:cs="Arial"/>
                <w:iCs/>
              </w:rPr>
              <w:t>logado</w:t>
            </w:r>
            <w:proofErr w:type="spellEnd"/>
            <w:r w:rsidRPr="005068CE">
              <w:rPr>
                <w:rFonts w:ascii="Arial" w:hAnsi="Arial" w:cs="Arial"/>
                <w:iCs/>
              </w:rPr>
              <w:t xml:space="preserve"> deve ter perfil de gerente para acessar a tela</w:t>
            </w:r>
            <w:r w:rsidRPr="00E022AE">
              <w:rPr>
                <w:rFonts w:ascii="Arial" w:hAnsi="Arial" w:cs="Arial"/>
                <w:iCs/>
              </w:rPr>
              <w:t>.</w:t>
            </w:r>
          </w:p>
        </w:tc>
      </w:tr>
      <w:tr w:rsidR="00107D61" w:rsidRPr="00520694" w:rsidTr="00354E9F">
        <w:trPr>
          <w:cantSplit/>
          <w:trHeight w:val="425"/>
        </w:trPr>
        <w:tc>
          <w:tcPr>
            <w:tcW w:w="225" w:type="pct"/>
            <w:shd w:val="clear" w:color="auto" w:fill="A6A6A6"/>
            <w:vAlign w:val="center"/>
          </w:tcPr>
          <w:p w:rsidR="00107D61" w:rsidRPr="00520694" w:rsidRDefault="00107D61" w:rsidP="00354E9F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N</w:t>
            </w:r>
            <w:r>
              <w:rPr>
                <w:rFonts w:ascii="Arial" w:hAnsi="Arial" w:cs="Arial"/>
                <w:b/>
                <w:bCs/>
              </w:rPr>
              <w:t>.</w:t>
            </w:r>
            <w:r w:rsidRPr="00520694">
              <w:rPr>
                <w:rFonts w:ascii="Arial" w:hAnsi="Arial" w:cs="Arial"/>
                <w:b/>
                <w:bCs/>
              </w:rPr>
              <w:t>º</w:t>
            </w:r>
          </w:p>
        </w:tc>
        <w:tc>
          <w:tcPr>
            <w:tcW w:w="1352" w:type="pct"/>
            <w:gridSpan w:val="2"/>
            <w:shd w:val="clear" w:color="auto" w:fill="A6A6A6"/>
            <w:vAlign w:val="center"/>
          </w:tcPr>
          <w:p w:rsidR="00107D61" w:rsidRPr="00520694" w:rsidRDefault="00107D61" w:rsidP="00354E9F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1154" w:type="pct"/>
            <w:shd w:val="clear" w:color="auto" w:fill="A6A6A6"/>
            <w:vAlign w:val="center"/>
          </w:tcPr>
          <w:p w:rsidR="00107D61" w:rsidRPr="00520694" w:rsidRDefault="00107D61" w:rsidP="00354E9F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Entrada</w:t>
            </w:r>
          </w:p>
        </w:tc>
        <w:tc>
          <w:tcPr>
            <w:tcW w:w="769" w:type="pct"/>
            <w:shd w:val="clear" w:color="auto" w:fill="A6A6A6"/>
            <w:vAlign w:val="center"/>
          </w:tcPr>
          <w:p w:rsidR="00107D61" w:rsidRPr="00520694" w:rsidRDefault="00107D61" w:rsidP="00354E9F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Ação</w:t>
            </w:r>
          </w:p>
        </w:tc>
        <w:tc>
          <w:tcPr>
            <w:tcW w:w="1500" w:type="pct"/>
            <w:shd w:val="clear" w:color="auto" w:fill="A6A6A6"/>
            <w:vAlign w:val="center"/>
          </w:tcPr>
          <w:p w:rsidR="00107D61" w:rsidRPr="00520694" w:rsidRDefault="00107D61" w:rsidP="00354E9F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Resultado Esperado</w:t>
            </w:r>
          </w:p>
        </w:tc>
      </w:tr>
      <w:tr w:rsidR="002B198C" w:rsidRPr="00520694" w:rsidTr="00354E9F">
        <w:trPr>
          <w:cantSplit/>
        </w:trPr>
        <w:tc>
          <w:tcPr>
            <w:tcW w:w="225" w:type="pct"/>
            <w:vAlign w:val="center"/>
          </w:tcPr>
          <w:p w:rsidR="002B198C" w:rsidRDefault="002B198C" w:rsidP="00354E9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2B198C" w:rsidRPr="00D30A5E" w:rsidRDefault="002B198C" w:rsidP="00107D61">
            <w:r>
              <w:t xml:space="preserve">O passo </w:t>
            </w:r>
            <w:proofErr w:type="gramStart"/>
            <w:r>
              <w:t>9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2B198C" w:rsidRPr="00D30A5E" w:rsidRDefault="002B198C" w:rsidP="00354E9F">
            <w:r w:rsidRPr="00437CFB">
              <w:t xml:space="preserve">Preencher campo de </w:t>
            </w:r>
            <w:r>
              <w:t>p</w:t>
            </w:r>
            <w:r w:rsidRPr="00437CFB">
              <w:t>esquisa com</w:t>
            </w:r>
            <w:r>
              <w:t xml:space="preserve"> </w:t>
            </w:r>
            <w:r w:rsidRPr="00437CFB">
              <w:t>valores diversos para simular buscas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2B198C" w:rsidRDefault="002B198C" w:rsidP="00354E9F">
            <w:r>
              <w:t>Clicar</w:t>
            </w:r>
            <w:r w:rsidRPr="00520694">
              <w:t xml:space="preserve"> no botão </w:t>
            </w:r>
            <w:r>
              <w:t>“</w:t>
            </w:r>
            <w:r w:rsidRPr="00437CFB">
              <w:t>Pesquisar</w:t>
            </w:r>
            <w:r>
              <w:t>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2B198C" w:rsidRDefault="002B198C" w:rsidP="00354E9F">
            <w:r>
              <w:t>O sistema seleciona registros que atendam o filtro da pesquisa e monta a grid de resultado.</w:t>
            </w:r>
          </w:p>
        </w:tc>
      </w:tr>
      <w:tr w:rsidR="00107D61" w:rsidRPr="00520694" w:rsidTr="00354E9F">
        <w:trPr>
          <w:cantSplit/>
        </w:trPr>
        <w:tc>
          <w:tcPr>
            <w:tcW w:w="225" w:type="pct"/>
            <w:vAlign w:val="center"/>
          </w:tcPr>
          <w:p w:rsidR="00107D61" w:rsidRDefault="00107D61" w:rsidP="00107D6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107D61" w:rsidRPr="00D30A5E" w:rsidRDefault="00107D61" w:rsidP="00354E9F">
            <w:r>
              <w:t xml:space="preserve">O passo </w:t>
            </w:r>
            <w:proofErr w:type="gramStart"/>
            <w:r>
              <w:t>9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107D61" w:rsidRPr="00D30A5E" w:rsidRDefault="00107D61" w:rsidP="00354E9F">
            <w:r w:rsidRPr="00437CFB">
              <w:t>Não preencher nenhum campo</w:t>
            </w:r>
            <w:r w:rsidR="008B76D3">
              <w:t>.</w:t>
            </w:r>
          </w:p>
          <w:p w:rsidR="00107D61" w:rsidRPr="00D30A5E" w:rsidRDefault="00107D61" w:rsidP="00354E9F"/>
        </w:tc>
        <w:tc>
          <w:tcPr>
            <w:tcW w:w="769" w:type="pct"/>
            <w:tcMar>
              <w:top w:w="113" w:type="dxa"/>
            </w:tcMar>
            <w:vAlign w:val="center"/>
          </w:tcPr>
          <w:p w:rsidR="00107D61" w:rsidRDefault="00107D61" w:rsidP="00354E9F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107D61" w:rsidRDefault="00107D61" w:rsidP="00354E9F">
            <w:r>
              <w:t>O sistema notifica que os campos obrigatórios não foram preenchidos.</w:t>
            </w:r>
          </w:p>
        </w:tc>
      </w:tr>
    </w:tbl>
    <w:p w:rsidR="003771D0" w:rsidRDefault="003771D0">
      <w:pPr>
        <w:widowControl/>
        <w:autoSpaceDE/>
        <w:autoSpaceDN/>
        <w:spacing w:line="240" w:lineRule="auto"/>
      </w:pPr>
    </w:p>
    <w:p w:rsidR="00107D61" w:rsidRDefault="00107D61">
      <w:pPr>
        <w:widowControl/>
        <w:autoSpaceDE/>
        <w:autoSpaceDN/>
        <w:spacing w:line="240" w:lineRule="auto"/>
      </w:pPr>
    </w:p>
    <w:p w:rsidR="003771D0" w:rsidRDefault="003771D0" w:rsidP="003771D0">
      <w:pPr>
        <w:pStyle w:val="Ttulo3"/>
      </w:pPr>
      <w:bookmarkStart w:id="21" w:name="_Toc373925848"/>
      <w:r>
        <w:t>TC1</w:t>
      </w:r>
      <w:r w:rsidR="00107D61">
        <w:t>2</w:t>
      </w:r>
      <w:r>
        <w:t xml:space="preserve"> - Monitorar Pátio</w:t>
      </w:r>
      <w:bookmarkEnd w:id="2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"/>
        <w:gridCol w:w="1290"/>
        <w:gridCol w:w="1201"/>
        <w:gridCol w:w="2126"/>
        <w:gridCol w:w="1417"/>
        <w:gridCol w:w="2764"/>
      </w:tblGrid>
      <w:tr w:rsidR="008B6FF4" w:rsidRPr="00520694" w:rsidTr="00354E9F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8B6FF4" w:rsidRPr="00FE49DE" w:rsidRDefault="008B6FF4" w:rsidP="00354E9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8B6FF4" w:rsidRDefault="002B198C" w:rsidP="00354E9F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t>UC10 – Monitorar Pátio</w:t>
            </w:r>
          </w:p>
        </w:tc>
      </w:tr>
      <w:tr w:rsidR="008B6FF4" w:rsidRPr="00520694" w:rsidTr="00354E9F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8B6FF4" w:rsidRPr="00FE49DE" w:rsidRDefault="008B6FF4" w:rsidP="00354E9F">
            <w:pPr>
              <w:rPr>
                <w:rFonts w:ascii="Arial" w:hAnsi="Arial" w:cs="Arial"/>
                <w:b/>
                <w:bCs/>
              </w:rPr>
            </w:pPr>
            <w:r w:rsidRPr="00FE49DE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8B6FF4" w:rsidRPr="006E75F8" w:rsidRDefault="008B6FF4" w:rsidP="002B198C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1. </w:t>
            </w:r>
            <w:r w:rsidR="002B198C" w:rsidRPr="005068CE">
              <w:rPr>
                <w:rFonts w:ascii="Arial" w:hAnsi="Arial" w:cs="Arial"/>
                <w:iCs/>
              </w:rPr>
              <w:t>O usuário</w:t>
            </w:r>
            <w:r w:rsidR="002B198C">
              <w:rPr>
                <w:rFonts w:ascii="Arial" w:hAnsi="Arial" w:cs="Arial"/>
                <w:iCs/>
              </w:rPr>
              <w:t xml:space="preserve"> deve estar</w:t>
            </w:r>
            <w:r w:rsidR="002B198C" w:rsidRPr="005068CE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="002B198C" w:rsidRPr="005068CE">
              <w:rPr>
                <w:rFonts w:ascii="Arial" w:hAnsi="Arial" w:cs="Arial"/>
                <w:iCs/>
              </w:rPr>
              <w:t>logado</w:t>
            </w:r>
            <w:proofErr w:type="spellEnd"/>
            <w:r w:rsidR="002B198C" w:rsidRPr="005068CE">
              <w:rPr>
                <w:rFonts w:ascii="Arial" w:hAnsi="Arial" w:cs="Arial"/>
                <w:iCs/>
              </w:rPr>
              <w:t xml:space="preserve"> </w:t>
            </w:r>
            <w:r w:rsidR="002B198C">
              <w:rPr>
                <w:rFonts w:ascii="Arial" w:hAnsi="Arial" w:cs="Arial"/>
                <w:iCs/>
              </w:rPr>
              <w:t>no sistema</w:t>
            </w:r>
            <w:r w:rsidR="002B198C" w:rsidRPr="005068CE">
              <w:rPr>
                <w:rFonts w:ascii="Arial" w:hAnsi="Arial" w:cs="Arial"/>
                <w:iCs/>
              </w:rPr>
              <w:t xml:space="preserve"> para acessar a tela</w:t>
            </w:r>
            <w:r w:rsidR="002B198C" w:rsidRPr="00E022AE">
              <w:rPr>
                <w:rFonts w:ascii="Arial" w:hAnsi="Arial" w:cs="Arial"/>
                <w:iCs/>
              </w:rPr>
              <w:t>.</w:t>
            </w:r>
          </w:p>
        </w:tc>
      </w:tr>
      <w:tr w:rsidR="008B6FF4" w:rsidRPr="00520694" w:rsidTr="00354E9F">
        <w:trPr>
          <w:cantSplit/>
          <w:trHeight w:val="425"/>
        </w:trPr>
        <w:tc>
          <w:tcPr>
            <w:tcW w:w="225" w:type="pct"/>
            <w:shd w:val="clear" w:color="auto" w:fill="A6A6A6"/>
            <w:vAlign w:val="center"/>
          </w:tcPr>
          <w:p w:rsidR="008B6FF4" w:rsidRPr="00520694" w:rsidRDefault="008B6FF4" w:rsidP="00354E9F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N</w:t>
            </w:r>
            <w:r>
              <w:rPr>
                <w:rFonts w:ascii="Arial" w:hAnsi="Arial" w:cs="Arial"/>
                <w:b/>
                <w:bCs/>
              </w:rPr>
              <w:t>.</w:t>
            </w:r>
            <w:r w:rsidRPr="00520694">
              <w:rPr>
                <w:rFonts w:ascii="Arial" w:hAnsi="Arial" w:cs="Arial"/>
                <w:b/>
                <w:bCs/>
              </w:rPr>
              <w:t>º</w:t>
            </w:r>
          </w:p>
        </w:tc>
        <w:tc>
          <w:tcPr>
            <w:tcW w:w="1352" w:type="pct"/>
            <w:gridSpan w:val="2"/>
            <w:shd w:val="clear" w:color="auto" w:fill="A6A6A6"/>
            <w:vAlign w:val="center"/>
          </w:tcPr>
          <w:p w:rsidR="008B6FF4" w:rsidRPr="00520694" w:rsidRDefault="008B6FF4" w:rsidP="00354E9F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1154" w:type="pct"/>
            <w:shd w:val="clear" w:color="auto" w:fill="A6A6A6"/>
            <w:vAlign w:val="center"/>
          </w:tcPr>
          <w:p w:rsidR="008B6FF4" w:rsidRPr="00520694" w:rsidRDefault="008B6FF4" w:rsidP="00354E9F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Entrada</w:t>
            </w:r>
          </w:p>
        </w:tc>
        <w:tc>
          <w:tcPr>
            <w:tcW w:w="769" w:type="pct"/>
            <w:shd w:val="clear" w:color="auto" w:fill="A6A6A6"/>
            <w:vAlign w:val="center"/>
          </w:tcPr>
          <w:p w:rsidR="008B6FF4" w:rsidRPr="00520694" w:rsidRDefault="008B6FF4" w:rsidP="00354E9F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Ação</w:t>
            </w:r>
          </w:p>
        </w:tc>
        <w:tc>
          <w:tcPr>
            <w:tcW w:w="1500" w:type="pct"/>
            <w:shd w:val="clear" w:color="auto" w:fill="A6A6A6"/>
            <w:vAlign w:val="center"/>
          </w:tcPr>
          <w:p w:rsidR="008B6FF4" w:rsidRPr="00520694" w:rsidRDefault="008B6FF4" w:rsidP="00354E9F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Resultado Esperado</w:t>
            </w:r>
          </w:p>
        </w:tc>
      </w:tr>
      <w:tr w:rsidR="008B6FF4" w:rsidRPr="00520694" w:rsidTr="00354E9F">
        <w:trPr>
          <w:cantSplit/>
        </w:trPr>
        <w:tc>
          <w:tcPr>
            <w:tcW w:w="225" w:type="pct"/>
            <w:vAlign w:val="center"/>
          </w:tcPr>
          <w:p w:rsidR="008B6FF4" w:rsidRDefault="008B6FF4" w:rsidP="00354E9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8B6FF4" w:rsidRPr="00D30A5E" w:rsidRDefault="008B6FF4" w:rsidP="002B198C">
            <w:r>
              <w:t>O passo 10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>: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</w:t>
            </w:r>
            <w:proofErr w:type="gramStart"/>
            <w:r w:rsidR="002B198C">
              <w:t>executado</w:t>
            </w:r>
            <w:proofErr w:type="gramEnd"/>
            <w:r>
              <w:t>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8B6FF4" w:rsidRPr="00D30A5E" w:rsidRDefault="008B6FF4" w:rsidP="00354E9F">
            <w:r w:rsidRPr="00437CFB">
              <w:t>Preencher campo</w:t>
            </w:r>
            <w:r>
              <w:t>s</w:t>
            </w:r>
            <w:r w:rsidRPr="00437CFB">
              <w:t xml:space="preserve"> com</w:t>
            </w:r>
            <w:r>
              <w:t xml:space="preserve"> </w:t>
            </w:r>
            <w:r w:rsidRPr="00437CFB">
              <w:t>valores diversos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8B6FF4" w:rsidRDefault="008B6FF4" w:rsidP="002B198C">
            <w:r>
              <w:t>Clicar</w:t>
            </w:r>
            <w:r w:rsidRPr="00520694">
              <w:t xml:space="preserve"> no botão </w:t>
            </w:r>
            <w:r>
              <w:t>“</w:t>
            </w:r>
            <w:r w:rsidR="002B198C">
              <w:t>Pesquisar</w:t>
            </w:r>
            <w:r>
              <w:t>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8B6FF4" w:rsidRDefault="008B6FF4" w:rsidP="00354E9F">
            <w:r w:rsidRPr="00014CF5">
              <w:t xml:space="preserve">O sistema </w:t>
            </w:r>
            <w:r>
              <w:t>atualiza</w:t>
            </w:r>
            <w:r w:rsidRPr="00014CF5">
              <w:t xml:space="preserve"> o registro no banco de dados</w:t>
            </w:r>
            <w:r>
              <w:t xml:space="preserve"> e </w:t>
            </w:r>
            <w:r w:rsidRPr="00014CF5">
              <w:t xml:space="preserve">notifica ao usuário que o registro foi </w:t>
            </w:r>
            <w:r>
              <w:t>alterado</w:t>
            </w:r>
            <w:r w:rsidRPr="00014CF5">
              <w:t xml:space="preserve"> com sucesso</w:t>
            </w:r>
            <w:r>
              <w:t>.</w:t>
            </w:r>
          </w:p>
        </w:tc>
      </w:tr>
      <w:tr w:rsidR="002B198C" w:rsidRPr="00520694" w:rsidTr="00354E9F">
        <w:trPr>
          <w:cantSplit/>
        </w:trPr>
        <w:tc>
          <w:tcPr>
            <w:tcW w:w="225" w:type="pct"/>
            <w:vAlign w:val="center"/>
          </w:tcPr>
          <w:p w:rsidR="002B198C" w:rsidRDefault="002B198C" w:rsidP="002B198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2B198C" w:rsidRDefault="002B198C" w:rsidP="002B198C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</w:t>
            </w:r>
            <w:r>
              <w:rPr>
                <w:i/>
              </w:rPr>
              <w:t>12</w:t>
            </w:r>
            <w:r w:rsidRPr="00242288">
              <w:rPr>
                <w:i/>
              </w:rPr>
              <w:t xml:space="preserve">- </w:t>
            </w:r>
            <w:r>
              <w:rPr>
                <w:i/>
              </w:rPr>
              <w:t>Monitorar Pátio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2B198C" w:rsidRPr="00437CFB" w:rsidRDefault="002B198C" w:rsidP="00354E9F">
            <w:r>
              <w:t>Selecionar um dos registros da</w:t>
            </w:r>
            <w:r w:rsidRPr="00831D35">
              <w:t xml:space="preserve"> grid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2B198C" w:rsidRDefault="002B198C" w:rsidP="00354E9F">
            <w:r>
              <w:t>Clicar no botão</w:t>
            </w:r>
          </w:p>
          <w:p w:rsidR="002B198C" w:rsidRDefault="002B198C" w:rsidP="00354E9F">
            <w:r>
              <w:t>“Editar”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2B198C" w:rsidRDefault="002B198C" w:rsidP="002B198C">
            <w:r>
              <w:t>O sistema abre a tela de controle de serviços com os campos preenchidos de acordo com a ordem de serviço selecionada.</w:t>
            </w:r>
          </w:p>
        </w:tc>
      </w:tr>
      <w:tr w:rsidR="002B198C" w:rsidRPr="00520694" w:rsidTr="00354E9F">
        <w:trPr>
          <w:cantSplit/>
        </w:trPr>
        <w:tc>
          <w:tcPr>
            <w:tcW w:w="225" w:type="pct"/>
            <w:vAlign w:val="center"/>
          </w:tcPr>
          <w:p w:rsidR="002B198C" w:rsidRDefault="002B198C" w:rsidP="002B198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03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2B198C" w:rsidRDefault="002B198C" w:rsidP="00354E9F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</w:t>
            </w:r>
            <w:r>
              <w:rPr>
                <w:i/>
              </w:rPr>
              <w:t>12</w:t>
            </w:r>
            <w:r w:rsidRPr="00242288">
              <w:rPr>
                <w:i/>
              </w:rPr>
              <w:t xml:space="preserve">- </w:t>
            </w:r>
            <w:r>
              <w:rPr>
                <w:i/>
              </w:rPr>
              <w:t>Monitorar Pátio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2B198C" w:rsidRPr="00437CFB" w:rsidRDefault="002B198C" w:rsidP="00354E9F">
            <w:r>
              <w:t>Selecionar um dos registros da</w:t>
            </w:r>
            <w:r w:rsidRPr="00831D35">
              <w:t xml:space="preserve"> grid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2B198C" w:rsidRDefault="002B198C" w:rsidP="00354E9F">
            <w:r>
              <w:t>Clicar no botão</w:t>
            </w:r>
          </w:p>
          <w:p w:rsidR="002B198C" w:rsidRDefault="002B198C" w:rsidP="00354E9F">
            <w:r>
              <w:t>“Excluir”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2B198C" w:rsidRDefault="002B198C" w:rsidP="002B198C">
            <w:r>
              <w:t xml:space="preserve">O sistema solicita confirmação do usuário e, no caso da confirmação, cancela a ordem de serviço e </w:t>
            </w:r>
            <w:r w:rsidRPr="00014CF5">
              <w:t xml:space="preserve">notifica ao usuário que o registro foi </w:t>
            </w:r>
            <w:r>
              <w:t>alterado com sucesso.</w:t>
            </w:r>
          </w:p>
        </w:tc>
      </w:tr>
    </w:tbl>
    <w:p w:rsidR="00227151" w:rsidRDefault="00227151" w:rsidP="008B6FF4"/>
    <w:p w:rsidR="00227151" w:rsidRDefault="00227151" w:rsidP="00227151">
      <w:r>
        <w:br w:type="page"/>
      </w:r>
    </w:p>
    <w:p w:rsidR="00372631" w:rsidRDefault="00372631" w:rsidP="00372631">
      <w:pPr>
        <w:pStyle w:val="Ttulo3"/>
      </w:pPr>
      <w:r>
        <w:lastRenderedPageBreak/>
        <w:t>TC13 – Visualizar Andamento do Serviço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"/>
        <w:gridCol w:w="1290"/>
        <w:gridCol w:w="1201"/>
        <w:gridCol w:w="2126"/>
        <w:gridCol w:w="1417"/>
        <w:gridCol w:w="2764"/>
      </w:tblGrid>
      <w:tr w:rsidR="00372631" w:rsidRPr="00520694" w:rsidTr="00372631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372631" w:rsidRPr="00FE49DE" w:rsidRDefault="00372631" w:rsidP="0037263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372631" w:rsidRDefault="00372631" w:rsidP="00372631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t>UC16 – Visualizar Andamento do Serviço</w:t>
            </w:r>
          </w:p>
        </w:tc>
      </w:tr>
      <w:tr w:rsidR="00372631" w:rsidRPr="00520694" w:rsidTr="00372631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372631" w:rsidRPr="00FE49DE" w:rsidRDefault="00372631" w:rsidP="00372631">
            <w:pPr>
              <w:rPr>
                <w:rFonts w:ascii="Arial" w:hAnsi="Arial" w:cs="Arial"/>
                <w:b/>
                <w:bCs/>
              </w:rPr>
            </w:pPr>
            <w:r w:rsidRPr="00FE49DE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372631" w:rsidRPr="006E75F8" w:rsidRDefault="00372631" w:rsidP="00372631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1. </w:t>
            </w:r>
            <w:r w:rsidRPr="000941D9">
              <w:rPr>
                <w:rFonts w:ascii="Arial" w:hAnsi="Arial" w:cs="Arial"/>
                <w:iCs/>
              </w:rPr>
              <w:t>O sistema</w:t>
            </w:r>
            <w:r>
              <w:rPr>
                <w:rFonts w:ascii="Arial" w:hAnsi="Arial" w:cs="Arial"/>
                <w:iCs/>
              </w:rPr>
              <w:t xml:space="preserve"> deve</w:t>
            </w:r>
            <w:r w:rsidRPr="000941D9">
              <w:rPr>
                <w:rFonts w:ascii="Arial" w:hAnsi="Arial" w:cs="Arial"/>
                <w:iCs/>
              </w:rPr>
              <w:t xml:space="preserve"> estar disponível para acesso via </w:t>
            </w:r>
            <w:proofErr w:type="spellStart"/>
            <w:r w:rsidRPr="000941D9">
              <w:rPr>
                <w:rFonts w:ascii="Arial" w:hAnsi="Arial" w:cs="Arial"/>
                <w:iCs/>
              </w:rPr>
              <w:t>url</w:t>
            </w:r>
            <w:proofErr w:type="spellEnd"/>
            <w:r w:rsidRPr="00E022AE">
              <w:rPr>
                <w:rFonts w:ascii="Arial" w:hAnsi="Arial" w:cs="Arial"/>
                <w:iCs/>
              </w:rPr>
              <w:t>.</w:t>
            </w:r>
          </w:p>
        </w:tc>
      </w:tr>
      <w:tr w:rsidR="00372631" w:rsidRPr="00520694" w:rsidTr="00372631">
        <w:trPr>
          <w:cantSplit/>
          <w:trHeight w:val="425"/>
        </w:trPr>
        <w:tc>
          <w:tcPr>
            <w:tcW w:w="225" w:type="pct"/>
            <w:shd w:val="clear" w:color="auto" w:fill="A6A6A6"/>
            <w:vAlign w:val="center"/>
          </w:tcPr>
          <w:p w:rsidR="00372631" w:rsidRPr="00520694" w:rsidRDefault="00372631" w:rsidP="00372631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N</w:t>
            </w:r>
            <w:r>
              <w:rPr>
                <w:rFonts w:ascii="Arial" w:hAnsi="Arial" w:cs="Arial"/>
                <w:b/>
                <w:bCs/>
              </w:rPr>
              <w:t>.</w:t>
            </w:r>
            <w:r w:rsidRPr="00520694">
              <w:rPr>
                <w:rFonts w:ascii="Arial" w:hAnsi="Arial" w:cs="Arial"/>
                <w:b/>
                <w:bCs/>
              </w:rPr>
              <w:t>º</w:t>
            </w:r>
          </w:p>
        </w:tc>
        <w:tc>
          <w:tcPr>
            <w:tcW w:w="1352" w:type="pct"/>
            <w:gridSpan w:val="2"/>
            <w:shd w:val="clear" w:color="auto" w:fill="A6A6A6"/>
            <w:vAlign w:val="center"/>
          </w:tcPr>
          <w:p w:rsidR="00372631" w:rsidRPr="00520694" w:rsidRDefault="00372631" w:rsidP="00372631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1154" w:type="pct"/>
            <w:shd w:val="clear" w:color="auto" w:fill="A6A6A6"/>
            <w:vAlign w:val="center"/>
          </w:tcPr>
          <w:p w:rsidR="00372631" w:rsidRPr="00520694" w:rsidRDefault="00372631" w:rsidP="00372631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Entrada</w:t>
            </w:r>
          </w:p>
        </w:tc>
        <w:tc>
          <w:tcPr>
            <w:tcW w:w="769" w:type="pct"/>
            <w:shd w:val="clear" w:color="auto" w:fill="A6A6A6"/>
            <w:vAlign w:val="center"/>
          </w:tcPr>
          <w:p w:rsidR="00372631" w:rsidRPr="00520694" w:rsidRDefault="00372631" w:rsidP="00372631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Ação</w:t>
            </w:r>
          </w:p>
        </w:tc>
        <w:tc>
          <w:tcPr>
            <w:tcW w:w="1500" w:type="pct"/>
            <w:shd w:val="clear" w:color="auto" w:fill="A6A6A6"/>
            <w:vAlign w:val="center"/>
          </w:tcPr>
          <w:p w:rsidR="00372631" w:rsidRPr="00520694" w:rsidRDefault="00372631" w:rsidP="00372631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Resultado Esperado</w:t>
            </w:r>
          </w:p>
        </w:tc>
      </w:tr>
      <w:tr w:rsidR="00372631" w:rsidRPr="00520694" w:rsidTr="00372631">
        <w:trPr>
          <w:cantSplit/>
        </w:trPr>
        <w:tc>
          <w:tcPr>
            <w:tcW w:w="225" w:type="pct"/>
            <w:vAlign w:val="center"/>
          </w:tcPr>
          <w:p w:rsidR="00372631" w:rsidRDefault="00372631" w:rsidP="0037263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372631" w:rsidRPr="00D30A5E" w:rsidRDefault="00372631" w:rsidP="00372631">
            <w:r>
              <w:t xml:space="preserve">Ter apresentado a tela de principal do Website da oficina após digitar a </w:t>
            </w:r>
            <w:proofErr w:type="spellStart"/>
            <w:r>
              <w:t>url</w:t>
            </w:r>
            <w:proofErr w:type="spellEnd"/>
            <w:r>
              <w:t xml:space="preserve"> na barra de endereços do navegador.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372631" w:rsidRPr="00D30A5E" w:rsidRDefault="00372631" w:rsidP="00595EE3">
            <w:r w:rsidRPr="00437CFB">
              <w:t>Preencher</w:t>
            </w:r>
            <w:r>
              <w:t xml:space="preserve"> o</w:t>
            </w:r>
            <w:r w:rsidR="00595EE3">
              <w:t xml:space="preserve"> campo placa e </w:t>
            </w:r>
            <w:proofErr w:type="spellStart"/>
            <w:proofErr w:type="gramStart"/>
            <w:r w:rsidR="00595EE3">
              <w:t>cpf</w:t>
            </w:r>
            <w:proofErr w:type="spellEnd"/>
            <w:proofErr w:type="gramEnd"/>
            <w:r w:rsidR="00595EE3">
              <w:t>/</w:t>
            </w:r>
            <w:proofErr w:type="spellStart"/>
            <w:r w:rsidR="00595EE3">
              <w:t>cnpj</w:t>
            </w:r>
            <w:proofErr w:type="spellEnd"/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372631" w:rsidRDefault="00372631" w:rsidP="00372631">
            <w:r>
              <w:t>Clicar no botão “Entrar”.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372631" w:rsidRDefault="00372631" w:rsidP="00595EE3">
            <w:r>
              <w:t xml:space="preserve">O sistema deve abrir a tela </w:t>
            </w:r>
            <w:r w:rsidR="00595EE3">
              <w:t>de acompanhamento do serviço</w:t>
            </w:r>
            <w:r>
              <w:t>.</w:t>
            </w:r>
          </w:p>
        </w:tc>
      </w:tr>
      <w:tr w:rsidR="00372631" w:rsidRPr="00520694" w:rsidTr="00372631">
        <w:trPr>
          <w:cantSplit/>
        </w:trPr>
        <w:tc>
          <w:tcPr>
            <w:tcW w:w="225" w:type="pct"/>
            <w:vAlign w:val="center"/>
          </w:tcPr>
          <w:p w:rsidR="00372631" w:rsidRDefault="00372631" w:rsidP="0037263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372631" w:rsidRDefault="00372631" w:rsidP="00595EE3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</w:t>
            </w:r>
            <w:r>
              <w:rPr>
                <w:i/>
              </w:rPr>
              <w:t>1</w:t>
            </w:r>
            <w:r w:rsidR="00595EE3">
              <w:rPr>
                <w:i/>
              </w:rPr>
              <w:t>3</w:t>
            </w:r>
            <w:r w:rsidRPr="00242288">
              <w:rPr>
                <w:i/>
              </w:rPr>
              <w:t>-</w:t>
            </w:r>
            <w:r w:rsidR="00595EE3">
              <w:rPr>
                <w:i/>
              </w:rPr>
              <w:t xml:space="preserve"> Visualizar Andamento do Serviço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372631" w:rsidRPr="00437CFB" w:rsidRDefault="00595EE3" w:rsidP="00372631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372631" w:rsidRDefault="00595EE3" w:rsidP="00CA340B">
            <w:r>
              <w:t>Nenhum</w:t>
            </w:r>
            <w:r w:rsidR="00CA340B">
              <w:t>a</w:t>
            </w:r>
            <w:r>
              <w:t xml:space="preserve"> ação.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372631" w:rsidRDefault="00372631" w:rsidP="00CA340B">
            <w:r>
              <w:t xml:space="preserve">O sistema abre a tela </w:t>
            </w:r>
            <w:r w:rsidR="00595EE3">
              <w:t xml:space="preserve">de acompanhamento do serviço </w:t>
            </w:r>
            <w:r w:rsidR="00CA340B">
              <w:t>informando ao usuário que nenhum serviço está em andamento para o veículo informado</w:t>
            </w:r>
            <w:r>
              <w:t>.</w:t>
            </w:r>
          </w:p>
        </w:tc>
      </w:tr>
      <w:tr w:rsidR="00CA340B" w:rsidRPr="00520694" w:rsidTr="00372631">
        <w:trPr>
          <w:cantSplit/>
        </w:trPr>
        <w:tc>
          <w:tcPr>
            <w:tcW w:w="225" w:type="pct"/>
            <w:vAlign w:val="center"/>
          </w:tcPr>
          <w:p w:rsidR="00CA340B" w:rsidRDefault="00CA340B" w:rsidP="0037263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03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CA340B" w:rsidRDefault="00CA340B" w:rsidP="004C5075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</w:t>
            </w:r>
            <w:r>
              <w:rPr>
                <w:i/>
              </w:rPr>
              <w:t>13</w:t>
            </w:r>
            <w:r w:rsidRPr="00242288">
              <w:rPr>
                <w:i/>
              </w:rPr>
              <w:t>-</w:t>
            </w:r>
            <w:r>
              <w:rPr>
                <w:i/>
              </w:rPr>
              <w:t xml:space="preserve"> Visualizar Andamento do Serviço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CA340B" w:rsidRPr="00437CFB" w:rsidRDefault="00CA340B" w:rsidP="004C5075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CA340B" w:rsidRDefault="00CA340B" w:rsidP="004C5075">
            <w:r>
              <w:t>Nenhuma ação.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CA340B" w:rsidRDefault="00CA340B" w:rsidP="00CA340B">
            <w:r>
              <w:t>O sistema abre a tela de acompanhamento do serviço e monta a grid de atividades realizadas.</w:t>
            </w:r>
          </w:p>
        </w:tc>
      </w:tr>
      <w:tr w:rsidR="00CA340B" w:rsidRPr="00520694" w:rsidTr="00372631">
        <w:trPr>
          <w:cantSplit/>
        </w:trPr>
        <w:tc>
          <w:tcPr>
            <w:tcW w:w="225" w:type="pct"/>
            <w:vAlign w:val="center"/>
          </w:tcPr>
          <w:p w:rsidR="00CA340B" w:rsidRDefault="00CA340B" w:rsidP="00CA340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CA340B" w:rsidRDefault="00CA340B" w:rsidP="00CA340B">
            <w:r>
              <w:t xml:space="preserve">O passo </w:t>
            </w:r>
            <w:proofErr w:type="gramStart"/>
            <w:r>
              <w:t>3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</w:t>
            </w:r>
            <w:r>
              <w:rPr>
                <w:i/>
              </w:rPr>
              <w:t>13</w:t>
            </w:r>
            <w:r w:rsidRPr="00242288">
              <w:rPr>
                <w:i/>
              </w:rPr>
              <w:t>-</w:t>
            </w:r>
            <w:r>
              <w:rPr>
                <w:i/>
              </w:rPr>
              <w:t xml:space="preserve"> Visualizar Andamento do Serviço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CA340B" w:rsidRPr="00437CFB" w:rsidRDefault="00CA340B" w:rsidP="004C5075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CA340B" w:rsidRDefault="00CA340B" w:rsidP="00CA340B">
            <w:r>
              <w:t>Clicar no botão “Entre Contato”.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CA340B" w:rsidRDefault="00CA340B" w:rsidP="00CA340B">
            <w:r>
              <w:t>O sistema abre a tela de conato.</w:t>
            </w:r>
          </w:p>
        </w:tc>
      </w:tr>
      <w:tr w:rsidR="00CA340B" w:rsidRPr="00520694" w:rsidTr="00372631">
        <w:trPr>
          <w:cantSplit/>
        </w:trPr>
        <w:tc>
          <w:tcPr>
            <w:tcW w:w="225" w:type="pct"/>
            <w:vAlign w:val="center"/>
          </w:tcPr>
          <w:p w:rsidR="00CA340B" w:rsidRDefault="00CA340B" w:rsidP="00CA340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CA340B" w:rsidRDefault="00CA340B" w:rsidP="00CA340B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</w:t>
            </w:r>
            <w:r>
              <w:rPr>
                <w:i/>
              </w:rPr>
              <w:t>13</w:t>
            </w:r>
            <w:r w:rsidRPr="00242288">
              <w:rPr>
                <w:i/>
              </w:rPr>
              <w:t>-</w:t>
            </w:r>
            <w:r>
              <w:rPr>
                <w:i/>
              </w:rPr>
              <w:t xml:space="preserve"> Visualizar Andamento do Serviço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CA340B" w:rsidRPr="00437CFB" w:rsidRDefault="00CA340B" w:rsidP="00CA340B">
            <w:r w:rsidRPr="00437CFB">
              <w:t>Preencher</w:t>
            </w:r>
            <w:r>
              <w:t xml:space="preserve"> o campo mensagem.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CA340B" w:rsidRDefault="00CA340B" w:rsidP="00CA340B">
            <w:r>
              <w:t>Clicar no botão “Enviar”.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CA340B" w:rsidRDefault="00CA340B" w:rsidP="0014045E">
            <w:r>
              <w:t>O sistema envia</w:t>
            </w:r>
            <w:r w:rsidR="0014045E">
              <w:t xml:space="preserve"> um</w:t>
            </w:r>
            <w:r>
              <w:t xml:space="preserve"> </w:t>
            </w:r>
            <w:r w:rsidR="0014045E">
              <w:t>e-mail para a oficina com a mensagem descrita pelo usuário e inclui um novo evento na ultima atividade do serviço</w:t>
            </w:r>
            <w:r>
              <w:t>.</w:t>
            </w:r>
            <w:r w:rsidR="0014045E">
              <w:t xml:space="preserve"> O sistema notifica ao usuário que a mensagem foi enviada com sucesso.</w:t>
            </w:r>
          </w:p>
        </w:tc>
      </w:tr>
      <w:tr w:rsidR="00227151" w:rsidRPr="00520694" w:rsidTr="00372631">
        <w:trPr>
          <w:cantSplit/>
        </w:trPr>
        <w:tc>
          <w:tcPr>
            <w:tcW w:w="225" w:type="pct"/>
            <w:vAlign w:val="center"/>
          </w:tcPr>
          <w:p w:rsidR="00227151" w:rsidRDefault="00227151" w:rsidP="0022715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227151" w:rsidRDefault="00227151" w:rsidP="00227151">
            <w:r>
              <w:t xml:space="preserve">O passo </w:t>
            </w:r>
            <w:proofErr w:type="gramStart"/>
            <w:r>
              <w:t>3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</w:t>
            </w:r>
            <w:r>
              <w:rPr>
                <w:i/>
              </w:rPr>
              <w:t>13</w:t>
            </w:r>
            <w:r w:rsidRPr="00242288">
              <w:rPr>
                <w:i/>
              </w:rPr>
              <w:t>-</w:t>
            </w:r>
            <w:r>
              <w:rPr>
                <w:i/>
              </w:rPr>
              <w:t xml:space="preserve"> Visualizar Andamento do Serviço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227151" w:rsidRPr="00437CFB" w:rsidRDefault="00227151" w:rsidP="004C5075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227151" w:rsidRDefault="00227151" w:rsidP="00227151">
            <w:r>
              <w:t>Clicar no botão</w:t>
            </w:r>
          </w:p>
          <w:p w:rsidR="00227151" w:rsidRDefault="00227151" w:rsidP="00227151">
            <w:r>
              <w:t>“Visualizar”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227151" w:rsidRDefault="00227151" w:rsidP="00227151">
            <w:r>
              <w:t>O sistema abre a tela de detalhes da atividade.</w:t>
            </w:r>
          </w:p>
        </w:tc>
      </w:tr>
    </w:tbl>
    <w:p w:rsidR="00372631" w:rsidRPr="00372631" w:rsidRDefault="00372631" w:rsidP="00372631"/>
    <w:p w:rsidR="004B4CE6" w:rsidRDefault="004B4CE6">
      <w:pPr>
        <w:widowControl/>
        <w:autoSpaceDE/>
        <w:autoSpaceDN/>
        <w:spacing w:line="240" w:lineRule="auto"/>
      </w:pPr>
      <w:r>
        <w:br w:type="page"/>
      </w:r>
    </w:p>
    <w:p w:rsidR="004B4CE6" w:rsidRDefault="004B4CE6" w:rsidP="004B4CE6">
      <w:pPr>
        <w:pStyle w:val="Ttulo3"/>
      </w:pPr>
      <w:r>
        <w:lastRenderedPageBreak/>
        <w:t>TC14 – Manter Cliente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"/>
        <w:gridCol w:w="1290"/>
        <w:gridCol w:w="1201"/>
        <w:gridCol w:w="2126"/>
        <w:gridCol w:w="1417"/>
        <w:gridCol w:w="2764"/>
      </w:tblGrid>
      <w:tr w:rsidR="004B4CE6" w:rsidRPr="00520694" w:rsidTr="009F112C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4B4CE6" w:rsidRPr="00FE49DE" w:rsidRDefault="004B4CE6" w:rsidP="009F112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4B4CE6" w:rsidRDefault="004B4CE6" w:rsidP="004B4CE6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t>UC02 – Manter Cliente</w:t>
            </w:r>
          </w:p>
        </w:tc>
      </w:tr>
      <w:tr w:rsidR="004B4CE6" w:rsidRPr="00520694" w:rsidTr="009F112C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4B4CE6" w:rsidRPr="00FE49DE" w:rsidRDefault="004B4CE6" w:rsidP="009F112C">
            <w:pPr>
              <w:rPr>
                <w:rFonts w:ascii="Arial" w:hAnsi="Arial" w:cs="Arial"/>
                <w:b/>
                <w:bCs/>
              </w:rPr>
            </w:pPr>
            <w:r w:rsidRPr="00FE49DE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4B4CE6" w:rsidRPr="006E75F8" w:rsidRDefault="004B4CE6" w:rsidP="009F112C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1. </w:t>
            </w:r>
            <w:r w:rsidRPr="005068CE">
              <w:rPr>
                <w:rFonts w:ascii="Arial" w:hAnsi="Arial" w:cs="Arial"/>
                <w:iCs/>
              </w:rPr>
              <w:t>O usuário</w:t>
            </w:r>
            <w:r>
              <w:rPr>
                <w:rFonts w:ascii="Arial" w:hAnsi="Arial" w:cs="Arial"/>
                <w:iCs/>
              </w:rPr>
              <w:t xml:space="preserve"> deve estar</w:t>
            </w:r>
            <w:r w:rsidRPr="005068CE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5068CE">
              <w:rPr>
                <w:rFonts w:ascii="Arial" w:hAnsi="Arial" w:cs="Arial"/>
                <w:iCs/>
              </w:rPr>
              <w:t>logado</w:t>
            </w:r>
            <w:proofErr w:type="spellEnd"/>
            <w:r w:rsidRPr="005068CE">
              <w:rPr>
                <w:rFonts w:ascii="Arial" w:hAnsi="Arial" w:cs="Arial"/>
                <w:iCs/>
              </w:rPr>
              <w:t xml:space="preserve"> </w:t>
            </w:r>
            <w:r>
              <w:rPr>
                <w:rFonts w:ascii="Arial" w:hAnsi="Arial" w:cs="Arial"/>
                <w:iCs/>
              </w:rPr>
              <w:t>no sistema</w:t>
            </w:r>
            <w:r w:rsidRPr="005068CE">
              <w:rPr>
                <w:rFonts w:ascii="Arial" w:hAnsi="Arial" w:cs="Arial"/>
                <w:iCs/>
              </w:rPr>
              <w:t xml:space="preserve"> para acessar a tela</w:t>
            </w:r>
            <w:r w:rsidRPr="00E022AE">
              <w:rPr>
                <w:rFonts w:ascii="Arial" w:hAnsi="Arial" w:cs="Arial"/>
                <w:iCs/>
              </w:rPr>
              <w:t>.</w:t>
            </w:r>
          </w:p>
        </w:tc>
      </w:tr>
      <w:tr w:rsidR="004B4CE6" w:rsidRPr="00520694" w:rsidTr="009F112C">
        <w:trPr>
          <w:cantSplit/>
          <w:trHeight w:val="425"/>
        </w:trPr>
        <w:tc>
          <w:tcPr>
            <w:tcW w:w="225" w:type="pct"/>
            <w:shd w:val="clear" w:color="auto" w:fill="A6A6A6"/>
            <w:vAlign w:val="center"/>
          </w:tcPr>
          <w:p w:rsidR="004B4CE6" w:rsidRPr="00520694" w:rsidRDefault="004B4CE6" w:rsidP="009F112C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N</w:t>
            </w:r>
            <w:r>
              <w:rPr>
                <w:rFonts w:ascii="Arial" w:hAnsi="Arial" w:cs="Arial"/>
                <w:b/>
                <w:bCs/>
              </w:rPr>
              <w:t>.</w:t>
            </w:r>
            <w:r w:rsidRPr="00520694">
              <w:rPr>
                <w:rFonts w:ascii="Arial" w:hAnsi="Arial" w:cs="Arial"/>
                <w:b/>
                <w:bCs/>
              </w:rPr>
              <w:t>º</w:t>
            </w:r>
          </w:p>
        </w:tc>
        <w:tc>
          <w:tcPr>
            <w:tcW w:w="1352" w:type="pct"/>
            <w:gridSpan w:val="2"/>
            <w:shd w:val="clear" w:color="auto" w:fill="A6A6A6"/>
            <w:vAlign w:val="center"/>
          </w:tcPr>
          <w:p w:rsidR="004B4CE6" w:rsidRPr="00520694" w:rsidRDefault="004B4CE6" w:rsidP="009F112C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1154" w:type="pct"/>
            <w:shd w:val="clear" w:color="auto" w:fill="A6A6A6"/>
            <w:vAlign w:val="center"/>
          </w:tcPr>
          <w:p w:rsidR="004B4CE6" w:rsidRPr="00520694" w:rsidRDefault="004B4CE6" w:rsidP="009F112C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Entrada</w:t>
            </w:r>
          </w:p>
        </w:tc>
        <w:tc>
          <w:tcPr>
            <w:tcW w:w="769" w:type="pct"/>
            <w:shd w:val="clear" w:color="auto" w:fill="A6A6A6"/>
            <w:vAlign w:val="center"/>
          </w:tcPr>
          <w:p w:rsidR="004B4CE6" w:rsidRPr="00520694" w:rsidRDefault="004B4CE6" w:rsidP="009F112C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Ação</w:t>
            </w:r>
          </w:p>
        </w:tc>
        <w:tc>
          <w:tcPr>
            <w:tcW w:w="1500" w:type="pct"/>
            <w:shd w:val="clear" w:color="auto" w:fill="A6A6A6"/>
            <w:vAlign w:val="center"/>
          </w:tcPr>
          <w:p w:rsidR="004B4CE6" w:rsidRPr="00520694" w:rsidRDefault="004B4CE6" w:rsidP="009F112C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Resultado Esperado</w:t>
            </w:r>
          </w:p>
        </w:tc>
      </w:tr>
      <w:tr w:rsidR="00AD70FE" w:rsidRPr="00520694" w:rsidTr="009F112C">
        <w:trPr>
          <w:cantSplit/>
        </w:trPr>
        <w:tc>
          <w:tcPr>
            <w:tcW w:w="225" w:type="pct"/>
            <w:vAlign w:val="center"/>
          </w:tcPr>
          <w:p w:rsidR="00AD70FE" w:rsidRDefault="00AD70FE" w:rsidP="009F112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AD70FE" w:rsidRPr="00D30A5E" w:rsidRDefault="00AD70FE" w:rsidP="00C07681">
            <w:r>
              <w:t xml:space="preserve">O passo </w:t>
            </w:r>
            <w:r w:rsidR="006B7177">
              <w:t>11</w:t>
            </w:r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>TC02 – Tela Inicial</w:t>
            </w:r>
            <w:r>
              <w:t xml:space="preserve"> </w:t>
            </w:r>
            <w:r w:rsidRPr="00196E47">
              <w:t>foi</w:t>
            </w:r>
            <w:r>
              <w:t xml:space="preserve"> </w:t>
            </w:r>
            <w:proofErr w:type="gramStart"/>
            <w:r>
              <w:t>executado</w:t>
            </w:r>
            <w:proofErr w:type="gramEnd"/>
            <w:r>
              <w:t>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AD70FE" w:rsidRPr="00D30A5E" w:rsidRDefault="00AD70FE" w:rsidP="009F112C">
            <w:r w:rsidRPr="00437CFB">
              <w:t xml:space="preserve">Preencher campo de </w:t>
            </w:r>
            <w:r>
              <w:t>p</w:t>
            </w:r>
            <w:r w:rsidRPr="00437CFB">
              <w:t>esquisa com</w:t>
            </w:r>
            <w:r>
              <w:t xml:space="preserve"> </w:t>
            </w:r>
            <w:r w:rsidRPr="00437CFB">
              <w:t>valores diversos para simular buscas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AD70FE" w:rsidRDefault="00AD70FE" w:rsidP="009F112C">
            <w:r>
              <w:t>Clicar</w:t>
            </w:r>
            <w:r w:rsidRPr="00520694">
              <w:t xml:space="preserve"> no botão </w:t>
            </w:r>
            <w:r>
              <w:t>“</w:t>
            </w:r>
            <w:r w:rsidRPr="00437CFB">
              <w:t>Pesquisar</w:t>
            </w:r>
            <w:r>
              <w:t>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AD70FE" w:rsidRDefault="00AD70FE" w:rsidP="009F112C">
            <w:r>
              <w:t>O sistema seleciona registros que atendam o filtro da pesquisa e monta a grid de resultado.</w:t>
            </w:r>
          </w:p>
        </w:tc>
      </w:tr>
      <w:tr w:rsidR="00AD70FE" w:rsidRPr="00520694" w:rsidTr="009F112C">
        <w:trPr>
          <w:cantSplit/>
        </w:trPr>
        <w:tc>
          <w:tcPr>
            <w:tcW w:w="225" w:type="pct"/>
            <w:vAlign w:val="center"/>
          </w:tcPr>
          <w:p w:rsidR="00AD70FE" w:rsidRDefault="00AD70FE" w:rsidP="009F112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AD70FE" w:rsidRDefault="00AD70FE" w:rsidP="00C07681">
            <w:r>
              <w:t xml:space="preserve">O passo </w:t>
            </w:r>
            <w:r w:rsidR="00C07681">
              <w:t>11</w:t>
            </w:r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>TC02 – Tela Inicial</w:t>
            </w:r>
            <w:r>
              <w:t xml:space="preserve"> </w:t>
            </w:r>
            <w:r w:rsidRPr="00196E47">
              <w:t>foi</w:t>
            </w:r>
            <w:r>
              <w:t xml:space="preserve"> </w:t>
            </w:r>
            <w:proofErr w:type="gramStart"/>
            <w:r>
              <w:t>executado</w:t>
            </w:r>
            <w:proofErr w:type="gramEnd"/>
            <w:r>
              <w:t>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AD70FE" w:rsidRPr="00437CFB" w:rsidRDefault="00AD70FE" w:rsidP="009F112C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AD70FE" w:rsidRDefault="00AD70FE" w:rsidP="009F112C">
            <w:r>
              <w:t>Clicar no botão “Novo”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AD70FE" w:rsidRDefault="00AD70FE" w:rsidP="00C07681">
            <w:r>
              <w:t xml:space="preserve">O sistema abre a tela de cadastro de </w:t>
            </w:r>
            <w:r w:rsidR="00C07681">
              <w:t>cliente</w:t>
            </w:r>
            <w:r>
              <w:t>.</w:t>
            </w:r>
          </w:p>
        </w:tc>
      </w:tr>
      <w:tr w:rsidR="00AD70FE" w:rsidRPr="00520694" w:rsidTr="009F112C">
        <w:trPr>
          <w:cantSplit/>
        </w:trPr>
        <w:tc>
          <w:tcPr>
            <w:tcW w:w="225" w:type="pct"/>
            <w:vAlign w:val="center"/>
          </w:tcPr>
          <w:p w:rsidR="00AD70FE" w:rsidRDefault="00AD70FE" w:rsidP="009F112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03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AD70FE" w:rsidRPr="00D30A5E" w:rsidRDefault="00AD70FE" w:rsidP="00C07681">
            <w:r>
              <w:t xml:space="preserve">O passo </w:t>
            </w:r>
            <w:r w:rsidR="00C07681">
              <w:t>11</w:t>
            </w:r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>TC02 – Tela Inicial</w:t>
            </w:r>
            <w:r>
              <w:t xml:space="preserve"> </w:t>
            </w:r>
            <w:r w:rsidRPr="00196E47">
              <w:t>foi</w:t>
            </w:r>
            <w:r>
              <w:t xml:space="preserve"> </w:t>
            </w:r>
            <w:proofErr w:type="gramStart"/>
            <w:r>
              <w:t>executado</w:t>
            </w:r>
            <w:proofErr w:type="gramEnd"/>
            <w:r>
              <w:t>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AD70FE" w:rsidRPr="00D30A5E" w:rsidRDefault="00AD70FE" w:rsidP="009F112C">
            <w:r w:rsidRPr="00437CFB">
              <w:t xml:space="preserve">Preencher campo de </w:t>
            </w:r>
            <w:r>
              <w:t>p</w:t>
            </w:r>
            <w:r w:rsidRPr="00437CFB">
              <w:t>esquisa com</w:t>
            </w:r>
            <w:r>
              <w:t xml:space="preserve"> </w:t>
            </w:r>
            <w:r w:rsidRPr="00437CFB">
              <w:t>valores diversos para simular buscas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AD70FE" w:rsidRDefault="00AD70FE" w:rsidP="009F112C">
            <w:r>
              <w:t>Clicar</w:t>
            </w:r>
            <w:r w:rsidRPr="00520694">
              <w:t xml:space="preserve"> no botão </w:t>
            </w:r>
            <w:r>
              <w:t>“Limpar”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AD70FE" w:rsidRDefault="00AD70FE" w:rsidP="00C07681">
            <w:r>
              <w:t>O sistema limpa todos os campos de filtro da tela e monta a grid de resultado.</w:t>
            </w:r>
          </w:p>
        </w:tc>
      </w:tr>
      <w:tr w:rsidR="00AD70FE" w:rsidRPr="00520694" w:rsidTr="009F112C">
        <w:trPr>
          <w:cantSplit/>
        </w:trPr>
        <w:tc>
          <w:tcPr>
            <w:tcW w:w="225" w:type="pct"/>
            <w:vAlign w:val="center"/>
          </w:tcPr>
          <w:p w:rsidR="00AD70FE" w:rsidRDefault="00AD70FE" w:rsidP="009F112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AD70FE" w:rsidRDefault="00AD70FE" w:rsidP="00C07681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</w:t>
            </w:r>
            <w:r>
              <w:rPr>
                <w:i/>
              </w:rPr>
              <w:t>1</w:t>
            </w:r>
            <w:r w:rsidR="00C07681">
              <w:rPr>
                <w:i/>
              </w:rPr>
              <w:t>4</w:t>
            </w:r>
            <w:r w:rsidRPr="00242288">
              <w:rPr>
                <w:i/>
              </w:rPr>
              <w:t xml:space="preserve">- Manter </w:t>
            </w:r>
            <w:r w:rsidR="00C07681">
              <w:rPr>
                <w:i/>
              </w:rPr>
              <w:t xml:space="preserve">Cliente </w:t>
            </w:r>
            <w:r>
              <w:t>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AD70FE" w:rsidRPr="00437CFB" w:rsidRDefault="00AD70FE" w:rsidP="009F112C">
            <w:r>
              <w:t>Selecionar um dos registros da</w:t>
            </w:r>
            <w:r w:rsidRPr="00831D35">
              <w:t xml:space="preserve"> grid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AD70FE" w:rsidRDefault="00AD70FE" w:rsidP="009F112C">
            <w:r>
              <w:t>Clicar no botão</w:t>
            </w:r>
          </w:p>
          <w:p w:rsidR="00AD70FE" w:rsidRDefault="00AD70FE" w:rsidP="009F112C">
            <w:r>
              <w:t>“Editar”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AD70FE" w:rsidRDefault="00AD70FE" w:rsidP="0071527F">
            <w:r>
              <w:t xml:space="preserve">O sistema abre a tela de cadastro de </w:t>
            </w:r>
            <w:r w:rsidR="0071527F">
              <w:t>cliente</w:t>
            </w:r>
            <w:r>
              <w:t xml:space="preserve"> com os dados da </w:t>
            </w:r>
            <w:r w:rsidR="0071527F">
              <w:t>tela</w:t>
            </w:r>
            <w:r>
              <w:t xml:space="preserve"> preenchida.</w:t>
            </w:r>
          </w:p>
        </w:tc>
      </w:tr>
      <w:tr w:rsidR="00AD70FE" w:rsidRPr="00520694" w:rsidTr="009F112C">
        <w:trPr>
          <w:cantSplit/>
        </w:trPr>
        <w:tc>
          <w:tcPr>
            <w:tcW w:w="225" w:type="pct"/>
            <w:vAlign w:val="center"/>
          </w:tcPr>
          <w:p w:rsidR="00AD70FE" w:rsidRDefault="00AD70FE" w:rsidP="009F112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AD70FE" w:rsidRDefault="00AD70FE" w:rsidP="009F112C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="00C07681" w:rsidRPr="00242288">
              <w:rPr>
                <w:i/>
              </w:rPr>
              <w:t>TC</w:t>
            </w:r>
            <w:r w:rsidR="00C07681">
              <w:rPr>
                <w:i/>
              </w:rPr>
              <w:t>14</w:t>
            </w:r>
            <w:r w:rsidR="00C07681" w:rsidRPr="00242288">
              <w:rPr>
                <w:i/>
              </w:rPr>
              <w:t xml:space="preserve">- Manter </w:t>
            </w:r>
            <w:r w:rsidR="00C07681">
              <w:rPr>
                <w:i/>
              </w:rPr>
              <w:t>Cliente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AD70FE" w:rsidRPr="00437CFB" w:rsidRDefault="00AD70FE" w:rsidP="009F112C">
            <w:r>
              <w:t>Selecionar um dos registros da</w:t>
            </w:r>
            <w:r w:rsidRPr="00831D35">
              <w:t xml:space="preserve"> grid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AD70FE" w:rsidRDefault="00AD70FE" w:rsidP="009F112C">
            <w:r>
              <w:t>Clicar no botão</w:t>
            </w:r>
          </w:p>
          <w:p w:rsidR="00AD70FE" w:rsidRDefault="00AD70FE" w:rsidP="009F112C">
            <w:r>
              <w:t>“Excluir”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AD70FE" w:rsidRDefault="00AD70FE" w:rsidP="009F112C">
            <w:r>
              <w:t>O sistema solicita confirmação do usuário e, no caso da confirmação, exclui o registro no banco de dados.</w:t>
            </w:r>
          </w:p>
        </w:tc>
      </w:tr>
      <w:tr w:rsidR="00AD70FE" w:rsidRPr="00520694" w:rsidTr="009F112C">
        <w:trPr>
          <w:cantSplit/>
        </w:trPr>
        <w:tc>
          <w:tcPr>
            <w:tcW w:w="225" w:type="pct"/>
            <w:vAlign w:val="center"/>
          </w:tcPr>
          <w:p w:rsidR="00AD70FE" w:rsidRDefault="00AD70FE" w:rsidP="009F112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AD70FE" w:rsidRDefault="00AD70FE" w:rsidP="009F112C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="00C07681" w:rsidRPr="00242288">
              <w:rPr>
                <w:i/>
              </w:rPr>
              <w:t>TC</w:t>
            </w:r>
            <w:r w:rsidR="00C07681">
              <w:rPr>
                <w:i/>
              </w:rPr>
              <w:t>14</w:t>
            </w:r>
            <w:r w:rsidR="00C07681" w:rsidRPr="00242288">
              <w:rPr>
                <w:i/>
              </w:rPr>
              <w:t xml:space="preserve">- Manter </w:t>
            </w:r>
            <w:r w:rsidR="00C07681">
              <w:rPr>
                <w:i/>
              </w:rPr>
              <w:t>Cliente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AD70FE" w:rsidRDefault="00C07681" w:rsidP="0071527F">
            <w:r>
              <w:t>Selecionar um cliente</w:t>
            </w:r>
            <w:r w:rsidR="00AD70FE">
              <w:t xml:space="preserve"> da grid onde e</w:t>
            </w:r>
            <w:r>
              <w:t>stá associado a um orçamento</w:t>
            </w:r>
            <w:r w:rsidR="00AD70FE">
              <w:t xml:space="preserve">. 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AD70FE" w:rsidRDefault="00AD70FE" w:rsidP="009F112C">
            <w:r>
              <w:t>Clicar no botão</w:t>
            </w:r>
          </w:p>
          <w:p w:rsidR="00AD70FE" w:rsidRDefault="00AD70FE" w:rsidP="009F112C">
            <w:r>
              <w:t>“Excluir”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AD70FE" w:rsidRDefault="00AD70FE" w:rsidP="009F112C">
            <w:r>
              <w:t>O sistema exibe a mensagem “</w:t>
            </w:r>
            <w:r w:rsidRPr="00000FA5">
              <w:t>Este registro esta associado a outros cadastros. Exclusão não permitida</w:t>
            </w:r>
            <w:r>
              <w:t>.”.</w:t>
            </w:r>
          </w:p>
        </w:tc>
      </w:tr>
      <w:tr w:rsidR="00AD70FE" w:rsidRPr="00520694" w:rsidTr="009F112C">
        <w:trPr>
          <w:cantSplit/>
        </w:trPr>
        <w:tc>
          <w:tcPr>
            <w:tcW w:w="225" w:type="pct"/>
            <w:vAlign w:val="center"/>
          </w:tcPr>
          <w:p w:rsidR="00AD70FE" w:rsidRDefault="00AD70FE" w:rsidP="009F112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07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AD70FE" w:rsidRPr="00D30A5E" w:rsidRDefault="00AD70FE" w:rsidP="009F112C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Caso de Teste: </w:t>
            </w:r>
            <w:r w:rsidR="00C07681" w:rsidRPr="00242288">
              <w:rPr>
                <w:i/>
              </w:rPr>
              <w:t>TC</w:t>
            </w:r>
            <w:r w:rsidR="00C07681">
              <w:rPr>
                <w:i/>
              </w:rPr>
              <w:t>14</w:t>
            </w:r>
            <w:r w:rsidR="00C07681" w:rsidRPr="00242288">
              <w:rPr>
                <w:i/>
              </w:rPr>
              <w:t xml:space="preserve">- Manter </w:t>
            </w:r>
            <w:r w:rsidR="00C07681">
              <w:rPr>
                <w:i/>
              </w:rPr>
              <w:t>Cliente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AD70FE" w:rsidRPr="00D30A5E" w:rsidRDefault="00B915AB" w:rsidP="00B86175">
            <w:r>
              <w:t>Preenche os campos da tela.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AD70FE" w:rsidRDefault="00AD70FE" w:rsidP="009F112C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AD70FE" w:rsidRDefault="00AD70FE" w:rsidP="009F112C">
            <w:r w:rsidRPr="00014CF5">
              <w:t>O sistema efetua o registro no banco de dados</w:t>
            </w:r>
            <w:r>
              <w:t xml:space="preserve"> e </w:t>
            </w:r>
            <w:r w:rsidRPr="00014CF5">
              <w:t>notifica ao usuário que o registro foi incluído com sucesso</w:t>
            </w:r>
            <w:r>
              <w:t>.</w:t>
            </w:r>
          </w:p>
        </w:tc>
      </w:tr>
      <w:tr w:rsidR="00AD70FE" w:rsidRPr="00520694" w:rsidTr="009F112C">
        <w:trPr>
          <w:cantSplit/>
        </w:trPr>
        <w:tc>
          <w:tcPr>
            <w:tcW w:w="225" w:type="pct"/>
            <w:vAlign w:val="center"/>
          </w:tcPr>
          <w:p w:rsidR="00AD70FE" w:rsidRDefault="00AD70FE" w:rsidP="009F112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08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AD70FE" w:rsidRPr="00D30A5E" w:rsidRDefault="00AD70FE" w:rsidP="009F112C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Caso de Teste: </w:t>
            </w:r>
            <w:r w:rsidR="00C07681" w:rsidRPr="00242288">
              <w:rPr>
                <w:i/>
              </w:rPr>
              <w:t>TC</w:t>
            </w:r>
            <w:r w:rsidR="00C07681">
              <w:rPr>
                <w:i/>
              </w:rPr>
              <w:t>14</w:t>
            </w:r>
            <w:r w:rsidR="00C07681" w:rsidRPr="00242288">
              <w:rPr>
                <w:i/>
              </w:rPr>
              <w:t xml:space="preserve">- Manter </w:t>
            </w:r>
            <w:r w:rsidR="00C07681">
              <w:rPr>
                <w:i/>
              </w:rPr>
              <w:t>Cliente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AD70FE" w:rsidRPr="00D30A5E" w:rsidRDefault="00AD70FE" w:rsidP="009F112C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AD70FE" w:rsidRDefault="00AD70FE" w:rsidP="009F112C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AD70FE" w:rsidRDefault="00AD70FE" w:rsidP="009F112C">
            <w:r>
              <w:t>O sistema notifica que os campos obrigatórios não foram preenchidos.</w:t>
            </w:r>
          </w:p>
        </w:tc>
      </w:tr>
      <w:tr w:rsidR="00AD70FE" w:rsidRPr="00520694" w:rsidTr="009F112C">
        <w:trPr>
          <w:cantSplit/>
        </w:trPr>
        <w:tc>
          <w:tcPr>
            <w:tcW w:w="225" w:type="pct"/>
            <w:vAlign w:val="center"/>
          </w:tcPr>
          <w:p w:rsidR="00AD70FE" w:rsidRDefault="00AD70FE" w:rsidP="009F112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AD70FE" w:rsidRPr="00D30A5E" w:rsidRDefault="00AD70FE" w:rsidP="009F112C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Caso de Teste: </w:t>
            </w:r>
            <w:r w:rsidR="00C07681" w:rsidRPr="00242288">
              <w:rPr>
                <w:i/>
              </w:rPr>
              <w:t>TC</w:t>
            </w:r>
            <w:r w:rsidR="00C07681">
              <w:rPr>
                <w:i/>
              </w:rPr>
              <w:t>14</w:t>
            </w:r>
            <w:r w:rsidR="00C07681" w:rsidRPr="00242288">
              <w:rPr>
                <w:i/>
              </w:rPr>
              <w:t xml:space="preserve">- Manter </w:t>
            </w:r>
            <w:r w:rsidR="00C07681">
              <w:rPr>
                <w:i/>
              </w:rPr>
              <w:t>Cliente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AD70FE" w:rsidRPr="00D30A5E" w:rsidRDefault="00B915AB" w:rsidP="009F112C">
            <w:r>
              <w:t>Preenche os campos da tela.</w:t>
            </w:r>
          </w:p>
          <w:p w:rsidR="00AD70FE" w:rsidRPr="00D30A5E" w:rsidRDefault="00AD70FE" w:rsidP="009F112C"/>
        </w:tc>
        <w:tc>
          <w:tcPr>
            <w:tcW w:w="769" w:type="pct"/>
            <w:tcMar>
              <w:top w:w="113" w:type="dxa"/>
            </w:tcMar>
            <w:vAlign w:val="center"/>
          </w:tcPr>
          <w:p w:rsidR="00AD70FE" w:rsidRDefault="00AD70FE" w:rsidP="009F112C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AD70FE" w:rsidRDefault="00AD70FE" w:rsidP="009F112C">
            <w:r w:rsidRPr="00014CF5">
              <w:t xml:space="preserve">O sistema </w:t>
            </w:r>
            <w:r>
              <w:t>atualiza</w:t>
            </w:r>
            <w:r w:rsidRPr="00014CF5">
              <w:t xml:space="preserve"> o registro no banco de dados</w:t>
            </w:r>
            <w:r>
              <w:t xml:space="preserve"> e </w:t>
            </w:r>
            <w:r w:rsidRPr="00014CF5">
              <w:t xml:space="preserve">notifica ao usuário que o registro foi </w:t>
            </w:r>
            <w:r>
              <w:t>alterado</w:t>
            </w:r>
            <w:r w:rsidRPr="00014CF5">
              <w:t xml:space="preserve"> com sucesso</w:t>
            </w:r>
            <w:r>
              <w:t>.</w:t>
            </w:r>
          </w:p>
        </w:tc>
      </w:tr>
      <w:tr w:rsidR="00AD70FE" w:rsidRPr="00520694" w:rsidTr="009F112C">
        <w:trPr>
          <w:cantSplit/>
        </w:trPr>
        <w:tc>
          <w:tcPr>
            <w:tcW w:w="225" w:type="pct"/>
            <w:vAlign w:val="center"/>
          </w:tcPr>
          <w:p w:rsidR="00AD70FE" w:rsidRDefault="00AD70FE" w:rsidP="009F112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AD70FE" w:rsidRPr="00D30A5E" w:rsidRDefault="00AD70FE" w:rsidP="009F112C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Caso de Teste: </w:t>
            </w:r>
            <w:r w:rsidR="00C07681" w:rsidRPr="00242288">
              <w:rPr>
                <w:i/>
              </w:rPr>
              <w:t>TC</w:t>
            </w:r>
            <w:r w:rsidR="00C07681">
              <w:rPr>
                <w:i/>
              </w:rPr>
              <w:t>14</w:t>
            </w:r>
            <w:r w:rsidR="00C07681" w:rsidRPr="00242288">
              <w:rPr>
                <w:i/>
              </w:rPr>
              <w:t xml:space="preserve">- Manter </w:t>
            </w:r>
            <w:r w:rsidR="00C07681">
              <w:rPr>
                <w:i/>
              </w:rPr>
              <w:t>Cliente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AD70FE" w:rsidRPr="00D30A5E" w:rsidRDefault="00AD70FE" w:rsidP="009F112C">
            <w:r w:rsidRPr="00437CFB">
              <w:t>Não preencher nenhum campo</w:t>
            </w:r>
            <w:r>
              <w:t>.</w:t>
            </w:r>
          </w:p>
          <w:p w:rsidR="00AD70FE" w:rsidRPr="00D30A5E" w:rsidRDefault="00AD70FE" w:rsidP="009F112C"/>
        </w:tc>
        <w:tc>
          <w:tcPr>
            <w:tcW w:w="769" w:type="pct"/>
            <w:tcMar>
              <w:top w:w="113" w:type="dxa"/>
            </w:tcMar>
            <w:vAlign w:val="center"/>
          </w:tcPr>
          <w:p w:rsidR="00AD70FE" w:rsidRDefault="00AD70FE" w:rsidP="009F112C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AD70FE" w:rsidRDefault="00AD70FE" w:rsidP="009F112C">
            <w:r>
              <w:t>O sistema notifica que os campos obrigatórios não foram preenchidos.</w:t>
            </w:r>
          </w:p>
        </w:tc>
      </w:tr>
      <w:tr w:rsidR="00AD70FE" w:rsidRPr="00520694" w:rsidTr="009F112C">
        <w:trPr>
          <w:cantSplit/>
        </w:trPr>
        <w:tc>
          <w:tcPr>
            <w:tcW w:w="225" w:type="pct"/>
            <w:vAlign w:val="center"/>
          </w:tcPr>
          <w:p w:rsidR="00AD70FE" w:rsidRDefault="00AD70FE" w:rsidP="009F112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AD70FE" w:rsidRPr="00D30A5E" w:rsidRDefault="00AD70FE" w:rsidP="009F112C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ou 4 do Caso de </w:t>
            </w:r>
            <w:r w:rsidR="00C07681" w:rsidRPr="00242288">
              <w:rPr>
                <w:i/>
              </w:rPr>
              <w:t>TC</w:t>
            </w:r>
            <w:r w:rsidR="00C07681">
              <w:rPr>
                <w:i/>
              </w:rPr>
              <w:t>14</w:t>
            </w:r>
            <w:r w:rsidR="00C07681" w:rsidRPr="00242288">
              <w:rPr>
                <w:i/>
              </w:rPr>
              <w:t xml:space="preserve">- Manter </w:t>
            </w:r>
            <w:r w:rsidR="00C07681">
              <w:rPr>
                <w:i/>
              </w:rPr>
              <w:t>Cliente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AD70FE" w:rsidRDefault="00AD70FE" w:rsidP="009F112C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AD70FE" w:rsidRDefault="00AD70FE" w:rsidP="009F112C">
            <w:r>
              <w:t>Clicar</w:t>
            </w:r>
            <w:r w:rsidRPr="00520694">
              <w:t xml:space="preserve"> no botão </w:t>
            </w:r>
            <w:r>
              <w:t>“Cancelar”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AD70FE" w:rsidRDefault="00AD70FE" w:rsidP="00B86175">
            <w:r>
              <w:t xml:space="preserve">O sistema fecha a tela de cadastro de </w:t>
            </w:r>
            <w:r w:rsidR="00B86175">
              <w:t>cliente</w:t>
            </w:r>
            <w:r>
              <w:t>.</w:t>
            </w:r>
          </w:p>
        </w:tc>
      </w:tr>
    </w:tbl>
    <w:p w:rsidR="00372631" w:rsidRDefault="00372631" w:rsidP="008B6FF4"/>
    <w:p w:rsidR="00673718" w:rsidRDefault="00673718" w:rsidP="008B6FF4"/>
    <w:p w:rsidR="00673718" w:rsidRDefault="00673718" w:rsidP="008B6FF4"/>
    <w:p w:rsidR="00673718" w:rsidRDefault="00673718" w:rsidP="008B6FF4"/>
    <w:p w:rsidR="00673718" w:rsidRDefault="00673718" w:rsidP="00673718">
      <w:pPr>
        <w:pStyle w:val="Ttulo3"/>
      </w:pPr>
      <w:r>
        <w:lastRenderedPageBreak/>
        <w:t>TC1</w:t>
      </w:r>
      <w:r>
        <w:t>5</w:t>
      </w:r>
      <w:r>
        <w:t xml:space="preserve"> – Manter </w:t>
      </w:r>
      <w:r>
        <w:t>Funcionário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"/>
        <w:gridCol w:w="1290"/>
        <w:gridCol w:w="1201"/>
        <w:gridCol w:w="2126"/>
        <w:gridCol w:w="1417"/>
        <w:gridCol w:w="2764"/>
      </w:tblGrid>
      <w:tr w:rsidR="00673718" w:rsidRPr="00520694" w:rsidTr="00C94358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673718" w:rsidRPr="00FE49DE" w:rsidRDefault="00673718" w:rsidP="00C9435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673718" w:rsidRDefault="00673718" w:rsidP="0071527F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t>UC0</w:t>
            </w:r>
            <w:r w:rsidR="0071527F">
              <w:t>3</w:t>
            </w:r>
            <w:r>
              <w:t xml:space="preserve"> – Manter </w:t>
            </w:r>
            <w:r w:rsidR="0071527F">
              <w:t>Funcionário</w:t>
            </w:r>
          </w:p>
        </w:tc>
      </w:tr>
      <w:tr w:rsidR="00673718" w:rsidRPr="00520694" w:rsidTr="00C94358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673718" w:rsidRPr="00FE49DE" w:rsidRDefault="00673718" w:rsidP="00C94358">
            <w:pPr>
              <w:rPr>
                <w:rFonts w:ascii="Arial" w:hAnsi="Arial" w:cs="Arial"/>
                <w:b/>
                <w:bCs/>
              </w:rPr>
            </w:pPr>
            <w:r w:rsidRPr="00FE49DE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673718" w:rsidRPr="006E75F8" w:rsidRDefault="00673718" w:rsidP="00C94358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1. </w:t>
            </w:r>
            <w:r w:rsidRPr="005068CE">
              <w:rPr>
                <w:rFonts w:ascii="Arial" w:hAnsi="Arial" w:cs="Arial"/>
                <w:iCs/>
              </w:rPr>
              <w:t>O usuário</w:t>
            </w:r>
            <w:r>
              <w:rPr>
                <w:rFonts w:ascii="Arial" w:hAnsi="Arial" w:cs="Arial"/>
                <w:iCs/>
              </w:rPr>
              <w:t xml:space="preserve"> deve estar</w:t>
            </w:r>
            <w:r w:rsidRPr="005068CE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5068CE">
              <w:rPr>
                <w:rFonts w:ascii="Arial" w:hAnsi="Arial" w:cs="Arial"/>
                <w:iCs/>
              </w:rPr>
              <w:t>logado</w:t>
            </w:r>
            <w:proofErr w:type="spellEnd"/>
            <w:r w:rsidRPr="005068CE">
              <w:rPr>
                <w:rFonts w:ascii="Arial" w:hAnsi="Arial" w:cs="Arial"/>
                <w:iCs/>
              </w:rPr>
              <w:t xml:space="preserve"> </w:t>
            </w:r>
            <w:r>
              <w:rPr>
                <w:rFonts w:ascii="Arial" w:hAnsi="Arial" w:cs="Arial"/>
                <w:iCs/>
              </w:rPr>
              <w:t>no sistema</w:t>
            </w:r>
            <w:r w:rsidRPr="005068CE">
              <w:rPr>
                <w:rFonts w:ascii="Arial" w:hAnsi="Arial" w:cs="Arial"/>
                <w:iCs/>
              </w:rPr>
              <w:t xml:space="preserve"> para acessar a tela</w:t>
            </w:r>
            <w:r w:rsidRPr="00E022AE">
              <w:rPr>
                <w:rFonts w:ascii="Arial" w:hAnsi="Arial" w:cs="Arial"/>
                <w:iCs/>
              </w:rPr>
              <w:t>.</w:t>
            </w:r>
          </w:p>
        </w:tc>
      </w:tr>
      <w:tr w:rsidR="00673718" w:rsidRPr="00520694" w:rsidTr="00C94358">
        <w:trPr>
          <w:cantSplit/>
          <w:trHeight w:val="425"/>
        </w:trPr>
        <w:tc>
          <w:tcPr>
            <w:tcW w:w="225" w:type="pct"/>
            <w:shd w:val="clear" w:color="auto" w:fill="A6A6A6"/>
            <w:vAlign w:val="center"/>
          </w:tcPr>
          <w:p w:rsidR="00673718" w:rsidRPr="00520694" w:rsidRDefault="00673718" w:rsidP="00C94358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N</w:t>
            </w:r>
            <w:r>
              <w:rPr>
                <w:rFonts w:ascii="Arial" w:hAnsi="Arial" w:cs="Arial"/>
                <w:b/>
                <w:bCs/>
              </w:rPr>
              <w:t>.</w:t>
            </w:r>
            <w:r w:rsidRPr="00520694">
              <w:rPr>
                <w:rFonts w:ascii="Arial" w:hAnsi="Arial" w:cs="Arial"/>
                <w:b/>
                <w:bCs/>
              </w:rPr>
              <w:t>º</w:t>
            </w:r>
          </w:p>
        </w:tc>
        <w:tc>
          <w:tcPr>
            <w:tcW w:w="1352" w:type="pct"/>
            <w:gridSpan w:val="2"/>
            <w:shd w:val="clear" w:color="auto" w:fill="A6A6A6"/>
            <w:vAlign w:val="center"/>
          </w:tcPr>
          <w:p w:rsidR="00673718" w:rsidRPr="00520694" w:rsidRDefault="00673718" w:rsidP="00C94358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1154" w:type="pct"/>
            <w:shd w:val="clear" w:color="auto" w:fill="A6A6A6"/>
            <w:vAlign w:val="center"/>
          </w:tcPr>
          <w:p w:rsidR="00673718" w:rsidRPr="00520694" w:rsidRDefault="00673718" w:rsidP="00C94358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Entrada</w:t>
            </w:r>
          </w:p>
        </w:tc>
        <w:tc>
          <w:tcPr>
            <w:tcW w:w="769" w:type="pct"/>
            <w:shd w:val="clear" w:color="auto" w:fill="A6A6A6"/>
            <w:vAlign w:val="center"/>
          </w:tcPr>
          <w:p w:rsidR="00673718" w:rsidRPr="00520694" w:rsidRDefault="00673718" w:rsidP="00C94358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Ação</w:t>
            </w:r>
          </w:p>
        </w:tc>
        <w:tc>
          <w:tcPr>
            <w:tcW w:w="1500" w:type="pct"/>
            <w:shd w:val="clear" w:color="auto" w:fill="A6A6A6"/>
            <w:vAlign w:val="center"/>
          </w:tcPr>
          <w:p w:rsidR="00673718" w:rsidRPr="00520694" w:rsidRDefault="00673718" w:rsidP="00C94358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Resultado Esperado</w:t>
            </w:r>
          </w:p>
        </w:tc>
      </w:tr>
      <w:tr w:rsidR="00673718" w:rsidRPr="00520694" w:rsidTr="00C94358">
        <w:trPr>
          <w:cantSplit/>
        </w:trPr>
        <w:tc>
          <w:tcPr>
            <w:tcW w:w="225" w:type="pct"/>
            <w:vAlign w:val="center"/>
          </w:tcPr>
          <w:p w:rsidR="00673718" w:rsidRDefault="00673718" w:rsidP="00C9435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673718" w:rsidRPr="00D30A5E" w:rsidRDefault="00673718" w:rsidP="00673718">
            <w:r>
              <w:t>O passo 1</w:t>
            </w:r>
            <w:r>
              <w:t>2</w:t>
            </w:r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>TC02 – Tela Inicial</w:t>
            </w:r>
            <w:r>
              <w:t xml:space="preserve"> </w:t>
            </w:r>
            <w:r w:rsidRPr="00196E47">
              <w:t>foi</w:t>
            </w:r>
            <w:r>
              <w:t xml:space="preserve"> </w:t>
            </w:r>
            <w:proofErr w:type="gramStart"/>
            <w:r>
              <w:t>executado</w:t>
            </w:r>
            <w:proofErr w:type="gramEnd"/>
            <w:r>
              <w:t>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673718" w:rsidRPr="00D30A5E" w:rsidRDefault="00673718" w:rsidP="00C94358">
            <w:r w:rsidRPr="00437CFB">
              <w:t xml:space="preserve">Preencher campo de </w:t>
            </w:r>
            <w:r>
              <w:t>p</w:t>
            </w:r>
            <w:r w:rsidRPr="00437CFB">
              <w:t>esquisa com</w:t>
            </w:r>
            <w:r>
              <w:t xml:space="preserve"> </w:t>
            </w:r>
            <w:r w:rsidRPr="00437CFB">
              <w:t>valores diversos para simular buscas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673718" w:rsidRDefault="00673718" w:rsidP="00C94358">
            <w:r>
              <w:t>Clicar</w:t>
            </w:r>
            <w:r w:rsidRPr="00520694">
              <w:t xml:space="preserve"> no botão </w:t>
            </w:r>
            <w:r>
              <w:t>“</w:t>
            </w:r>
            <w:r w:rsidRPr="00437CFB">
              <w:t>Pesquisar</w:t>
            </w:r>
            <w:r>
              <w:t>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673718" w:rsidRDefault="00673718" w:rsidP="00C94358">
            <w:r>
              <w:t>O sistema seleciona registros que atendam o filtro da pesquisa e monta a grid de resultado.</w:t>
            </w:r>
          </w:p>
        </w:tc>
      </w:tr>
      <w:tr w:rsidR="00673718" w:rsidRPr="00520694" w:rsidTr="00C94358">
        <w:trPr>
          <w:cantSplit/>
        </w:trPr>
        <w:tc>
          <w:tcPr>
            <w:tcW w:w="225" w:type="pct"/>
            <w:vAlign w:val="center"/>
          </w:tcPr>
          <w:p w:rsidR="00673718" w:rsidRDefault="00673718" w:rsidP="00C9435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673718" w:rsidRDefault="00673718" w:rsidP="00673718">
            <w:r>
              <w:t>O passo 1</w:t>
            </w:r>
            <w:r>
              <w:t>2</w:t>
            </w:r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>TC02 – Tela Inicial</w:t>
            </w:r>
            <w:r>
              <w:t xml:space="preserve"> </w:t>
            </w:r>
            <w:r w:rsidRPr="00196E47">
              <w:t>foi</w:t>
            </w:r>
            <w:r>
              <w:t xml:space="preserve"> </w:t>
            </w:r>
            <w:proofErr w:type="gramStart"/>
            <w:r>
              <w:t>executado</w:t>
            </w:r>
            <w:proofErr w:type="gramEnd"/>
            <w:r>
              <w:t>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673718" w:rsidRPr="00437CFB" w:rsidRDefault="00673718" w:rsidP="00C94358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673718" w:rsidRDefault="00673718" w:rsidP="00C94358">
            <w:r>
              <w:t>Clicar no botão “Novo”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673718" w:rsidRDefault="00673718" w:rsidP="0071527F">
            <w:r>
              <w:t xml:space="preserve">O sistema abre a tela de cadastro de </w:t>
            </w:r>
            <w:r w:rsidR="0071527F">
              <w:t>funcionário</w:t>
            </w:r>
            <w:r>
              <w:t>.</w:t>
            </w:r>
          </w:p>
        </w:tc>
      </w:tr>
      <w:tr w:rsidR="00673718" w:rsidRPr="00520694" w:rsidTr="00C94358">
        <w:trPr>
          <w:cantSplit/>
        </w:trPr>
        <w:tc>
          <w:tcPr>
            <w:tcW w:w="225" w:type="pct"/>
            <w:vAlign w:val="center"/>
          </w:tcPr>
          <w:p w:rsidR="00673718" w:rsidRDefault="00673718" w:rsidP="00C9435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03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673718" w:rsidRPr="00D30A5E" w:rsidRDefault="00673718" w:rsidP="0071527F">
            <w:r>
              <w:t>O passo 1</w:t>
            </w:r>
            <w:r w:rsidR="0071527F">
              <w:t>2</w:t>
            </w:r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>TC02 – Tela Inicial</w:t>
            </w:r>
            <w:r>
              <w:t xml:space="preserve"> </w:t>
            </w:r>
            <w:r w:rsidRPr="00196E47">
              <w:t>foi</w:t>
            </w:r>
            <w:r>
              <w:t xml:space="preserve"> </w:t>
            </w:r>
            <w:proofErr w:type="gramStart"/>
            <w:r>
              <w:t>executado</w:t>
            </w:r>
            <w:proofErr w:type="gramEnd"/>
            <w:r>
              <w:t>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673718" w:rsidRPr="00D30A5E" w:rsidRDefault="00673718" w:rsidP="00C94358">
            <w:r w:rsidRPr="00437CFB">
              <w:t xml:space="preserve">Preencher campo de </w:t>
            </w:r>
            <w:r>
              <w:t>p</w:t>
            </w:r>
            <w:r w:rsidRPr="00437CFB">
              <w:t>esquisa com</w:t>
            </w:r>
            <w:r>
              <w:t xml:space="preserve"> </w:t>
            </w:r>
            <w:r w:rsidRPr="00437CFB">
              <w:t>valores diversos para simular buscas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673718" w:rsidRDefault="00673718" w:rsidP="00C94358">
            <w:r>
              <w:t>Clicar</w:t>
            </w:r>
            <w:r w:rsidRPr="00520694">
              <w:t xml:space="preserve"> no botão </w:t>
            </w:r>
            <w:r>
              <w:t>“Limpar”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673718" w:rsidRDefault="00673718" w:rsidP="00C94358">
            <w:r>
              <w:t>O sistema limpa todos os campos de filtro da tela e monta a grid de resultado.</w:t>
            </w:r>
          </w:p>
        </w:tc>
      </w:tr>
      <w:tr w:rsidR="00673718" w:rsidRPr="00520694" w:rsidTr="00C94358">
        <w:trPr>
          <w:cantSplit/>
        </w:trPr>
        <w:tc>
          <w:tcPr>
            <w:tcW w:w="225" w:type="pct"/>
            <w:vAlign w:val="center"/>
          </w:tcPr>
          <w:p w:rsidR="00673718" w:rsidRDefault="00673718" w:rsidP="00C9435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673718" w:rsidRDefault="00673718" w:rsidP="0071527F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</w:t>
            </w:r>
            <w:r>
              <w:rPr>
                <w:i/>
              </w:rPr>
              <w:t>1</w:t>
            </w:r>
            <w:r w:rsidR="0071527F">
              <w:rPr>
                <w:i/>
              </w:rPr>
              <w:t>5</w:t>
            </w:r>
            <w:r w:rsidRPr="00242288">
              <w:rPr>
                <w:i/>
              </w:rPr>
              <w:t>- Manter</w:t>
            </w:r>
            <w:r w:rsidR="0071527F">
              <w:rPr>
                <w:i/>
              </w:rPr>
              <w:t xml:space="preserve"> Funcionário </w:t>
            </w:r>
            <w:r>
              <w:t>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673718" w:rsidRPr="00437CFB" w:rsidRDefault="00673718" w:rsidP="00C94358">
            <w:r>
              <w:t>Selecionar um dos registros da</w:t>
            </w:r>
            <w:r w:rsidRPr="00831D35">
              <w:t xml:space="preserve"> grid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673718" w:rsidRDefault="00673718" w:rsidP="00C94358">
            <w:r>
              <w:t>Clicar no botão</w:t>
            </w:r>
          </w:p>
          <w:p w:rsidR="00673718" w:rsidRDefault="00673718" w:rsidP="00C94358">
            <w:r>
              <w:t>“Editar”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673718" w:rsidRDefault="00673718" w:rsidP="0071527F">
            <w:r>
              <w:t xml:space="preserve">O sistema abre a tela de cadastro de </w:t>
            </w:r>
            <w:r w:rsidR="0071527F">
              <w:t>funcionário</w:t>
            </w:r>
            <w:r>
              <w:t xml:space="preserve"> com os dados da </w:t>
            </w:r>
            <w:r w:rsidR="0071527F">
              <w:t>tela</w:t>
            </w:r>
            <w:r>
              <w:t xml:space="preserve"> preenchida.</w:t>
            </w:r>
          </w:p>
        </w:tc>
      </w:tr>
      <w:tr w:rsidR="00673718" w:rsidRPr="00520694" w:rsidTr="00C94358">
        <w:trPr>
          <w:cantSplit/>
        </w:trPr>
        <w:tc>
          <w:tcPr>
            <w:tcW w:w="225" w:type="pct"/>
            <w:vAlign w:val="center"/>
          </w:tcPr>
          <w:p w:rsidR="00673718" w:rsidRDefault="00673718" w:rsidP="00C9435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673718" w:rsidRDefault="00673718" w:rsidP="00C94358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="0071527F" w:rsidRPr="00242288">
              <w:rPr>
                <w:i/>
              </w:rPr>
              <w:t>TC</w:t>
            </w:r>
            <w:r w:rsidR="0071527F">
              <w:rPr>
                <w:i/>
              </w:rPr>
              <w:t>15</w:t>
            </w:r>
            <w:r w:rsidR="0071527F" w:rsidRPr="00242288">
              <w:rPr>
                <w:i/>
              </w:rPr>
              <w:t>- Manter</w:t>
            </w:r>
            <w:r w:rsidR="0071527F">
              <w:rPr>
                <w:i/>
              </w:rPr>
              <w:t xml:space="preserve"> Funcionário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673718" w:rsidRPr="00437CFB" w:rsidRDefault="00673718" w:rsidP="00C94358">
            <w:r>
              <w:t>Selecionar um dos registros da</w:t>
            </w:r>
            <w:r w:rsidRPr="00831D35">
              <w:t xml:space="preserve"> grid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673718" w:rsidRDefault="00673718" w:rsidP="00C94358">
            <w:r>
              <w:t>Clicar no botão</w:t>
            </w:r>
          </w:p>
          <w:p w:rsidR="00673718" w:rsidRDefault="00673718" w:rsidP="00C94358">
            <w:r>
              <w:t>“Excluir”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673718" w:rsidRDefault="00673718" w:rsidP="00C94358">
            <w:r>
              <w:t>O sistema solicita confirmação do usuário e, no caso da confirmação, exclui o registro no banco de dados.</w:t>
            </w:r>
          </w:p>
        </w:tc>
      </w:tr>
      <w:tr w:rsidR="00673718" w:rsidRPr="00520694" w:rsidTr="00C94358">
        <w:trPr>
          <w:cantSplit/>
        </w:trPr>
        <w:tc>
          <w:tcPr>
            <w:tcW w:w="225" w:type="pct"/>
            <w:vAlign w:val="center"/>
          </w:tcPr>
          <w:p w:rsidR="00673718" w:rsidRDefault="00673718" w:rsidP="00C9435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673718" w:rsidRDefault="00673718" w:rsidP="00C94358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="0071527F" w:rsidRPr="00242288">
              <w:rPr>
                <w:i/>
              </w:rPr>
              <w:t>TC</w:t>
            </w:r>
            <w:r w:rsidR="0071527F">
              <w:rPr>
                <w:i/>
              </w:rPr>
              <w:t>15</w:t>
            </w:r>
            <w:r w:rsidR="0071527F" w:rsidRPr="00242288">
              <w:rPr>
                <w:i/>
              </w:rPr>
              <w:t>- Manter</w:t>
            </w:r>
            <w:r w:rsidR="0071527F">
              <w:rPr>
                <w:i/>
              </w:rPr>
              <w:t xml:space="preserve"> Funcionário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673718" w:rsidRDefault="00673718" w:rsidP="0071527F">
            <w:r>
              <w:t xml:space="preserve">Selecionar um </w:t>
            </w:r>
            <w:r w:rsidR="0071527F">
              <w:t>funcionário</w:t>
            </w:r>
            <w:r>
              <w:t xml:space="preserve"> da grid onde está associado a um orçamento. 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673718" w:rsidRDefault="00673718" w:rsidP="00C94358">
            <w:r>
              <w:t>Clicar no botão</w:t>
            </w:r>
          </w:p>
          <w:p w:rsidR="00673718" w:rsidRDefault="00673718" w:rsidP="00C94358">
            <w:r>
              <w:t>“Excluir”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673718" w:rsidRDefault="00673718" w:rsidP="00C94358">
            <w:r>
              <w:t>O sistema exibe a mensagem “</w:t>
            </w:r>
            <w:r w:rsidRPr="00000FA5">
              <w:t>Este registro esta associado a outros cadastros. Exclusão não permitida</w:t>
            </w:r>
            <w:r>
              <w:t>.”.</w:t>
            </w:r>
          </w:p>
        </w:tc>
      </w:tr>
      <w:tr w:rsidR="00673718" w:rsidRPr="00520694" w:rsidTr="00C94358">
        <w:trPr>
          <w:cantSplit/>
        </w:trPr>
        <w:tc>
          <w:tcPr>
            <w:tcW w:w="225" w:type="pct"/>
            <w:vAlign w:val="center"/>
          </w:tcPr>
          <w:p w:rsidR="00673718" w:rsidRDefault="00673718" w:rsidP="00C9435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07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673718" w:rsidRPr="00D30A5E" w:rsidRDefault="00673718" w:rsidP="00C94358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Caso de Teste: </w:t>
            </w:r>
            <w:r w:rsidR="0071527F" w:rsidRPr="00242288">
              <w:rPr>
                <w:i/>
              </w:rPr>
              <w:t>TC</w:t>
            </w:r>
            <w:r w:rsidR="0071527F">
              <w:rPr>
                <w:i/>
              </w:rPr>
              <w:t>15</w:t>
            </w:r>
            <w:r w:rsidR="0071527F" w:rsidRPr="00242288">
              <w:rPr>
                <w:i/>
              </w:rPr>
              <w:t>- Manter</w:t>
            </w:r>
            <w:r w:rsidR="0071527F">
              <w:rPr>
                <w:i/>
              </w:rPr>
              <w:t xml:space="preserve"> Funcionário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673718" w:rsidRPr="00D30A5E" w:rsidRDefault="00673718" w:rsidP="00C94358">
            <w:r>
              <w:t>Preenche os campos da tela.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673718" w:rsidRDefault="00673718" w:rsidP="00C94358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673718" w:rsidRDefault="00673718" w:rsidP="00C94358">
            <w:r w:rsidRPr="00014CF5">
              <w:t>O sistema efetua o registro no banco de dados</w:t>
            </w:r>
            <w:r>
              <w:t xml:space="preserve"> e </w:t>
            </w:r>
            <w:r w:rsidRPr="00014CF5">
              <w:t>notifica ao usuário que o registro foi incluído com sucesso</w:t>
            </w:r>
            <w:r>
              <w:t>.</w:t>
            </w:r>
          </w:p>
        </w:tc>
      </w:tr>
      <w:tr w:rsidR="00673718" w:rsidRPr="00520694" w:rsidTr="00C94358">
        <w:trPr>
          <w:cantSplit/>
        </w:trPr>
        <w:tc>
          <w:tcPr>
            <w:tcW w:w="225" w:type="pct"/>
            <w:vAlign w:val="center"/>
          </w:tcPr>
          <w:p w:rsidR="00673718" w:rsidRDefault="00673718" w:rsidP="00C9435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08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673718" w:rsidRPr="00D30A5E" w:rsidRDefault="00673718" w:rsidP="00C94358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Caso de Teste: </w:t>
            </w:r>
            <w:r w:rsidR="0071527F" w:rsidRPr="00242288">
              <w:rPr>
                <w:i/>
              </w:rPr>
              <w:t>TC</w:t>
            </w:r>
            <w:r w:rsidR="0071527F">
              <w:rPr>
                <w:i/>
              </w:rPr>
              <w:t>15</w:t>
            </w:r>
            <w:r w:rsidR="0071527F" w:rsidRPr="00242288">
              <w:rPr>
                <w:i/>
              </w:rPr>
              <w:t>- Manter</w:t>
            </w:r>
            <w:r w:rsidR="0071527F">
              <w:rPr>
                <w:i/>
              </w:rPr>
              <w:t xml:space="preserve"> Funcionário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673718" w:rsidRPr="00D30A5E" w:rsidRDefault="00673718" w:rsidP="00C94358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673718" w:rsidRDefault="00673718" w:rsidP="00C94358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673718" w:rsidRDefault="00673718" w:rsidP="00C94358">
            <w:r>
              <w:t>O sistema notifica que os campos obrigatórios não foram preenchidos.</w:t>
            </w:r>
          </w:p>
        </w:tc>
      </w:tr>
      <w:tr w:rsidR="00673718" w:rsidRPr="00520694" w:rsidTr="00C94358">
        <w:trPr>
          <w:cantSplit/>
        </w:trPr>
        <w:tc>
          <w:tcPr>
            <w:tcW w:w="225" w:type="pct"/>
            <w:vAlign w:val="center"/>
          </w:tcPr>
          <w:p w:rsidR="00673718" w:rsidRDefault="00673718" w:rsidP="00C9435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673718" w:rsidRPr="00D30A5E" w:rsidRDefault="00673718" w:rsidP="00C94358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Caso de Teste: </w:t>
            </w:r>
            <w:r w:rsidR="0071527F" w:rsidRPr="00242288">
              <w:rPr>
                <w:i/>
              </w:rPr>
              <w:t>TC</w:t>
            </w:r>
            <w:r w:rsidR="0071527F">
              <w:rPr>
                <w:i/>
              </w:rPr>
              <w:t>15</w:t>
            </w:r>
            <w:r w:rsidR="0071527F" w:rsidRPr="00242288">
              <w:rPr>
                <w:i/>
              </w:rPr>
              <w:t>- Manter</w:t>
            </w:r>
            <w:r w:rsidR="0071527F">
              <w:rPr>
                <w:i/>
              </w:rPr>
              <w:t xml:space="preserve"> Funcionário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673718" w:rsidRPr="00D30A5E" w:rsidRDefault="00673718" w:rsidP="00C94358">
            <w:r>
              <w:t>Preenche os campos da tela.</w:t>
            </w:r>
          </w:p>
          <w:p w:rsidR="00673718" w:rsidRPr="00D30A5E" w:rsidRDefault="00673718" w:rsidP="00C94358"/>
        </w:tc>
        <w:tc>
          <w:tcPr>
            <w:tcW w:w="769" w:type="pct"/>
            <w:tcMar>
              <w:top w:w="113" w:type="dxa"/>
            </w:tcMar>
            <w:vAlign w:val="center"/>
          </w:tcPr>
          <w:p w:rsidR="00673718" w:rsidRDefault="00673718" w:rsidP="00C94358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673718" w:rsidRDefault="00673718" w:rsidP="00C94358">
            <w:r w:rsidRPr="00014CF5">
              <w:t xml:space="preserve">O sistema </w:t>
            </w:r>
            <w:r>
              <w:t>atualiza</w:t>
            </w:r>
            <w:r w:rsidRPr="00014CF5">
              <w:t xml:space="preserve"> o registro no banco de dados</w:t>
            </w:r>
            <w:r>
              <w:t xml:space="preserve"> e </w:t>
            </w:r>
            <w:r w:rsidRPr="00014CF5">
              <w:t xml:space="preserve">notifica ao usuário que o registro foi </w:t>
            </w:r>
            <w:r>
              <w:t>alterado</w:t>
            </w:r>
            <w:r w:rsidRPr="00014CF5">
              <w:t xml:space="preserve"> com sucesso</w:t>
            </w:r>
            <w:r>
              <w:t>.</w:t>
            </w:r>
          </w:p>
        </w:tc>
      </w:tr>
      <w:tr w:rsidR="00673718" w:rsidRPr="00520694" w:rsidTr="00C94358">
        <w:trPr>
          <w:cantSplit/>
        </w:trPr>
        <w:tc>
          <w:tcPr>
            <w:tcW w:w="225" w:type="pct"/>
            <w:vAlign w:val="center"/>
          </w:tcPr>
          <w:p w:rsidR="00673718" w:rsidRDefault="00673718" w:rsidP="00C9435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673718" w:rsidRPr="00D30A5E" w:rsidRDefault="00673718" w:rsidP="00C94358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Caso de Teste: </w:t>
            </w:r>
            <w:r w:rsidR="0071527F" w:rsidRPr="00242288">
              <w:rPr>
                <w:i/>
              </w:rPr>
              <w:t>TC</w:t>
            </w:r>
            <w:r w:rsidR="0071527F">
              <w:rPr>
                <w:i/>
              </w:rPr>
              <w:t>15</w:t>
            </w:r>
            <w:r w:rsidR="0071527F" w:rsidRPr="00242288">
              <w:rPr>
                <w:i/>
              </w:rPr>
              <w:t>- Manter</w:t>
            </w:r>
            <w:r w:rsidR="0071527F">
              <w:rPr>
                <w:i/>
              </w:rPr>
              <w:t xml:space="preserve"> Funcionário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673718" w:rsidRPr="00D30A5E" w:rsidRDefault="00673718" w:rsidP="00C94358">
            <w:r w:rsidRPr="00437CFB">
              <w:t>Não preencher nenhum campo</w:t>
            </w:r>
            <w:r>
              <w:t>.</w:t>
            </w:r>
          </w:p>
          <w:p w:rsidR="00673718" w:rsidRPr="00D30A5E" w:rsidRDefault="00673718" w:rsidP="00C94358"/>
        </w:tc>
        <w:tc>
          <w:tcPr>
            <w:tcW w:w="769" w:type="pct"/>
            <w:tcMar>
              <w:top w:w="113" w:type="dxa"/>
            </w:tcMar>
            <w:vAlign w:val="center"/>
          </w:tcPr>
          <w:p w:rsidR="00673718" w:rsidRDefault="00673718" w:rsidP="00C94358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673718" w:rsidRDefault="00673718" w:rsidP="00C94358">
            <w:r>
              <w:t>O sistema notifica que os campos obrigatórios não foram preenchidos.</w:t>
            </w:r>
          </w:p>
        </w:tc>
      </w:tr>
      <w:tr w:rsidR="00673718" w:rsidRPr="00520694" w:rsidTr="00C94358">
        <w:trPr>
          <w:cantSplit/>
        </w:trPr>
        <w:tc>
          <w:tcPr>
            <w:tcW w:w="225" w:type="pct"/>
            <w:vAlign w:val="center"/>
          </w:tcPr>
          <w:p w:rsidR="00673718" w:rsidRDefault="00673718" w:rsidP="00C9435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673718" w:rsidRPr="00D30A5E" w:rsidRDefault="00673718" w:rsidP="00C94358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ou 4 do Caso de </w:t>
            </w:r>
            <w:r w:rsidR="0071527F" w:rsidRPr="00242288">
              <w:rPr>
                <w:i/>
              </w:rPr>
              <w:t>TC</w:t>
            </w:r>
            <w:r w:rsidR="0071527F">
              <w:rPr>
                <w:i/>
              </w:rPr>
              <w:t>15</w:t>
            </w:r>
            <w:r w:rsidR="0071527F" w:rsidRPr="00242288">
              <w:rPr>
                <w:i/>
              </w:rPr>
              <w:t>- Manter</w:t>
            </w:r>
            <w:r w:rsidR="0071527F">
              <w:rPr>
                <w:i/>
              </w:rPr>
              <w:t xml:space="preserve"> Funcionário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673718" w:rsidRDefault="00673718" w:rsidP="00C94358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673718" w:rsidRDefault="00673718" w:rsidP="00C94358">
            <w:r>
              <w:t>Clicar</w:t>
            </w:r>
            <w:r w:rsidRPr="00520694">
              <w:t xml:space="preserve"> no botão </w:t>
            </w:r>
            <w:r>
              <w:t>“Cancelar”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673718" w:rsidRDefault="00673718" w:rsidP="0071527F">
            <w:r>
              <w:t xml:space="preserve">O sistema fecha a tela de cadastro de </w:t>
            </w:r>
            <w:r w:rsidR="0071527F">
              <w:t>funcionário</w:t>
            </w:r>
            <w:r>
              <w:t>.</w:t>
            </w:r>
          </w:p>
        </w:tc>
      </w:tr>
    </w:tbl>
    <w:p w:rsidR="00673718" w:rsidRDefault="00673718" w:rsidP="008B6FF4"/>
    <w:p w:rsidR="003910B7" w:rsidRDefault="003910B7" w:rsidP="008B6FF4"/>
    <w:p w:rsidR="003910B7" w:rsidRDefault="003910B7" w:rsidP="008B6FF4"/>
    <w:p w:rsidR="003910B7" w:rsidRDefault="003910B7" w:rsidP="008B6FF4"/>
    <w:p w:rsidR="003910B7" w:rsidRDefault="003910B7" w:rsidP="003910B7">
      <w:pPr>
        <w:pStyle w:val="Ttulo3"/>
      </w:pPr>
      <w:r>
        <w:lastRenderedPageBreak/>
        <w:t>TC1</w:t>
      </w:r>
      <w:r>
        <w:t>6</w:t>
      </w:r>
      <w:r>
        <w:t xml:space="preserve"> – Manter </w:t>
      </w:r>
      <w:r>
        <w:t>Orçamento</w:t>
      </w:r>
      <w:bookmarkStart w:id="22" w:name="_GoBack"/>
      <w:bookmarkEnd w:id="22"/>
    </w:p>
    <w:p w:rsidR="003910B7" w:rsidRPr="008B6FF4" w:rsidRDefault="003910B7" w:rsidP="008B6FF4"/>
    <w:sectPr w:rsidR="003910B7" w:rsidRPr="008B6FF4" w:rsidSect="00D77421">
      <w:headerReference w:type="default" r:id="rId10"/>
      <w:footerReference w:type="default" r:id="rId11"/>
      <w:pgSz w:w="11907" w:h="16840" w:code="9"/>
      <w:pgMar w:top="1134" w:right="1134" w:bottom="1701" w:left="170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4571" w:rsidRDefault="008C4571">
      <w:pPr>
        <w:spacing w:line="240" w:lineRule="auto"/>
      </w:pPr>
      <w:r>
        <w:separator/>
      </w:r>
    </w:p>
  </w:endnote>
  <w:endnote w:type="continuationSeparator" w:id="0">
    <w:p w:rsidR="008C4571" w:rsidRDefault="008C45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7263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72631" w:rsidRDefault="00372631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72631" w:rsidRDefault="00372631" w:rsidP="00DC17FC">
          <w:pPr>
            <w:jc w:val="center"/>
          </w:pPr>
          <w:r>
            <w:sym w:font="Symbol" w:char="F0D3"/>
          </w:r>
          <w:r>
            <w:t xml:space="preserve"> SGOA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72631" w:rsidRDefault="00372631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3910B7">
            <w:rPr>
              <w:rStyle w:val="Nmerodepgina"/>
              <w:noProof/>
            </w:rPr>
            <w:t>18</w:t>
          </w:r>
          <w:r>
            <w:rPr>
              <w:rStyle w:val="Nmerodepgina"/>
            </w:rPr>
            <w:fldChar w:fldCharType="end"/>
          </w:r>
        </w:p>
      </w:tc>
    </w:tr>
  </w:tbl>
  <w:p w:rsidR="00372631" w:rsidRDefault="0037263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4571" w:rsidRDefault="008C4571">
      <w:pPr>
        <w:spacing w:line="240" w:lineRule="auto"/>
      </w:pPr>
      <w:r>
        <w:separator/>
      </w:r>
    </w:p>
  </w:footnote>
  <w:footnote w:type="continuationSeparator" w:id="0">
    <w:p w:rsidR="008C4571" w:rsidRDefault="008C45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2631" w:rsidRDefault="00372631">
    <w:pPr>
      <w:rPr>
        <w:sz w:val="24"/>
        <w:szCs w:val="24"/>
      </w:rPr>
    </w:pPr>
  </w:p>
  <w:p w:rsidR="00372631" w:rsidRDefault="00372631">
    <w:pPr>
      <w:pBdr>
        <w:top w:val="single" w:sz="6" w:space="1" w:color="auto"/>
      </w:pBdr>
      <w:rPr>
        <w:sz w:val="24"/>
        <w:szCs w:val="24"/>
      </w:rPr>
    </w:pPr>
  </w:p>
  <w:p w:rsidR="00372631" w:rsidRDefault="00372631" w:rsidP="00B64997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Sistema Gerenciador de Oficina Automotiva</w:t>
    </w:r>
  </w:p>
  <w:p w:rsidR="00372631" w:rsidRDefault="00372631">
    <w:pPr>
      <w:pBdr>
        <w:bottom w:val="single" w:sz="6" w:space="1" w:color="auto"/>
      </w:pBdr>
      <w:jc w:val="right"/>
      <w:rPr>
        <w:sz w:val="24"/>
        <w:szCs w:val="24"/>
      </w:rPr>
    </w:pPr>
  </w:p>
  <w:p w:rsidR="00372631" w:rsidRDefault="00372631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72631" w:rsidTr="002665C0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72631" w:rsidRPr="003D259E" w:rsidRDefault="00372631" w:rsidP="002665C0">
          <w:pPr>
            <w:rPr>
              <w:b/>
            </w:rPr>
          </w:pPr>
          <w:r w:rsidRPr="003D259E">
            <w:rPr>
              <w:b/>
            </w:rPr>
            <w:t>SGOA – Sistema Gerenciador de Oficina Automotiva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72631" w:rsidRPr="003D259E" w:rsidRDefault="00372631" w:rsidP="002665C0">
          <w:pPr>
            <w:tabs>
              <w:tab w:val="left" w:pos="1135"/>
            </w:tabs>
            <w:spacing w:before="40"/>
            <w:ind w:right="68"/>
            <w:rPr>
              <w:b/>
            </w:rPr>
          </w:pPr>
          <w:r w:rsidRPr="003D259E">
            <w:rPr>
              <w:b/>
            </w:rPr>
            <w:t xml:space="preserve">  Versão: 1.0</w:t>
          </w:r>
        </w:p>
      </w:tc>
    </w:tr>
    <w:tr w:rsidR="00372631" w:rsidTr="002665C0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72631" w:rsidRDefault="00372631" w:rsidP="002665C0">
          <w:r>
            <w:t>Casos de Uso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72631" w:rsidRDefault="00372631" w:rsidP="002665C0">
          <w:r>
            <w:t xml:space="preserve">  </w:t>
          </w:r>
          <w:r w:rsidRPr="003D259E">
            <w:rPr>
              <w:b/>
            </w:rPr>
            <w:t>Data</w:t>
          </w:r>
          <w:r>
            <w:t xml:space="preserve">: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SAVEDATE   \* MERGEFORMAT </w:instrText>
          </w:r>
          <w:r>
            <w:rPr>
              <w:b/>
              <w:bCs/>
            </w:rPr>
            <w:fldChar w:fldCharType="separate"/>
          </w:r>
          <w:r w:rsidR="00673718">
            <w:rPr>
              <w:b/>
              <w:bCs/>
              <w:noProof/>
            </w:rPr>
            <w:t>11/12/2013 13:35:00</w:t>
          </w:r>
          <w:r>
            <w:rPr>
              <w:b/>
              <w:bCs/>
            </w:rPr>
            <w:fldChar w:fldCharType="end"/>
          </w:r>
        </w:p>
      </w:tc>
    </w:tr>
  </w:tbl>
  <w:p w:rsidR="00372631" w:rsidRDefault="0037263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4991669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A5C1DC8"/>
    <w:multiLevelType w:val="hybridMultilevel"/>
    <w:tmpl w:val="6EAACE32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0BCE1D9B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0F6F3BBE"/>
    <w:multiLevelType w:val="hybridMultilevel"/>
    <w:tmpl w:val="2C8A21B0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12EE6F76"/>
    <w:multiLevelType w:val="hybridMultilevel"/>
    <w:tmpl w:val="89B8D0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1823316B"/>
    <w:multiLevelType w:val="hybridMultilevel"/>
    <w:tmpl w:val="4A00656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7F23212"/>
    <w:multiLevelType w:val="hybridMultilevel"/>
    <w:tmpl w:val="137CEBD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29BF5141"/>
    <w:multiLevelType w:val="hybridMultilevel"/>
    <w:tmpl w:val="7430BE6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34097792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928" w:hanging="360"/>
      </w:p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9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37394B47"/>
    <w:multiLevelType w:val="hybridMultilevel"/>
    <w:tmpl w:val="89B8D0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78822F1"/>
    <w:multiLevelType w:val="hybridMultilevel"/>
    <w:tmpl w:val="527CCA06"/>
    <w:lvl w:ilvl="0" w:tplc="597691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48256C62"/>
    <w:multiLevelType w:val="hybridMultilevel"/>
    <w:tmpl w:val="2D8488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4DC54C2E"/>
    <w:multiLevelType w:val="multilevel"/>
    <w:tmpl w:val="97E6BB6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5380121B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>
    <w:nsid w:val="54E04F2B"/>
    <w:multiLevelType w:val="hybridMultilevel"/>
    <w:tmpl w:val="4A00656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5AB4078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>
    <w:nsid w:val="59914FBA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>
    <w:nsid w:val="5A2E6E13"/>
    <w:multiLevelType w:val="hybridMultilevel"/>
    <w:tmpl w:val="C6BA45D8"/>
    <w:lvl w:ilvl="0" w:tplc="623E68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>
    <w:nsid w:val="603D61C8"/>
    <w:multiLevelType w:val="hybridMultilevel"/>
    <w:tmpl w:val="5D3893F4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>
    <w:nsid w:val="6057475A"/>
    <w:multiLevelType w:val="hybridMultilevel"/>
    <w:tmpl w:val="2C8A21B0"/>
    <w:lvl w:ilvl="0" w:tplc="0416000F">
      <w:start w:val="1"/>
      <w:numFmt w:val="decimal"/>
      <w:lvlText w:val="%1."/>
      <w:lvlJc w:val="left"/>
      <w:pPr>
        <w:ind w:left="927" w:hanging="360"/>
      </w:p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>
    <w:nsid w:val="67AE5E4F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6">
    <w:nsid w:val="6A784851"/>
    <w:multiLevelType w:val="hybridMultilevel"/>
    <w:tmpl w:val="FF76EC88"/>
    <w:lvl w:ilvl="0" w:tplc="C3AC264C">
      <w:start w:val="1"/>
      <w:numFmt w:val="decimal"/>
      <w:lvlText w:val="%1.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7">
    <w:nsid w:val="6B352BD4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8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742805A1"/>
    <w:multiLevelType w:val="hybridMultilevel"/>
    <w:tmpl w:val="30BAD062"/>
    <w:lvl w:ilvl="0" w:tplc="113A32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1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>
    <w:nsid w:val="7A1379B8"/>
    <w:multiLevelType w:val="hybridMultilevel"/>
    <w:tmpl w:val="5D3893F4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4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>
    <w:nsid w:val="7C970FBD"/>
    <w:multiLevelType w:val="hybridMultilevel"/>
    <w:tmpl w:val="3E98C0B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7"/>
  </w:num>
  <w:num w:numId="4">
    <w:abstractNumId w:val="44"/>
  </w:num>
  <w:num w:numId="5">
    <w:abstractNumId w:val="27"/>
  </w:num>
  <w:num w:numId="6">
    <w:abstractNumId w:val="26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42"/>
  </w:num>
  <w:num w:numId="10">
    <w:abstractNumId w:val="4"/>
  </w:num>
  <w:num w:numId="11">
    <w:abstractNumId w:val="19"/>
  </w:num>
  <w:num w:numId="12">
    <w:abstractNumId w:val="16"/>
  </w:num>
  <w:num w:numId="13">
    <w:abstractNumId w:val="41"/>
  </w:num>
  <w:num w:numId="14">
    <w:abstractNumId w:val="15"/>
  </w:num>
  <w:num w:numId="15">
    <w:abstractNumId w:val="9"/>
  </w:num>
  <w:num w:numId="16">
    <w:abstractNumId w:val="39"/>
  </w:num>
  <w:num w:numId="17">
    <w:abstractNumId w:val="24"/>
  </w:num>
  <w:num w:numId="18">
    <w:abstractNumId w:val="11"/>
  </w:num>
  <w:num w:numId="19">
    <w:abstractNumId w:val="22"/>
  </w:num>
  <w:num w:numId="20">
    <w:abstractNumId w:val="14"/>
  </w:num>
  <w:num w:numId="21">
    <w:abstractNumId w:val="38"/>
  </w:num>
  <w:num w:numId="22">
    <w:abstractNumId w:val="25"/>
  </w:num>
  <w:num w:numId="23">
    <w:abstractNumId w:val="13"/>
  </w:num>
  <w:num w:numId="24">
    <w:abstractNumId w:val="23"/>
  </w:num>
  <w:num w:numId="25">
    <w:abstractNumId w:val="12"/>
  </w:num>
  <w:num w:numId="26">
    <w:abstractNumId w:val="45"/>
  </w:num>
  <w:num w:numId="27">
    <w:abstractNumId w:val="33"/>
  </w:num>
  <w:num w:numId="28">
    <w:abstractNumId w:val="7"/>
  </w:num>
  <w:num w:numId="29">
    <w:abstractNumId w:val="8"/>
  </w:num>
  <w:num w:numId="30">
    <w:abstractNumId w:val="28"/>
  </w:num>
  <w:num w:numId="31">
    <w:abstractNumId w:val="5"/>
  </w:num>
  <w:num w:numId="32">
    <w:abstractNumId w:val="31"/>
  </w:num>
  <w:num w:numId="33">
    <w:abstractNumId w:val="37"/>
  </w:num>
  <w:num w:numId="34">
    <w:abstractNumId w:val="35"/>
  </w:num>
  <w:num w:numId="35">
    <w:abstractNumId w:val="34"/>
  </w:num>
  <w:num w:numId="36">
    <w:abstractNumId w:val="43"/>
  </w:num>
  <w:num w:numId="37">
    <w:abstractNumId w:val="20"/>
  </w:num>
  <w:num w:numId="38">
    <w:abstractNumId w:val="18"/>
  </w:num>
  <w:num w:numId="39">
    <w:abstractNumId w:val="6"/>
  </w:num>
  <w:num w:numId="40">
    <w:abstractNumId w:val="30"/>
  </w:num>
  <w:num w:numId="41">
    <w:abstractNumId w:val="3"/>
  </w:num>
  <w:num w:numId="42">
    <w:abstractNumId w:val="40"/>
  </w:num>
  <w:num w:numId="43">
    <w:abstractNumId w:val="32"/>
  </w:num>
  <w:num w:numId="44">
    <w:abstractNumId w:val="29"/>
  </w:num>
  <w:num w:numId="45">
    <w:abstractNumId w:val="36"/>
  </w:num>
  <w:num w:numId="46">
    <w:abstractNumId w:val="10"/>
  </w:num>
  <w:num w:numId="4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993"/>
    <w:rsid w:val="0000405E"/>
    <w:rsid w:val="0000406D"/>
    <w:rsid w:val="0000468A"/>
    <w:rsid w:val="00014CF5"/>
    <w:rsid w:val="00034194"/>
    <w:rsid w:val="000406BC"/>
    <w:rsid w:val="000450CE"/>
    <w:rsid w:val="00052334"/>
    <w:rsid w:val="000673AD"/>
    <w:rsid w:val="00073E48"/>
    <w:rsid w:val="00083589"/>
    <w:rsid w:val="000927B1"/>
    <w:rsid w:val="000941D9"/>
    <w:rsid w:val="00097EA2"/>
    <w:rsid w:val="000B252F"/>
    <w:rsid w:val="000B27BA"/>
    <w:rsid w:val="000C56A3"/>
    <w:rsid w:val="000D7EE1"/>
    <w:rsid w:val="000E1746"/>
    <w:rsid w:val="000F562A"/>
    <w:rsid w:val="00107D61"/>
    <w:rsid w:val="00121F9A"/>
    <w:rsid w:val="00126069"/>
    <w:rsid w:val="0014045E"/>
    <w:rsid w:val="00166714"/>
    <w:rsid w:val="001701DB"/>
    <w:rsid w:val="00170C87"/>
    <w:rsid w:val="001802CB"/>
    <w:rsid w:val="00182CC1"/>
    <w:rsid w:val="00196E47"/>
    <w:rsid w:val="001A119E"/>
    <w:rsid w:val="001A2D7C"/>
    <w:rsid w:val="001C4351"/>
    <w:rsid w:val="001D7980"/>
    <w:rsid w:val="001F0ACC"/>
    <w:rsid w:val="001F41B6"/>
    <w:rsid w:val="00227151"/>
    <w:rsid w:val="00231ABD"/>
    <w:rsid w:val="00235B93"/>
    <w:rsid w:val="002404A4"/>
    <w:rsid w:val="00242232"/>
    <w:rsid w:val="00242288"/>
    <w:rsid w:val="00256013"/>
    <w:rsid w:val="002617A9"/>
    <w:rsid w:val="00264DDC"/>
    <w:rsid w:val="00265E53"/>
    <w:rsid w:val="002665C0"/>
    <w:rsid w:val="0027139C"/>
    <w:rsid w:val="00272547"/>
    <w:rsid w:val="002816FE"/>
    <w:rsid w:val="002B0021"/>
    <w:rsid w:val="002B198C"/>
    <w:rsid w:val="002B3B09"/>
    <w:rsid w:val="002B5B26"/>
    <w:rsid w:val="002D34EC"/>
    <w:rsid w:val="002E0AF6"/>
    <w:rsid w:val="002E7280"/>
    <w:rsid w:val="00304946"/>
    <w:rsid w:val="00317372"/>
    <w:rsid w:val="00325E42"/>
    <w:rsid w:val="003456A2"/>
    <w:rsid w:val="00345800"/>
    <w:rsid w:val="00354E9F"/>
    <w:rsid w:val="003635CA"/>
    <w:rsid w:val="0036411C"/>
    <w:rsid w:val="00372631"/>
    <w:rsid w:val="003771D0"/>
    <w:rsid w:val="00381E49"/>
    <w:rsid w:val="00383FCF"/>
    <w:rsid w:val="003841F0"/>
    <w:rsid w:val="003910B7"/>
    <w:rsid w:val="00391873"/>
    <w:rsid w:val="00391CAD"/>
    <w:rsid w:val="00393491"/>
    <w:rsid w:val="00395870"/>
    <w:rsid w:val="00396038"/>
    <w:rsid w:val="003976BF"/>
    <w:rsid w:val="003B43A6"/>
    <w:rsid w:val="003E70E5"/>
    <w:rsid w:val="003F2521"/>
    <w:rsid w:val="003F5553"/>
    <w:rsid w:val="00410705"/>
    <w:rsid w:val="00413607"/>
    <w:rsid w:val="004144FA"/>
    <w:rsid w:val="0042158E"/>
    <w:rsid w:val="00427DAE"/>
    <w:rsid w:val="004327B1"/>
    <w:rsid w:val="00437CFB"/>
    <w:rsid w:val="00440694"/>
    <w:rsid w:val="004434E1"/>
    <w:rsid w:val="0044755A"/>
    <w:rsid w:val="00484BDF"/>
    <w:rsid w:val="0049085F"/>
    <w:rsid w:val="00491270"/>
    <w:rsid w:val="00492EFD"/>
    <w:rsid w:val="004A255D"/>
    <w:rsid w:val="004B0CCE"/>
    <w:rsid w:val="004B11DB"/>
    <w:rsid w:val="004B4CE6"/>
    <w:rsid w:val="004C2522"/>
    <w:rsid w:val="004D3F77"/>
    <w:rsid w:val="004D532F"/>
    <w:rsid w:val="004E05E0"/>
    <w:rsid w:val="004E3D4D"/>
    <w:rsid w:val="004F376D"/>
    <w:rsid w:val="00501626"/>
    <w:rsid w:val="005068CE"/>
    <w:rsid w:val="005171FF"/>
    <w:rsid w:val="00523D99"/>
    <w:rsid w:val="00527915"/>
    <w:rsid w:val="00540546"/>
    <w:rsid w:val="005700DB"/>
    <w:rsid w:val="00585C06"/>
    <w:rsid w:val="00590EAE"/>
    <w:rsid w:val="00595EE3"/>
    <w:rsid w:val="005A62D9"/>
    <w:rsid w:val="005A7610"/>
    <w:rsid w:val="005B55E0"/>
    <w:rsid w:val="005D43A6"/>
    <w:rsid w:val="005F0031"/>
    <w:rsid w:val="005F2F91"/>
    <w:rsid w:val="005F5A30"/>
    <w:rsid w:val="006103C5"/>
    <w:rsid w:val="006249C1"/>
    <w:rsid w:val="00630B81"/>
    <w:rsid w:val="006329E0"/>
    <w:rsid w:val="00632CB2"/>
    <w:rsid w:val="00635092"/>
    <w:rsid w:val="006352EB"/>
    <w:rsid w:val="0063630B"/>
    <w:rsid w:val="00640178"/>
    <w:rsid w:val="00661381"/>
    <w:rsid w:val="00666D71"/>
    <w:rsid w:val="006736F8"/>
    <w:rsid w:val="00673718"/>
    <w:rsid w:val="0067594A"/>
    <w:rsid w:val="0067594F"/>
    <w:rsid w:val="00675FF2"/>
    <w:rsid w:val="00677B27"/>
    <w:rsid w:val="00685AFF"/>
    <w:rsid w:val="006A500F"/>
    <w:rsid w:val="006B1E56"/>
    <w:rsid w:val="006B7177"/>
    <w:rsid w:val="006C507D"/>
    <w:rsid w:val="006D52E4"/>
    <w:rsid w:val="006E0141"/>
    <w:rsid w:val="006E38A0"/>
    <w:rsid w:val="006F020C"/>
    <w:rsid w:val="00704757"/>
    <w:rsid w:val="0071527F"/>
    <w:rsid w:val="0073753A"/>
    <w:rsid w:val="007376DD"/>
    <w:rsid w:val="00742A9C"/>
    <w:rsid w:val="007553FE"/>
    <w:rsid w:val="007568E8"/>
    <w:rsid w:val="00765736"/>
    <w:rsid w:val="00775130"/>
    <w:rsid w:val="0079637E"/>
    <w:rsid w:val="00797E44"/>
    <w:rsid w:val="007A447A"/>
    <w:rsid w:val="007B1FEE"/>
    <w:rsid w:val="007B6436"/>
    <w:rsid w:val="007C5FA8"/>
    <w:rsid w:val="007C62B7"/>
    <w:rsid w:val="007C6ABE"/>
    <w:rsid w:val="007E14C6"/>
    <w:rsid w:val="0080732C"/>
    <w:rsid w:val="00820CDD"/>
    <w:rsid w:val="00822D0B"/>
    <w:rsid w:val="00831D35"/>
    <w:rsid w:val="00847564"/>
    <w:rsid w:val="00850DC0"/>
    <w:rsid w:val="00862A0A"/>
    <w:rsid w:val="008739A2"/>
    <w:rsid w:val="0089633E"/>
    <w:rsid w:val="008A0EB5"/>
    <w:rsid w:val="008B0653"/>
    <w:rsid w:val="008B13C1"/>
    <w:rsid w:val="008B6FF4"/>
    <w:rsid w:val="008B76D3"/>
    <w:rsid w:val="008C0D0C"/>
    <w:rsid w:val="008C4571"/>
    <w:rsid w:val="008D2F1F"/>
    <w:rsid w:val="008F2153"/>
    <w:rsid w:val="008F50BF"/>
    <w:rsid w:val="009160C4"/>
    <w:rsid w:val="00924CF7"/>
    <w:rsid w:val="00926431"/>
    <w:rsid w:val="00936EE4"/>
    <w:rsid w:val="009537FD"/>
    <w:rsid w:val="009828BF"/>
    <w:rsid w:val="00990C76"/>
    <w:rsid w:val="00995A55"/>
    <w:rsid w:val="009A401D"/>
    <w:rsid w:val="009A4A68"/>
    <w:rsid w:val="009B517D"/>
    <w:rsid w:val="009F6A10"/>
    <w:rsid w:val="009F7C5A"/>
    <w:rsid w:val="00A153C7"/>
    <w:rsid w:val="00A2707A"/>
    <w:rsid w:val="00A409B3"/>
    <w:rsid w:val="00A44EFA"/>
    <w:rsid w:val="00A47BEB"/>
    <w:rsid w:val="00A65DA2"/>
    <w:rsid w:val="00A86352"/>
    <w:rsid w:val="00A91C9F"/>
    <w:rsid w:val="00AA644B"/>
    <w:rsid w:val="00AB0438"/>
    <w:rsid w:val="00AB3CED"/>
    <w:rsid w:val="00AB439F"/>
    <w:rsid w:val="00AC024F"/>
    <w:rsid w:val="00AC6878"/>
    <w:rsid w:val="00AD0ABF"/>
    <w:rsid w:val="00AD70FE"/>
    <w:rsid w:val="00B014D2"/>
    <w:rsid w:val="00B05F68"/>
    <w:rsid w:val="00B10E58"/>
    <w:rsid w:val="00B30263"/>
    <w:rsid w:val="00B369A4"/>
    <w:rsid w:val="00B404A3"/>
    <w:rsid w:val="00B64997"/>
    <w:rsid w:val="00B65456"/>
    <w:rsid w:val="00B80876"/>
    <w:rsid w:val="00B84FFF"/>
    <w:rsid w:val="00B86175"/>
    <w:rsid w:val="00B86814"/>
    <w:rsid w:val="00B87411"/>
    <w:rsid w:val="00B9113C"/>
    <w:rsid w:val="00B915AB"/>
    <w:rsid w:val="00B9570A"/>
    <w:rsid w:val="00B97600"/>
    <w:rsid w:val="00BA684E"/>
    <w:rsid w:val="00BC49B0"/>
    <w:rsid w:val="00BC7826"/>
    <w:rsid w:val="00BD1F37"/>
    <w:rsid w:val="00C07681"/>
    <w:rsid w:val="00C205CE"/>
    <w:rsid w:val="00C216E2"/>
    <w:rsid w:val="00C27758"/>
    <w:rsid w:val="00C45E44"/>
    <w:rsid w:val="00C46806"/>
    <w:rsid w:val="00C4740E"/>
    <w:rsid w:val="00C60D3B"/>
    <w:rsid w:val="00C6242D"/>
    <w:rsid w:val="00C64211"/>
    <w:rsid w:val="00C92C2E"/>
    <w:rsid w:val="00C97885"/>
    <w:rsid w:val="00CA340B"/>
    <w:rsid w:val="00CA66DD"/>
    <w:rsid w:val="00CB0A2F"/>
    <w:rsid w:val="00CB4B36"/>
    <w:rsid w:val="00CC19F7"/>
    <w:rsid w:val="00CC1FD1"/>
    <w:rsid w:val="00CC1FFD"/>
    <w:rsid w:val="00CC20B8"/>
    <w:rsid w:val="00CD16F5"/>
    <w:rsid w:val="00CD4665"/>
    <w:rsid w:val="00CE1992"/>
    <w:rsid w:val="00CE5F81"/>
    <w:rsid w:val="00CF3E9F"/>
    <w:rsid w:val="00D16AA9"/>
    <w:rsid w:val="00D47329"/>
    <w:rsid w:val="00D56AAA"/>
    <w:rsid w:val="00D613B8"/>
    <w:rsid w:val="00D67C0F"/>
    <w:rsid w:val="00D77421"/>
    <w:rsid w:val="00D82311"/>
    <w:rsid w:val="00D8286C"/>
    <w:rsid w:val="00D859CA"/>
    <w:rsid w:val="00D85A21"/>
    <w:rsid w:val="00DA0E9E"/>
    <w:rsid w:val="00DB0E24"/>
    <w:rsid w:val="00DB3E28"/>
    <w:rsid w:val="00DB53A5"/>
    <w:rsid w:val="00DC17FC"/>
    <w:rsid w:val="00DC26AF"/>
    <w:rsid w:val="00DC7D98"/>
    <w:rsid w:val="00DD7FB3"/>
    <w:rsid w:val="00DE56E1"/>
    <w:rsid w:val="00DE785B"/>
    <w:rsid w:val="00E14CFD"/>
    <w:rsid w:val="00E16A87"/>
    <w:rsid w:val="00E23720"/>
    <w:rsid w:val="00E272F3"/>
    <w:rsid w:val="00E27CFE"/>
    <w:rsid w:val="00E41298"/>
    <w:rsid w:val="00E4500A"/>
    <w:rsid w:val="00E63C64"/>
    <w:rsid w:val="00E65F09"/>
    <w:rsid w:val="00E74AD1"/>
    <w:rsid w:val="00E85ADF"/>
    <w:rsid w:val="00E92806"/>
    <w:rsid w:val="00E94CD4"/>
    <w:rsid w:val="00E97C7B"/>
    <w:rsid w:val="00EA7858"/>
    <w:rsid w:val="00EB0511"/>
    <w:rsid w:val="00ED5217"/>
    <w:rsid w:val="00ED662D"/>
    <w:rsid w:val="00ED739A"/>
    <w:rsid w:val="00EE15FA"/>
    <w:rsid w:val="00EF04F3"/>
    <w:rsid w:val="00EF68EA"/>
    <w:rsid w:val="00F00309"/>
    <w:rsid w:val="00F11A55"/>
    <w:rsid w:val="00F23C4C"/>
    <w:rsid w:val="00F25932"/>
    <w:rsid w:val="00F261E4"/>
    <w:rsid w:val="00F44891"/>
    <w:rsid w:val="00F74F47"/>
    <w:rsid w:val="00F96993"/>
    <w:rsid w:val="00F96FA2"/>
    <w:rsid w:val="00FB021B"/>
    <w:rsid w:val="00FB0A65"/>
    <w:rsid w:val="00FD144B"/>
    <w:rsid w:val="00FF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EE1"/>
    <w:pPr>
      <w:widowControl w:val="0"/>
      <w:autoSpaceDE w:val="0"/>
      <w:autoSpaceDN w:val="0"/>
      <w:spacing w:line="240" w:lineRule="atLeast"/>
    </w:pPr>
    <w:rPr>
      <w:snapToGrid w:val="0"/>
      <w:lang w:eastAsia="en-US"/>
    </w:rPr>
  </w:style>
  <w:style w:type="paragraph" w:styleId="Ttulo1">
    <w:name w:val="heading 1"/>
    <w:basedOn w:val="Normal"/>
    <w:next w:val="Normal"/>
    <w:qFormat/>
    <w:rsid w:val="00C27758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rsid w:val="00C27758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qFormat/>
    <w:rsid w:val="008F2153"/>
    <w:pPr>
      <w:numPr>
        <w:ilvl w:val="2"/>
      </w:numPr>
      <w:spacing w:after="240"/>
      <w:outlineLvl w:val="2"/>
    </w:pPr>
    <w:rPr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C27758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C27758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27758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2775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C27758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27758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2775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C27758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C27758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C27758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C27758"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Sumrio2">
    <w:name w:val="toc 2"/>
    <w:basedOn w:val="Normal"/>
    <w:next w:val="Normal"/>
    <w:autoRedefine/>
    <w:uiPriority w:val="39"/>
    <w:rsid w:val="00C27758"/>
    <w:pPr>
      <w:ind w:left="200"/>
    </w:pPr>
    <w:rPr>
      <w:rFonts w:asciiTheme="minorHAnsi" w:hAnsiTheme="minorHAnsi" w:cstheme="minorHAnsi"/>
      <w:smallCaps/>
    </w:rPr>
  </w:style>
  <w:style w:type="paragraph" w:styleId="Sumrio3">
    <w:name w:val="toc 3"/>
    <w:basedOn w:val="Normal"/>
    <w:next w:val="Normal"/>
    <w:autoRedefine/>
    <w:uiPriority w:val="39"/>
    <w:rsid w:val="00C27758"/>
    <w:pPr>
      <w:ind w:left="400"/>
    </w:pPr>
    <w:rPr>
      <w:rFonts w:asciiTheme="minorHAnsi" w:hAnsiTheme="minorHAnsi" w:cstheme="minorHAnsi"/>
      <w:i/>
      <w:iCs/>
    </w:rPr>
  </w:style>
  <w:style w:type="paragraph" w:styleId="Cabealho">
    <w:name w:val="header"/>
    <w:basedOn w:val="Normal"/>
    <w:semiHidden/>
    <w:rsid w:val="00C2775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C2775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C27758"/>
  </w:style>
  <w:style w:type="paragraph" w:customStyle="1" w:styleId="MainTitle">
    <w:name w:val="Main Title"/>
    <w:basedOn w:val="Normal"/>
    <w:rsid w:val="00C27758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rsid w:val="00C27758"/>
    <w:pPr>
      <w:ind w:left="720" w:hanging="432"/>
    </w:pPr>
  </w:style>
  <w:style w:type="paragraph" w:customStyle="1" w:styleId="Tabletext">
    <w:name w:val="Tabletext"/>
    <w:basedOn w:val="Normal"/>
    <w:rsid w:val="00C27758"/>
    <w:pPr>
      <w:keepLines/>
      <w:spacing w:after="120"/>
    </w:pPr>
  </w:style>
  <w:style w:type="paragraph" w:styleId="Corpodetexto">
    <w:name w:val="Body Text"/>
    <w:basedOn w:val="Normal"/>
    <w:semiHidden/>
    <w:rsid w:val="00C27758"/>
    <w:pPr>
      <w:keepLines/>
      <w:spacing w:after="120"/>
      <w:ind w:left="720"/>
    </w:pPr>
  </w:style>
  <w:style w:type="paragraph" w:customStyle="1" w:styleId="Bullet2">
    <w:name w:val="Bullet2"/>
    <w:basedOn w:val="Normal"/>
    <w:rsid w:val="00C27758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C27758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C27758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2775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rsid w:val="00C2775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C2775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C2775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27758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C27758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C27758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C27758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C27758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C27758"/>
    <w:pPr>
      <w:ind w:left="1600"/>
    </w:pPr>
    <w:rPr>
      <w:rFonts w:asciiTheme="minorHAnsi" w:hAnsiTheme="minorHAnsi" w:cstheme="minorHAnsi"/>
      <w:sz w:val="18"/>
      <w:szCs w:val="18"/>
    </w:rPr>
  </w:style>
  <w:style w:type="paragraph" w:styleId="Recuodecorpodetexto">
    <w:name w:val="Body Text Indent"/>
    <w:basedOn w:val="Normal"/>
    <w:semiHidden/>
    <w:rsid w:val="00C27758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27758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C27758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C27758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uiPriority w:val="99"/>
    <w:rsid w:val="00C27758"/>
    <w:rPr>
      <w:color w:val="0000FF"/>
      <w:u w:val="single"/>
    </w:rPr>
  </w:style>
  <w:style w:type="character" w:customStyle="1" w:styleId="tw4winNone">
    <w:name w:val="tw4winNone"/>
    <w:basedOn w:val="Fontepargpadro"/>
    <w:rsid w:val="00C27758"/>
  </w:style>
  <w:style w:type="character" w:customStyle="1" w:styleId="tw4winExternal">
    <w:name w:val="tw4winExternal"/>
    <w:basedOn w:val="Fontepargpadro"/>
    <w:rsid w:val="00C27758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C27758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27758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27758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27758"/>
    <w:rPr>
      <w:color w:val="0000FF"/>
    </w:rPr>
  </w:style>
  <w:style w:type="character" w:customStyle="1" w:styleId="tw4winPopup">
    <w:name w:val="tw4winPopup"/>
    <w:rsid w:val="00C27758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27758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27758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71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71FF"/>
    <w:rPr>
      <w:rFonts w:ascii="Tahoma" w:hAnsi="Tahoma" w:cs="Tahoma"/>
      <w:snapToGrid w:val="0"/>
      <w:sz w:val="16"/>
      <w:szCs w:val="16"/>
      <w:lang w:val="en-US" w:eastAsia="en-US"/>
    </w:rPr>
  </w:style>
  <w:style w:type="paragraph" w:customStyle="1" w:styleId="CorpodoTexto">
    <w:name w:val="CorpodoTexto"/>
    <w:basedOn w:val="Corpodetexto"/>
    <w:qFormat/>
    <w:rsid w:val="00AD0ABF"/>
    <w:pPr>
      <w:spacing w:before="100" w:after="100" w:line="360" w:lineRule="auto"/>
      <w:ind w:left="0" w:firstLine="567"/>
      <w:jc w:val="both"/>
    </w:pPr>
  </w:style>
  <w:style w:type="character" w:customStyle="1" w:styleId="apple-converted-space">
    <w:name w:val="apple-converted-space"/>
    <w:basedOn w:val="Fontepargpadro"/>
    <w:rsid w:val="00492EFD"/>
  </w:style>
  <w:style w:type="paragraph" w:styleId="Legenda">
    <w:name w:val="caption"/>
    <w:basedOn w:val="Normal"/>
    <w:next w:val="Normal"/>
    <w:uiPriority w:val="99"/>
    <w:unhideWhenUsed/>
    <w:qFormat/>
    <w:rsid w:val="00E92806"/>
    <w:pPr>
      <w:spacing w:before="120" w:after="200" w:line="240" w:lineRule="auto"/>
      <w:jc w:val="center"/>
    </w:pPr>
    <w:rPr>
      <w:b/>
      <w:bCs/>
      <w:color w:val="4F81BD" w:themeColor="accent1"/>
      <w:sz w:val="18"/>
      <w:szCs w:val="18"/>
    </w:rPr>
  </w:style>
  <w:style w:type="paragraph" w:styleId="PargrafodaLista">
    <w:name w:val="List Paragraph"/>
    <w:basedOn w:val="Normal"/>
    <w:uiPriority w:val="34"/>
    <w:qFormat/>
    <w:rsid w:val="0067594A"/>
    <w:pPr>
      <w:ind w:left="567" w:firstLine="567"/>
      <w:contextualSpacing/>
    </w:pPr>
  </w:style>
  <w:style w:type="paragraph" w:customStyle="1" w:styleId="TituloPadrao">
    <w:name w:val="TituloPadrao"/>
    <w:basedOn w:val="Normal"/>
    <w:autoRedefine/>
    <w:rsid w:val="00393491"/>
    <w:pPr>
      <w:widowControl/>
      <w:autoSpaceDE/>
      <w:autoSpaceDN/>
      <w:spacing w:line="240" w:lineRule="auto"/>
      <w:ind w:left="972" w:hanging="972"/>
    </w:pPr>
    <w:rPr>
      <w:rFonts w:ascii="Tahoma" w:hAnsi="Tahoma" w:cs="Tahoma"/>
      <w:b/>
      <w:bCs/>
      <w:noProof/>
      <w:snapToGrid/>
    </w:rPr>
  </w:style>
  <w:style w:type="paragraph" w:customStyle="1" w:styleId="Info-Normal">
    <w:name w:val="Info - Normal"/>
    <w:basedOn w:val="Normal"/>
    <w:rsid w:val="00393491"/>
    <w:pPr>
      <w:widowControl/>
      <w:autoSpaceDE/>
      <w:autoSpaceDN/>
      <w:spacing w:line="240" w:lineRule="auto"/>
      <w:ind w:firstLine="284"/>
    </w:pPr>
    <w:rPr>
      <w:rFonts w:ascii="Tahoma" w:hAnsi="Tahoma" w:cs="Tahoma"/>
      <w:snapToGrid/>
      <w:sz w:val="18"/>
      <w:szCs w:val="18"/>
    </w:rPr>
  </w:style>
  <w:style w:type="paragraph" w:customStyle="1" w:styleId="FIGURA">
    <w:name w:val="FIGURA"/>
    <w:basedOn w:val="Normal"/>
    <w:autoRedefine/>
    <w:uiPriority w:val="99"/>
    <w:rsid w:val="002665C0"/>
    <w:pPr>
      <w:framePr w:wrap="notBeside" w:vAnchor="text" w:hAnchor="text" w:xAlign="center" w:y="1"/>
      <w:widowControl/>
      <w:tabs>
        <w:tab w:val="center" w:pos="0"/>
      </w:tabs>
      <w:autoSpaceDE/>
      <w:autoSpaceDN/>
      <w:spacing w:line="360" w:lineRule="auto"/>
      <w:ind w:left="709"/>
      <w:jc w:val="center"/>
    </w:pPr>
    <w:rPr>
      <w:rFonts w:ascii="Arial" w:hAnsi="Arial" w:cs="Arial"/>
      <w:noProof/>
      <w:snapToGrid/>
      <w:sz w:val="24"/>
      <w:szCs w:val="24"/>
      <w:lang w:eastAsia="pt-BR"/>
    </w:rPr>
  </w:style>
  <w:style w:type="paragraph" w:customStyle="1" w:styleId="ILUSTRAOSPEI">
    <w:name w:val="ILUSTRAÇÂO_SPEI"/>
    <w:basedOn w:val="Legenda"/>
    <w:autoRedefine/>
    <w:uiPriority w:val="99"/>
    <w:rsid w:val="002665C0"/>
    <w:pPr>
      <w:widowControl/>
      <w:tabs>
        <w:tab w:val="left" w:pos="0"/>
      </w:tabs>
      <w:autoSpaceDE/>
      <w:autoSpaceDN/>
      <w:spacing w:after="240" w:line="360" w:lineRule="auto"/>
      <w:jc w:val="right"/>
    </w:pPr>
    <w:rPr>
      <w:rFonts w:ascii="Arial" w:hAnsi="Arial" w:cs="Arial"/>
      <w:snapToGrid/>
      <w:color w:val="auto"/>
      <w:sz w:val="20"/>
      <w:szCs w:val="20"/>
      <w:lang w:eastAsia="pt-BR"/>
    </w:rPr>
  </w:style>
  <w:style w:type="paragraph" w:customStyle="1" w:styleId="TABELASPEI">
    <w:name w:val="TABELA_SPEI"/>
    <w:basedOn w:val="Normal"/>
    <w:autoRedefine/>
    <w:uiPriority w:val="99"/>
    <w:rsid w:val="002665C0"/>
    <w:pPr>
      <w:widowControl/>
      <w:tabs>
        <w:tab w:val="left" w:pos="0"/>
      </w:tabs>
      <w:autoSpaceDE/>
      <w:autoSpaceDN/>
      <w:spacing w:before="120" w:after="240" w:line="360" w:lineRule="auto"/>
    </w:pPr>
    <w:rPr>
      <w:rFonts w:ascii="Arial" w:hAnsi="Arial" w:cs="Arial"/>
      <w:b/>
      <w:bCs/>
      <w:snapToGrid/>
      <w:lang w:eastAsia="pt-BR"/>
    </w:rPr>
  </w:style>
  <w:style w:type="paragraph" w:customStyle="1" w:styleId="CORPOTEXTOTABELASPEI">
    <w:name w:val="CORPO_TEXTO_TABELA_SPEI"/>
    <w:basedOn w:val="Normal"/>
    <w:autoRedefine/>
    <w:uiPriority w:val="99"/>
    <w:rsid w:val="002665C0"/>
    <w:pPr>
      <w:widowControl/>
      <w:tabs>
        <w:tab w:val="left" w:pos="0"/>
      </w:tabs>
      <w:autoSpaceDE/>
      <w:autoSpaceDN/>
      <w:spacing w:line="240" w:lineRule="auto"/>
      <w:jc w:val="both"/>
    </w:pPr>
    <w:rPr>
      <w:rFonts w:ascii="Arial" w:hAnsi="Arial" w:cs="Arial"/>
      <w:snapToGrid/>
      <w:lang w:eastAsia="pt-BR"/>
    </w:rPr>
  </w:style>
  <w:style w:type="paragraph" w:customStyle="1" w:styleId="TITULOTABELASPEI">
    <w:name w:val="TITULO_TABELA_SPEI"/>
    <w:basedOn w:val="Normal"/>
    <w:autoRedefine/>
    <w:uiPriority w:val="99"/>
    <w:rsid w:val="002665C0"/>
    <w:pPr>
      <w:widowControl/>
      <w:tabs>
        <w:tab w:val="center" w:pos="0"/>
      </w:tabs>
      <w:autoSpaceDE/>
      <w:autoSpaceDN/>
      <w:spacing w:line="240" w:lineRule="auto"/>
    </w:pPr>
    <w:rPr>
      <w:rFonts w:ascii="Arial" w:hAnsi="Arial" w:cs="Arial"/>
      <w:b/>
      <w:bCs/>
      <w:caps/>
      <w:snapToGrid/>
      <w:lang w:eastAsia="pt-BR"/>
    </w:rPr>
  </w:style>
  <w:style w:type="character" w:customStyle="1" w:styleId="EstiloCORPOTEXTOSPEIPrimeiralinha0cmChar">
    <w:name w:val="Estilo CORPO_TEXTO_SPEI + Primeira linha:  0 cm Char"/>
    <w:basedOn w:val="Fontepargpadro"/>
    <w:link w:val="EstiloCORPOTEXTOSPEIPrimeiralinha0cm"/>
    <w:uiPriority w:val="99"/>
    <w:locked/>
    <w:rsid w:val="002665C0"/>
    <w:rPr>
      <w:rFonts w:ascii="Arial" w:hAnsi="Arial" w:cs="Arial"/>
      <w:sz w:val="24"/>
      <w:szCs w:val="24"/>
    </w:rPr>
  </w:style>
  <w:style w:type="paragraph" w:customStyle="1" w:styleId="EstiloCORPOTEXTOSPEIPrimeiralinha0cm">
    <w:name w:val="Estilo CORPO_TEXTO_SPEI + Primeira linha:  0 cm"/>
    <w:basedOn w:val="Normal"/>
    <w:link w:val="EstiloCORPOTEXTOSPEIPrimeiralinha0cmChar"/>
    <w:uiPriority w:val="99"/>
    <w:rsid w:val="002665C0"/>
    <w:pPr>
      <w:widowControl/>
      <w:tabs>
        <w:tab w:val="left" w:pos="0"/>
      </w:tabs>
      <w:autoSpaceDE/>
      <w:autoSpaceDN/>
      <w:spacing w:line="360" w:lineRule="auto"/>
      <w:ind w:firstLine="567"/>
      <w:jc w:val="both"/>
    </w:pPr>
    <w:rPr>
      <w:rFonts w:ascii="Arial" w:hAnsi="Arial" w:cs="Arial"/>
      <w:snapToGrid/>
      <w:sz w:val="24"/>
      <w:szCs w:val="24"/>
      <w:lang w:eastAsia="pt-BR"/>
    </w:rPr>
  </w:style>
  <w:style w:type="paragraph" w:customStyle="1" w:styleId="Tela">
    <w:name w:val="Tela"/>
    <w:basedOn w:val="Normal"/>
    <w:uiPriority w:val="99"/>
    <w:rsid w:val="002665C0"/>
    <w:pPr>
      <w:widowControl/>
      <w:tabs>
        <w:tab w:val="left" w:pos="360"/>
        <w:tab w:val="left" w:pos="720"/>
      </w:tabs>
      <w:autoSpaceDE/>
      <w:autoSpaceDN/>
      <w:spacing w:before="240" w:after="120" w:line="360" w:lineRule="auto"/>
      <w:outlineLvl w:val="4"/>
    </w:pPr>
    <w:rPr>
      <w:rFonts w:ascii="Arial" w:hAnsi="Arial" w:cs="Arial"/>
      <w:b/>
      <w:bCs/>
      <w:caps/>
      <w:snapToGrid/>
      <w:sz w:val="22"/>
      <w:szCs w:val="22"/>
      <w:u w:val="single"/>
      <w:lang w:eastAsia="pt-BR"/>
    </w:rPr>
  </w:style>
  <w:style w:type="character" w:customStyle="1" w:styleId="Ttulo2Char">
    <w:name w:val="Título 2 Char"/>
    <w:basedOn w:val="Fontepargpadro"/>
    <w:link w:val="Ttulo2"/>
    <w:rsid w:val="000D7EE1"/>
    <w:rPr>
      <w:rFonts w:ascii="Arial" w:hAnsi="Arial"/>
      <w:b/>
      <w:bCs/>
      <w:snapToGrid w:val="0"/>
      <w:lang w:eastAsia="en-US"/>
    </w:rPr>
  </w:style>
  <w:style w:type="character" w:customStyle="1" w:styleId="Ttulo3Char">
    <w:name w:val="Título 3 Char"/>
    <w:basedOn w:val="Fontepargpadro"/>
    <w:link w:val="Ttulo3"/>
    <w:rsid w:val="000D7EE1"/>
    <w:rPr>
      <w:rFonts w:ascii="Arial" w:hAnsi="Arial"/>
      <w:b/>
      <w:i/>
      <w:iCs/>
      <w:snapToGrid w:val="0"/>
      <w:lang w:eastAsia="en-US"/>
    </w:rPr>
  </w:style>
  <w:style w:type="paragraph" w:customStyle="1" w:styleId="Estilo1">
    <w:name w:val="Estilo1"/>
    <w:basedOn w:val="Normal"/>
    <w:qFormat/>
    <w:rsid w:val="00850DC0"/>
    <w:pPr>
      <w:spacing w:before="100" w:after="100" w:line="360" w:lineRule="auto"/>
      <w:ind w:firstLine="567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EE1"/>
    <w:pPr>
      <w:widowControl w:val="0"/>
      <w:autoSpaceDE w:val="0"/>
      <w:autoSpaceDN w:val="0"/>
      <w:spacing w:line="240" w:lineRule="atLeast"/>
    </w:pPr>
    <w:rPr>
      <w:snapToGrid w:val="0"/>
      <w:lang w:eastAsia="en-US"/>
    </w:rPr>
  </w:style>
  <w:style w:type="paragraph" w:styleId="Ttulo1">
    <w:name w:val="heading 1"/>
    <w:basedOn w:val="Normal"/>
    <w:next w:val="Normal"/>
    <w:qFormat/>
    <w:rsid w:val="00C27758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rsid w:val="00C27758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qFormat/>
    <w:rsid w:val="008F2153"/>
    <w:pPr>
      <w:numPr>
        <w:ilvl w:val="2"/>
      </w:numPr>
      <w:spacing w:after="240"/>
      <w:outlineLvl w:val="2"/>
    </w:pPr>
    <w:rPr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C27758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C27758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27758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2775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C27758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27758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2775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C27758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C27758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C27758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C27758"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Sumrio2">
    <w:name w:val="toc 2"/>
    <w:basedOn w:val="Normal"/>
    <w:next w:val="Normal"/>
    <w:autoRedefine/>
    <w:uiPriority w:val="39"/>
    <w:rsid w:val="00C27758"/>
    <w:pPr>
      <w:ind w:left="200"/>
    </w:pPr>
    <w:rPr>
      <w:rFonts w:asciiTheme="minorHAnsi" w:hAnsiTheme="minorHAnsi" w:cstheme="minorHAnsi"/>
      <w:smallCaps/>
    </w:rPr>
  </w:style>
  <w:style w:type="paragraph" w:styleId="Sumrio3">
    <w:name w:val="toc 3"/>
    <w:basedOn w:val="Normal"/>
    <w:next w:val="Normal"/>
    <w:autoRedefine/>
    <w:uiPriority w:val="39"/>
    <w:rsid w:val="00C27758"/>
    <w:pPr>
      <w:ind w:left="400"/>
    </w:pPr>
    <w:rPr>
      <w:rFonts w:asciiTheme="minorHAnsi" w:hAnsiTheme="minorHAnsi" w:cstheme="minorHAnsi"/>
      <w:i/>
      <w:iCs/>
    </w:rPr>
  </w:style>
  <w:style w:type="paragraph" w:styleId="Cabealho">
    <w:name w:val="header"/>
    <w:basedOn w:val="Normal"/>
    <w:semiHidden/>
    <w:rsid w:val="00C2775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C2775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C27758"/>
  </w:style>
  <w:style w:type="paragraph" w:customStyle="1" w:styleId="MainTitle">
    <w:name w:val="Main Title"/>
    <w:basedOn w:val="Normal"/>
    <w:rsid w:val="00C27758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rsid w:val="00C27758"/>
    <w:pPr>
      <w:ind w:left="720" w:hanging="432"/>
    </w:pPr>
  </w:style>
  <w:style w:type="paragraph" w:customStyle="1" w:styleId="Tabletext">
    <w:name w:val="Tabletext"/>
    <w:basedOn w:val="Normal"/>
    <w:rsid w:val="00C27758"/>
    <w:pPr>
      <w:keepLines/>
      <w:spacing w:after="120"/>
    </w:pPr>
  </w:style>
  <w:style w:type="paragraph" w:styleId="Corpodetexto">
    <w:name w:val="Body Text"/>
    <w:basedOn w:val="Normal"/>
    <w:semiHidden/>
    <w:rsid w:val="00C27758"/>
    <w:pPr>
      <w:keepLines/>
      <w:spacing w:after="120"/>
      <w:ind w:left="720"/>
    </w:pPr>
  </w:style>
  <w:style w:type="paragraph" w:customStyle="1" w:styleId="Bullet2">
    <w:name w:val="Bullet2"/>
    <w:basedOn w:val="Normal"/>
    <w:rsid w:val="00C27758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C27758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C27758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2775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rsid w:val="00C2775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C2775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C2775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27758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C27758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C27758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C27758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C27758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C27758"/>
    <w:pPr>
      <w:ind w:left="1600"/>
    </w:pPr>
    <w:rPr>
      <w:rFonts w:asciiTheme="minorHAnsi" w:hAnsiTheme="minorHAnsi" w:cstheme="minorHAnsi"/>
      <w:sz w:val="18"/>
      <w:szCs w:val="18"/>
    </w:rPr>
  </w:style>
  <w:style w:type="paragraph" w:styleId="Recuodecorpodetexto">
    <w:name w:val="Body Text Indent"/>
    <w:basedOn w:val="Normal"/>
    <w:semiHidden/>
    <w:rsid w:val="00C27758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27758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C27758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C27758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uiPriority w:val="99"/>
    <w:rsid w:val="00C27758"/>
    <w:rPr>
      <w:color w:val="0000FF"/>
      <w:u w:val="single"/>
    </w:rPr>
  </w:style>
  <w:style w:type="character" w:customStyle="1" w:styleId="tw4winNone">
    <w:name w:val="tw4winNone"/>
    <w:basedOn w:val="Fontepargpadro"/>
    <w:rsid w:val="00C27758"/>
  </w:style>
  <w:style w:type="character" w:customStyle="1" w:styleId="tw4winExternal">
    <w:name w:val="tw4winExternal"/>
    <w:basedOn w:val="Fontepargpadro"/>
    <w:rsid w:val="00C27758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C27758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27758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27758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27758"/>
    <w:rPr>
      <w:color w:val="0000FF"/>
    </w:rPr>
  </w:style>
  <w:style w:type="character" w:customStyle="1" w:styleId="tw4winPopup">
    <w:name w:val="tw4winPopup"/>
    <w:rsid w:val="00C27758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27758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27758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71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71FF"/>
    <w:rPr>
      <w:rFonts w:ascii="Tahoma" w:hAnsi="Tahoma" w:cs="Tahoma"/>
      <w:snapToGrid w:val="0"/>
      <w:sz w:val="16"/>
      <w:szCs w:val="16"/>
      <w:lang w:val="en-US" w:eastAsia="en-US"/>
    </w:rPr>
  </w:style>
  <w:style w:type="paragraph" w:customStyle="1" w:styleId="CorpodoTexto">
    <w:name w:val="CorpodoTexto"/>
    <w:basedOn w:val="Corpodetexto"/>
    <w:qFormat/>
    <w:rsid w:val="00AD0ABF"/>
    <w:pPr>
      <w:spacing w:before="100" w:after="100" w:line="360" w:lineRule="auto"/>
      <w:ind w:left="0" w:firstLine="567"/>
      <w:jc w:val="both"/>
    </w:pPr>
  </w:style>
  <w:style w:type="character" w:customStyle="1" w:styleId="apple-converted-space">
    <w:name w:val="apple-converted-space"/>
    <w:basedOn w:val="Fontepargpadro"/>
    <w:rsid w:val="00492EFD"/>
  </w:style>
  <w:style w:type="paragraph" w:styleId="Legenda">
    <w:name w:val="caption"/>
    <w:basedOn w:val="Normal"/>
    <w:next w:val="Normal"/>
    <w:uiPriority w:val="99"/>
    <w:unhideWhenUsed/>
    <w:qFormat/>
    <w:rsid w:val="00E92806"/>
    <w:pPr>
      <w:spacing w:before="120" w:after="200" w:line="240" w:lineRule="auto"/>
      <w:jc w:val="center"/>
    </w:pPr>
    <w:rPr>
      <w:b/>
      <w:bCs/>
      <w:color w:val="4F81BD" w:themeColor="accent1"/>
      <w:sz w:val="18"/>
      <w:szCs w:val="18"/>
    </w:rPr>
  </w:style>
  <w:style w:type="paragraph" w:styleId="PargrafodaLista">
    <w:name w:val="List Paragraph"/>
    <w:basedOn w:val="Normal"/>
    <w:uiPriority w:val="34"/>
    <w:qFormat/>
    <w:rsid w:val="0067594A"/>
    <w:pPr>
      <w:ind w:left="567" w:firstLine="567"/>
      <w:contextualSpacing/>
    </w:pPr>
  </w:style>
  <w:style w:type="paragraph" w:customStyle="1" w:styleId="TituloPadrao">
    <w:name w:val="TituloPadrao"/>
    <w:basedOn w:val="Normal"/>
    <w:autoRedefine/>
    <w:rsid w:val="00393491"/>
    <w:pPr>
      <w:widowControl/>
      <w:autoSpaceDE/>
      <w:autoSpaceDN/>
      <w:spacing w:line="240" w:lineRule="auto"/>
      <w:ind w:left="972" w:hanging="972"/>
    </w:pPr>
    <w:rPr>
      <w:rFonts w:ascii="Tahoma" w:hAnsi="Tahoma" w:cs="Tahoma"/>
      <w:b/>
      <w:bCs/>
      <w:noProof/>
      <w:snapToGrid/>
    </w:rPr>
  </w:style>
  <w:style w:type="paragraph" w:customStyle="1" w:styleId="Info-Normal">
    <w:name w:val="Info - Normal"/>
    <w:basedOn w:val="Normal"/>
    <w:rsid w:val="00393491"/>
    <w:pPr>
      <w:widowControl/>
      <w:autoSpaceDE/>
      <w:autoSpaceDN/>
      <w:spacing w:line="240" w:lineRule="auto"/>
      <w:ind w:firstLine="284"/>
    </w:pPr>
    <w:rPr>
      <w:rFonts w:ascii="Tahoma" w:hAnsi="Tahoma" w:cs="Tahoma"/>
      <w:snapToGrid/>
      <w:sz w:val="18"/>
      <w:szCs w:val="18"/>
    </w:rPr>
  </w:style>
  <w:style w:type="paragraph" w:customStyle="1" w:styleId="FIGURA">
    <w:name w:val="FIGURA"/>
    <w:basedOn w:val="Normal"/>
    <w:autoRedefine/>
    <w:uiPriority w:val="99"/>
    <w:rsid w:val="002665C0"/>
    <w:pPr>
      <w:framePr w:wrap="notBeside" w:vAnchor="text" w:hAnchor="text" w:xAlign="center" w:y="1"/>
      <w:widowControl/>
      <w:tabs>
        <w:tab w:val="center" w:pos="0"/>
      </w:tabs>
      <w:autoSpaceDE/>
      <w:autoSpaceDN/>
      <w:spacing w:line="360" w:lineRule="auto"/>
      <w:ind w:left="709"/>
      <w:jc w:val="center"/>
    </w:pPr>
    <w:rPr>
      <w:rFonts w:ascii="Arial" w:hAnsi="Arial" w:cs="Arial"/>
      <w:noProof/>
      <w:snapToGrid/>
      <w:sz w:val="24"/>
      <w:szCs w:val="24"/>
      <w:lang w:eastAsia="pt-BR"/>
    </w:rPr>
  </w:style>
  <w:style w:type="paragraph" w:customStyle="1" w:styleId="ILUSTRAOSPEI">
    <w:name w:val="ILUSTRAÇÂO_SPEI"/>
    <w:basedOn w:val="Legenda"/>
    <w:autoRedefine/>
    <w:uiPriority w:val="99"/>
    <w:rsid w:val="002665C0"/>
    <w:pPr>
      <w:widowControl/>
      <w:tabs>
        <w:tab w:val="left" w:pos="0"/>
      </w:tabs>
      <w:autoSpaceDE/>
      <w:autoSpaceDN/>
      <w:spacing w:after="240" w:line="360" w:lineRule="auto"/>
      <w:jc w:val="right"/>
    </w:pPr>
    <w:rPr>
      <w:rFonts w:ascii="Arial" w:hAnsi="Arial" w:cs="Arial"/>
      <w:snapToGrid/>
      <w:color w:val="auto"/>
      <w:sz w:val="20"/>
      <w:szCs w:val="20"/>
      <w:lang w:eastAsia="pt-BR"/>
    </w:rPr>
  </w:style>
  <w:style w:type="paragraph" w:customStyle="1" w:styleId="TABELASPEI">
    <w:name w:val="TABELA_SPEI"/>
    <w:basedOn w:val="Normal"/>
    <w:autoRedefine/>
    <w:uiPriority w:val="99"/>
    <w:rsid w:val="002665C0"/>
    <w:pPr>
      <w:widowControl/>
      <w:tabs>
        <w:tab w:val="left" w:pos="0"/>
      </w:tabs>
      <w:autoSpaceDE/>
      <w:autoSpaceDN/>
      <w:spacing w:before="120" w:after="240" w:line="360" w:lineRule="auto"/>
    </w:pPr>
    <w:rPr>
      <w:rFonts w:ascii="Arial" w:hAnsi="Arial" w:cs="Arial"/>
      <w:b/>
      <w:bCs/>
      <w:snapToGrid/>
      <w:lang w:eastAsia="pt-BR"/>
    </w:rPr>
  </w:style>
  <w:style w:type="paragraph" w:customStyle="1" w:styleId="CORPOTEXTOTABELASPEI">
    <w:name w:val="CORPO_TEXTO_TABELA_SPEI"/>
    <w:basedOn w:val="Normal"/>
    <w:autoRedefine/>
    <w:uiPriority w:val="99"/>
    <w:rsid w:val="002665C0"/>
    <w:pPr>
      <w:widowControl/>
      <w:tabs>
        <w:tab w:val="left" w:pos="0"/>
      </w:tabs>
      <w:autoSpaceDE/>
      <w:autoSpaceDN/>
      <w:spacing w:line="240" w:lineRule="auto"/>
      <w:jc w:val="both"/>
    </w:pPr>
    <w:rPr>
      <w:rFonts w:ascii="Arial" w:hAnsi="Arial" w:cs="Arial"/>
      <w:snapToGrid/>
      <w:lang w:eastAsia="pt-BR"/>
    </w:rPr>
  </w:style>
  <w:style w:type="paragraph" w:customStyle="1" w:styleId="TITULOTABELASPEI">
    <w:name w:val="TITULO_TABELA_SPEI"/>
    <w:basedOn w:val="Normal"/>
    <w:autoRedefine/>
    <w:uiPriority w:val="99"/>
    <w:rsid w:val="002665C0"/>
    <w:pPr>
      <w:widowControl/>
      <w:tabs>
        <w:tab w:val="center" w:pos="0"/>
      </w:tabs>
      <w:autoSpaceDE/>
      <w:autoSpaceDN/>
      <w:spacing w:line="240" w:lineRule="auto"/>
    </w:pPr>
    <w:rPr>
      <w:rFonts w:ascii="Arial" w:hAnsi="Arial" w:cs="Arial"/>
      <w:b/>
      <w:bCs/>
      <w:caps/>
      <w:snapToGrid/>
      <w:lang w:eastAsia="pt-BR"/>
    </w:rPr>
  </w:style>
  <w:style w:type="character" w:customStyle="1" w:styleId="EstiloCORPOTEXTOSPEIPrimeiralinha0cmChar">
    <w:name w:val="Estilo CORPO_TEXTO_SPEI + Primeira linha:  0 cm Char"/>
    <w:basedOn w:val="Fontepargpadro"/>
    <w:link w:val="EstiloCORPOTEXTOSPEIPrimeiralinha0cm"/>
    <w:uiPriority w:val="99"/>
    <w:locked/>
    <w:rsid w:val="002665C0"/>
    <w:rPr>
      <w:rFonts w:ascii="Arial" w:hAnsi="Arial" w:cs="Arial"/>
      <w:sz w:val="24"/>
      <w:szCs w:val="24"/>
    </w:rPr>
  </w:style>
  <w:style w:type="paragraph" w:customStyle="1" w:styleId="EstiloCORPOTEXTOSPEIPrimeiralinha0cm">
    <w:name w:val="Estilo CORPO_TEXTO_SPEI + Primeira linha:  0 cm"/>
    <w:basedOn w:val="Normal"/>
    <w:link w:val="EstiloCORPOTEXTOSPEIPrimeiralinha0cmChar"/>
    <w:uiPriority w:val="99"/>
    <w:rsid w:val="002665C0"/>
    <w:pPr>
      <w:widowControl/>
      <w:tabs>
        <w:tab w:val="left" w:pos="0"/>
      </w:tabs>
      <w:autoSpaceDE/>
      <w:autoSpaceDN/>
      <w:spacing w:line="360" w:lineRule="auto"/>
      <w:ind w:firstLine="567"/>
      <w:jc w:val="both"/>
    </w:pPr>
    <w:rPr>
      <w:rFonts w:ascii="Arial" w:hAnsi="Arial" w:cs="Arial"/>
      <w:snapToGrid/>
      <w:sz w:val="24"/>
      <w:szCs w:val="24"/>
      <w:lang w:eastAsia="pt-BR"/>
    </w:rPr>
  </w:style>
  <w:style w:type="paragraph" w:customStyle="1" w:styleId="Tela">
    <w:name w:val="Tela"/>
    <w:basedOn w:val="Normal"/>
    <w:uiPriority w:val="99"/>
    <w:rsid w:val="002665C0"/>
    <w:pPr>
      <w:widowControl/>
      <w:tabs>
        <w:tab w:val="left" w:pos="360"/>
        <w:tab w:val="left" w:pos="720"/>
      </w:tabs>
      <w:autoSpaceDE/>
      <w:autoSpaceDN/>
      <w:spacing w:before="240" w:after="120" w:line="360" w:lineRule="auto"/>
      <w:outlineLvl w:val="4"/>
    </w:pPr>
    <w:rPr>
      <w:rFonts w:ascii="Arial" w:hAnsi="Arial" w:cs="Arial"/>
      <w:b/>
      <w:bCs/>
      <w:caps/>
      <w:snapToGrid/>
      <w:sz w:val="22"/>
      <w:szCs w:val="22"/>
      <w:u w:val="single"/>
      <w:lang w:eastAsia="pt-BR"/>
    </w:rPr>
  </w:style>
  <w:style w:type="character" w:customStyle="1" w:styleId="Ttulo2Char">
    <w:name w:val="Título 2 Char"/>
    <w:basedOn w:val="Fontepargpadro"/>
    <w:link w:val="Ttulo2"/>
    <w:rsid w:val="000D7EE1"/>
    <w:rPr>
      <w:rFonts w:ascii="Arial" w:hAnsi="Arial"/>
      <w:b/>
      <w:bCs/>
      <w:snapToGrid w:val="0"/>
      <w:lang w:eastAsia="en-US"/>
    </w:rPr>
  </w:style>
  <w:style w:type="character" w:customStyle="1" w:styleId="Ttulo3Char">
    <w:name w:val="Título 3 Char"/>
    <w:basedOn w:val="Fontepargpadro"/>
    <w:link w:val="Ttulo3"/>
    <w:rsid w:val="000D7EE1"/>
    <w:rPr>
      <w:rFonts w:ascii="Arial" w:hAnsi="Arial"/>
      <w:b/>
      <w:i/>
      <w:iCs/>
      <w:snapToGrid w:val="0"/>
      <w:lang w:eastAsia="en-US"/>
    </w:rPr>
  </w:style>
  <w:style w:type="paragraph" w:customStyle="1" w:styleId="Estilo1">
    <w:name w:val="Estilo1"/>
    <w:basedOn w:val="Normal"/>
    <w:qFormat/>
    <w:rsid w:val="00850DC0"/>
    <w:pPr>
      <w:spacing w:before="100" w:after="100" w:line="360" w:lineRule="auto"/>
      <w:ind w:firstLine="567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aime\UFPR\2011-2\EES2011-RUP\Material%20Alunos\Template%20Gloss&#225;ri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F2E937-8DD1-496F-AF11-5FBF336D6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Glossário</Template>
  <TotalTime>555</TotalTime>
  <Pages>19</Pages>
  <Words>5759</Words>
  <Characters>31104</Characters>
  <Application>Microsoft Office Word</Application>
  <DocSecurity>0</DocSecurity>
  <Lines>259</Lines>
  <Paragraphs>73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Glossário de Negócios</vt:lpstr>
      <vt:lpstr>Glossário de Negócios</vt:lpstr>
    </vt:vector>
  </TitlesOfParts>
  <Company>&lt;Nome da Empresa&gt;</Company>
  <LinksUpToDate>false</LinksUpToDate>
  <CharactersWithSpaces>36790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Glossário de Negócios</dc:title>
  <dc:subject>xxx</dc:subject>
  <dc:creator>TADS</dc:creator>
  <cp:lastModifiedBy>Wellingthon Reimann</cp:lastModifiedBy>
  <cp:revision>81</cp:revision>
  <dcterms:created xsi:type="dcterms:W3CDTF">2013-11-19T13:42:00Z</dcterms:created>
  <dcterms:modified xsi:type="dcterms:W3CDTF">2013-12-14T19:52:00Z</dcterms:modified>
</cp:coreProperties>
</file>