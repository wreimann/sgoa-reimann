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7FC" w:rsidRPr="001D6822" w:rsidRDefault="006249C1" w:rsidP="00DC17FC">
      <w:pPr>
        <w:pStyle w:val="Ttulo"/>
        <w:jc w:val="right"/>
      </w:pPr>
      <w:r>
        <w:fldChar w:fldCharType="begin"/>
      </w:r>
      <w:r w:rsidR="000450CE">
        <w:instrText xml:space="preserve"> SUBJECT  \* MERGEFORMAT </w:instrText>
      </w:r>
      <w:r>
        <w:fldChar w:fldCharType="separate"/>
      </w:r>
      <w:r w:rsidR="00DC17FC" w:rsidRPr="00DC17FC">
        <w:t xml:space="preserve"> </w:t>
      </w:r>
      <w:r w:rsidR="00DC17FC">
        <w:t>SGOA</w:t>
      </w:r>
    </w:p>
    <w:p w:rsidR="00C27758" w:rsidRDefault="006249C1">
      <w:pPr>
        <w:pStyle w:val="Ttulo"/>
        <w:jc w:val="right"/>
      </w:pPr>
      <w:r>
        <w:fldChar w:fldCharType="end"/>
      </w:r>
      <w:r w:rsidR="0044755A" w:rsidRPr="0044755A">
        <w:t xml:space="preserve">Modelo </w:t>
      </w:r>
      <w:r w:rsidR="00885054">
        <w:t>Físico de Dados</w:t>
      </w:r>
    </w:p>
    <w:p w:rsidR="0044755A" w:rsidRPr="0044755A" w:rsidRDefault="0044755A" w:rsidP="0044755A"/>
    <w:p w:rsidR="00C27758" w:rsidRDefault="000450CE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1.0</w:t>
      </w:r>
    </w:p>
    <w:p w:rsidR="00C27758" w:rsidRDefault="00C27758">
      <w:pPr>
        <w:pStyle w:val="Ttulo"/>
        <w:rPr>
          <w:sz w:val="28"/>
          <w:szCs w:val="28"/>
        </w:rPr>
      </w:pPr>
    </w:p>
    <w:p w:rsidR="00C27758" w:rsidRDefault="00C27758">
      <w:pPr>
        <w:pStyle w:val="InfoBlue"/>
      </w:pPr>
    </w:p>
    <w:p w:rsidR="00C27758" w:rsidRDefault="00C27758">
      <w:pPr>
        <w:sectPr w:rsidR="00C27758">
          <w:headerReference w:type="default" r:id="rId9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C27758" w:rsidRDefault="000450CE">
      <w:pPr>
        <w:pStyle w:val="Ttulo"/>
      </w:pPr>
      <w: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2775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C2775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97EA2" w:rsidP="00097EA2">
            <w:pPr>
              <w:pStyle w:val="Tabletext"/>
            </w:pPr>
            <w:r>
              <w:t>10</w:t>
            </w:r>
            <w:r w:rsidR="000450CE">
              <w:t>/</w:t>
            </w:r>
            <w:r w:rsidR="00995A55">
              <w:t>1</w:t>
            </w:r>
            <w:r>
              <w:t>1</w:t>
            </w:r>
            <w:r w:rsidR="000450CE">
              <w:t>/</w:t>
            </w:r>
            <w:r w:rsidR="00DC17FC">
              <w:t>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DC17FC" w:rsidP="00DC17FC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DC17FC" w:rsidP="00DC17FC">
            <w:pPr>
              <w:pStyle w:val="Tabletext"/>
            </w:pPr>
            <w:r>
              <w:t>Versão 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DC17FC">
            <w:pPr>
              <w:pStyle w:val="Tabletext"/>
            </w:pPr>
            <w:r>
              <w:t>Wellingthon Reimann</w:t>
            </w:r>
          </w:p>
        </w:tc>
      </w:tr>
      <w:tr w:rsidR="00C2775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C27758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C27758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C27758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C27758">
            <w:pPr>
              <w:pStyle w:val="Tabletext"/>
            </w:pPr>
          </w:p>
        </w:tc>
      </w:tr>
    </w:tbl>
    <w:p w:rsidR="00C27758" w:rsidRDefault="00C27758"/>
    <w:p w:rsidR="00C27758" w:rsidRDefault="000450CE">
      <w:pPr>
        <w:pStyle w:val="Ttulo"/>
      </w:pPr>
      <w:r>
        <w:br w:type="page"/>
      </w:r>
      <w:r>
        <w:lastRenderedPageBreak/>
        <w:t>Índice Analítico</w:t>
      </w:r>
    </w:p>
    <w:p w:rsidR="00105C3A" w:rsidRDefault="00B97600">
      <w:pPr>
        <w:pStyle w:val="Sumrio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r>
        <w:rPr>
          <w:rFonts w:ascii="Times New Roman" w:hAnsi="Times New Roman"/>
          <w:caps w:val="0"/>
        </w:rPr>
        <w:fldChar w:fldCharType="begin"/>
      </w:r>
      <w:r>
        <w:rPr>
          <w:rFonts w:ascii="Times New Roman" w:hAnsi="Times New Roman"/>
          <w:caps w:val="0"/>
        </w:rPr>
        <w:instrText xml:space="preserve"> TOC \o "1-2" \h \z \u </w:instrText>
      </w:r>
      <w:r>
        <w:rPr>
          <w:rFonts w:ascii="Times New Roman" w:hAnsi="Times New Roman"/>
          <w:caps w:val="0"/>
        </w:rPr>
        <w:fldChar w:fldCharType="separate"/>
      </w:r>
      <w:hyperlink w:anchor="_Toc343206262" w:history="1">
        <w:r w:rsidR="00105C3A" w:rsidRPr="003371DC">
          <w:rPr>
            <w:rStyle w:val="Hyperlink"/>
            <w:noProof/>
          </w:rPr>
          <w:t>1.</w:t>
        </w:r>
        <w:r w:rsidR="00105C3A">
          <w:rPr>
            <w:rFonts w:eastAsiaTheme="minorEastAsia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105C3A" w:rsidRPr="003371DC">
          <w:rPr>
            <w:rStyle w:val="Hyperlink"/>
            <w:noProof/>
          </w:rPr>
          <w:t>Introdução</w:t>
        </w:r>
        <w:r w:rsidR="00105C3A">
          <w:rPr>
            <w:noProof/>
            <w:webHidden/>
          </w:rPr>
          <w:tab/>
        </w:r>
        <w:r w:rsidR="00105C3A">
          <w:rPr>
            <w:noProof/>
            <w:webHidden/>
          </w:rPr>
          <w:fldChar w:fldCharType="begin"/>
        </w:r>
        <w:r w:rsidR="00105C3A">
          <w:rPr>
            <w:noProof/>
            <w:webHidden/>
          </w:rPr>
          <w:instrText xml:space="preserve"> PAGEREF _Toc343206262 \h </w:instrText>
        </w:r>
        <w:r w:rsidR="00105C3A">
          <w:rPr>
            <w:noProof/>
            <w:webHidden/>
          </w:rPr>
        </w:r>
        <w:r w:rsidR="00105C3A">
          <w:rPr>
            <w:noProof/>
            <w:webHidden/>
          </w:rPr>
          <w:fldChar w:fldCharType="separate"/>
        </w:r>
        <w:r w:rsidR="00105C3A">
          <w:rPr>
            <w:noProof/>
            <w:webHidden/>
          </w:rPr>
          <w:t>4</w:t>
        </w:r>
        <w:r w:rsidR="00105C3A">
          <w:rPr>
            <w:noProof/>
            <w:webHidden/>
          </w:rPr>
          <w:fldChar w:fldCharType="end"/>
        </w:r>
      </w:hyperlink>
    </w:p>
    <w:p w:rsidR="00105C3A" w:rsidRDefault="00256CDF">
      <w:pPr>
        <w:pStyle w:val="Sumrio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hyperlink w:anchor="_Toc343206263" w:history="1">
        <w:r w:rsidR="00105C3A" w:rsidRPr="003371DC">
          <w:rPr>
            <w:rStyle w:val="Hyperlink"/>
            <w:noProof/>
          </w:rPr>
          <w:t>2.</w:t>
        </w:r>
        <w:r w:rsidR="00105C3A">
          <w:rPr>
            <w:rFonts w:eastAsiaTheme="minorEastAsia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105C3A" w:rsidRPr="003371DC">
          <w:rPr>
            <w:rStyle w:val="Hyperlink"/>
            <w:noProof/>
          </w:rPr>
          <w:t>MER</w:t>
        </w:r>
        <w:r w:rsidR="00105C3A">
          <w:rPr>
            <w:noProof/>
            <w:webHidden/>
          </w:rPr>
          <w:tab/>
        </w:r>
        <w:r w:rsidR="00105C3A">
          <w:rPr>
            <w:noProof/>
            <w:webHidden/>
          </w:rPr>
          <w:fldChar w:fldCharType="begin"/>
        </w:r>
        <w:r w:rsidR="00105C3A">
          <w:rPr>
            <w:noProof/>
            <w:webHidden/>
          </w:rPr>
          <w:instrText xml:space="preserve"> PAGEREF _Toc343206263 \h </w:instrText>
        </w:r>
        <w:r w:rsidR="00105C3A">
          <w:rPr>
            <w:noProof/>
            <w:webHidden/>
          </w:rPr>
        </w:r>
        <w:r w:rsidR="00105C3A">
          <w:rPr>
            <w:noProof/>
            <w:webHidden/>
          </w:rPr>
          <w:fldChar w:fldCharType="separate"/>
        </w:r>
        <w:r w:rsidR="00105C3A">
          <w:rPr>
            <w:noProof/>
            <w:webHidden/>
          </w:rPr>
          <w:t>4</w:t>
        </w:r>
        <w:r w:rsidR="00105C3A">
          <w:rPr>
            <w:noProof/>
            <w:webHidden/>
          </w:rPr>
          <w:fldChar w:fldCharType="end"/>
        </w:r>
      </w:hyperlink>
    </w:p>
    <w:p w:rsidR="00105C3A" w:rsidRDefault="00256CDF">
      <w:pPr>
        <w:pStyle w:val="Sumrio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hyperlink w:anchor="_Toc343206264" w:history="1">
        <w:r w:rsidR="00105C3A" w:rsidRPr="003371DC">
          <w:rPr>
            <w:rStyle w:val="Hyperlink"/>
            <w:noProof/>
          </w:rPr>
          <w:t>3.</w:t>
        </w:r>
        <w:r w:rsidR="00105C3A">
          <w:rPr>
            <w:rFonts w:eastAsiaTheme="minorEastAsia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105C3A" w:rsidRPr="003371DC">
          <w:rPr>
            <w:rStyle w:val="Hyperlink"/>
            <w:noProof/>
          </w:rPr>
          <w:t>Modelo Físico</w:t>
        </w:r>
        <w:r w:rsidR="00105C3A">
          <w:rPr>
            <w:noProof/>
            <w:webHidden/>
          </w:rPr>
          <w:tab/>
        </w:r>
        <w:r w:rsidR="00105C3A">
          <w:rPr>
            <w:noProof/>
            <w:webHidden/>
          </w:rPr>
          <w:fldChar w:fldCharType="begin"/>
        </w:r>
        <w:r w:rsidR="00105C3A">
          <w:rPr>
            <w:noProof/>
            <w:webHidden/>
          </w:rPr>
          <w:instrText xml:space="preserve"> PAGEREF _Toc343206264 \h </w:instrText>
        </w:r>
        <w:r w:rsidR="00105C3A">
          <w:rPr>
            <w:noProof/>
            <w:webHidden/>
          </w:rPr>
        </w:r>
        <w:r w:rsidR="00105C3A">
          <w:rPr>
            <w:noProof/>
            <w:webHidden/>
          </w:rPr>
          <w:fldChar w:fldCharType="separate"/>
        </w:r>
        <w:r w:rsidR="00105C3A">
          <w:rPr>
            <w:noProof/>
            <w:webHidden/>
          </w:rPr>
          <w:t>5</w:t>
        </w:r>
        <w:r w:rsidR="00105C3A">
          <w:rPr>
            <w:noProof/>
            <w:webHidden/>
          </w:rPr>
          <w:fldChar w:fldCharType="end"/>
        </w:r>
      </w:hyperlink>
    </w:p>
    <w:p w:rsidR="00C27758" w:rsidRDefault="00B97600" w:rsidP="00D859CA">
      <w:pPr>
        <w:pStyle w:val="Ttulo"/>
      </w:pPr>
      <w:r>
        <w:rPr>
          <w:rFonts w:ascii="Times New Roman" w:hAnsi="Times New Roman" w:cstheme="minorHAnsi"/>
          <w:caps/>
          <w:sz w:val="20"/>
          <w:szCs w:val="20"/>
        </w:rPr>
        <w:fldChar w:fldCharType="end"/>
      </w:r>
      <w:r w:rsidR="000450CE">
        <w:br w:type="page"/>
      </w:r>
      <w:r w:rsidR="0044755A" w:rsidRPr="0044755A">
        <w:lastRenderedPageBreak/>
        <w:t xml:space="preserve">Modelo </w:t>
      </w:r>
      <w:r w:rsidR="00885054">
        <w:t>Físico de Dados</w:t>
      </w:r>
    </w:p>
    <w:p w:rsidR="00C27758" w:rsidRPr="00AD0ABF" w:rsidRDefault="00AD0ABF" w:rsidP="00AD0ABF">
      <w:pPr>
        <w:pStyle w:val="Ttulo1"/>
        <w:spacing w:before="240" w:after="240" w:line="360" w:lineRule="auto"/>
        <w:ind w:left="567" w:hanging="567"/>
      </w:pPr>
      <w:bookmarkStart w:id="0" w:name="_Toc512930904"/>
      <w:bookmarkStart w:id="1" w:name="_Toc456600917"/>
      <w:bookmarkStart w:id="2" w:name="_Toc456598586"/>
      <w:bookmarkStart w:id="3" w:name="_Toc335851689"/>
      <w:bookmarkStart w:id="4" w:name="_Toc343206262"/>
      <w:r w:rsidRPr="006844A6">
        <w:t>Introdução</w:t>
      </w:r>
      <w:bookmarkEnd w:id="0"/>
      <w:bookmarkEnd w:id="1"/>
      <w:bookmarkEnd w:id="2"/>
      <w:bookmarkEnd w:id="3"/>
      <w:bookmarkEnd w:id="4"/>
    </w:p>
    <w:p w:rsidR="00AD0ABF" w:rsidRDefault="00182CC1" w:rsidP="00AD0ABF">
      <w:pPr>
        <w:pStyle w:val="CorpodoTexto"/>
      </w:pPr>
      <w:r w:rsidRPr="00122A35">
        <w:t xml:space="preserve">A finalidade deste documento </w:t>
      </w:r>
      <w:r w:rsidR="00995A55">
        <w:t>é</w:t>
      </w:r>
      <w:r w:rsidR="00995A55" w:rsidRPr="00995A55">
        <w:t xml:space="preserve"> </w:t>
      </w:r>
      <w:r w:rsidR="00885054">
        <w:t xml:space="preserve">demonstrar o MER </w:t>
      </w:r>
      <w:proofErr w:type="gramStart"/>
      <w:r w:rsidR="00885054">
        <w:t>(</w:t>
      </w:r>
      <w:r w:rsidR="0044755A">
        <w:t xml:space="preserve"> </w:t>
      </w:r>
      <w:proofErr w:type="gramEnd"/>
      <w:r w:rsidR="00885054" w:rsidRPr="00885054">
        <w:t>Modelo Entidade- Relacionamento</w:t>
      </w:r>
      <w:r w:rsidR="00885054">
        <w:t>) e o script para a criação do banco de dados do SGOA.</w:t>
      </w:r>
    </w:p>
    <w:p w:rsidR="00E65F09" w:rsidRDefault="00885054" w:rsidP="003635CA">
      <w:pPr>
        <w:pStyle w:val="Ttulo1"/>
        <w:spacing w:before="240" w:after="240" w:line="360" w:lineRule="auto"/>
        <w:ind w:left="567" w:hanging="567"/>
      </w:pPr>
      <w:bookmarkStart w:id="5" w:name="_Toc343206263"/>
      <w:r>
        <w:t>MER</w:t>
      </w:r>
      <w:bookmarkEnd w:id="5"/>
    </w:p>
    <w:p w:rsidR="00F25932" w:rsidRPr="00F25932" w:rsidRDefault="00D613B8" w:rsidP="00F25932">
      <w:r>
        <w:rPr>
          <w:noProof/>
          <w:snapToGrid/>
          <w:lang w:eastAsia="pt-BR"/>
        </w:rPr>
        <w:drawing>
          <wp:inline distT="0" distB="0" distL="0" distR="0" wp14:anchorId="7BE9BC82" wp14:editId="50F1D451">
            <wp:extent cx="5900002" cy="2116995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Negocial v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002" cy="211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932" w:rsidRPr="00F25932" w:rsidRDefault="00F25932" w:rsidP="00F25932"/>
    <w:p w:rsidR="00885054" w:rsidRDefault="00885054">
      <w:pPr>
        <w:widowControl/>
        <w:autoSpaceDE/>
        <w:autoSpaceDN/>
        <w:spacing w:line="240" w:lineRule="auto"/>
      </w:pPr>
      <w:r>
        <w:br w:type="page"/>
      </w:r>
    </w:p>
    <w:p w:rsidR="00885054" w:rsidRPr="00885054" w:rsidRDefault="00885054" w:rsidP="00885054">
      <w:pPr>
        <w:pStyle w:val="Ttulo1"/>
        <w:spacing w:before="240" w:after="240" w:line="360" w:lineRule="auto"/>
        <w:ind w:left="567" w:hanging="567"/>
      </w:pPr>
      <w:bookmarkStart w:id="6" w:name="_Toc343206264"/>
      <w:r>
        <w:lastRenderedPageBreak/>
        <w:t>Modelo Físico</w:t>
      </w:r>
      <w:bookmarkEnd w:id="6"/>
    </w:p>
    <w:p w:rsidR="00C94DA5" w:rsidRDefault="00C94DA5" w:rsidP="00C94DA5">
      <w:r>
        <w:t>SET @OLD_UNIQUE_CHECKS=@@UNIQUE_CHECKS, UNIQUE_CHECKS=0;</w:t>
      </w:r>
    </w:p>
    <w:p w:rsidR="00C94DA5" w:rsidRDefault="00C94DA5" w:rsidP="00C94DA5">
      <w:r>
        <w:t>SET @OLD_FOREIGN_KEY_CHECKS=@@FOREIGN_KEY_CHECKS, FOREIGN_KEY_CHECKS=0;</w:t>
      </w:r>
    </w:p>
    <w:p w:rsidR="00C94DA5" w:rsidRDefault="00C94DA5" w:rsidP="00C94DA5">
      <w:r>
        <w:t>SET @OLD_SQL_MODE=@@SQL_MODE, SQL_MODE='</w:t>
      </w:r>
      <w:proofErr w:type="gramStart"/>
      <w:r>
        <w:t>TRADITIONAL,</w:t>
      </w:r>
      <w:proofErr w:type="gramEnd"/>
      <w:r>
        <w:t>ALLOW_INVALID_DATES';</w:t>
      </w:r>
    </w:p>
    <w:p w:rsidR="00C94DA5" w:rsidRDefault="00C94DA5" w:rsidP="00C94DA5"/>
    <w:p w:rsidR="00C94DA5" w:rsidRDefault="00C94DA5" w:rsidP="00C94DA5">
      <w:r>
        <w:t>CREATE SCHEMA IF NOT EXISTS `</w:t>
      </w:r>
      <w:proofErr w:type="spellStart"/>
      <w:r>
        <w:t>sgoa</w:t>
      </w:r>
      <w:proofErr w:type="spellEnd"/>
      <w:r>
        <w:t xml:space="preserve">` DEFAULT CHARACTER SET </w:t>
      </w:r>
      <w:proofErr w:type="gramStart"/>
      <w:r>
        <w:t>utf8 ;</w:t>
      </w:r>
      <w:proofErr w:type="gramEnd"/>
    </w:p>
    <w:p w:rsidR="00C94DA5" w:rsidRDefault="00C94DA5" w:rsidP="00C94DA5">
      <w:r>
        <w:t>USE `</w:t>
      </w:r>
      <w:proofErr w:type="spellStart"/>
      <w:r>
        <w:t>sgoa</w:t>
      </w:r>
      <w:proofErr w:type="spellEnd"/>
      <w:proofErr w:type="gramStart"/>
      <w:r>
        <w:t>` ;</w:t>
      </w:r>
      <w:proofErr w:type="gramEnd"/>
    </w:p>
    <w:p w:rsidR="00C94DA5" w:rsidRDefault="00C94DA5" w:rsidP="00C94DA5"/>
    <w:p w:rsidR="00C94DA5" w:rsidRDefault="00C94DA5" w:rsidP="00C94DA5">
      <w:r>
        <w:t>-- -----------------------------------------------------</w:t>
      </w:r>
    </w:p>
    <w:p w:rsidR="00C94DA5" w:rsidRDefault="00C94DA5" w:rsidP="00C94DA5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`pessoa`</w:t>
      </w:r>
    </w:p>
    <w:p w:rsidR="00C94DA5" w:rsidRDefault="00C94DA5" w:rsidP="00C94DA5">
      <w:r>
        <w:t>-- -----------------------------------------------------</w:t>
      </w:r>
    </w:p>
    <w:p w:rsidR="00C94DA5" w:rsidRDefault="00C94DA5" w:rsidP="00C94DA5">
      <w:r>
        <w:t>CREATE TABLE IF NOT EXISTS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`pessoa` (</w:t>
      </w:r>
    </w:p>
    <w:p w:rsidR="00C94DA5" w:rsidRDefault="00C94DA5" w:rsidP="00C94DA5">
      <w:r>
        <w:t xml:space="preserve">  `Id` </w:t>
      </w:r>
      <w:proofErr w:type="gramStart"/>
      <w:r>
        <w:t>INT(</w:t>
      </w:r>
      <w:proofErr w:type="gramEnd"/>
      <w:r>
        <w:t>11) NOT NULL AUTO_INCREMENT,</w:t>
      </w:r>
    </w:p>
    <w:p w:rsidR="00C94DA5" w:rsidRDefault="00C94DA5" w:rsidP="00C94DA5">
      <w:r>
        <w:t xml:space="preserve">  `Nome` </w:t>
      </w:r>
      <w:proofErr w:type="gramStart"/>
      <w:r>
        <w:t>VARCHAR(</w:t>
      </w:r>
      <w:proofErr w:type="gramEnd"/>
      <w:r>
        <w:t>200) NOT NULL,</w:t>
      </w:r>
    </w:p>
    <w:p w:rsidR="00C94DA5" w:rsidRDefault="00C94DA5" w:rsidP="00C94DA5">
      <w:r>
        <w:t xml:space="preserve">  `Tipo` </w:t>
      </w:r>
      <w:proofErr w:type="gramStart"/>
      <w:r>
        <w:t>CHAR(</w:t>
      </w:r>
      <w:proofErr w:type="gramEnd"/>
      <w:r>
        <w:t>1) NOT NULL,</w:t>
      </w:r>
    </w:p>
    <w:p w:rsidR="00C94DA5" w:rsidRDefault="00C94DA5" w:rsidP="00C94DA5">
      <w:r>
        <w:t xml:space="preserve">  `</w:t>
      </w:r>
      <w:proofErr w:type="spellStart"/>
      <w:r>
        <w:t>Email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250) NULL DEFAULT NULL,</w:t>
      </w:r>
    </w:p>
    <w:p w:rsidR="00C94DA5" w:rsidRDefault="00C94DA5" w:rsidP="00C94DA5">
      <w:r>
        <w:t xml:space="preserve">  `</w:t>
      </w:r>
      <w:proofErr w:type="spellStart"/>
      <w:proofErr w:type="gramStart"/>
      <w:r>
        <w:t>TelefonePrimario</w:t>
      </w:r>
      <w:proofErr w:type="spellEnd"/>
      <w:proofErr w:type="gramEnd"/>
      <w:r>
        <w:t>` VARCHAR(15) NULL DEFAULT NULL,</w:t>
      </w:r>
    </w:p>
    <w:p w:rsidR="00C94DA5" w:rsidRDefault="00C94DA5" w:rsidP="00C94DA5">
      <w:r>
        <w:t xml:space="preserve">  `</w:t>
      </w:r>
      <w:proofErr w:type="spellStart"/>
      <w:proofErr w:type="gramStart"/>
      <w:r>
        <w:t>TelefoneSecundario</w:t>
      </w:r>
      <w:proofErr w:type="spellEnd"/>
      <w:proofErr w:type="gramEnd"/>
      <w:r>
        <w:t>` VARCHAR(15) NULL DEFAULT NULL,</w:t>
      </w:r>
    </w:p>
    <w:p w:rsidR="00C94DA5" w:rsidRDefault="00C94DA5" w:rsidP="00C94DA5">
      <w:r>
        <w:t xml:space="preserve">  PRIMARY KEY (`</w:t>
      </w:r>
      <w:proofErr w:type="gramStart"/>
      <w:r>
        <w:t>Id`</w:t>
      </w:r>
      <w:proofErr w:type="gramEnd"/>
      <w:r>
        <w:t>),</w:t>
      </w:r>
    </w:p>
    <w:p w:rsidR="00C94DA5" w:rsidRDefault="00C94DA5" w:rsidP="00C94DA5">
      <w:r>
        <w:t xml:space="preserve">  UNIQUE </w:t>
      </w:r>
      <w:proofErr w:type="gramStart"/>
      <w:r>
        <w:t>INDEX `</w:t>
      </w:r>
      <w:proofErr w:type="spellStart"/>
      <w:r>
        <w:t>Email</w:t>
      </w:r>
      <w:proofErr w:type="spellEnd"/>
      <w:proofErr w:type="gramEnd"/>
      <w:r>
        <w:t>` (`</w:t>
      </w:r>
      <w:proofErr w:type="spellStart"/>
      <w:r>
        <w:t>Email</w:t>
      </w:r>
      <w:proofErr w:type="spellEnd"/>
      <w:r>
        <w:t>` ASC))</w:t>
      </w:r>
    </w:p>
    <w:p w:rsidR="00C94DA5" w:rsidRDefault="00C94DA5" w:rsidP="00C94DA5">
      <w:r>
        <w:t xml:space="preserve">ENGINE = </w:t>
      </w:r>
      <w:proofErr w:type="spellStart"/>
      <w:proofErr w:type="gramStart"/>
      <w:r>
        <w:t>InnoDB</w:t>
      </w:r>
      <w:proofErr w:type="spellEnd"/>
      <w:proofErr w:type="gramEnd"/>
    </w:p>
    <w:p w:rsidR="00C94DA5" w:rsidRDefault="00C94DA5" w:rsidP="00C94DA5">
      <w:r>
        <w:t>AUTO_INCREMENT = 6</w:t>
      </w:r>
    </w:p>
    <w:p w:rsidR="00C94DA5" w:rsidRDefault="00C94DA5" w:rsidP="00C94DA5">
      <w:r>
        <w:t>DEFAULT CHARACTER SET = utf8;</w:t>
      </w:r>
    </w:p>
    <w:p w:rsidR="00C94DA5" w:rsidRDefault="00C94DA5" w:rsidP="00C94DA5"/>
    <w:p w:rsidR="00C94DA5" w:rsidRDefault="00C94DA5" w:rsidP="00C94DA5"/>
    <w:p w:rsidR="00C94DA5" w:rsidRDefault="00C94DA5" w:rsidP="00C94DA5">
      <w:r>
        <w:t>-- -----------------------------------------------------</w:t>
      </w:r>
    </w:p>
    <w:p w:rsidR="00C94DA5" w:rsidRDefault="00C94DA5" w:rsidP="00C94DA5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`cliente`</w:t>
      </w:r>
    </w:p>
    <w:p w:rsidR="00C94DA5" w:rsidRDefault="00C94DA5" w:rsidP="00C94DA5">
      <w:r>
        <w:t>-- -----------------------------------------------------</w:t>
      </w:r>
    </w:p>
    <w:p w:rsidR="00C94DA5" w:rsidRDefault="00C94DA5" w:rsidP="00C94DA5">
      <w:r>
        <w:t>CREATE TABLE IF NOT EXISTS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`cliente` (</w:t>
      </w:r>
    </w:p>
    <w:p w:rsidR="00C94DA5" w:rsidRDefault="00C94DA5" w:rsidP="00C94DA5">
      <w:r>
        <w:t xml:space="preserve">  `Id` </w:t>
      </w:r>
      <w:proofErr w:type="gramStart"/>
      <w:r>
        <w:t>INT(</w:t>
      </w:r>
      <w:proofErr w:type="gramEnd"/>
      <w:r>
        <w:t>11) NOT NULL AUTO_INCREMENT,</w:t>
      </w:r>
    </w:p>
    <w:p w:rsidR="00C94DA5" w:rsidRDefault="00C94DA5" w:rsidP="00C94DA5">
      <w:r>
        <w:t xml:space="preserve">  `</w:t>
      </w:r>
      <w:proofErr w:type="spellStart"/>
      <w:proofErr w:type="gramStart"/>
      <w:r>
        <w:t>IdPessoa</w:t>
      </w:r>
      <w:proofErr w:type="spellEnd"/>
      <w:proofErr w:type="gramEnd"/>
      <w:r>
        <w:t>` INT(11) NOT NULL,</w:t>
      </w:r>
    </w:p>
    <w:p w:rsidR="00C94DA5" w:rsidRDefault="00C94DA5" w:rsidP="00C94DA5">
      <w:r>
        <w:t xml:space="preserve">  `</w:t>
      </w:r>
      <w:proofErr w:type="spellStart"/>
      <w:r>
        <w:t>Obs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200) NULL DEFAULT NULL,</w:t>
      </w:r>
    </w:p>
    <w:p w:rsidR="00C94DA5" w:rsidRDefault="00C94DA5" w:rsidP="00C94DA5">
      <w:r>
        <w:t xml:space="preserve">  `</w:t>
      </w:r>
      <w:proofErr w:type="spellStart"/>
      <w:proofErr w:type="gramStart"/>
      <w:r>
        <w:t>DataCadastro</w:t>
      </w:r>
      <w:proofErr w:type="spellEnd"/>
      <w:proofErr w:type="gramEnd"/>
      <w:r>
        <w:t>` DATE NOT NULL,</w:t>
      </w:r>
    </w:p>
    <w:p w:rsidR="00C94DA5" w:rsidRDefault="00C94DA5" w:rsidP="00C94DA5">
      <w:r>
        <w:t xml:space="preserve">  `Ativo` </w:t>
      </w:r>
      <w:proofErr w:type="gramStart"/>
      <w:r>
        <w:t>TINYINT(</w:t>
      </w:r>
      <w:proofErr w:type="gramEnd"/>
      <w:r>
        <w:t>1) NOT NULL,</w:t>
      </w:r>
    </w:p>
    <w:p w:rsidR="00C94DA5" w:rsidRDefault="00C94DA5" w:rsidP="00C94DA5">
      <w:r>
        <w:t xml:space="preserve">  PRIMARY KEY (`</w:t>
      </w:r>
      <w:proofErr w:type="gramStart"/>
      <w:r>
        <w:t>Id`</w:t>
      </w:r>
      <w:proofErr w:type="gramEnd"/>
      <w:r>
        <w:t>),</w:t>
      </w:r>
    </w:p>
    <w:p w:rsidR="00C94DA5" w:rsidRDefault="00C94DA5" w:rsidP="00C94DA5">
      <w:r>
        <w:t xml:space="preserve">  INDEX `</w:t>
      </w:r>
      <w:proofErr w:type="spellStart"/>
      <w:proofErr w:type="gramStart"/>
      <w:r>
        <w:t>FK_ClientePessoa</w:t>
      </w:r>
      <w:proofErr w:type="spellEnd"/>
      <w:proofErr w:type="gramEnd"/>
      <w:r>
        <w:t>` (`</w:t>
      </w:r>
      <w:proofErr w:type="spellStart"/>
      <w:r>
        <w:t>IdPessoa</w:t>
      </w:r>
      <w:proofErr w:type="spellEnd"/>
      <w:r>
        <w:t>` ASC),</w:t>
      </w:r>
    </w:p>
    <w:p w:rsidR="00C94DA5" w:rsidRDefault="00C94DA5" w:rsidP="00C94DA5">
      <w:r>
        <w:t xml:space="preserve">  CONSTRAINT `</w:t>
      </w:r>
      <w:proofErr w:type="spellStart"/>
      <w:proofErr w:type="gramStart"/>
      <w:r>
        <w:t>FK_Cliente_Pessoa</w:t>
      </w:r>
      <w:proofErr w:type="spellEnd"/>
      <w:proofErr w:type="gramEnd"/>
      <w:r>
        <w:t>`</w:t>
      </w:r>
    </w:p>
    <w:p w:rsidR="00C94DA5" w:rsidRDefault="00C94DA5" w:rsidP="00C94DA5">
      <w:r>
        <w:t xml:space="preserve">    FOREIGN KEY (`</w:t>
      </w:r>
      <w:proofErr w:type="spellStart"/>
      <w:proofErr w:type="gramStart"/>
      <w:r>
        <w:t>IdPessoa</w:t>
      </w:r>
      <w:proofErr w:type="spellEnd"/>
      <w:proofErr w:type="gramEnd"/>
      <w:r>
        <w:t>`)</w:t>
      </w:r>
    </w:p>
    <w:p w:rsidR="00C94DA5" w:rsidRDefault="00C94DA5" w:rsidP="00C94DA5">
      <w:r>
        <w:t xml:space="preserve">    REFERENCES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`pessoa` (`Id`))</w:t>
      </w:r>
    </w:p>
    <w:p w:rsidR="00C94DA5" w:rsidRDefault="00C94DA5" w:rsidP="00C94DA5">
      <w:r>
        <w:t xml:space="preserve">ENGINE = </w:t>
      </w:r>
      <w:proofErr w:type="spellStart"/>
      <w:proofErr w:type="gramStart"/>
      <w:r>
        <w:t>InnoDB</w:t>
      </w:r>
      <w:proofErr w:type="spellEnd"/>
      <w:proofErr w:type="gramEnd"/>
    </w:p>
    <w:p w:rsidR="00C94DA5" w:rsidRDefault="00C94DA5" w:rsidP="00C94DA5">
      <w:r>
        <w:t>AUTO_INCREMENT = 2</w:t>
      </w:r>
    </w:p>
    <w:p w:rsidR="00C94DA5" w:rsidRDefault="00C94DA5" w:rsidP="00C94DA5">
      <w:r>
        <w:t>DEFAULT CHARACTER SET = utf8;</w:t>
      </w:r>
    </w:p>
    <w:p w:rsidR="00C94DA5" w:rsidRDefault="00C94DA5" w:rsidP="00C94DA5"/>
    <w:p w:rsidR="00C94DA5" w:rsidRDefault="00C94DA5" w:rsidP="00C94DA5"/>
    <w:p w:rsidR="00C94DA5" w:rsidRDefault="00C94DA5" w:rsidP="00C94DA5">
      <w:r>
        <w:t>-- -----------------------------------------------------</w:t>
      </w:r>
    </w:p>
    <w:p w:rsidR="00C94DA5" w:rsidRDefault="00C94DA5" w:rsidP="00C94DA5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`setor`</w:t>
      </w:r>
    </w:p>
    <w:p w:rsidR="00C94DA5" w:rsidRDefault="00C94DA5" w:rsidP="00C94DA5">
      <w:r>
        <w:t>-- -----------------------------------------------------</w:t>
      </w:r>
    </w:p>
    <w:p w:rsidR="00C94DA5" w:rsidRDefault="00C94DA5" w:rsidP="00C94DA5">
      <w:r>
        <w:t>CREATE TABLE IF NOT EXISTS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`setor` (</w:t>
      </w:r>
    </w:p>
    <w:p w:rsidR="00C94DA5" w:rsidRDefault="00C94DA5" w:rsidP="00C94DA5">
      <w:r>
        <w:t xml:space="preserve">  `Id` </w:t>
      </w:r>
      <w:proofErr w:type="gramStart"/>
      <w:r>
        <w:t>INT(</w:t>
      </w:r>
      <w:proofErr w:type="gramEnd"/>
      <w:r>
        <w:t>11) NOT NULL AUTO_INCREMENT,</w:t>
      </w:r>
    </w:p>
    <w:p w:rsidR="00C94DA5" w:rsidRDefault="00C94DA5" w:rsidP="00C94DA5">
      <w:r>
        <w:t xml:space="preserve">  </w:t>
      </w:r>
      <w:proofErr w:type="gramStart"/>
      <w:r>
        <w:t>`</w:t>
      </w:r>
      <w:proofErr w:type="spellStart"/>
      <w:r>
        <w:t>Descricao</w:t>
      </w:r>
      <w:proofErr w:type="spellEnd"/>
      <w:proofErr w:type="gramEnd"/>
      <w:r>
        <w:t>` VARCHAR(250) NOT NULL,</w:t>
      </w:r>
    </w:p>
    <w:p w:rsidR="00C94DA5" w:rsidRDefault="00C94DA5" w:rsidP="00C94DA5">
      <w:r>
        <w:t xml:space="preserve">  `Ativo` </w:t>
      </w:r>
      <w:proofErr w:type="gramStart"/>
      <w:r>
        <w:t>TINYINT(</w:t>
      </w:r>
      <w:proofErr w:type="gramEnd"/>
      <w:r>
        <w:t>1) NOT NULL,</w:t>
      </w:r>
    </w:p>
    <w:p w:rsidR="00C94DA5" w:rsidRDefault="00C94DA5" w:rsidP="00C94DA5">
      <w:r>
        <w:t xml:space="preserve">  PRIMARY KEY (`</w:t>
      </w:r>
      <w:proofErr w:type="gramStart"/>
      <w:r>
        <w:t>Id`</w:t>
      </w:r>
      <w:proofErr w:type="gramEnd"/>
      <w:r>
        <w:t>))</w:t>
      </w:r>
    </w:p>
    <w:p w:rsidR="00C94DA5" w:rsidRDefault="00C94DA5" w:rsidP="00C94DA5">
      <w:r>
        <w:lastRenderedPageBreak/>
        <w:t xml:space="preserve">ENGINE = </w:t>
      </w:r>
      <w:proofErr w:type="spellStart"/>
      <w:proofErr w:type="gramStart"/>
      <w:r>
        <w:t>InnoDB</w:t>
      </w:r>
      <w:proofErr w:type="spellEnd"/>
      <w:proofErr w:type="gramEnd"/>
    </w:p>
    <w:p w:rsidR="00C94DA5" w:rsidRDefault="00C94DA5" w:rsidP="00C94DA5">
      <w:r>
        <w:t>AUTO_INCREMENT = 4</w:t>
      </w:r>
    </w:p>
    <w:p w:rsidR="00C94DA5" w:rsidRDefault="00C94DA5" w:rsidP="00C94DA5">
      <w:r>
        <w:t>DEFAULT CHARACTER SET = utf8</w:t>
      </w:r>
    </w:p>
    <w:p w:rsidR="00C94DA5" w:rsidRDefault="00C94DA5" w:rsidP="00C94DA5">
      <w:r>
        <w:t>ROW_FORMAT = COMPACT;</w:t>
      </w:r>
    </w:p>
    <w:p w:rsidR="00C94DA5" w:rsidRDefault="00C94DA5" w:rsidP="00C94DA5"/>
    <w:p w:rsidR="00C94DA5" w:rsidRDefault="00C94DA5" w:rsidP="00C94DA5"/>
    <w:p w:rsidR="00C94DA5" w:rsidRDefault="00C94DA5" w:rsidP="00C94DA5">
      <w:r>
        <w:t>-- -----------------------------------------------------</w:t>
      </w:r>
    </w:p>
    <w:p w:rsidR="00C94DA5" w:rsidRDefault="00C94DA5" w:rsidP="00C94DA5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</w:t>
      </w:r>
      <w:proofErr w:type="spellStart"/>
      <w:r>
        <w:t>tiposervico</w:t>
      </w:r>
      <w:proofErr w:type="spellEnd"/>
      <w:r>
        <w:t>`</w:t>
      </w:r>
    </w:p>
    <w:p w:rsidR="00C94DA5" w:rsidRDefault="00C94DA5" w:rsidP="00C94DA5">
      <w:r>
        <w:t>-- -----------------------------------------------------</w:t>
      </w:r>
    </w:p>
    <w:p w:rsidR="00C94DA5" w:rsidRDefault="00C94DA5" w:rsidP="00C94DA5">
      <w:r>
        <w:t>CREATE TABLE IF NOT EXISTS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</w:t>
      </w:r>
      <w:proofErr w:type="spellStart"/>
      <w:r>
        <w:t>tiposervico</w:t>
      </w:r>
      <w:proofErr w:type="spellEnd"/>
      <w:r>
        <w:t>` (</w:t>
      </w:r>
    </w:p>
    <w:p w:rsidR="00C94DA5" w:rsidRDefault="00C94DA5" w:rsidP="00C94DA5">
      <w:r>
        <w:t xml:space="preserve">  `Id` </w:t>
      </w:r>
      <w:proofErr w:type="gramStart"/>
      <w:r>
        <w:t>INT(</w:t>
      </w:r>
      <w:proofErr w:type="gramEnd"/>
      <w:r>
        <w:t>11) NOT NULL AUTO_INCREMENT,</w:t>
      </w:r>
    </w:p>
    <w:p w:rsidR="00C94DA5" w:rsidRDefault="00C94DA5" w:rsidP="00C94DA5">
      <w:r>
        <w:t xml:space="preserve">  </w:t>
      </w:r>
      <w:proofErr w:type="gramStart"/>
      <w:r>
        <w:t>`</w:t>
      </w:r>
      <w:proofErr w:type="spellStart"/>
      <w:r>
        <w:t>Descricao</w:t>
      </w:r>
      <w:proofErr w:type="spellEnd"/>
      <w:proofErr w:type="gramEnd"/>
      <w:r>
        <w:t>` VARCHAR(250) NOT NULL,</w:t>
      </w:r>
    </w:p>
    <w:p w:rsidR="00C94DA5" w:rsidRDefault="00C94DA5" w:rsidP="00C94DA5">
      <w:r>
        <w:t xml:space="preserve">  `Ativo` </w:t>
      </w:r>
      <w:proofErr w:type="gramStart"/>
      <w:r>
        <w:t>TINYINT(</w:t>
      </w:r>
      <w:proofErr w:type="gramEnd"/>
      <w:r>
        <w:t>1) NOT NULL,</w:t>
      </w:r>
    </w:p>
    <w:p w:rsidR="00C94DA5" w:rsidRDefault="00C94DA5" w:rsidP="00C94DA5">
      <w:r>
        <w:t xml:space="preserve">  `</w:t>
      </w:r>
      <w:proofErr w:type="spellStart"/>
      <w:proofErr w:type="gramStart"/>
      <w:r>
        <w:t>ValorHoraPadrao</w:t>
      </w:r>
      <w:proofErr w:type="spellEnd"/>
      <w:proofErr w:type="gramEnd"/>
      <w:r>
        <w:t>` DECIMAL(6,2) NOT NULL,</w:t>
      </w:r>
    </w:p>
    <w:p w:rsidR="00C94DA5" w:rsidRDefault="00C94DA5" w:rsidP="00C94DA5">
      <w:r>
        <w:t xml:space="preserve">  PRIMARY KEY (`</w:t>
      </w:r>
      <w:proofErr w:type="gramStart"/>
      <w:r>
        <w:t>Id`</w:t>
      </w:r>
      <w:proofErr w:type="gramEnd"/>
      <w:r>
        <w:t>))</w:t>
      </w:r>
    </w:p>
    <w:p w:rsidR="00C94DA5" w:rsidRDefault="00C94DA5" w:rsidP="00C94DA5">
      <w:r>
        <w:t xml:space="preserve">ENGINE = </w:t>
      </w:r>
      <w:proofErr w:type="spellStart"/>
      <w:proofErr w:type="gramStart"/>
      <w:r>
        <w:t>InnoDB</w:t>
      </w:r>
      <w:proofErr w:type="spellEnd"/>
      <w:proofErr w:type="gramEnd"/>
    </w:p>
    <w:p w:rsidR="00C94DA5" w:rsidRDefault="00C94DA5" w:rsidP="00C94DA5">
      <w:r>
        <w:t>AUTO_INCREMENT = 5</w:t>
      </w:r>
    </w:p>
    <w:p w:rsidR="00C94DA5" w:rsidRDefault="00C94DA5" w:rsidP="00C94DA5">
      <w:r>
        <w:t>DEFAULT CHARACTER SET = utf8</w:t>
      </w:r>
    </w:p>
    <w:p w:rsidR="00C94DA5" w:rsidRDefault="00C94DA5" w:rsidP="00C94DA5">
      <w:r>
        <w:t>ROW_FORMAT = COMPACT;</w:t>
      </w:r>
    </w:p>
    <w:p w:rsidR="00C94DA5" w:rsidRDefault="00C94DA5" w:rsidP="00C94DA5"/>
    <w:p w:rsidR="00C94DA5" w:rsidRDefault="00C94DA5" w:rsidP="00C94DA5"/>
    <w:p w:rsidR="00C94DA5" w:rsidRDefault="00C94DA5" w:rsidP="00C94DA5">
      <w:r>
        <w:t>-- -----------------------------------------------------</w:t>
      </w:r>
    </w:p>
    <w:p w:rsidR="00C94DA5" w:rsidRDefault="00C94DA5" w:rsidP="00C94DA5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`etapa`</w:t>
      </w:r>
    </w:p>
    <w:p w:rsidR="00C94DA5" w:rsidRDefault="00C94DA5" w:rsidP="00C94DA5">
      <w:r>
        <w:t>-- -----------------------------------------------------</w:t>
      </w:r>
    </w:p>
    <w:p w:rsidR="00C94DA5" w:rsidRDefault="00C94DA5" w:rsidP="00C94DA5">
      <w:r>
        <w:t>CREATE TABLE IF NOT EXISTS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`etapa` (</w:t>
      </w:r>
    </w:p>
    <w:p w:rsidR="00C94DA5" w:rsidRDefault="00C94DA5" w:rsidP="00C94DA5">
      <w:r>
        <w:t xml:space="preserve">  `Id` </w:t>
      </w:r>
      <w:proofErr w:type="gramStart"/>
      <w:r>
        <w:t>INT(</w:t>
      </w:r>
      <w:proofErr w:type="gramEnd"/>
      <w:r>
        <w:t>11) NOT NULL AUTO_INCREMENT,</w:t>
      </w:r>
    </w:p>
    <w:p w:rsidR="00C94DA5" w:rsidRDefault="00C94DA5" w:rsidP="00C94DA5">
      <w:r>
        <w:t xml:space="preserve">  </w:t>
      </w:r>
      <w:proofErr w:type="gramStart"/>
      <w:r>
        <w:t>`</w:t>
      </w:r>
      <w:proofErr w:type="spellStart"/>
      <w:r>
        <w:t>Descricao</w:t>
      </w:r>
      <w:proofErr w:type="spellEnd"/>
      <w:proofErr w:type="gramEnd"/>
      <w:r>
        <w:t>` VARCHAR(250) NOT NULL,</w:t>
      </w:r>
    </w:p>
    <w:p w:rsidR="00C94DA5" w:rsidRDefault="00C94DA5" w:rsidP="00C94DA5">
      <w:r>
        <w:t xml:space="preserve">  `Ativo` </w:t>
      </w:r>
      <w:proofErr w:type="gramStart"/>
      <w:r>
        <w:t>TINYINT(</w:t>
      </w:r>
      <w:proofErr w:type="gramEnd"/>
      <w:r>
        <w:t>1) NOT NULL,</w:t>
      </w:r>
    </w:p>
    <w:p w:rsidR="00C94DA5" w:rsidRDefault="00C94DA5" w:rsidP="00C94DA5">
      <w:r>
        <w:t xml:space="preserve">  `</w:t>
      </w:r>
      <w:proofErr w:type="spellStart"/>
      <w:proofErr w:type="gramStart"/>
      <w:r>
        <w:t>IdSetor</w:t>
      </w:r>
      <w:proofErr w:type="spellEnd"/>
      <w:proofErr w:type="gramEnd"/>
      <w:r>
        <w:t>` INT(11) NOT NULL,</w:t>
      </w:r>
    </w:p>
    <w:p w:rsidR="00C94DA5" w:rsidRDefault="00C94DA5" w:rsidP="00C94DA5">
      <w:r>
        <w:t xml:space="preserve">  `</w:t>
      </w:r>
      <w:proofErr w:type="spellStart"/>
      <w:proofErr w:type="gramStart"/>
      <w:r>
        <w:t>IdTipoServico</w:t>
      </w:r>
      <w:proofErr w:type="spellEnd"/>
      <w:proofErr w:type="gramEnd"/>
      <w:r>
        <w:t>` INT(11) NOT NULL,</w:t>
      </w:r>
    </w:p>
    <w:p w:rsidR="00C94DA5" w:rsidRDefault="00C94DA5" w:rsidP="00C94DA5">
      <w:r>
        <w:t xml:space="preserve">  `</w:t>
      </w:r>
      <w:proofErr w:type="spellStart"/>
      <w:proofErr w:type="gramStart"/>
      <w:r>
        <w:t>VisivelWebSite</w:t>
      </w:r>
      <w:proofErr w:type="spellEnd"/>
      <w:proofErr w:type="gramEnd"/>
      <w:r>
        <w:t>` TINYINT(4) NOT NULL,</w:t>
      </w:r>
    </w:p>
    <w:p w:rsidR="00C94DA5" w:rsidRDefault="00C94DA5" w:rsidP="00C94DA5">
      <w:r>
        <w:t xml:space="preserve">  `</w:t>
      </w:r>
      <w:proofErr w:type="spellStart"/>
      <w:proofErr w:type="gramStart"/>
      <w:r>
        <w:t>EnviaEmailInicio</w:t>
      </w:r>
      <w:proofErr w:type="spellEnd"/>
      <w:proofErr w:type="gramEnd"/>
      <w:r>
        <w:t>` TINYINT(4) NOT NULL,</w:t>
      </w:r>
    </w:p>
    <w:p w:rsidR="00C94DA5" w:rsidRDefault="00C94DA5" w:rsidP="00C94DA5">
      <w:r>
        <w:t xml:space="preserve">  `</w:t>
      </w:r>
      <w:proofErr w:type="spellStart"/>
      <w:proofErr w:type="gramStart"/>
      <w:r>
        <w:t>EnviaEmailFim</w:t>
      </w:r>
      <w:proofErr w:type="spellEnd"/>
      <w:proofErr w:type="gramEnd"/>
      <w:r>
        <w:t>` TINYINT(4) NOT NULL,</w:t>
      </w:r>
    </w:p>
    <w:p w:rsidR="00C94DA5" w:rsidRDefault="00C94DA5" w:rsidP="00C94DA5">
      <w:r>
        <w:t xml:space="preserve">  PRIMARY KEY (`</w:t>
      </w:r>
      <w:proofErr w:type="gramStart"/>
      <w:r>
        <w:t>Id`</w:t>
      </w:r>
      <w:proofErr w:type="gramEnd"/>
      <w:r>
        <w:t>),</w:t>
      </w:r>
    </w:p>
    <w:p w:rsidR="00C94DA5" w:rsidRDefault="00C94DA5" w:rsidP="00C94DA5">
      <w:r>
        <w:t xml:space="preserve">  INDEX `</w:t>
      </w:r>
      <w:proofErr w:type="spellStart"/>
      <w:proofErr w:type="gramStart"/>
      <w:r>
        <w:t>FK_etapa_setor</w:t>
      </w:r>
      <w:proofErr w:type="spellEnd"/>
      <w:proofErr w:type="gramEnd"/>
      <w:r>
        <w:t>` (`</w:t>
      </w:r>
      <w:proofErr w:type="spellStart"/>
      <w:r>
        <w:t>IdSetor</w:t>
      </w:r>
      <w:proofErr w:type="spellEnd"/>
      <w:r>
        <w:t>` ASC),</w:t>
      </w:r>
    </w:p>
    <w:p w:rsidR="00C94DA5" w:rsidRDefault="00C94DA5" w:rsidP="00C94DA5">
      <w:r>
        <w:t xml:space="preserve">  INDEX `</w:t>
      </w:r>
      <w:proofErr w:type="spellStart"/>
      <w:proofErr w:type="gramStart"/>
      <w:r>
        <w:t>FK_etapa_tiposervico</w:t>
      </w:r>
      <w:proofErr w:type="spellEnd"/>
      <w:proofErr w:type="gramEnd"/>
      <w:r>
        <w:t>` (`</w:t>
      </w:r>
      <w:proofErr w:type="spellStart"/>
      <w:r>
        <w:t>IdTipoServico</w:t>
      </w:r>
      <w:proofErr w:type="spellEnd"/>
      <w:r>
        <w:t>` ASC),</w:t>
      </w:r>
    </w:p>
    <w:p w:rsidR="00C94DA5" w:rsidRDefault="00C94DA5" w:rsidP="00C94DA5">
      <w:r>
        <w:t xml:space="preserve">  CONSTRAINT `</w:t>
      </w:r>
      <w:proofErr w:type="spellStart"/>
      <w:proofErr w:type="gramStart"/>
      <w:r>
        <w:t>FK_etapa_setor</w:t>
      </w:r>
      <w:proofErr w:type="spellEnd"/>
      <w:proofErr w:type="gramEnd"/>
      <w:r>
        <w:t>`</w:t>
      </w:r>
    </w:p>
    <w:p w:rsidR="00C94DA5" w:rsidRDefault="00C94DA5" w:rsidP="00C94DA5">
      <w:r>
        <w:t xml:space="preserve">    FOREIGN KEY (`</w:t>
      </w:r>
      <w:proofErr w:type="spellStart"/>
      <w:proofErr w:type="gramStart"/>
      <w:r>
        <w:t>IdSetor</w:t>
      </w:r>
      <w:proofErr w:type="spellEnd"/>
      <w:proofErr w:type="gramEnd"/>
      <w:r>
        <w:t>`)</w:t>
      </w:r>
    </w:p>
    <w:p w:rsidR="00C94DA5" w:rsidRDefault="00C94DA5" w:rsidP="00C94DA5">
      <w:r>
        <w:t xml:space="preserve">    REFERENCES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`setor` (`Id`),</w:t>
      </w:r>
    </w:p>
    <w:p w:rsidR="00C94DA5" w:rsidRDefault="00C94DA5" w:rsidP="00C94DA5">
      <w:r>
        <w:t xml:space="preserve">  CONSTRAINT `</w:t>
      </w:r>
      <w:proofErr w:type="spellStart"/>
      <w:proofErr w:type="gramStart"/>
      <w:r>
        <w:t>FK_etapa_tiposervico</w:t>
      </w:r>
      <w:proofErr w:type="spellEnd"/>
      <w:proofErr w:type="gramEnd"/>
      <w:r>
        <w:t>`</w:t>
      </w:r>
    </w:p>
    <w:p w:rsidR="00C94DA5" w:rsidRDefault="00C94DA5" w:rsidP="00C94DA5">
      <w:r>
        <w:t xml:space="preserve">    FOREIGN KEY (`</w:t>
      </w:r>
      <w:proofErr w:type="spellStart"/>
      <w:proofErr w:type="gramStart"/>
      <w:r>
        <w:t>IdTipoServico</w:t>
      </w:r>
      <w:proofErr w:type="spellEnd"/>
      <w:proofErr w:type="gramEnd"/>
      <w:r>
        <w:t>`)</w:t>
      </w:r>
    </w:p>
    <w:p w:rsidR="00C94DA5" w:rsidRDefault="00C94DA5" w:rsidP="00C94DA5">
      <w:r>
        <w:t xml:space="preserve">    REFERENCES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</w:t>
      </w:r>
      <w:proofErr w:type="spellStart"/>
      <w:r>
        <w:t>tiposervico</w:t>
      </w:r>
      <w:proofErr w:type="spellEnd"/>
      <w:r>
        <w:t>` (`Id`))</w:t>
      </w:r>
    </w:p>
    <w:p w:rsidR="00C94DA5" w:rsidRDefault="00C94DA5" w:rsidP="00C94DA5">
      <w:r>
        <w:t xml:space="preserve">ENGINE = </w:t>
      </w:r>
      <w:proofErr w:type="spellStart"/>
      <w:proofErr w:type="gramStart"/>
      <w:r>
        <w:t>InnoDB</w:t>
      </w:r>
      <w:proofErr w:type="spellEnd"/>
      <w:proofErr w:type="gramEnd"/>
    </w:p>
    <w:p w:rsidR="00C94DA5" w:rsidRDefault="00C94DA5" w:rsidP="00C94DA5">
      <w:r>
        <w:t>AUTO_INCREMENT = 6</w:t>
      </w:r>
    </w:p>
    <w:p w:rsidR="00C94DA5" w:rsidRDefault="00C94DA5" w:rsidP="00C94DA5">
      <w:r>
        <w:t>DEFAULT CHARACTER SET = utf8</w:t>
      </w:r>
    </w:p>
    <w:p w:rsidR="00C94DA5" w:rsidRDefault="00C94DA5" w:rsidP="00C94DA5">
      <w:r>
        <w:t>ROW_FORMAT = COMPACT;</w:t>
      </w:r>
    </w:p>
    <w:p w:rsidR="00C94DA5" w:rsidRDefault="00C94DA5" w:rsidP="00C94DA5"/>
    <w:p w:rsidR="00C94DA5" w:rsidRDefault="00C94DA5" w:rsidP="00C94DA5"/>
    <w:p w:rsidR="00C94DA5" w:rsidRDefault="00C94DA5" w:rsidP="00C94DA5">
      <w:r>
        <w:t>-- -----------------------------------------------------</w:t>
      </w:r>
    </w:p>
    <w:p w:rsidR="00C94DA5" w:rsidRDefault="00C94DA5" w:rsidP="00C94DA5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</w:t>
      </w:r>
      <w:proofErr w:type="spellStart"/>
      <w:r>
        <w:t>config_ordemservico</w:t>
      </w:r>
      <w:proofErr w:type="spellEnd"/>
      <w:r>
        <w:t>`</w:t>
      </w:r>
    </w:p>
    <w:p w:rsidR="00C94DA5" w:rsidRDefault="00C94DA5" w:rsidP="00C94DA5">
      <w:r>
        <w:t>-- -----------------------------------------------------</w:t>
      </w:r>
    </w:p>
    <w:p w:rsidR="00C94DA5" w:rsidRDefault="00C94DA5" w:rsidP="00C94DA5">
      <w:r>
        <w:t>CREATE TABLE IF NOT EXISTS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</w:t>
      </w:r>
      <w:proofErr w:type="spellStart"/>
      <w:r>
        <w:t>config_ordemservico</w:t>
      </w:r>
      <w:proofErr w:type="spellEnd"/>
      <w:r>
        <w:t>` (</w:t>
      </w:r>
    </w:p>
    <w:p w:rsidR="00C94DA5" w:rsidRDefault="00C94DA5" w:rsidP="00C94DA5">
      <w:r>
        <w:t xml:space="preserve">  `Id` </w:t>
      </w:r>
      <w:proofErr w:type="gramStart"/>
      <w:r>
        <w:t>INT(</w:t>
      </w:r>
      <w:proofErr w:type="gramEnd"/>
      <w:r>
        <w:t>11) NOT NULL AUTO_INCREMENT,</w:t>
      </w:r>
    </w:p>
    <w:p w:rsidR="00C94DA5" w:rsidRDefault="00C94DA5" w:rsidP="00C94DA5">
      <w:r>
        <w:lastRenderedPageBreak/>
        <w:t xml:space="preserve">  `</w:t>
      </w:r>
      <w:proofErr w:type="spellStart"/>
      <w:proofErr w:type="gramStart"/>
      <w:r>
        <w:t>IdEtapaInicial</w:t>
      </w:r>
      <w:proofErr w:type="spellEnd"/>
      <w:proofErr w:type="gramEnd"/>
      <w:r>
        <w:t>` INT(11) NULL DEFAULT NULL,</w:t>
      </w:r>
    </w:p>
    <w:p w:rsidR="00C94DA5" w:rsidRDefault="00C94DA5" w:rsidP="00C94DA5">
      <w:r>
        <w:t xml:space="preserve">  `</w:t>
      </w:r>
      <w:proofErr w:type="spellStart"/>
      <w:proofErr w:type="gramStart"/>
      <w:r>
        <w:t>IdEtapaInicialSeguradora</w:t>
      </w:r>
      <w:proofErr w:type="spellEnd"/>
      <w:proofErr w:type="gramEnd"/>
      <w:r>
        <w:t>` INT(11) NULL DEFAULT NULL,</w:t>
      </w:r>
    </w:p>
    <w:p w:rsidR="00C94DA5" w:rsidRDefault="00C94DA5" w:rsidP="00C94DA5">
      <w:r>
        <w:t xml:space="preserve">  `</w:t>
      </w:r>
      <w:proofErr w:type="spellStart"/>
      <w:proofErr w:type="gramStart"/>
      <w:r>
        <w:t>IdEtapaFimConcerto</w:t>
      </w:r>
      <w:proofErr w:type="spellEnd"/>
      <w:proofErr w:type="gramEnd"/>
      <w:r>
        <w:t>` INT(11) NULL DEFAULT NULL,</w:t>
      </w:r>
    </w:p>
    <w:p w:rsidR="00C94DA5" w:rsidRDefault="00C94DA5" w:rsidP="00C94DA5">
      <w:r>
        <w:t xml:space="preserve">  `</w:t>
      </w:r>
      <w:proofErr w:type="spellStart"/>
      <w:proofErr w:type="gramStart"/>
      <w:r>
        <w:t>IdEtapaCancelamentoConcerto</w:t>
      </w:r>
      <w:proofErr w:type="spellEnd"/>
      <w:proofErr w:type="gramEnd"/>
      <w:r>
        <w:t>` INT(11) NULL DEFAULT NULL,</w:t>
      </w:r>
    </w:p>
    <w:p w:rsidR="00C94DA5" w:rsidRDefault="00C94DA5" w:rsidP="00C94DA5">
      <w:r>
        <w:t xml:space="preserve">  `</w:t>
      </w:r>
      <w:proofErr w:type="spellStart"/>
      <w:proofErr w:type="gramStart"/>
      <w:r>
        <w:t>IdEtapaConclusaoOrdemServico</w:t>
      </w:r>
      <w:proofErr w:type="spellEnd"/>
      <w:proofErr w:type="gramEnd"/>
      <w:r>
        <w:t>` INT(11) NULL DEFAULT NULL,</w:t>
      </w:r>
    </w:p>
    <w:p w:rsidR="00C94DA5" w:rsidRDefault="00C94DA5" w:rsidP="00C94DA5">
      <w:r>
        <w:t xml:space="preserve">  PRIMARY KEY (`</w:t>
      </w:r>
      <w:proofErr w:type="gramStart"/>
      <w:r>
        <w:t>Id`</w:t>
      </w:r>
      <w:proofErr w:type="gramEnd"/>
      <w:r>
        <w:t>),</w:t>
      </w:r>
    </w:p>
    <w:p w:rsidR="00C94DA5" w:rsidRDefault="00C94DA5" w:rsidP="00C94DA5">
      <w:r>
        <w:t xml:space="preserve">  INDEX `</w:t>
      </w:r>
      <w:proofErr w:type="spellStart"/>
      <w:proofErr w:type="gramStart"/>
      <w:r>
        <w:t>FK_config_ordemservico_etapa</w:t>
      </w:r>
      <w:proofErr w:type="spellEnd"/>
      <w:proofErr w:type="gramEnd"/>
      <w:r>
        <w:t>` (`</w:t>
      </w:r>
      <w:proofErr w:type="spellStart"/>
      <w:r>
        <w:t>IdEtapaInicial</w:t>
      </w:r>
      <w:proofErr w:type="spellEnd"/>
      <w:r>
        <w:t>` ASC),</w:t>
      </w:r>
    </w:p>
    <w:p w:rsidR="00C94DA5" w:rsidRDefault="00C94DA5" w:rsidP="00C94DA5">
      <w:r>
        <w:t xml:space="preserve">  INDEX `</w:t>
      </w:r>
      <w:proofErr w:type="gramStart"/>
      <w:r>
        <w:t>FK_config_ordemservico_etapa_2</w:t>
      </w:r>
      <w:proofErr w:type="gramEnd"/>
      <w:r>
        <w:t>` (`</w:t>
      </w:r>
      <w:proofErr w:type="spellStart"/>
      <w:r>
        <w:t>IdEtapaInicialSeguradora</w:t>
      </w:r>
      <w:proofErr w:type="spellEnd"/>
      <w:r>
        <w:t>` ASC),</w:t>
      </w:r>
    </w:p>
    <w:p w:rsidR="00C94DA5" w:rsidRDefault="00C94DA5" w:rsidP="00C94DA5">
      <w:r>
        <w:t xml:space="preserve">  INDEX `</w:t>
      </w:r>
      <w:proofErr w:type="gramStart"/>
      <w:r>
        <w:t>FK_config_ordemservico_etapa_3</w:t>
      </w:r>
      <w:proofErr w:type="gramEnd"/>
      <w:r>
        <w:t>` (`</w:t>
      </w:r>
      <w:proofErr w:type="spellStart"/>
      <w:r>
        <w:t>IdEtapaFimConcerto</w:t>
      </w:r>
      <w:proofErr w:type="spellEnd"/>
      <w:r>
        <w:t>` ASC),</w:t>
      </w:r>
    </w:p>
    <w:p w:rsidR="00C94DA5" w:rsidRDefault="00C94DA5" w:rsidP="00C94DA5">
      <w:r>
        <w:t xml:space="preserve">  INDEX `</w:t>
      </w:r>
      <w:proofErr w:type="gramStart"/>
      <w:r>
        <w:t>FK_config_ordemservico_etapa_4</w:t>
      </w:r>
      <w:proofErr w:type="gramEnd"/>
      <w:r>
        <w:t>` (`</w:t>
      </w:r>
      <w:proofErr w:type="spellStart"/>
      <w:r>
        <w:t>IdEtapaCancelamentoConcerto</w:t>
      </w:r>
      <w:proofErr w:type="spellEnd"/>
      <w:r>
        <w:t>` ASC),</w:t>
      </w:r>
    </w:p>
    <w:p w:rsidR="00C94DA5" w:rsidRDefault="00C94DA5" w:rsidP="00C94DA5">
      <w:r>
        <w:t xml:space="preserve">  INDEX `</w:t>
      </w:r>
      <w:proofErr w:type="gramStart"/>
      <w:r>
        <w:t>FK_config_ordemservico_etapa_5</w:t>
      </w:r>
      <w:proofErr w:type="gramEnd"/>
      <w:r>
        <w:t>` (`</w:t>
      </w:r>
      <w:proofErr w:type="spellStart"/>
      <w:r>
        <w:t>IdEtapaConclusaoOrdemServico</w:t>
      </w:r>
      <w:proofErr w:type="spellEnd"/>
      <w:r>
        <w:t>` ASC),</w:t>
      </w:r>
    </w:p>
    <w:p w:rsidR="00C94DA5" w:rsidRDefault="00C94DA5" w:rsidP="00C94DA5">
      <w:r>
        <w:t xml:space="preserve">  CONSTRAINT `</w:t>
      </w:r>
      <w:proofErr w:type="spellStart"/>
      <w:proofErr w:type="gramStart"/>
      <w:r>
        <w:t>FK_config_ordemservico_etapa</w:t>
      </w:r>
      <w:proofErr w:type="spellEnd"/>
      <w:proofErr w:type="gramEnd"/>
      <w:r>
        <w:t>`</w:t>
      </w:r>
    </w:p>
    <w:p w:rsidR="00C94DA5" w:rsidRDefault="00C94DA5" w:rsidP="00C94DA5">
      <w:r>
        <w:t xml:space="preserve">    FOREIGN KEY (`</w:t>
      </w:r>
      <w:proofErr w:type="spellStart"/>
      <w:proofErr w:type="gramStart"/>
      <w:r>
        <w:t>IdEtapaInicial</w:t>
      </w:r>
      <w:proofErr w:type="spellEnd"/>
      <w:proofErr w:type="gramEnd"/>
      <w:r>
        <w:t>`)</w:t>
      </w:r>
    </w:p>
    <w:p w:rsidR="00C94DA5" w:rsidRDefault="00C94DA5" w:rsidP="00C94DA5">
      <w:r>
        <w:t xml:space="preserve">    REFERENCES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`etapa` (`Id`),</w:t>
      </w:r>
    </w:p>
    <w:p w:rsidR="00C94DA5" w:rsidRDefault="00C94DA5" w:rsidP="00C94DA5">
      <w:r>
        <w:t xml:space="preserve">  CONSTRAINT `</w:t>
      </w:r>
      <w:proofErr w:type="gramStart"/>
      <w:r>
        <w:t>FK_config_ordemservico_etapa_2</w:t>
      </w:r>
      <w:proofErr w:type="gramEnd"/>
      <w:r>
        <w:t>`</w:t>
      </w:r>
    </w:p>
    <w:p w:rsidR="00C94DA5" w:rsidRDefault="00C94DA5" w:rsidP="00C94DA5">
      <w:r>
        <w:t xml:space="preserve">    FOREIGN KEY (`</w:t>
      </w:r>
      <w:proofErr w:type="spellStart"/>
      <w:proofErr w:type="gramStart"/>
      <w:r>
        <w:t>IdEtapaInicialSeguradora</w:t>
      </w:r>
      <w:proofErr w:type="spellEnd"/>
      <w:proofErr w:type="gramEnd"/>
      <w:r>
        <w:t>`)</w:t>
      </w:r>
    </w:p>
    <w:p w:rsidR="00C94DA5" w:rsidRDefault="00C94DA5" w:rsidP="00C94DA5">
      <w:r>
        <w:t xml:space="preserve">    REFERENCES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`etapa` (`Id`),</w:t>
      </w:r>
    </w:p>
    <w:p w:rsidR="00C94DA5" w:rsidRDefault="00C94DA5" w:rsidP="00C94DA5">
      <w:r>
        <w:t xml:space="preserve">  CONSTRAINT `</w:t>
      </w:r>
      <w:proofErr w:type="gramStart"/>
      <w:r>
        <w:t>FK_config_ordemservico_etapa_3</w:t>
      </w:r>
      <w:proofErr w:type="gramEnd"/>
      <w:r>
        <w:t>`</w:t>
      </w:r>
    </w:p>
    <w:p w:rsidR="00C94DA5" w:rsidRDefault="00C94DA5" w:rsidP="00C94DA5">
      <w:r>
        <w:t xml:space="preserve">    FOREIGN KEY (`</w:t>
      </w:r>
      <w:proofErr w:type="spellStart"/>
      <w:proofErr w:type="gramStart"/>
      <w:r>
        <w:t>IdEtapaFimConcerto</w:t>
      </w:r>
      <w:proofErr w:type="spellEnd"/>
      <w:proofErr w:type="gramEnd"/>
      <w:r>
        <w:t>`)</w:t>
      </w:r>
    </w:p>
    <w:p w:rsidR="00C94DA5" w:rsidRDefault="00C94DA5" w:rsidP="00C94DA5">
      <w:r>
        <w:t xml:space="preserve">    REFERENCES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`etapa` (`Id`),</w:t>
      </w:r>
    </w:p>
    <w:p w:rsidR="00C94DA5" w:rsidRDefault="00C94DA5" w:rsidP="00C94DA5">
      <w:r>
        <w:t xml:space="preserve">  CONSTRAINT `</w:t>
      </w:r>
      <w:proofErr w:type="gramStart"/>
      <w:r>
        <w:t>FK_config_ordemservico_etapa_4</w:t>
      </w:r>
      <w:proofErr w:type="gramEnd"/>
      <w:r>
        <w:t>`</w:t>
      </w:r>
    </w:p>
    <w:p w:rsidR="00C94DA5" w:rsidRDefault="00C94DA5" w:rsidP="00C94DA5">
      <w:r>
        <w:t xml:space="preserve">    FOREIGN KEY (`</w:t>
      </w:r>
      <w:proofErr w:type="spellStart"/>
      <w:proofErr w:type="gramStart"/>
      <w:r>
        <w:t>IdEtapaCancelamentoConcerto</w:t>
      </w:r>
      <w:proofErr w:type="spellEnd"/>
      <w:proofErr w:type="gramEnd"/>
      <w:r>
        <w:t>`)</w:t>
      </w:r>
    </w:p>
    <w:p w:rsidR="00C94DA5" w:rsidRDefault="00C94DA5" w:rsidP="00C94DA5">
      <w:r>
        <w:t xml:space="preserve">    REFERENCES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`etapa` (`Id`),</w:t>
      </w:r>
    </w:p>
    <w:p w:rsidR="00C94DA5" w:rsidRDefault="00C94DA5" w:rsidP="00C94DA5">
      <w:r>
        <w:t xml:space="preserve">  CONSTRAINT `</w:t>
      </w:r>
      <w:proofErr w:type="gramStart"/>
      <w:r>
        <w:t>FK_config_ordemservico_etapa_5</w:t>
      </w:r>
      <w:proofErr w:type="gramEnd"/>
      <w:r>
        <w:t>`</w:t>
      </w:r>
    </w:p>
    <w:p w:rsidR="00C94DA5" w:rsidRDefault="00C94DA5" w:rsidP="00C94DA5">
      <w:r>
        <w:t xml:space="preserve">    FOREIGN KEY (`</w:t>
      </w:r>
      <w:proofErr w:type="spellStart"/>
      <w:proofErr w:type="gramStart"/>
      <w:r>
        <w:t>IdEtapaConclusaoOrdemServico</w:t>
      </w:r>
      <w:proofErr w:type="spellEnd"/>
      <w:proofErr w:type="gramEnd"/>
      <w:r>
        <w:t>`)</w:t>
      </w:r>
    </w:p>
    <w:p w:rsidR="00C94DA5" w:rsidRDefault="00C94DA5" w:rsidP="00C94DA5">
      <w:r>
        <w:t xml:space="preserve">    REFERENCES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`etapa` (`Id`))</w:t>
      </w:r>
    </w:p>
    <w:p w:rsidR="00C94DA5" w:rsidRDefault="00C94DA5" w:rsidP="00C94DA5">
      <w:r>
        <w:t xml:space="preserve">ENGINE = </w:t>
      </w:r>
      <w:proofErr w:type="spellStart"/>
      <w:proofErr w:type="gramStart"/>
      <w:r>
        <w:t>InnoDB</w:t>
      </w:r>
      <w:proofErr w:type="spellEnd"/>
      <w:proofErr w:type="gramEnd"/>
    </w:p>
    <w:p w:rsidR="00C94DA5" w:rsidRDefault="00C94DA5" w:rsidP="00C94DA5">
      <w:r>
        <w:t>AUTO_INCREMENT = 2</w:t>
      </w:r>
    </w:p>
    <w:p w:rsidR="00C94DA5" w:rsidRDefault="00C94DA5" w:rsidP="00C94DA5">
      <w:r>
        <w:t>DEFAULT CHARACTER SET = utf8</w:t>
      </w:r>
    </w:p>
    <w:p w:rsidR="00C94DA5" w:rsidRDefault="00C94DA5" w:rsidP="00C94DA5">
      <w:r>
        <w:t>ROW_FORMAT = COMPACT;</w:t>
      </w:r>
    </w:p>
    <w:p w:rsidR="00C94DA5" w:rsidRDefault="00C94DA5" w:rsidP="00C94DA5"/>
    <w:p w:rsidR="00C94DA5" w:rsidRDefault="00C94DA5" w:rsidP="00C94DA5"/>
    <w:p w:rsidR="00C94DA5" w:rsidRDefault="00C94DA5" w:rsidP="00C94DA5">
      <w:r>
        <w:t>-- -----------------------------------------------------</w:t>
      </w:r>
    </w:p>
    <w:p w:rsidR="00C94DA5" w:rsidRDefault="00C94DA5" w:rsidP="00C94DA5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</w:t>
      </w:r>
      <w:proofErr w:type="spellStart"/>
      <w:r>
        <w:t>configemail</w:t>
      </w:r>
      <w:proofErr w:type="spellEnd"/>
      <w:r>
        <w:t>`</w:t>
      </w:r>
    </w:p>
    <w:p w:rsidR="00C94DA5" w:rsidRDefault="00C94DA5" w:rsidP="00C94DA5">
      <w:r>
        <w:t>-- -----------------------------------------------------</w:t>
      </w:r>
    </w:p>
    <w:p w:rsidR="00C94DA5" w:rsidRDefault="00C94DA5" w:rsidP="00C94DA5">
      <w:r>
        <w:t>CREATE TABLE IF NOT EXISTS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</w:t>
      </w:r>
      <w:proofErr w:type="spellStart"/>
      <w:r>
        <w:t>configemail</w:t>
      </w:r>
      <w:proofErr w:type="spellEnd"/>
      <w:r>
        <w:t>` (</w:t>
      </w:r>
    </w:p>
    <w:p w:rsidR="00C94DA5" w:rsidRDefault="00C94DA5" w:rsidP="00C94DA5">
      <w:r>
        <w:t xml:space="preserve">  `Id` </w:t>
      </w:r>
      <w:proofErr w:type="gramStart"/>
      <w:r>
        <w:t>INT(</w:t>
      </w:r>
      <w:proofErr w:type="gramEnd"/>
      <w:r>
        <w:t>11) NOT NULL AUTO_INCREMENT,</w:t>
      </w:r>
    </w:p>
    <w:p w:rsidR="00C94DA5" w:rsidRDefault="00C94DA5" w:rsidP="00C94DA5">
      <w:r>
        <w:t xml:space="preserve">  `</w:t>
      </w:r>
      <w:proofErr w:type="spellStart"/>
      <w:proofErr w:type="gramStart"/>
      <w:r>
        <w:t>IdentificacaoEmail</w:t>
      </w:r>
      <w:proofErr w:type="spellEnd"/>
      <w:proofErr w:type="gramEnd"/>
      <w:r>
        <w:t>` VARCHAR(100) NULL DEFAULT NULL,</w:t>
      </w:r>
    </w:p>
    <w:p w:rsidR="00C94DA5" w:rsidRDefault="00C94DA5" w:rsidP="00C94DA5">
      <w:r>
        <w:t xml:space="preserve">  `</w:t>
      </w:r>
      <w:proofErr w:type="spellStart"/>
      <w:proofErr w:type="gramStart"/>
      <w:r>
        <w:t>EmailEnvio</w:t>
      </w:r>
      <w:proofErr w:type="spellEnd"/>
      <w:proofErr w:type="gramEnd"/>
      <w:r>
        <w:t>` VARCHAR(250) NULL DEFAULT NULL,</w:t>
      </w:r>
    </w:p>
    <w:p w:rsidR="00C94DA5" w:rsidRDefault="00C94DA5" w:rsidP="00C94DA5">
      <w:r>
        <w:t xml:space="preserve">  `Senha` </w:t>
      </w:r>
      <w:proofErr w:type="gramStart"/>
      <w:r>
        <w:t>VARCHAR(</w:t>
      </w:r>
      <w:proofErr w:type="gramEnd"/>
      <w:r>
        <w:t>2000) NULL DEFAULT NULL,</w:t>
      </w:r>
    </w:p>
    <w:p w:rsidR="00C94DA5" w:rsidRDefault="00C94DA5" w:rsidP="00C94DA5">
      <w:r>
        <w:t xml:space="preserve">  `</w:t>
      </w:r>
      <w:proofErr w:type="spellStart"/>
      <w:proofErr w:type="gramStart"/>
      <w:r>
        <w:t>ServidorNecessitaAutenticacao</w:t>
      </w:r>
      <w:proofErr w:type="spellEnd"/>
      <w:proofErr w:type="gramEnd"/>
      <w:r>
        <w:t>` TINYINT(1) NULL DEFAULT NULL,</w:t>
      </w:r>
    </w:p>
    <w:p w:rsidR="00C94DA5" w:rsidRDefault="00C94DA5" w:rsidP="00C94DA5">
      <w:r>
        <w:t xml:space="preserve">  `</w:t>
      </w:r>
      <w:proofErr w:type="spellStart"/>
      <w:proofErr w:type="gramStart"/>
      <w:r>
        <w:t>ServidorSMTP</w:t>
      </w:r>
      <w:proofErr w:type="spellEnd"/>
      <w:proofErr w:type="gramEnd"/>
      <w:r>
        <w:t>` VARCHAR(250) NULL DEFAULT NULL,</w:t>
      </w:r>
    </w:p>
    <w:p w:rsidR="00C94DA5" w:rsidRDefault="00C94DA5" w:rsidP="00C94DA5">
      <w:r>
        <w:t xml:space="preserve">  `Porta` </w:t>
      </w:r>
      <w:proofErr w:type="gramStart"/>
      <w:r>
        <w:t>INT(</w:t>
      </w:r>
      <w:proofErr w:type="gramEnd"/>
      <w:r>
        <w:t>11) NULL DEFAULT NULL,</w:t>
      </w:r>
    </w:p>
    <w:p w:rsidR="00C94DA5" w:rsidRDefault="00C94DA5" w:rsidP="00C94DA5">
      <w:r>
        <w:t xml:space="preserve">  `</w:t>
      </w:r>
      <w:proofErr w:type="spellStart"/>
      <w:proofErr w:type="gramStart"/>
      <w:r>
        <w:t>EmailRecebCliente</w:t>
      </w:r>
      <w:proofErr w:type="spellEnd"/>
      <w:proofErr w:type="gramEnd"/>
      <w:r>
        <w:t>` VARCHAR(250) NULL DEFAULT NULL,</w:t>
      </w:r>
    </w:p>
    <w:p w:rsidR="00C94DA5" w:rsidRDefault="00C94DA5" w:rsidP="00C94DA5">
      <w:r>
        <w:t xml:space="preserve">  PRIMARY KEY (`</w:t>
      </w:r>
      <w:proofErr w:type="gramStart"/>
      <w:r>
        <w:t>Id`</w:t>
      </w:r>
      <w:proofErr w:type="gramEnd"/>
      <w:r>
        <w:t>))</w:t>
      </w:r>
    </w:p>
    <w:p w:rsidR="00C94DA5" w:rsidRDefault="00C94DA5" w:rsidP="00C94DA5">
      <w:r>
        <w:t xml:space="preserve">ENGINE = </w:t>
      </w:r>
      <w:proofErr w:type="spellStart"/>
      <w:proofErr w:type="gramStart"/>
      <w:r>
        <w:t>InnoDB</w:t>
      </w:r>
      <w:proofErr w:type="spellEnd"/>
      <w:proofErr w:type="gramEnd"/>
    </w:p>
    <w:p w:rsidR="00C94DA5" w:rsidRDefault="00C94DA5" w:rsidP="00C94DA5">
      <w:r>
        <w:t>AUTO_INCREMENT = 2</w:t>
      </w:r>
    </w:p>
    <w:p w:rsidR="00C94DA5" w:rsidRDefault="00C94DA5" w:rsidP="00C94DA5">
      <w:r>
        <w:t>DEFAULT CHARACTER SET = utf8;</w:t>
      </w:r>
    </w:p>
    <w:p w:rsidR="00C94DA5" w:rsidRDefault="00C94DA5" w:rsidP="00C94DA5"/>
    <w:p w:rsidR="00C94DA5" w:rsidRDefault="00C94DA5" w:rsidP="00C94DA5"/>
    <w:p w:rsidR="00C94DA5" w:rsidRDefault="00C94DA5" w:rsidP="00C94DA5">
      <w:r>
        <w:t>-- -----------------------------------------------------</w:t>
      </w:r>
    </w:p>
    <w:p w:rsidR="00C94DA5" w:rsidRDefault="00C94DA5" w:rsidP="00C94DA5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`cor`</w:t>
      </w:r>
    </w:p>
    <w:p w:rsidR="00C94DA5" w:rsidRDefault="00C94DA5" w:rsidP="00C94DA5">
      <w:r>
        <w:t>-- -----------------------------------------------------</w:t>
      </w:r>
    </w:p>
    <w:p w:rsidR="00C94DA5" w:rsidRDefault="00C94DA5" w:rsidP="00C94DA5">
      <w:r>
        <w:lastRenderedPageBreak/>
        <w:t>CREATE TABLE IF NOT EXISTS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`cor` (</w:t>
      </w:r>
    </w:p>
    <w:p w:rsidR="00C94DA5" w:rsidRDefault="00C94DA5" w:rsidP="00C94DA5">
      <w:r>
        <w:t xml:space="preserve">  `Id` </w:t>
      </w:r>
      <w:proofErr w:type="gramStart"/>
      <w:r>
        <w:t>INT(</w:t>
      </w:r>
      <w:proofErr w:type="gramEnd"/>
      <w:r>
        <w:t>11) NOT NULL AUTO_INCREMENT,</w:t>
      </w:r>
    </w:p>
    <w:p w:rsidR="00C94DA5" w:rsidRDefault="00C94DA5" w:rsidP="00C94DA5">
      <w:r>
        <w:t xml:space="preserve">  </w:t>
      </w:r>
      <w:proofErr w:type="gramStart"/>
      <w:r>
        <w:t>`</w:t>
      </w:r>
      <w:proofErr w:type="spellStart"/>
      <w:r>
        <w:t>Descricao</w:t>
      </w:r>
      <w:proofErr w:type="spellEnd"/>
      <w:proofErr w:type="gramEnd"/>
      <w:r>
        <w:t>` VARCHAR(250) NOT NULL,</w:t>
      </w:r>
    </w:p>
    <w:p w:rsidR="00C94DA5" w:rsidRDefault="00C94DA5" w:rsidP="00C94DA5">
      <w:r>
        <w:t xml:space="preserve">  `Ativo` </w:t>
      </w:r>
      <w:proofErr w:type="gramStart"/>
      <w:r>
        <w:t>TINYINT(</w:t>
      </w:r>
      <w:proofErr w:type="gramEnd"/>
      <w:r>
        <w:t>1) NOT NULL,</w:t>
      </w:r>
    </w:p>
    <w:p w:rsidR="00C94DA5" w:rsidRDefault="00C94DA5" w:rsidP="00C94DA5">
      <w:r>
        <w:t xml:space="preserve">  PRIMARY KEY (`</w:t>
      </w:r>
      <w:proofErr w:type="gramStart"/>
      <w:r>
        <w:t>Id`</w:t>
      </w:r>
      <w:proofErr w:type="gramEnd"/>
      <w:r>
        <w:t>))</w:t>
      </w:r>
    </w:p>
    <w:p w:rsidR="00C94DA5" w:rsidRDefault="00C94DA5" w:rsidP="00C94DA5">
      <w:r>
        <w:t xml:space="preserve">ENGINE = </w:t>
      </w:r>
      <w:proofErr w:type="spellStart"/>
      <w:proofErr w:type="gramStart"/>
      <w:r>
        <w:t>InnoDB</w:t>
      </w:r>
      <w:proofErr w:type="spellEnd"/>
      <w:proofErr w:type="gramEnd"/>
    </w:p>
    <w:p w:rsidR="00C94DA5" w:rsidRDefault="00C94DA5" w:rsidP="00C94DA5">
      <w:r>
        <w:t>AUTO_INCREMENT = 12</w:t>
      </w:r>
    </w:p>
    <w:p w:rsidR="00C94DA5" w:rsidRDefault="00C94DA5" w:rsidP="00C94DA5">
      <w:r>
        <w:t>DEFAULT CHARACTER SET = utf8</w:t>
      </w:r>
    </w:p>
    <w:p w:rsidR="00C94DA5" w:rsidRDefault="00C94DA5" w:rsidP="00C94DA5">
      <w:r>
        <w:t>ROW_FORMAT = COMPACT;</w:t>
      </w:r>
    </w:p>
    <w:p w:rsidR="00C94DA5" w:rsidRDefault="00C94DA5" w:rsidP="00C94DA5"/>
    <w:p w:rsidR="00C94DA5" w:rsidRDefault="00C94DA5" w:rsidP="00C94DA5"/>
    <w:p w:rsidR="00C94DA5" w:rsidRDefault="00C94DA5" w:rsidP="00C94DA5">
      <w:r>
        <w:t>-- -----------------------------------------------------</w:t>
      </w:r>
    </w:p>
    <w:p w:rsidR="00C94DA5" w:rsidRDefault="00C94DA5" w:rsidP="00C94DA5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`perfil`</w:t>
      </w:r>
    </w:p>
    <w:p w:rsidR="00C94DA5" w:rsidRDefault="00C94DA5" w:rsidP="00C94DA5">
      <w:r>
        <w:t>-- -----------------------------------------------------</w:t>
      </w:r>
    </w:p>
    <w:p w:rsidR="00C94DA5" w:rsidRDefault="00C94DA5" w:rsidP="00C94DA5">
      <w:r>
        <w:t>CREATE TABLE IF NOT EXISTS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`perfil` (</w:t>
      </w:r>
    </w:p>
    <w:p w:rsidR="00C94DA5" w:rsidRDefault="00C94DA5" w:rsidP="00C94DA5">
      <w:r>
        <w:t xml:space="preserve">  `Id` </w:t>
      </w:r>
      <w:proofErr w:type="gramStart"/>
      <w:r>
        <w:t>INT(</w:t>
      </w:r>
      <w:proofErr w:type="gramEnd"/>
      <w:r>
        <w:t>11) NOT NULL AUTO_INCREMENT,</w:t>
      </w:r>
    </w:p>
    <w:p w:rsidR="00C94DA5" w:rsidRDefault="00C94DA5" w:rsidP="00C94DA5">
      <w:r>
        <w:t xml:space="preserve">  </w:t>
      </w:r>
      <w:proofErr w:type="gramStart"/>
      <w:r>
        <w:t>`</w:t>
      </w:r>
      <w:proofErr w:type="spellStart"/>
      <w:r>
        <w:t>Descricao</w:t>
      </w:r>
      <w:proofErr w:type="spellEnd"/>
      <w:proofErr w:type="gramEnd"/>
      <w:r>
        <w:t>` VARCHAR(250) NOT NULL,</w:t>
      </w:r>
    </w:p>
    <w:p w:rsidR="00C94DA5" w:rsidRDefault="00C94DA5" w:rsidP="00C94DA5">
      <w:r>
        <w:t xml:space="preserve">  `Ativo` </w:t>
      </w:r>
      <w:proofErr w:type="gramStart"/>
      <w:r>
        <w:t>TINYINT(</w:t>
      </w:r>
      <w:proofErr w:type="gramEnd"/>
      <w:r>
        <w:t>1) NOT NULL,</w:t>
      </w:r>
    </w:p>
    <w:p w:rsidR="00C94DA5" w:rsidRDefault="00C94DA5" w:rsidP="00C94DA5">
      <w:r>
        <w:t xml:space="preserve">  PRIMARY KEY (`</w:t>
      </w:r>
      <w:proofErr w:type="gramStart"/>
      <w:r>
        <w:t>Id`</w:t>
      </w:r>
      <w:proofErr w:type="gramEnd"/>
      <w:r>
        <w:t>))</w:t>
      </w:r>
    </w:p>
    <w:p w:rsidR="00C94DA5" w:rsidRDefault="00C94DA5" w:rsidP="00C94DA5">
      <w:r>
        <w:t xml:space="preserve">ENGINE = </w:t>
      </w:r>
      <w:proofErr w:type="spellStart"/>
      <w:proofErr w:type="gramStart"/>
      <w:r>
        <w:t>InnoDB</w:t>
      </w:r>
      <w:proofErr w:type="spellEnd"/>
      <w:proofErr w:type="gramEnd"/>
    </w:p>
    <w:p w:rsidR="00C94DA5" w:rsidRDefault="00C94DA5" w:rsidP="00C94DA5">
      <w:r>
        <w:t>AUTO_INCREMENT = 3</w:t>
      </w:r>
    </w:p>
    <w:p w:rsidR="00C94DA5" w:rsidRDefault="00C94DA5" w:rsidP="00C94DA5">
      <w:r>
        <w:t>DEFAULT CHARACTER SET = utf8</w:t>
      </w:r>
    </w:p>
    <w:p w:rsidR="00C94DA5" w:rsidRDefault="00C94DA5" w:rsidP="00C94DA5">
      <w:r>
        <w:t>ROW_FORMAT = COMPACT;</w:t>
      </w:r>
    </w:p>
    <w:p w:rsidR="00C94DA5" w:rsidRDefault="00C94DA5" w:rsidP="00C94DA5"/>
    <w:p w:rsidR="00C94DA5" w:rsidRDefault="00C94DA5" w:rsidP="00C94DA5"/>
    <w:p w:rsidR="00C94DA5" w:rsidRDefault="00C94DA5" w:rsidP="00C94DA5">
      <w:r>
        <w:t>-- -----------------------------------------------------</w:t>
      </w:r>
    </w:p>
    <w:p w:rsidR="00C94DA5" w:rsidRDefault="00C94DA5" w:rsidP="00C94DA5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</w:t>
      </w:r>
      <w:proofErr w:type="spellStart"/>
      <w:r>
        <w:t>profissao</w:t>
      </w:r>
      <w:proofErr w:type="spellEnd"/>
      <w:r>
        <w:t>`</w:t>
      </w:r>
    </w:p>
    <w:p w:rsidR="00C94DA5" w:rsidRDefault="00C94DA5" w:rsidP="00C94DA5">
      <w:r>
        <w:t>-- -----------------------------------------------------</w:t>
      </w:r>
    </w:p>
    <w:p w:rsidR="00C94DA5" w:rsidRDefault="00C94DA5" w:rsidP="00C94DA5">
      <w:r>
        <w:t>CREATE TABLE IF NOT EXISTS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</w:t>
      </w:r>
      <w:proofErr w:type="spellStart"/>
      <w:r>
        <w:t>profissao</w:t>
      </w:r>
      <w:proofErr w:type="spellEnd"/>
      <w:r>
        <w:t>` (</w:t>
      </w:r>
    </w:p>
    <w:p w:rsidR="00C94DA5" w:rsidRDefault="00C94DA5" w:rsidP="00C94DA5">
      <w:r>
        <w:t xml:space="preserve">  `Id` </w:t>
      </w:r>
      <w:proofErr w:type="gramStart"/>
      <w:r>
        <w:t>INT(</w:t>
      </w:r>
      <w:proofErr w:type="gramEnd"/>
      <w:r>
        <w:t>11) NOT NULL AUTO_INCREMENT,</w:t>
      </w:r>
    </w:p>
    <w:p w:rsidR="00C94DA5" w:rsidRDefault="00C94DA5" w:rsidP="00C94DA5">
      <w:r>
        <w:t xml:space="preserve">  </w:t>
      </w:r>
      <w:proofErr w:type="gramStart"/>
      <w:r>
        <w:t>`</w:t>
      </w:r>
      <w:proofErr w:type="spellStart"/>
      <w:r>
        <w:t>Descricao</w:t>
      </w:r>
      <w:proofErr w:type="spellEnd"/>
      <w:proofErr w:type="gramEnd"/>
      <w:r>
        <w:t>` VARCHAR(250) NOT NULL,</w:t>
      </w:r>
    </w:p>
    <w:p w:rsidR="00C94DA5" w:rsidRDefault="00C94DA5" w:rsidP="00C94DA5">
      <w:r>
        <w:t xml:space="preserve">  `Ativo` </w:t>
      </w:r>
      <w:proofErr w:type="gramStart"/>
      <w:r>
        <w:t>TINYINT(</w:t>
      </w:r>
      <w:proofErr w:type="gramEnd"/>
      <w:r>
        <w:t>1) NOT NULL,</w:t>
      </w:r>
    </w:p>
    <w:p w:rsidR="00C94DA5" w:rsidRDefault="00C94DA5" w:rsidP="00C94DA5">
      <w:r>
        <w:t xml:space="preserve">  PRIMARY KEY (`</w:t>
      </w:r>
      <w:proofErr w:type="gramStart"/>
      <w:r>
        <w:t>Id`</w:t>
      </w:r>
      <w:proofErr w:type="gramEnd"/>
      <w:r>
        <w:t>))</w:t>
      </w:r>
    </w:p>
    <w:p w:rsidR="00C94DA5" w:rsidRDefault="00C94DA5" w:rsidP="00C94DA5">
      <w:r>
        <w:t xml:space="preserve">ENGINE = </w:t>
      </w:r>
      <w:proofErr w:type="spellStart"/>
      <w:proofErr w:type="gramStart"/>
      <w:r>
        <w:t>InnoDB</w:t>
      </w:r>
      <w:proofErr w:type="spellEnd"/>
      <w:proofErr w:type="gramEnd"/>
    </w:p>
    <w:p w:rsidR="00C94DA5" w:rsidRDefault="00C94DA5" w:rsidP="00C94DA5">
      <w:r>
        <w:t>AUTO_INCREMENT = 3</w:t>
      </w:r>
    </w:p>
    <w:p w:rsidR="00C94DA5" w:rsidRDefault="00C94DA5" w:rsidP="00C94DA5">
      <w:r>
        <w:t>DEFAULT CHARACTER SET = utf8</w:t>
      </w:r>
    </w:p>
    <w:p w:rsidR="00C94DA5" w:rsidRDefault="00C94DA5" w:rsidP="00C94DA5">
      <w:r>
        <w:t>ROW_FORMAT = COMPACT;</w:t>
      </w:r>
    </w:p>
    <w:p w:rsidR="00C94DA5" w:rsidRDefault="00C94DA5" w:rsidP="00C94DA5"/>
    <w:p w:rsidR="00C94DA5" w:rsidRDefault="00C94DA5" w:rsidP="00C94DA5"/>
    <w:p w:rsidR="00C94DA5" w:rsidRDefault="00C94DA5" w:rsidP="00C94DA5">
      <w:r>
        <w:t>-- -----------------------------------------------------</w:t>
      </w:r>
    </w:p>
    <w:p w:rsidR="00C94DA5" w:rsidRDefault="00C94DA5" w:rsidP="00C94DA5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</w:t>
      </w:r>
      <w:proofErr w:type="spellStart"/>
      <w:r>
        <w:t>funcionario</w:t>
      </w:r>
      <w:proofErr w:type="spellEnd"/>
      <w:r>
        <w:t>`</w:t>
      </w:r>
    </w:p>
    <w:p w:rsidR="00C94DA5" w:rsidRDefault="00C94DA5" w:rsidP="00C94DA5">
      <w:r>
        <w:t>-- -----------------------------------------------------</w:t>
      </w:r>
    </w:p>
    <w:p w:rsidR="00C94DA5" w:rsidRDefault="00C94DA5" w:rsidP="00C94DA5">
      <w:r>
        <w:t>CREATE TABLE IF NOT EXISTS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</w:t>
      </w:r>
      <w:proofErr w:type="spellStart"/>
      <w:r>
        <w:t>funcionario</w:t>
      </w:r>
      <w:proofErr w:type="spellEnd"/>
      <w:r>
        <w:t>` (</w:t>
      </w:r>
    </w:p>
    <w:p w:rsidR="00C94DA5" w:rsidRDefault="00C94DA5" w:rsidP="00C94DA5">
      <w:r>
        <w:t xml:space="preserve">  `Id` </w:t>
      </w:r>
      <w:proofErr w:type="gramStart"/>
      <w:r>
        <w:t>INT(</w:t>
      </w:r>
      <w:proofErr w:type="gramEnd"/>
      <w:r>
        <w:t>11) NOT NULL AUTO_INCREMENT,</w:t>
      </w:r>
    </w:p>
    <w:p w:rsidR="00C94DA5" w:rsidRDefault="00C94DA5" w:rsidP="00C94DA5">
      <w:r>
        <w:t xml:space="preserve">  `</w:t>
      </w:r>
      <w:proofErr w:type="spellStart"/>
      <w:proofErr w:type="gramStart"/>
      <w:r>
        <w:t>IdPessoa</w:t>
      </w:r>
      <w:proofErr w:type="spellEnd"/>
      <w:proofErr w:type="gramEnd"/>
      <w:r>
        <w:t>` INT(11) NOT NULL,</w:t>
      </w:r>
    </w:p>
    <w:p w:rsidR="00C94DA5" w:rsidRDefault="00C94DA5" w:rsidP="00C94DA5">
      <w:r>
        <w:t xml:space="preserve">  `Matricula` </w:t>
      </w:r>
      <w:proofErr w:type="gramStart"/>
      <w:r>
        <w:t>INT(</w:t>
      </w:r>
      <w:proofErr w:type="gramEnd"/>
      <w:r>
        <w:t>11) NOT NULL,</w:t>
      </w:r>
    </w:p>
    <w:p w:rsidR="00C94DA5" w:rsidRDefault="00C94DA5" w:rsidP="00C94DA5">
      <w:r>
        <w:t xml:space="preserve">  `</w:t>
      </w:r>
      <w:proofErr w:type="spellStart"/>
      <w:r>
        <w:t>Obs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200) NULL DEFAULT NULL,</w:t>
      </w:r>
    </w:p>
    <w:p w:rsidR="00C94DA5" w:rsidRDefault="00C94DA5" w:rsidP="00C94DA5">
      <w:r>
        <w:t xml:space="preserve">  `</w:t>
      </w:r>
      <w:proofErr w:type="spellStart"/>
      <w:proofErr w:type="gramStart"/>
      <w:r>
        <w:t>DataCadastro</w:t>
      </w:r>
      <w:proofErr w:type="spellEnd"/>
      <w:proofErr w:type="gramEnd"/>
      <w:r>
        <w:t>` DATE NOT NULL,</w:t>
      </w:r>
    </w:p>
    <w:p w:rsidR="00C94DA5" w:rsidRDefault="00C94DA5" w:rsidP="00C94DA5">
      <w:r>
        <w:t xml:space="preserve">  `Ativo` </w:t>
      </w:r>
      <w:proofErr w:type="gramStart"/>
      <w:r>
        <w:t>TINYINT(</w:t>
      </w:r>
      <w:proofErr w:type="gramEnd"/>
      <w:r>
        <w:t>1) NOT NULL,</w:t>
      </w:r>
    </w:p>
    <w:p w:rsidR="00C94DA5" w:rsidRDefault="00C94DA5" w:rsidP="00C94DA5">
      <w:r>
        <w:t xml:space="preserve">  `</w:t>
      </w:r>
      <w:proofErr w:type="spellStart"/>
      <w:proofErr w:type="gramStart"/>
      <w:r>
        <w:t>IdSetor</w:t>
      </w:r>
      <w:proofErr w:type="spellEnd"/>
      <w:proofErr w:type="gramEnd"/>
      <w:r>
        <w:t>` INT(11) NOT NULL,</w:t>
      </w:r>
    </w:p>
    <w:p w:rsidR="00C94DA5" w:rsidRDefault="00C94DA5" w:rsidP="00C94DA5">
      <w:r>
        <w:t xml:space="preserve">  `</w:t>
      </w:r>
      <w:proofErr w:type="spellStart"/>
      <w:proofErr w:type="gramStart"/>
      <w:r>
        <w:t>IdProfissao</w:t>
      </w:r>
      <w:proofErr w:type="spellEnd"/>
      <w:proofErr w:type="gramEnd"/>
      <w:r>
        <w:t>` INT(11) NOT NULL,</w:t>
      </w:r>
    </w:p>
    <w:p w:rsidR="00C94DA5" w:rsidRDefault="00C94DA5" w:rsidP="00C94DA5">
      <w:r>
        <w:t xml:space="preserve">  `</w:t>
      </w:r>
      <w:proofErr w:type="spellStart"/>
      <w:proofErr w:type="gramStart"/>
      <w:r>
        <w:t>IdPerfil</w:t>
      </w:r>
      <w:proofErr w:type="spellEnd"/>
      <w:proofErr w:type="gramEnd"/>
      <w:r>
        <w:t>` INT(11) NULL DEFAULT NULL,</w:t>
      </w:r>
    </w:p>
    <w:p w:rsidR="00C94DA5" w:rsidRDefault="00C94DA5" w:rsidP="00C94DA5">
      <w:r>
        <w:t xml:space="preserve">  `Senha` </w:t>
      </w:r>
      <w:proofErr w:type="gramStart"/>
      <w:r>
        <w:t>VARCHAR(</w:t>
      </w:r>
      <w:proofErr w:type="gramEnd"/>
      <w:r>
        <w:t>80) NULL DEFAULT NULL,</w:t>
      </w:r>
    </w:p>
    <w:p w:rsidR="00C94DA5" w:rsidRDefault="00C94DA5" w:rsidP="00C94DA5">
      <w:r>
        <w:lastRenderedPageBreak/>
        <w:t xml:space="preserve">  PRIMARY KEY (`</w:t>
      </w:r>
      <w:proofErr w:type="gramStart"/>
      <w:r>
        <w:t>Id`</w:t>
      </w:r>
      <w:proofErr w:type="gramEnd"/>
      <w:r>
        <w:t>),</w:t>
      </w:r>
    </w:p>
    <w:p w:rsidR="00C94DA5" w:rsidRDefault="00C94DA5" w:rsidP="00C94DA5">
      <w:r>
        <w:t xml:space="preserve">  INDEX `</w:t>
      </w:r>
      <w:proofErr w:type="spellStart"/>
      <w:proofErr w:type="gramStart"/>
      <w:r>
        <w:t>FK_ClientePessoa</w:t>
      </w:r>
      <w:proofErr w:type="spellEnd"/>
      <w:proofErr w:type="gramEnd"/>
      <w:r>
        <w:t>` (`</w:t>
      </w:r>
      <w:proofErr w:type="spellStart"/>
      <w:r>
        <w:t>IdPessoa</w:t>
      </w:r>
      <w:proofErr w:type="spellEnd"/>
      <w:r>
        <w:t>` ASC),</w:t>
      </w:r>
    </w:p>
    <w:p w:rsidR="00C94DA5" w:rsidRDefault="00C94DA5" w:rsidP="00C94DA5">
      <w:r>
        <w:t xml:space="preserve">  INDEX `</w:t>
      </w:r>
      <w:proofErr w:type="spellStart"/>
      <w:proofErr w:type="gramStart"/>
      <w:r>
        <w:t>FK_funcionario_setor</w:t>
      </w:r>
      <w:proofErr w:type="spellEnd"/>
      <w:proofErr w:type="gramEnd"/>
      <w:r>
        <w:t>` (`</w:t>
      </w:r>
      <w:proofErr w:type="spellStart"/>
      <w:r>
        <w:t>IdSetor</w:t>
      </w:r>
      <w:proofErr w:type="spellEnd"/>
      <w:r>
        <w:t>` ASC),</w:t>
      </w:r>
    </w:p>
    <w:p w:rsidR="00C94DA5" w:rsidRDefault="00C94DA5" w:rsidP="00C94DA5">
      <w:r>
        <w:t xml:space="preserve">  INDEX `</w:t>
      </w:r>
      <w:proofErr w:type="spellStart"/>
      <w:proofErr w:type="gramStart"/>
      <w:r>
        <w:t>FK_funcionario_profissao</w:t>
      </w:r>
      <w:proofErr w:type="spellEnd"/>
      <w:proofErr w:type="gramEnd"/>
      <w:r>
        <w:t>` (`</w:t>
      </w:r>
      <w:proofErr w:type="spellStart"/>
      <w:r>
        <w:t>IdProfissao</w:t>
      </w:r>
      <w:proofErr w:type="spellEnd"/>
      <w:r>
        <w:t>` ASC),</w:t>
      </w:r>
    </w:p>
    <w:p w:rsidR="00C94DA5" w:rsidRDefault="00C94DA5" w:rsidP="00C94DA5">
      <w:r>
        <w:t xml:space="preserve">  INDEX `</w:t>
      </w:r>
      <w:proofErr w:type="spellStart"/>
      <w:proofErr w:type="gramStart"/>
      <w:r>
        <w:t>FK_funcionario_perfil</w:t>
      </w:r>
      <w:proofErr w:type="spellEnd"/>
      <w:proofErr w:type="gramEnd"/>
      <w:r>
        <w:t>` (`</w:t>
      </w:r>
      <w:proofErr w:type="spellStart"/>
      <w:r>
        <w:t>IdPerfil</w:t>
      </w:r>
      <w:proofErr w:type="spellEnd"/>
      <w:r>
        <w:t>` ASC),</w:t>
      </w:r>
    </w:p>
    <w:p w:rsidR="00C94DA5" w:rsidRDefault="00C94DA5" w:rsidP="00C94DA5">
      <w:r>
        <w:t xml:space="preserve">  CONSTRAINT `</w:t>
      </w:r>
      <w:proofErr w:type="spellStart"/>
      <w:proofErr w:type="gramStart"/>
      <w:r>
        <w:t>FK_funcionario_perfil</w:t>
      </w:r>
      <w:proofErr w:type="spellEnd"/>
      <w:proofErr w:type="gramEnd"/>
      <w:r>
        <w:t>`</w:t>
      </w:r>
    </w:p>
    <w:p w:rsidR="00C94DA5" w:rsidRDefault="00C94DA5" w:rsidP="00C94DA5">
      <w:r>
        <w:t xml:space="preserve">    FOREIGN KEY (`</w:t>
      </w:r>
      <w:proofErr w:type="spellStart"/>
      <w:proofErr w:type="gramStart"/>
      <w:r>
        <w:t>IdPerfil</w:t>
      </w:r>
      <w:proofErr w:type="spellEnd"/>
      <w:proofErr w:type="gramEnd"/>
      <w:r>
        <w:t>`)</w:t>
      </w:r>
    </w:p>
    <w:p w:rsidR="00C94DA5" w:rsidRDefault="00C94DA5" w:rsidP="00C94DA5">
      <w:r>
        <w:t xml:space="preserve">    REFERENCES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`perfil` (`Id`),</w:t>
      </w:r>
    </w:p>
    <w:p w:rsidR="00C94DA5" w:rsidRDefault="00C94DA5" w:rsidP="00C94DA5">
      <w:r>
        <w:t xml:space="preserve">  CONSTRAINT `</w:t>
      </w:r>
      <w:proofErr w:type="spellStart"/>
      <w:proofErr w:type="gramStart"/>
      <w:r>
        <w:t>FK_funcionario_profissao</w:t>
      </w:r>
      <w:proofErr w:type="spellEnd"/>
      <w:proofErr w:type="gramEnd"/>
      <w:r>
        <w:t>`</w:t>
      </w:r>
    </w:p>
    <w:p w:rsidR="00C94DA5" w:rsidRDefault="00C94DA5" w:rsidP="00C94DA5">
      <w:r>
        <w:t xml:space="preserve">    FOREIGN KEY (`</w:t>
      </w:r>
      <w:proofErr w:type="spellStart"/>
      <w:proofErr w:type="gramStart"/>
      <w:r>
        <w:t>IdProfissao</w:t>
      </w:r>
      <w:proofErr w:type="spellEnd"/>
      <w:proofErr w:type="gramEnd"/>
      <w:r>
        <w:t>`)</w:t>
      </w:r>
    </w:p>
    <w:p w:rsidR="00C94DA5" w:rsidRDefault="00C94DA5" w:rsidP="00C94DA5">
      <w:r>
        <w:t xml:space="preserve">    REFERENCES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</w:t>
      </w:r>
      <w:proofErr w:type="spellStart"/>
      <w:r>
        <w:t>profissao</w:t>
      </w:r>
      <w:proofErr w:type="spellEnd"/>
      <w:r>
        <w:t>` (`Id`),</w:t>
      </w:r>
    </w:p>
    <w:p w:rsidR="00C94DA5" w:rsidRDefault="00C94DA5" w:rsidP="00C94DA5">
      <w:r>
        <w:t xml:space="preserve">  CONSTRAINT `</w:t>
      </w:r>
      <w:proofErr w:type="spellStart"/>
      <w:proofErr w:type="gramStart"/>
      <w:r>
        <w:t>FK_funcionario_setor</w:t>
      </w:r>
      <w:proofErr w:type="spellEnd"/>
      <w:proofErr w:type="gramEnd"/>
      <w:r>
        <w:t>`</w:t>
      </w:r>
    </w:p>
    <w:p w:rsidR="00C94DA5" w:rsidRDefault="00C94DA5" w:rsidP="00C94DA5">
      <w:r>
        <w:t xml:space="preserve">    FOREIGN KEY (`</w:t>
      </w:r>
      <w:proofErr w:type="spellStart"/>
      <w:proofErr w:type="gramStart"/>
      <w:r>
        <w:t>IdSetor</w:t>
      </w:r>
      <w:proofErr w:type="spellEnd"/>
      <w:proofErr w:type="gramEnd"/>
      <w:r>
        <w:t>`)</w:t>
      </w:r>
    </w:p>
    <w:p w:rsidR="00C94DA5" w:rsidRDefault="00C94DA5" w:rsidP="00C94DA5">
      <w:r>
        <w:t xml:space="preserve">    REFERENCES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`setor` (`Id`),</w:t>
      </w:r>
    </w:p>
    <w:p w:rsidR="00C94DA5" w:rsidRDefault="00C94DA5" w:rsidP="00C94DA5">
      <w:r>
        <w:t xml:space="preserve">  </w:t>
      </w:r>
      <w:proofErr w:type="gramStart"/>
      <w:r>
        <w:t>CONSTRAINT `</w:t>
      </w:r>
      <w:proofErr w:type="gramEnd"/>
      <w:r>
        <w:t>funcionario_ibfk_1`</w:t>
      </w:r>
    </w:p>
    <w:p w:rsidR="00C94DA5" w:rsidRDefault="00C94DA5" w:rsidP="00C94DA5">
      <w:r>
        <w:t xml:space="preserve">    FOREIGN KEY (`</w:t>
      </w:r>
      <w:proofErr w:type="spellStart"/>
      <w:proofErr w:type="gramStart"/>
      <w:r>
        <w:t>IdPessoa</w:t>
      </w:r>
      <w:proofErr w:type="spellEnd"/>
      <w:proofErr w:type="gramEnd"/>
      <w:r>
        <w:t>`)</w:t>
      </w:r>
    </w:p>
    <w:p w:rsidR="00C94DA5" w:rsidRDefault="00C94DA5" w:rsidP="00C94DA5">
      <w:r>
        <w:t xml:space="preserve">    REFERENCES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`pessoa` (`Id`))</w:t>
      </w:r>
    </w:p>
    <w:p w:rsidR="00C94DA5" w:rsidRDefault="00C94DA5" w:rsidP="00C94DA5">
      <w:r>
        <w:t xml:space="preserve">ENGINE = </w:t>
      </w:r>
      <w:proofErr w:type="spellStart"/>
      <w:proofErr w:type="gramStart"/>
      <w:r>
        <w:t>InnoDB</w:t>
      </w:r>
      <w:proofErr w:type="spellEnd"/>
      <w:proofErr w:type="gramEnd"/>
    </w:p>
    <w:p w:rsidR="00C94DA5" w:rsidRDefault="00C94DA5" w:rsidP="00C94DA5">
      <w:r>
        <w:t>AUTO_INCREMENT = 3</w:t>
      </w:r>
    </w:p>
    <w:p w:rsidR="00C94DA5" w:rsidRDefault="00C94DA5" w:rsidP="00C94DA5">
      <w:r>
        <w:t>DEFAULT CHARACTER SET = utf8</w:t>
      </w:r>
    </w:p>
    <w:p w:rsidR="00C94DA5" w:rsidRDefault="00C94DA5" w:rsidP="00C94DA5">
      <w:r>
        <w:t>ROW_FORMAT = COMPACT;</w:t>
      </w:r>
    </w:p>
    <w:p w:rsidR="00C94DA5" w:rsidRDefault="00C94DA5" w:rsidP="00C94DA5"/>
    <w:p w:rsidR="00C94DA5" w:rsidRDefault="00C94DA5" w:rsidP="00C94DA5"/>
    <w:p w:rsidR="00C94DA5" w:rsidRDefault="00C94DA5" w:rsidP="00C94DA5">
      <w:r>
        <w:t>-- -----------------------------------------------------</w:t>
      </w:r>
    </w:p>
    <w:p w:rsidR="00C94DA5" w:rsidRDefault="00C94DA5" w:rsidP="00C94DA5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`marca`</w:t>
      </w:r>
    </w:p>
    <w:p w:rsidR="00C94DA5" w:rsidRDefault="00C94DA5" w:rsidP="00C94DA5">
      <w:r>
        <w:t>-- -----------------------------------------------------</w:t>
      </w:r>
    </w:p>
    <w:p w:rsidR="00C94DA5" w:rsidRDefault="00C94DA5" w:rsidP="00C94DA5">
      <w:r>
        <w:t>CREATE TABLE IF NOT EXISTS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`marca` (</w:t>
      </w:r>
    </w:p>
    <w:p w:rsidR="00C94DA5" w:rsidRDefault="00C94DA5" w:rsidP="00C94DA5">
      <w:r>
        <w:t xml:space="preserve">  `Id` </w:t>
      </w:r>
      <w:proofErr w:type="gramStart"/>
      <w:r>
        <w:t>INT(</w:t>
      </w:r>
      <w:proofErr w:type="gramEnd"/>
      <w:r>
        <w:t>11) NOT NULL AUTO_INCREMENT,</w:t>
      </w:r>
    </w:p>
    <w:p w:rsidR="00C94DA5" w:rsidRDefault="00C94DA5" w:rsidP="00C94DA5">
      <w:r>
        <w:t xml:space="preserve">  </w:t>
      </w:r>
      <w:proofErr w:type="gramStart"/>
      <w:r>
        <w:t>`</w:t>
      </w:r>
      <w:proofErr w:type="spellStart"/>
      <w:r>
        <w:t>Descricao</w:t>
      </w:r>
      <w:proofErr w:type="spellEnd"/>
      <w:proofErr w:type="gramEnd"/>
      <w:r>
        <w:t>` VARCHAR(250) NOT NULL,</w:t>
      </w:r>
    </w:p>
    <w:p w:rsidR="00C94DA5" w:rsidRDefault="00C94DA5" w:rsidP="00C94DA5">
      <w:r>
        <w:t xml:space="preserve">  `Ativo` </w:t>
      </w:r>
      <w:proofErr w:type="gramStart"/>
      <w:r>
        <w:t>TINYINT(</w:t>
      </w:r>
      <w:proofErr w:type="gramEnd"/>
      <w:r>
        <w:t>1) NOT NULL,</w:t>
      </w:r>
    </w:p>
    <w:p w:rsidR="00C94DA5" w:rsidRDefault="00C94DA5" w:rsidP="00C94DA5">
      <w:r>
        <w:t xml:space="preserve">  PRIMARY KEY (`</w:t>
      </w:r>
      <w:proofErr w:type="gramStart"/>
      <w:r>
        <w:t>Id`</w:t>
      </w:r>
      <w:proofErr w:type="gramEnd"/>
      <w:r>
        <w:t>))</w:t>
      </w:r>
    </w:p>
    <w:p w:rsidR="00C94DA5" w:rsidRDefault="00C94DA5" w:rsidP="00C94DA5">
      <w:r>
        <w:t xml:space="preserve">ENGINE = </w:t>
      </w:r>
      <w:proofErr w:type="spellStart"/>
      <w:proofErr w:type="gramStart"/>
      <w:r>
        <w:t>InnoDB</w:t>
      </w:r>
      <w:proofErr w:type="spellEnd"/>
      <w:proofErr w:type="gramEnd"/>
    </w:p>
    <w:p w:rsidR="00C94DA5" w:rsidRDefault="00C94DA5" w:rsidP="00C94DA5">
      <w:r>
        <w:t>AUTO_INCREMENT = 17</w:t>
      </w:r>
    </w:p>
    <w:p w:rsidR="00C94DA5" w:rsidRDefault="00C94DA5" w:rsidP="00C94DA5">
      <w:r>
        <w:t>DEFAULT CHARACTER SET = utf8;</w:t>
      </w:r>
    </w:p>
    <w:p w:rsidR="00C94DA5" w:rsidRDefault="00C94DA5" w:rsidP="00C94DA5"/>
    <w:p w:rsidR="00C94DA5" w:rsidRDefault="00C94DA5" w:rsidP="00C94DA5"/>
    <w:p w:rsidR="00C94DA5" w:rsidRDefault="00C94DA5" w:rsidP="00C94DA5">
      <w:r>
        <w:t>-- -----------------------------------------------------</w:t>
      </w:r>
    </w:p>
    <w:p w:rsidR="00C94DA5" w:rsidRDefault="00C94DA5" w:rsidP="00C94DA5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`modelo`</w:t>
      </w:r>
    </w:p>
    <w:p w:rsidR="00C94DA5" w:rsidRDefault="00C94DA5" w:rsidP="00C94DA5">
      <w:r>
        <w:t>-- -----------------------------------------------------</w:t>
      </w:r>
    </w:p>
    <w:p w:rsidR="00C94DA5" w:rsidRDefault="00C94DA5" w:rsidP="00C94DA5">
      <w:r>
        <w:t>CREATE TABLE IF NOT EXISTS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`modelo` (</w:t>
      </w:r>
    </w:p>
    <w:p w:rsidR="00C94DA5" w:rsidRDefault="00C94DA5" w:rsidP="00C94DA5">
      <w:r>
        <w:t xml:space="preserve">  `Id` </w:t>
      </w:r>
      <w:proofErr w:type="gramStart"/>
      <w:r>
        <w:t>INT(</w:t>
      </w:r>
      <w:proofErr w:type="gramEnd"/>
      <w:r>
        <w:t>11) NOT NULL AUTO_INCREMENT,</w:t>
      </w:r>
    </w:p>
    <w:p w:rsidR="00C94DA5" w:rsidRDefault="00C94DA5" w:rsidP="00C94DA5">
      <w:r>
        <w:t xml:space="preserve">  `</w:t>
      </w:r>
      <w:proofErr w:type="spellStart"/>
      <w:proofErr w:type="gramStart"/>
      <w:r>
        <w:t>IdMarca</w:t>
      </w:r>
      <w:proofErr w:type="spellEnd"/>
      <w:proofErr w:type="gramEnd"/>
      <w:r>
        <w:t>` INT(11) NOT NULL,</w:t>
      </w:r>
    </w:p>
    <w:p w:rsidR="00C94DA5" w:rsidRDefault="00C94DA5" w:rsidP="00C94DA5">
      <w:r>
        <w:t xml:space="preserve">  </w:t>
      </w:r>
      <w:proofErr w:type="gramStart"/>
      <w:r>
        <w:t>`</w:t>
      </w:r>
      <w:proofErr w:type="spellStart"/>
      <w:r>
        <w:t>Descricao</w:t>
      </w:r>
      <w:proofErr w:type="spellEnd"/>
      <w:proofErr w:type="gramEnd"/>
      <w:r>
        <w:t>` VARCHAR(250) NOT NULL,</w:t>
      </w:r>
    </w:p>
    <w:p w:rsidR="00C94DA5" w:rsidRDefault="00C94DA5" w:rsidP="00C94DA5">
      <w:r>
        <w:t xml:space="preserve">  `Ativo` </w:t>
      </w:r>
      <w:proofErr w:type="gramStart"/>
      <w:r>
        <w:t>TINYINT(</w:t>
      </w:r>
      <w:proofErr w:type="gramEnd"/>
      <w:r>
        <w:t>1) NOT NULL,</w:t>
      </w:r>
    </w:p>
    <w:p w:rsidR="00C94DA5" w:rsidRDefault="00C94DA5" w:rsidP="00C94DA5">
      <w:r>
        <w:t xml:space="preserve">  PRIMARY KEY (`</w:t>
      </w:r>
      <w:proofErr w:type="gramStart"/>
      <w:r>
        <w:t>Id`</w:t>
      </w:r>
      <w:proofErr w:type="gramEnd"/>
      <w:r>
        <w:t>),</w:t>
      </w:r>
    </w:p>
    <w:p w:rsidR="00C94DA5" w:rsidRDefault="00C94DA5" w:rsidP="00C94DA5">
      <w:r>
        <w:t xml:space="preserve">  INDEX `</w:t>
      </w:r>
      <w:proofErr w:type="gramStart"/>
      <w:r>
        <w:t>ModeloFabricante_FKIndex1</w:t>
      </w:r>
      <w:proofErr w:type="gramEnd"/>
      <w:r>
        <w:t>` (`</w:t>
      </w:r>
      <w:proofErr w:type="spellStart"/>
      <w:r>
        <w:t>IdMarca</w:t>
      </w:r>
      <w:proofErr w:type="spellEnd"/>
      <w:r>
        <w:t>` ASC),</w:t>
      </w:r>
    </w:p>
    <w:p w:rsidR="00C94DA5" w:rsidRDefault="00C94DA5" w:rsidP="00C94DA5">
      <w:r>
        <w:t xml:space="preserve">  CONSTRAINT `</w:t>
      </w:r>
      <w:proofErr w:type="spellStart"/>
      <w:proofErr w:type="gramStart"/>
      <w:r>
        <w:t>Fk_Modelo_Marca</w:t>
      </w:r>
      <w:proofErr w:type="spellEnd"/>
      <w:proofErr w:type="gramEnd"/>
      <w:r>
        <w:t>`</w:t>
      </w:r>
    </w:p>
    <w:p w:rsidR="00C94DA5" w:rsidRDefault="00C94DA5" w:rsidP="00C94DA5">
      <w:r>
        <w:t xml:space="preserve">    FOREIGN KEY (`</w:t>
      </w:r>
      <w:proofErr w:type="spellStart"/>
      <w:proofErr w:type="gramStart"/>
      <w:r>
        <w:t>IdMarca</w:t>
      </w:r>
      <w:proofErr w:type="spellEnd"/>
      <w:proofErr w:type="gramEnd"/>
      <w:r>
        <w:t>`)</w:t>
      </w:r>
    </w:p>
    <w:p w:rsidR="00C94DA5" w:rsidRDefault="00C94DA5" w:rsidP="00C94DA5">
      <w:r>
        <w:t xml:space="preserve">    REFERENCES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`marca` (`Id`))</w:t>
      </w:r>
    </w:p>
    <w:p w:rsidR="00C94DA5" w:rsidRDefault="00C94DA5" w:rsidP="00C94DA5">
      <w:r>
        <w:t xml:space="preserve">ENGINE = </w:t>
      </w:r>
      <w:proofErr w:type="spellStart"/>
      <w:proofErr w:type="gramStart"/>
      <w:r>
        <w:t>InnoDB</w:t>
      </w:r>
      <w:proofErr w:type="spellEnd"/>
      <w:proofErr w:type="gramEnd"/>
    </w:p>
    <w:p w:rsidR="00C94DA5" w:rsidRDefault="00C94DA5" w:rsidP="00C94DA5">
      <w:r>
        <w:t>AUTO_INCREMENT = 2</w:t>
      </w:r>
    </w:p>
    <w:p w:rsidR="00C94DA5" w:rsidRDefault="00C94DA5" w:rsidP="00C94DA5">
      <w:r>
        <w:t>DEFAULT CHARACTER SET = utf8;</w:t>
      </w:r>
    </w:p>
    <w:p w:rsidR="00C94DA5" w:rsidRDefault="00C94DA5" w:rsidP="00C94DA5"/>
    <w:p w:rsidR="00C94DA5" w:rsidRDefault="00C94DA5" w:rsidP="00C94DA5"/>
    <w:p w:rsidR="00C94DA5" w:rsidRDefault="00C94DA5" w:rsidP="00C94DA5">
      <w:r>
        <w:t>-- -----------------------------------------------------</w:t>
      </w:r>
    </w:p>
    <w:p w:rsidR="00C94DA5" w:rsidRDefault="00C94DA5" w:rsidP="00C94DA5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</w:t>
      </w:r>
      <w:proofErr w:type="spellStart"/>
      <w:r>
        <w:t>ordemservico_etapa</w:t>
      </w:r>
      <w:proofErr w:type="spellEnd"/>
      <w:r>
        <w:t>`</w:t>
      </w:r>
    </w:p>
    <w:p w:rsidR="00C94DA5" w:rsidRDefault="00C94DA5" w:rsidP="00C94DA5">
      <w:r>
        <w:t>-- -----------------------------------------------------</w:t>
      </w:r>
    </w:p>
    <w:p w:rsidR="00C94DA5" w:rsidRDefault="00C94DA5" w:rsidP="00C94DA5">
      <w:r>
        <w:t>CREATE TABLE IF NOT EXISTS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</w:t>
      </w:r>
      <w:proofErr w:type="spellStart"/>
      <w:r>
        <w:t>ordemservico_etapa</w:t>
      </w:r>
      <w:proofErr w:type="spellEnd"/>
      <w:r>
        <w:t>` (</w:t>
      </w:r>
    </w:p>
    <w:p w:rsidR="00C94DA5" w:rsidRDefault="00C94DA5" w:rsidP="00C94DA5">
      <w:r>
        <w:t xml:space="preserve">  `Id` </w:t>
      </w:r>
      <w:proofErr w:type="gramStart"/>
      <w:r>
        <w:t>INT(</w:t>
      </w:r>
      <w:proofErr w:type="gramEnd"/>
      <w:r>
        <w:t>11) NOT NULL AUTO_INCREMENT,</w:t>
      </w:r>
    </w:p>
    <w:p w:rsidR="00C94DA5" w:rsidRDefault="00C94DA5" w:rsidP="00C94DA5">
      <w:r>
        <w:t xml:space="preserve">  `</w:t>
      </w:r>
      <w:proofErr w:type="spellStart"/>
      <w:proofErr w:type="gramStart"/>
      <w:r>
        <w:t>DataCadastro</w:t>
      </w:r>
      <w:proofErr w:type="spellEnd"/>
      <w:proofErr w:type="gramEnd"/>
      <w:r>
        <w:t>` DATETIME NOT NULL,</w:t>
      </w:r>
    </w:p>
    <w:p w:rsidR="00C94DA5" w:rsidRDefault="00C94DA5" w:rsidP="00C94DA5">
      <w:r>
        <w:t xml:space="preserve">  `</w:t>
      </w:r>
      <w:proofErr w:type="spellStart"/>
      <w:proofErr w:type="gramStart"/>
      <w:r>
        <w:t>IdOrdemServico</w:t>
      </w:r>
      <w:proofErr w:type="spellEnd"/>
      <w:proofErr w:type="gramEnd"/>
      <w:r>
        <w:t>` INT(11) NOT NULL,</w:t>
      </w:r>
    </w:p>
    <w:p w:rsidR="00C94DA5" w:rsidRDefault="00C94DA5" w:rsidP="00C94DA5">
      <w:r>
        <w:t xml:space="preserve">  `</w:t>
      </w:r>
      <w:proofErr w:type="spellStart"/>
      <w:proofErr w:type="gramStart"/>
      <w:r>
        <w:t>IdEtapa</w:t>
      </w:r>
      <w:proofErr w:type="spellEnd"/>
      <w:proofErr w:type="gramEnd"/>
      <w:r>
        <w:t>` INT(11) NOT NULL,</w:t>
      </w:r>
    </w:p>
    <w:p w:rsidR="00C94DA5" w:rsidRDefault="00C94DA5" w:rsidP="00C94DA5">
      <w:r>
        <w:t xml:space="preserve">  `</w:t>
      </w:r>
      <w:proofErr w:type="spellStart"/>
      <w:proofErr w:type="gramStart"/>
      <w:r>
        <w:t>DataEntrada</w:t>
      </w:r>
      <w:proofErr w:type="spellEnd"/>
      <w:proofErr w:type="gramEnd"/>
      <w:r>
        <w:t>` DATETIME NULL DEFAULT NULL,</w:t>
      </w:r>
    </w:p>
    <w:p w:rsidR="00C94DA5" w:rsidRDefault="00C94DA5" w:rsidP="00C94DA5">
      <w:r>
        <w:t xml:space="preserve">  </w:t>
      </w:r>
      <w:proofErr w:type="gramStart"/>
      <w:r>
        <w:t>`</w:t>
      </w:r>
      <w:proofErr w:type="spellStart"/>
      <w:r>
        <w:t>Situacao</w:t>
      </w:r>
      <w:proofErr w:type="spellEnd"/>
      <w:proofErr w:type="gramEnd"/>
      <w:r>
        <w:t>` CHAR(1) NOT NULL,</w:t>
      </w:r>
    </w:p>
    <w:p w:rsidR="00C94DA5" w:rsidRDefault="00C94DA5" w:rsidP="00C94DA5">
      <w:r>
        <w:t xml:space="preserve">  `</w:t>
      </w:r>
      <w:proofErr w:type="spellStart"/>
      <w:proofErr w:type="gramStart"/>
      <w:r>
        <w:t>DataSaida</w:t>
      </w:r>
      <w:proofErr w:type="spellEnd"/>
      <w:proofErr w:type="gramEnd"/>
      <w:r>
        <w:t>` DATETIME NULL DEFAULT NULL,</w:t>
      </w:r>
    </w:p>
    <w:p w:rsidR="00C94DA5" w:rsidRDefault="00C94DA5" w:rsidP="00C94DA5">
      <w:r>
        <w:t xml:space="preserve">  `</w:t>
      </w:r>
      <w:proofErr w:type="spellStart"/>
      <w:proofErr w:type="gramStart"/>
      <w:r>
        <w:t>IdFuncionario</w:t>
      </w:r>
      <w:proofErr w:type="spellEnd"/>
      <w:proofErr w:type="gramEnd"/>
      <w:r>
        <w:t>` INT(11) NULL DEFAULT NULL,</w:t>
      </w:r>
    </w:p>
    <w:p w:rsidR="00C94DA5" w:rsidRDefault="00C94DA5" w:rsidP="00C94DA5">
      <w:r>
        <w:t xml:space="preserve">  `</w:t>
      </w:r>
      <w:proofErr w:type="spellStart"/>
      <w:proofErr w:type="gramStart"/>
      <w:r>
        <w:t>HorasTrabalhadas</w:t>
      </w:r>
      <w:proofErr w:type="spellEnd"/>
      <w:proofErr w:type="gramEnd"/>
      <w:r>
        <w:t>` DECIMAL(8,2) NULL DEFAULT NULL,</w:t>
      </w:r>
    </w:p>
    <w:p w:rsidR="00C94DA5" w:rsidRDefault="00C94DA5" w:rsidP="00C94DA5">
      <w:r>
        <w:t xml:space="preserve">  PRIMARY KEY (`</w:t>
      </w:r>
      <w:proofErr w:type="gramStart"/>
      <w:r>
        <w:t>Id`</w:t>
      </w:r>
      <w:proofErr w:type="gramEnd"/>
      <w:r>
        <w:t>),</w:t>
      </w:r>
    </w:p>
    <w:p w:rsidR="00C94DA5" w:rsidRDefault="00C94DA5" w:rsidP="00C94DA5">
      <w:r>
        <w:t xml:space="preserve">  INDEX `</w:t>
      </w:r>
      <w:proofErr w:type="spellStart"/>
      <w:proofErr w:type="gramStart"/>
      <w:r>
        <w:t>FK_ordemservico_etapa_etapa</w:t>
      </w:r>
      <w:proofErr w:type="spellEnd"/>
      <w:proofErr w:type="gramEnd"/>
      <w:r>
        <w:t>` (`</w:t>
      </w:r>
      <w:proofErr w:type="spellStart"/>
      <w:r>
        <w:t>IdEtapa</w:t>
      </w:r>
      <w:proofErr w:type="spellEnd"/>
      <w:r>
        <w:t>` ASC),</w:t>
      </w:r>
    </w:p>
    <w:p w:rsidR="00C94DA5" w:rsidRDefault="00C94DA5" w:rsidP="00C94DA5">
      <w:r>
        <w:t xml:space="preserve">  INDEX `</w:t>
      </w:r>
      <w:proofErr w:type="spellStart"/>
      <w:proofErr w:type="gramStart"/>
      <w:r>
        <w:t>FK_ordemservico_etapa_funcionario</w:t>
      </w:r>
      <w:proofErr w:type="spellEnd"/>
      <w:proofErr w:type="gramEnd"/>
      <w:r>
        <w:t>` (`</w:t>
      </w:r>
      <w:proofErr w:type="spellStart"/>
      <w:r>
        <w:t>IdFuncionario</w:t>
      </w:r>
      <w:proofErr w:type="spellEnd"/>
      <w:r>
        <w:t>` ASC),</w:t>
      </w:r>
    </w:p>
    <w:p w:rsidR="00C94DA5" w:rsidRDefault="00C94DA5" w:rsidP="00C94DA5">
      <w:r>
        <w:t xml:space="preserve">  INDEX `</w:t>
      </w:r>
      <w:proofErr w:type="spellStart"/>
      <w:proofErr w:type="gramStart"/>
      <w:r>
        <w:t>FK_ordemservico_etapa_ordemservico</w:t>
      </w:r>
      <w:proofErr w:type="spellEnd"/>
      <w:proofErr w:type="gramEnd"/>
      <w:r>
        <w:t>` (`</w:t>
      </w:r>
      <w:proofErr w:type="spellStart"/>
      <w:r>
        <w:t>IdOrdemServico</w:t>
      </w:r>
      <w:proofErr w:type="spellEnd"/>
      <w:r>
        <w:t>` ASC),</w:t>
      </w:r>
    </w:p>
    <w:p w:rsidR="00C94DA5" w:rsidRDefault="00C94DA5" w:rsidP="00C94DA5">
      <w:r>
        <w:t xml:space="preserve">  CONSTRAINT `</w:t>
      </w:r>
      <w:proofErr w:type="spellStart"/>
      <w:proofErr w:type="gramStart"/>
      <w:r>
        <w:t>FK_ordemservico_etapa_etapa</w:t>
      </w:r>
      <w:proofErr w:type="spellEnd"/>
      <w:proofErr w:type="gramEnd"/>
      <w:r>
        <w:t>`</w:t>
      </w:r>
    </w:p>
    <w:p w:rsidR="00C94DA5" w:rsidRDefault="00C94DA5" w:rsidP="00C94DA5">
      <w:r>
        <w:t xml:space="preserve">    FOREIGN KEY (`</w:t>
      </w:r>
      <w:proofErr w:type="spellStart"/>
      <w:proofErr w:type="gramStart"/>
      <w:r>
        <w:t>IdEtapa</w:t>
      </w:r>
      <w:proofErr w:type="spellEnd"/>
      <w:proofErr w:type="gramEnd"/>
      <w:r>
        <w:t>`)</w:t>
      </w:r>
    </w:p>
    <w:p w:rsidR="00C94DA5" w:rsidRDefault="00C94DA5" w:rsidP="00C94DA5">
      <w:r>
        <w:t xml:space="preserve">    REFERENCES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`etapa` (`Id`),</w:t>
      </w:r>
    </w:p>
    <w:p w:rsidR="00C94DA5" w:rsidRDefault="00C94DA5" w:rsidP="00C94DA5">
      <w:r>
        <w:t xml:space="preserve">  CONSTRAINT `</w:t>
      </w:r>
      <w:proofErr w:type="spellStart"/>
      <w:proofErr w:type="gramStart"/>
      <w:r>
        <w:t>FK_ordemservico_etapa_funcionario</w:t>
      </w:r>
      <w:proofErr w:type="spellEnd"/>
      <w:proofErr w:type="gramEnd"/>
      <w:r>
        <w:t>`</w:t>
      </w:r>
    </w:p>
    <w:p w:rsidR="00C94DA5" w:rsidRDefault="00C94DA5" w:rsidP="00C94DA5">
      <w:r>
        <w:t xml:space="preserve">    FOREIGN KEY (`</w:t>
      </w:r>
      <w:proofErr w:type="spellStart"/>
      <w:proofErr w:type="gramStart"/>
      <w:r>
        <w:t>IdFuncionario</w:t>
      </w:r>
      <w:proofErr w:type="spellEnd"/>
      <w:proofErr w:type="gramEnd"/>
      <w:r>
        <w:t>`)</w:t>
      </w:r>
    </w:p>
    <w:p w:rsidR="00C94DA5" w:rsidRDefault="00C94DA5" w:rsidP="00C94DA5">
      <w:r>
        <w:t xml:space="preserve">    REFERENCES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</w:t>
      </w:r>
      <w:proofErr w:type="spellStart"/>
      <w:r>
        <w:t>funcionario</w:t>
      </w:r>
      <w:proofErr w:type="spellEnd"/>
      <w:r>
        <w:t>` (`Id`),</w:t>
      </w:r>
    </w:p>
    <w:p w:rsidR="00C94DA5" w:rsidRDefault="00C94DA5" w:rsidP="00C94DA5">
      <w:r>
        <w:t xml:space="preserve">  CONSTRAINT `</w:t>
      </w:r>
      <w:proofErr w:type="spellStart"/>
      <w:proofErr w:type="gramStart"/>
      <w:r>
        <w:t>FK_ordemservico_etapa_ordemservico</w:t>
      </w:r>
      <w:proofErr w:type="spellEnd"/>
      <w:proofErr w:type="gramEnd"/>
      <w:r>
        <w:t>`</w:t>
      </w:r>
    </w:p>
    <w:p w:rsidR="00C94DA5" w:rsidRDefault="00C94DA5" w:rsidP="00C94DA5">
      <w:r>
        <w:t xml:space="preserve">    FOREIGN KEY (`</w:t>
      </w:r>
      <w:proofErr w:type="spellStart"/>
      <w:proofErr w:type="gramStart"/>
      <w:r>
        <w:t>IdOrdemServico</w:t>
      </w:r>
      <w:proofErr w:type="spellEnd"/>
      <w:proofErr w:type="gramEnd"/>
      <w:r>
        <w:t>`)</w:t>
      </w:r>
    </w:p>
    <w:p w:rsidR="00C94DA5" w:rsidRDefault="00C94DA5" w:rsidP="00C94DA5">
      <w:r>
        <w:t xml:space="preserve">    REFERENCES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</w:t>
      </w:r>
      <w:proofErr w:type="spellStart"/>
      <w:r>
        <w:t>ordemservico</w:t>
      </w:r>
      <w:proofErr w:type="spellEnd"/>
      <w:r>
        <w:t>` (`Id`))</w:t>
      </w:r>
    </w:p>
    <w:p w:rsidR="00C94DA5" w:rsidRDefault="00C94DA5" w:rsidP="00C94DA5">
      <w:r>
        <w:t xml:space="preserve">ENGINE = </w:t>
      </w:r>
      <w:proofErr w:type="spellStart"/>
      <w:proofErr w:type="gramStart"/>
      <w:r>
        <w:t>InnoDB</w:t>
      </w:r>
      <w:proofErr w:type="spellEnd"/>
      <w:proofErr w:type="gramEnd"/>
    </w:p>
    <w:p w:rsidR="00C94DA5" w:rsidRDefault="00C94DA5" w:rsidP="00C94DA5">
      <w:r>
        <w:t>AUTO_INCREMENT = 15</w:t>
      </w:r>
    </w:p>
    <w:p w:rsidR="00C94DA5" w:rsidRDefault="00C94DA5" w:rsidP="00C94DA5">
      <w:r>
        <w:t>DEFAULT CHARACTER SET = utf8</w:t>
      </w:r>
    </w:p>
    <w:p w:rsidR="00C94DA5" w:rsidRDefault="00C94DA5" w:rsidP="00C94DA5">
      <w:r>
        <w:t>ROW_FORMAT = COMPACT;</w:t>
      </w:r>
    </w:p>
    <w:p w:rsidR="00C94DA5" w:rsidRDefault="00C94DA5" w:rsidP="00C94DA5"/>
    <w:p w:rsidR="00C94DA5" w:rsidRDefault="00C94DA5" w:rsidP="00C94DA5"/>
    <w:p w:rsidR="00C94DA5" w:rsidRDefault="00C94DA5" w:rsidP="00C94DA5">
      <w:r>
        <w:t>-- -----------------------------------------------------</w:t>
      </w:r>
    </w:p>
    <w:p w:rsidR="00C94DA5" w:rsidRDefault="00C94DA5" w:rsidP="00C94DA5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</w:t>
      </w:r>
      <w:proofErr w:type="spellStart"/>
      <w:r>
        <w:t>ordemservico</w:t>
      </w:r>
      <w:proofErr w:type="spellEnd"/>
      <w:r>
        <w:t>`</w:t>
      </w:r>
    </w:p>
    <w:p w:rsidR="00C94DA5" w:rsidRDefault="00C94DA5" w:rsidP="00C94DA5">
      <w:r>
        <w:t>-- -----------------------------------------------------</w:t>
      </w:r>
    </w:p>
    <w:p w:rsidR="00C94DA5" w:rsidRDefault="00C94DA5" w:rsidP="00C94DA5">
      <w:r>
        <w:t>CREATE TABLE IF NOT EXISTS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</w:t>
      </w:r>
      <w:proofErr w:type="spellStart"/>
      <w:r>
        <w:t>ordemservico</w:t>
      </w:r>
      <w:proofErr w:type="spellEnd"/>
      <w:r>
        <w:t>` (</w:t>
      </w:r>
    </w:p>
    <w:p w:rsidR="00C94DA5" w:rsidRDefault="00C94DA5" w:rsidP="00C94DA5">
      <w:r>
        <w:t xml:space="preserve">  `Id` </w:t>
      </w:r>
      <w:proofErr w:type="gramStart"/>
      <w:r>
        <w:t>INT(</w:t>
      </w:r>
      <w:proofErr w:type="gramEnd"/>
      <w:r>
        <w:t>11) NOT NULL AUTO_INCREMENT,</w:t>
      </w:r>
    </w:p>
    <w:p w:rsidR="00C94DA5" w:rsidRDefault="00C94DA5" w:rsidP="00C94DA5">
      <w:r>
        <w:t xml:space="preserve">  `</w:t>
      </w:r>
      <w:proofErr w:type="spellStart"/>
      <w:proofErr w:type="gramStart"/>
      <w:r>
        <w:t>IdOrcamento</w:t>
      </w:r>
      <w:proofErr w:type="spellEnd"/>
      <w:proofErr w:type="gramEnd"/>
      <w:r>
        <w:t>` INT(11) NOT NULL,</w:t>
      </w:r>
    </w:p>
    <w:p w:rsidR="00C94DA5" w:rsidRDefault="00C94DA5" w:rsidP="00C94DA5">
      <w:r>
        <w:t xml:space="preserve">  </w:t>
      </w:r>
      <w:proofErr w:type="gramStart"/>
      <w:r>
        <w:t>`</w:t>
      </w:r>
      <w:proofErr w:type="spellStart"/>
      <w:r>
        <w:t>Situacao</w:t>
      </w:r>
      <w:proofErr w:type="spellEnd"/>
      <w:proofErr w:type="gramEnd"/>
      <w:r>
        <w:t>` CHAR(1) NOT NULL,</w:t>
      </w:r>
    </w:p>
    <w:p w:rsidR="00C94DA5" w:rsidRDefault="00C94DA5" w:rsidP="00C94DA5">
      <w:r>
        <w:t xml:space="preserve">  `</w:t>
      </w:r>
      <w:proofErr w:type="spellStart"/>
      <w:proofErr w:type="gramStart"/>
      <w:r>
        <w:t>DataAprovacao</w:t>
      </w:r>
      <w:proofErr w:type="spellEnd"/>
      <w:proofErr w:type="gramEnd"/>
      <w:r>
        <w:t>` DATETIME NOT NULL,</w:t>
      </w:r>
    </w:p>
    <w:p w:rsidR="00C94DA5" w:rsidRDefault="00C94DA5" w:rsidP="00C94DA5">
      <w:r>
        <w:t xml:space="preserve">  `</w:t>
      </w:r>
      <w:proofErr w:type="spellStart"/>
      <w:proofErr w:type="gramStart"/>
      <w:r>
        <w:t>IdFuncAprovacao</w:t>
      </w:r>
      <w:proofErr w:type="spellEnd"/>
      <w:proofErr w:type="gramEnd"/>
      <w:r>
        <w:t>` INT(11) NOT NULL,</w:t>
      </w:r>
    </w:p>
    <w:p w:rsidR="00C94DA5" w:rsidRDefault="00C94DA5" w:rsidP="00C94DA5">
      <w:r>
        <w:t xml:space="preserve">  `</w:t>
      </w:r>
      <w:proofErr w:type="spellStart"/>
      <w:r>
        <w:t>Obs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250) NULL DEFAULT NULL,</w:t>
      </w:r>
    </w:p>
    <w:p w:rsidR="00C94DA5" w:rsidRDefault="00C94DA5" w:rsidP="00C94DA5">
      <w:r>
        <w:t xml:space="preserve">  `</w:t>
      </w:r>
      <w:proofErr w:type="spellStart"/>
      <w:proofErr w:type="gramStart"/>
      <w:r>
        <w:t>IdEtapaAtual</w:t>
      </w:r>
      <w:proofErr w:type="spellEnd"/>
      <w:proofErr w:type="gramEnd"/>
      <w:r>
        <w:t>` INT(11) NULL DEFAULT NULL,</w:t>
      </w:r>
    </w:p>
    <w:p w:rsidR="00C94DA5" w:rsidRDefault="00C94DA5" w:rsidP="00C94DA5">
      <w:r>
        <w:t xml:space="preserve">  `</w:t>
      </w:r>
      <w:proofErr w:type="spellStart"/>
      <w:proofErr w:type="gramStart"/>
      <w:r>
        <w:t>DataCancelamento</w:t>
      </w:r>
      <w:proofErr w:type="spellEnd"/>
      <w:proofErr w:type="gramEnd"/>
      <w:r>
        <w:t>` DATETIME NULL DEFAULT NULL,</w:t>
      </w:r>
    </w:p>
    <w:p w:rsidR="00C94DA5" w:rsidRDefault="00C94DA5" w:rsidP="00C94DA5">
      <w:r>
        <w:t xml:space="preserve">  `</w:t>
      </w:r>
      <w:proofErr w:type="spellStart"/>
      <w:proofErr w:type="gramStart"/>
      <w:r>
        <w:t>MotivoCancelamento</w:t>
      </w:r>
      <w:proofErr w:type="spellEnd"/>
      <w:proofErr w:type="gramEnd"/>
      <w:r>
        <w:t>` VARCHAR(250) NULL DEFAULT NULL,</w:t>
      </w:r>
    </w:p>
    <w:p w:rsidR="00C94DA5" w:rsidRDefault="00C94DA5" w:rsidP="00C94DA5">
      <w:r>
        <w:t xml:space="preserve">  `</w:t>
      </w:r>
      <w:proofErr w:type="spellStart"/>
      <w:proofErr w:type="gramStart"/>
      <w:r>
        <w:t>IdFuncCancelamento</w:t>
      </w:r>
      <w:proofErr w:type="spellEnd"/>
      <w:proofErr w:type="gramEnd"/>
      <w:r>
        <w:t>` INT(11) NULL DEFAULT NULL,</w:t>
      </w:r>
    </w:p>
    <w:p w:rsidR="00C94DA5" w:rsidRDefault="00C94DA5" w:rsidP="00C94DA5">
      <w:r>
        <w:t xml:space="preserve">  PRIMARY KEY (`</w:t>
      </w:r>
      <w:proofErr w:type="gramStart"/>
      <w:r>
        <w:t>Id`</w:t>
      </w:r>
      <w:proofErr w:type="gramEnd"/>
      <w:r>
        <w:t>),</w:t>
      </w:r>
    </w:p>
    <w:p w:rsidR="00C94DA5" w:rsidRDefault="00C94DA5" w:rsidP="00C94DA5">
      <w:r>
        <w:t xml:space="preserve">  INDEX `</w:t>
      </w:r>
      <w:proofErr w:type="spellStart"/>
      <w:proofErr w:type="gramStart"/>
      <w:r>
        <w:t>FK_ordemservico_orcamento</w:t>
      </w:r>
      <w:proofErr w:type="spellEnd"/>
      <w:proofErr w:type="gramEnd"/>
      <w:r>
        <w:t>` (`</w:t>
      </w:r>
      <w:proofErr w:type="spellStart"/>
      <w:r>
        <w:t>IdOrcamento</w:t>
      </w:r>
      <w:proofErr w:type="spellEnd"/>
      <w:r>
        <w:t>` ASC),</w:t>
      </w:r>
    </w:p>
    <w:p w:rsidR="00C94DA5" w:rsidRDefault="00C94DA5" w:rsidP="00C94DA5">
      <w:r>
        <w:t xml:space="preserve">  INDEX `</w:t>
      </w:r>
      <w:proofErr w:type="spellStart"/>
      <w:proofErr w:type="gramStart"/>
      <w:r>
        <w:t>FK_ordemservico_funcionario</w:t>
      </w:r>
      <w:proofErr w:type="spellEnd"/>
      <w:proofErr w:type="gramEnd"/>
      <w:r>
        <w:t>` (`</w:t>
      </w:r>
      <w:proofErr w:type="spellStart"/>
      <w:r>
        <w:t>IdFuncAprovacao</w:t>
      </w:r>
      <w:proofErr w:type="spellEnd"/>
      <w:r>
        <w:t>` ASC),</w:t>
      </w:r>
    </w:p>
    <w:p w:rsidR="00C94DA5" w:rsidRDefault="00C94DA5" w:rsidP="00C94DA5">
      <w:r>
        <w:t xml:space="preserve">  INDEX `</w:t>
      </w:r>
      <w:proofErr w:type="spellStart"/>
      <w:proofErr w:type="gramStart"/>
      <w:r>
        <w:t>FK_ordemservico_etapa</w:t>
      </w:r>
      <w:proofErr w:type="spellEnd"/>
      <w:proofErr w:type="gramEnd"/>
      <w:r>
        <w:t>` (`</w:t>
      </w:r>
      <w:proofErr w:type="spellStart"/>
      <w:r>
        <w:t>IdEtapaAtual</w:t>
      </w:r>
      <w:proofErr w:type="spellEnd"/>
      <w:r>
        <w:t>` ASC),</w:t>
      </w:r>
    </w:p>
    <w:p w:rsidR="00C94DA5" w:rsidRDefault="00C94DA5" w:rsidP="00C94DA5">
      <w:r>
        <w:t xml:space="preserve">  INDEX `</w:t>
      </w:r>
      <w:proofErr w:type="gramStart"/>
      <w:r>
        <w:t>FK_ordemservico_funcionario_2</w:t>
      </w:r>
      <w:proofErr w:type="gramEnd"/>
      <w:r>
        <w:t>` (`</w:t>
      </w:r>
      <w:proofErr w:type="spellStart"/>
      <w:r>
        <w:t>IdFuncCancelamento</w:t>
      </w:r>
      <w:proofErr w:type="spellEnd"/>
      <w:r>
        <w:t>` ASC),</w:t>
      </w:r>
    </w:p>
    <w:p w:rsidR="00C94DA5" w:rsidRDefault="00C94DA5" w:rsidP="00C94DA5">
      <w:r>
        <w:t xml:space="preserve">  CONSTRAINT `</w:t>
      </w:r>
      <w:proofErr w:type="spellStart"/>
      <w:proofErr w:type="gramStart"/>
      <w:r>
        <w:t>FK_ordemservico_etapa</w:t>
      </w:r>
      <w:proofErr w:type="spellEnd"/>
      <w:proofErr w:type="gramEnd"/>
      <w:r>
        <w:t>`</w:t>
      </w:r>
    </w:p>
    <w:p w:rsidR="00C94DA5" w:rsidRDefault="00C94DA5" w:rsidP="00C94DA5">
      <w:r>
        <w:lastRenderedPageBreak/>
        <w:t xml:space="preserve">    FOREIGN KEY (`</w:t>
      </w:r>
      <w:proofErr w:type="spellStart"/>
      <w:proofErr w:type="gramStart"/>
      <w:r>
        <w:t>IdEtapaAtual</w:t>
      </w:r>
      <w:proofErr w:type="spellEnd"/>
      <w:proofErr w:type="gramEnd"/>
      <w:r>
        <w:t>`)</w:t>
      </w:r>
    </w:p>
    <w:p w:rsidR="00C94DA5" w:rsidRDefault="00C94DA5" w:rsidP="00C94DA5">
      <w:r>
        <w:t xml:space="preserve">    REFERENCES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</w:t>
      </w:r>
      <w:proofErr w:type="spellStart"/>
      <w:r>
        <w:t>ordemservico_etapa</w:t>
      </w:r>
      <w:proofErr w:type="spellEnd"/>
      <w:r>
        <w:t>` (`Id`),</w:t>
      </w:r>
    </w:p>
    <w:p w:rsidR="00C94DA5" w:rsidRDefault="00C94DA5" w:rsidP="00C94DA5">
      <w:r>
        <w:t xml:space="preserve">  CONSTRAINT `</w:t>
      </w:r>
      <w:proofErr w:type="spellStart"/>
      <w:proofErr w:type="gramStart"/>
      <w:r>
        <w:t>FK_ordemservico_funcionario</w:t>
      </w:r>
      <w:proofErr w:type="spellEnd"/>
      <w:proofErr w:type="gramEnd"/>
      <w:r>
        <w:t>`</w:t>
      </w:r>
    </w:p>
    <w:p w:rsidR="00C94DA5" w:rsidRDefault="00C94DA5" w:rsidP="00C94DA5">
      <w:r>
        <w:t xml:space="preserve">    FOREIGN KEY (`</w:t>
      </w:r>
      <w:proofErr w:type="spellStart"/>
      <w:proofErr w:type="gramStart"/>
      <w:r>
        <w:t>IdFuncAprovacao</w:t>
      </w:r>
      <w:proofErr w:type="spellEnd"/>
      <w:proofErr w:type="gramEnd"/>
      <w:r>
        <w:t>`)</w:t>
      </w:r>
    </w:p>
    <w:p w:rsidR="00C94DA5" w:rsidRDefault="00C94DA5" w:rsidP="00C94DA5">
      <w:r>
        <w:t xml:space="preserve">    REFERENCES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</w:t>
      </w:r>
      <w:proofErr w:type="spellStart"/>
      <w:r>
        <w:t>funcionario</w:t>
      </w:r>
      <w:proofErr w:type="spellEnd"/>
      <w:r>
        <w:t>` (`Id`),</w:t>
      </w:r>
    </w:p>
    <w:p w:rsidR="00C94DA5" w:rsidRDefault="00C94DA5" w:rsidP="00C94DA5">
      <w:r>
        <w:t xml:space="preserve">  CONSTRAINT `</w:t>
      </w:r>
      <w:proofErr w:type="gramStart"/>
      <w:r>
        <w:t>FK_ordemservico_funcionario_2</w:t>
      </w:r>
      <w:proofErr w:type="gramEnd"/>
      <w:r>
        <w:t>`</w:t>
      </w:r>
    </w:p>
    <w:p w:rsidR="00C94DA5" w:rsidRDefault="00C94DA5" w:rsidP="00C94DA5">
      <w:r>
        <w:t xml:space="preserve">    FOREIGN KEY (`</w:t>
      </w:r>
      <w:proofErr w:type="spellStart"/>
      <w:proofErr w:type="gramStart"/>
      <w:r>
        <w:t>IdFuncCancelamento</w:t>
      </w:r>
      <w:proofErr w:type="spellEnd"/>
      <w:proofErr w:type="gramEnd"/>
      <w:r>
        <w:t>`)</w:t>
      </w:r>
    </w:p>
    <w:p w:rsidR="00C94DA5" w:rsidRDefault="00C94DA5" w:rsidP="00C94DA5">
      <w:r>
        <w:t xml:space="preserve">    REFERENCES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</w:t>
      </w:r>
      <w:proofErr w:type="spellStart"/>
      <w:r>
        <w:t>funcionario</w:t>
      </w:r>
      <w:proofErr w:type="spellEnd"/>
      <w:r>
        <w:t>` (`Id`),</w:t>
      </w:r>
    </w:p>
    <w:p w:rsidR="00C94DA5" w:rsidRDefault="00C94DA5" w:rsidP="00C94DA5">
      <w:r>
        <w:t xml:space="preserve">  CONSTRAINT `</w:t>
      </w:r>
      <w:proofErr w:type="spellStart"/>
      <w:proofErr w:type="gramStart"/>
      <w:r>
        <w:t>FK_ordemservico_orcamento</w:t>
      </w:r>
      <w:proofErr w:type="spellEnd"/>
      <w:proofErr w:type="gramEnd"/>
      <w:r>
        <w:t>`</w:t>
      </w:r>
    </w:p>
    <w:p w:rsidR="00C94DA5" w:rsidRDefault="00C94DA5" w:rsidP="00C94DA5">
      <w:r>
        <w:t xml:space="preserve">    FOREIGN KEY (`</w:t>
      </w:r>
      <w:proofErr w:type="spellStart"/>
      <w:proofErr w:type="gramStart"/>
      <w:r>
        <w:t>IdOrcamento</w:t>
      </w:r>
      <w:proofErr w:type="spellEnd"/>
      <w:proofErr w:type="gramEnd"/>
      <w:r>
        <w:t>`)</w:t>
      </w:r>
    </w:p>
    <w:p w:rsidR="00C94DA5" w:rsidRDefault="00C94DA5" w:rsidP="00C94DA5">
      <w:r>
        <w:t xml:space="preserve">    REFERENCES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</w:t>
      </w:r>
      <w:proofErr w:type="spellStart"/>
      <w:r>
        <w:t>orcamento</w:t>
      </w:r>
      <w:proofErr w:type="spellEnd"/>
      <w:r>
        <w:t>` (`Id`))</w:t>
      </w:r>
    </w:p>
    <w:p w:rsidR="00C94DA5" w:rsidRDefault="00C94DA5" w:rsidP="00C94DA5">
      <w:r>
        <w:t xml:space="preserve">ENGINE = </w:t>
      </w:r>
      <w:proofErr w:type="spellStart"/>
      <w:proofErr w:type="gramStart"/>
      <w:r>
        <w:t>InnoDB</w:t>
      </w:r>
      <w:proofErr w:type="spellEnd"/>
      <w:proofErr w:type="gramEnd"/>
    </w:p>
    <w:p w:rsidR="00C94DA5" w:rsidRDefault="00C94DA5" w:rsidP="00C94DA5">
      <w:r>
        <w:t>AUTO_INCREMENT = 8</w:t>
      </w:r>
    </w:p>
    <w:p w:rsidR="00C94DA5" w:rsidRDefault="00C94DA5" w:rsidP="00C94DA5">
      <w:r>
        <w:t>DEFAULT CHARACTER SET = utf8</w:t>
      </w:r>
    </w:p>
    <w:p w:rsidR="00C94DA5" w:rsidRDefault="00C94DA5" w:rsidP="00C94DA5">
      <w:r>
        <w:t>ROW_FORMAT = COMPACT;</w:t>
      </w:r>
    </w:p>
    <w:p w:rsidR="00C94DA5" w:rsidRDefault="00C94DA5" w:rsidP="00C94DA5"/>
    <w:p w:rsidR="00C94DA5" w:rsidRDefault="00C94DA5" w:rsidP="00C94DA5"/>
    <w:p w:rsidR="00C94DA5" w:rsidRDefault="00C94DA5" w:rsidP="00C94DA5">
      <w:r>
        <w:t>-- -----------------------------------------------------</w:t>
      </w:r>
    </w:p>
    <w:p w:rsidR="00C94DA5" w:rsidRDefault="00C94DA5" w:rsidP="00C94DA5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`seguradora`</w:t>
      </w:r>
    </w:p>
    <w:p w:rsidR="00C94DA5" w:rsidRDefault="00C94DA5" w:rsidP="00C94DA5">
      <w:r>
        <w:t>-- -----------------------------------------------------</w:t>
      </w:r>
    </w:p>
    <w:p w:rsidR="00C94DA5" w:rsidRDefault="00C94DA5" w:rsidP="00C94DA5">
      <w:r>
        <w:t>CREATE TABLE IF NOT EXISTS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`seguradora` (</w:t>
      </w:r>
    </w:p>
    <w:p w:rsidR="00C94DA5" w:rsidRDefault="00C94DA5" w:rsidP="00C94DA5">
      <w:r>
        <w:t xml:space="preserve">  `Id` </w:t>
      </w:r>
      <w:proofErr w:type="gramStart"/>
      <w:r>
        <w:t>INT(</w:t>
      </w:r>
      <w:proofErr w:type="gramEnd"/>
      <w:r>
        <w:t>11) NOT NULL AUTO_INCREMENT,</w:t>
      </w:r>
    </w:p>
    <w:p w:rsidR="00C94DA5" w:rsidRDefault="00C94DA5" w:rsidP="00C94DA5">
      <w:r>
        <w:t xml:space="preserve">  </w:t>
      </w:r>
      <w:proofErr w:type="gramStart"/>
      <w:r>
        <w:t>`</w:t>
      </w:r>
      <w:proofErr w:type="spellStart"/>
      <w:r>
        <w:t>Descricao</w:t>
      </w:r>
      <w:proofErr w:type="spellEnd"/>
      <w:proofErr w:type="gramEnd"/>
      <w:r>
        <w:t>` VARCHAR(250) NOT NULL,</w:t>
      </w:r>
    </w:p>
    <w:p w:rsidR="00C94DA5" w:rsidRDefault="00C94DA5" w:rsidP="00C94DA5">
      <w:r>
        <w:t xml:space="preserve">  `Ativo` </w:t>
      </w:r>
      <w:proofErr w:type="gramStart"/>
      <w:r>
        <w:t>TINYINT(</w:t>
      </w:r>
      <w:proofErr w:type="gramEnd"/>
      <w:r>
        <w:t>1) NOT NULL,</w:t>
      </w:r>
    </w:p>
    <w:p w:rsidR="00C94DA5" w:rsidRDefault="00C94DA5" w:rsidP="00C94DA5">
      <w:r>
        <w:t xml:space="preserve">  PRIMARY KEY (`</w:t>
      </w:r>
      <w:proofErr w:type="gramStart"/>
      <w:r>
        <w:t>Id`</w:t>
      </w:r>
      <w:proofErr w:type="gramEnd"/>
      <w:r>
        <w:t>))</w:t>
      </w:r>
    </w:p>
    <w:p w:rsidR="00C94DA5" w:rsidRDefault="00C94DA5" w:rsidP="00C94DA5">
      <w:r>
        <w:t xml:space="preserve">ENGINE = </w:t>
      </w:r>
      <w:proofErr w:type="spellStart"/>
      <w:proofErr w:type="gramStart"/>
      <w:r>
        <w:t>InnoDB</w:t>
      </w:r>
      <w:proofErr w:type="spellEnd"/>
      <w:proofErr w:type="gramEnd"/>
    </w:p>
    <w:p w:rsidR="00C94DA5" w:rsidRDefault="00C94DA5" w:rsidP="00C94DA5">
      <w:r>
        <w:t>AUTO_INCREMENT = 15</w:t>
      </w:r>
    </w:p>
    <w:p w:rsidR="00C94DA5" w:rsidRDefault="00C94DA5" w:rsidP="00C94DA5">
      <w:r>
        <w:t>DEFAULT CHARACTER SET = utf8</w:t>
      </w:r>
    </w:p>
    <w:p w:rsidR="00C94DA5" w:rsidRDefault="00C94DA5" w:rsidP="00C94DA5">
      <w:r>
        <w:t>ROW_FORMAT = COMPACT;</w:t>
      </w:r>
    </w:p>
    <w:p w:rsidR="00C94DA5" w:rsidRDefault="00C94DA5" w:rsidP="00C94DA5"/>
    <w:p w:rsidR="00C94DA5" w:rsidRDefault="00C94DA5" w:rsidP="00C94DA5"/>
    <w:p w:rsidR="00C94DA5" w:rsidRDefault="00C94DA5" w:rsidP="00C94DA5">
      <w:r>
        <w:t>-- -----------------------------------------------------</w:t>
      </w:r>
    </w:p>
    <w:p w:rsidR="00C94DA5" w:rsidRDefault="00C94DA5" w:rsidP="00C94DA5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`veiculo`</w:t>
      </w:r>
    </w:p>
    <w:p w:rsidR="00C94DA5" w:rsidRDefault="00C94DA5" w:rsidP="00C94DA5">
      <w:r>
        <w:t>-- -----------------------------------------------------</w:t>
      </w:r>
    </w:p>
    <w:p w:rsidR="00C94DA5" w:rsidRDefault="00C94DA5" w:rsidP="00C94DA5">
      <w:r>
        <w:t>CREATE TABLE IF NOT EXISTS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`veiculo` (</w:t>
      </w:r>
    </w:p>
    <w:p w:rsidR="00C94DA5" w:rsidRDefault="00C94DA5" w:rsidP="00C94DA5">
      <w:r>
        <w:t xml:space="preserve">  `Id` </w:t>
      </w:r>
      <w:proofErr w:type="gramStart"/>
      <w:r>
        <w:t>INT(</w:t>
      </w:r>
      <w:proofErr w:type="gramEnd"/>
      <w:r>
        <w:t>11) NOT NULL AUTO_INCREMENT,</w:t>
      </w:r>
    </w:p>
    <w:p w:rsidR="00C94DA5" w:rsidRDefault="00C94DA5" w:rsidP="00C94DA5">
      <w:r>
        <w:t xml:space="preserve">  `</w:t>
      </w:r>
      <w:proofErr w:type="spellStart"/>
      <w:proofErr w:type="gramStart"/>
      <w:r>
        <w:t>IdPessoa</w:t>
      </w:r>
      <w:proofErr w:type="spellEnd"/>
      <w:proofErr w:type="gramEnd"/>
      <w:r>
        <w:t>` INT(11) NULL DEFAULT NULL,</w:t>
      </w:r>
    </w:p>
    <w:p w:rsidR="00C94DA5" w:rsidRDefault="00C94DA5" w:rsidP="00C94DA5">
      <w:r>
        <w:t xml:space="preserve">  `Placa` </w:t>
      </w:r>
      <w:proofErr w:type="gramStart"/>
      <w:r>
        <w:t>CHAR(</w:t>
      </w:r>
      <w:proofErr w:type="gramEnd"/>
      <w:r>
        <w:t>7) NOT NULL,</w:t>
      </w:r>
    </w:p>
    <w:p w:rsidR="00C94DA5" w:rsidRDefault="00C94DA5" w:rsidP="00C94DA5">
      <w:r>
        <w:t xml:space="preserve">  `</w:t>
      </w:r>
      <w:proofErr w:type="spellStart"/>
      <w:proofErr w:type="gramStart"/>
      <w:r>
        <w:t>IdModelo</w:t>
      </w:r>
      <w:proofErr w:type="spellEnd"/>
      <w:proofErr w:type="gramEnd"/>
      <w:r>
        <w:t>` INT(11) NOT NULL,</w:t>
      </w:r>
    </w:p>
    <w:p w:rsidR="00C94DA5" w:rsidRDefault="00C94DA5" w:rsidP="00C94DA5">
      <w:r>
        <w:t xml:space="preserve">  `</w:t>
      </w:r>
      <w:proofErr w:type="spellStart"/>
      <w:proofErr w:type="gramStart"/>
      <w:r>
        <w:t>IdCor</w:t>
      </w:r>
      <w:proofErr w:type="spellEnd"/>
      <w:proofErr w:type="gramEnd"/>
      <w:r>
        <w:t>` INT(11) NOT NULL,</w:t>
      </w:r>
    </w:p>
    <w:p w:rsidR="00C94DA5" w:rsidRDefault="00C94DA5" w:rsidP="00C94DA5">
      <w:r>
        <w:t xml:space="preserve">  `</w:t>
      </w:r>
      <w:proofErr w:type="spellStart"/>
      <w:proofErr w:type="gramStart"/>
      <w:r>
        <w:t>AnoFabricacao</w:t>
      </w:r>
      <w:proofErr w:type="spellEnd"/>
      <w:proofErr w:type="gramEnd"/>
      <w:r>
        <w:t>` INT(11) NOT NULL,</w:t>
      </w:r>
    </w:p>
    <w:p w:rsidR="00C94DA5" w:rsidRDefault="00C94DA5" w:rsidP="00C94DA5">
      <w:r>
        <w:t xml:space="preserve">  `</w:t>
      </w:r>
      <w:proofErr w:type="spellStart"/>
      <w:proofErr w:type="gramStart"/>
      <w:r>
        <w:t>AnoModelo</w:t>
      </w:r>
      <w:proofErr w:type="spellEnd"/>
      <w:proofErr w:type="gramEnd"/>
      <w:r>
        <w:t>` INT(11) NOT NULL,</w:t>
      </w:r>
    </w:p>
    <w:p w:rsidR="00C94DA5" w:rsidRDefault="00C94DA5" w:rsidP="00C94DA5">
      <w:r>
        <w:t xml:space="preserve">  `Ativo` </w:t>
      </w:r>
      <w:proofErr w:type="gramStart"/>
      <w:r>
        <w:t>TINYINT(</w:t>
      </w:r>
      <w:proofErr w:type="gramEnd"/>
      <w:r>
        <w:t>1) NOT NULL,</w:t>
      </w:r>
    </w:p>
    <w:p w:rsidR="00C94DA5" w:rsidRDefault="00C94DA5" w:rsidP="00C94DA5">
      <w:r>
        <w:t xml:space="preserve">  PRIMARY KEY (`</w:t>
      </w:r>
      <w:proofErr w:type="gramStart"/>
      <w:r>
        <w:t>Id`</w:t>
      </w:r>
      <w:proofErr w:type="gramEnd"/>
      <w:r>
        <w:t>),</w:t>
      </w:r>
    </w:p>
    <w:p w:rsidR="00C94DA5" w:rsidRDefault="00C94DA5" w:rsidP="00C94DA5">
      <w:r>
        <w:t xml:space="preserve">  INDEX `</w:t>
      </w:r>
      <w:proofErr w:type="spellStart"/>
      <w:proofErr w:type="gramStart"/>
      <w:r>
        <w:t>FK_ClientePessoa</w:t>
      </w:r>
      <w:proofErr w:type="spellEnd"/>
      <w:proofErr w:type="gramEnd"/>
      <w:r>
        <w:t>` (`</w:t>
      </w:r>
      <w:proofErr w:type="spellStart"/>
      <w:r>
        <w:t>IdPessoa</w:t>
      </w:r>
      <w:proofErr w:type="spellEnd"/>
      <w:r>
        <w:t>` ASC),</w:t>
      </w:r>
    </w:p>
    <w:p w:rsidR="00C94DA5" w:rsidRDefault="00C94DA5" w:rsidP="00C94DA5">
      <w:r>
        <w:t xml:space="preserve">  INDEX `</w:t>
      </w:r>
      <w:proofErr w:type="spellStart"/>
      <w:r>
        <w:t>veiculo_modelo</w:t>
      </w:r>
      <w:proofErr w:type="spellEnd"/>
      <w:r>
        <w:t>` (`</w:t>
      </w:r>
      <w:proofErr w:type="spellStart"/>
      <w:proofErr w:type="gramStart"/>
      <w:r>
        <w:t>IdModelo</w:t>
      </w:r>
      <w:proofErr w:type="spellEnd"/>
      <w:proofErr w:type="gramEnd"/>
      <w:r>
        <w:t>` ASC),</w:t>
      </w:r>
    </w:p>
    <w:p w:rsidR="00C94DA5" w:rsidRDefault="00C94DA5" w:rsidP="00C94DA5">
      <w:r>
        <w:t xml:space="preserve">  INDEX `</w:t>
      </w:r>
      <w:proofErr w:type="spellStart"/>
      <w:r>
        <w:t>veiculo_cor</w:t>
      </w:r>
      <w:proofErr w:type="spellEnd"/>
      <w:r>
        <w:t>` (`</w:t>
      </w:r>
      <w:proofErr w:type="spellStart"/>
      <w:proofErr w:type="gramStart"/>
      <w:r>
        <w:t>IdCor</w:t>
      </w:r>
      <w:proofErr w:type="spellEnd"/>
      <w:proofErr w:type="gramEnd"/>
      <w:r>
        <w:t>` ASC),</w:t>
      </w:r>
    </w:p>
    <w:p w:rsidR="00C94DA5" w:rsidRDefault="00C94DA5" w:rsidP="00C94DA5">
      <w:r>
        <w:t xml:space="preserve">  </w:t>
      </w:r>
      <w:proofErr w:type="gramStart"/>
      <w:r>
        <w:t>CONSTRAINT `</w:t>
      </w:r>
      <w:proofErr w:type="spellStart"/>
      <w:r>
        <w:t>veiculo_cor</w:t>
      </w:r>
      <w:proofErr w:type="spellEnd"/>
      <w:proofErr w:type="gramEnd"/>
      <w:r>
        <w:t>`</w:t>
      </w:r>
    </w:p>
    <w:p w:rsidR="00C94DA5" w:rsidRDefault="00C94DA5" w:rsidP="00C94DA5">
      <w:r>
        <w:t xml:space="preserve">    FOREIGN KEY (`</w:t>
      </w:r>
      <w:proofErr w:type="spellStart"/>
      <w:proofErr w:type="gramStart"/>
      <w:r>
        <w:t>IdCor</w:t>
      </w:r>
      <w:proofErr w:type="spellEnd"/>
      <w:proofErr w:type="gramEnd"/>
      <w:r>
        <w:t>`)</w:t>
      </w:r>
    </w:p>
    <w:p w:rsidR="00C94DA5" w:rsidRDefault="00C94DA5" w:rsidP="00C94DA5">
      <w:r>
        <w:t xml:space="preserve">    REFERENCES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`cor` (`Id`),</w:t>
      </w:r>
    </w:p>
    <w:p w:rsidR="00C94DA5" w:rsidRDefault="00C94DA5" w:rsidP="00C94DA5">
      <w:r>
        <w:t xml:space="preserve">  </w:t>
      </w:r>
      <w:proofErr w:type="gramStart"/>
      <w:r>
        <w:t>CONSTRAINT `</w:t>
      </w:r>
      <w:proofErr w:type="spellStart"/>
      <w:r>
        <w:t>veiculo_modelo</w:t>
      </w:r>
      <w:proofErr w:type="spellEnd"/>
      <w:proofErr w:type="gramEnd"/>
      <w:r>
        <w:t>`</w:t>
      </w:r>
    </w:p>
    <w:p w:rsidR="00C94DA5" w:rsidRDefault="00C94DA5" w:rsidP="00C94DA5">
      <w:r>
        <w:t xml:space="preserve">    FOREIGN KEY (`</w:t>
      </w:r>
      <w:proofErr w:type="spellStart"/>
      <w:proofErr w:type="gramStart"/>
      <w:r>
        <w:t>IdModelo</w:t>
      </w:r>
      <w:proofErr w:type="spellEnd"/>
      <w:proofErr w:type="gramEnd"/>
      <w:r>
        <w:t>`)</w:t>
      </w:r>
    </w:p>
    <w:p w:rsidR="00C94DA5" w:rsidRDefault="00C94DA5" w:rsidP="00C94DA5">
      <w:r>
        <w:t xml:space="preserve">    REFERENCES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`modelo` (`Id`),</w:t>
      </w:r>
    </w:p>
    <w:p w:rsidR="00C94DA5" w:rsidRDefault="00C94DA5" w:rsidP="00C94DA5">
      <w:r>
        <w:lastRenderedPageBreak/>
        <w:t xml:space="preserve">  </w:t>
      </w:r>
      <w:proofErr w:type="gramStart"/>
      <w:r>
        <w:t>CONSTRAINT `</w:t>
      </w:r>
      <w:proofErr w:type="spellStart"/>
      <w:r>
        <w:t>veiculo_pessoa</w:t>
      </w:r>
      <w:proofErr w:type="spellEnd"/>
      <w:proofErr w:type="gramEnd"/>
      <w:r>
        <w:t>`</w:t>
      </w:r>
    </w:p>
    <w:p w:rsidR="00C94DA5" w:rsidRDefault="00C94DA5" w:rsidP="00C94DA5">
      <w:r>
        <w:t xml:space="preserve">    FOREIGN KEY (`</w:t>
      </w:r>
      <w:proofErr w:type="spellStart"/>
      <w:proofErr w:type="gramStart"/>
      <w:r>
        <w:t>IdPessoa</w:t>
      </w:r>
      <w:proofErr w:type="spellEnd"/>
      <w:proofErr w:type="gramEnd"/>
      <w:r>
        <w:t>`)</w:t>
      </w:r>
    </w:p>
    <w:p w:rsidR="00C94DA5" w:rsidRDefault="00C94DA5" w:rsidP="00C94DA5">
      <w:r>
        <w:t xml:space="preserve">    REFERENCES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`pessoa` (`Id`))</w:t>
      </w:r>
    </w:p>
    <w:p w:rsidR="00C94DA5" w:rsidRDefault="00C94DA5" w:rsidP="00C94DA5">
      <w:r>
        <w:t xml:space="preserve">ENGINE = </w:t>
      </w:r>
      <w:proofErr w:type="spellStart"/>
      <w:proofErr w:type="gramStart"/>
      <w:r>
        <w:t>InnoDB</w:t>
      </w:r>
      <w:proofErr w:type="spellEnd"/>
      <w:proofErr w:type="gramEnd"/>
    </w:p>
    <w:p w:rsidR="00C94DA5" w:rsidRDefault="00C94DA5" w:rsidP="00C94DA5">
      <w:r>
        <w:t>AUTO_INCREMENT = 2</w:t>
      </w:r>
    </w:p>
    <w:p w:rsidR="00C94DA5" w:rsidRDefault="00C94DA5" w:rsidP="00C94DA5">
      <w:r>
        <w:t>DEFAULT CHARACTER SET = utf8</w:t>
      </w:r>
    </w:p>
    <w:p w:rsidR="00C94DA5" w:rsidRDefault="00C94DA5" w:rsidP="00C94DA5">
      <w:r>
        <w:t>ROW_FORMAT = COMPACT;</w:t>
      </w:r>
    </w:p>
    <w:p w:rsidR="00C94DA5" w:rsidRDefault="00C94DA5" w:rsidP="00C94DA5"/>
    <w:p w:rsidR="00C94DA5" w:rsidRDefault="00C94DA5" w:rsidP="00C94DA5"/>
    <w:p w:rsidR="00C94DA5" w:rsidRDefault="00C94DA5" w:rsidP="00C94DA5">
      <w:r>
        <w:t>-- -----------------------------------------------------</w:t>
      </w:r>
    </w:p>
    <w:p w:rsidR="00C94DA5" w:rsidRDefault="00C94DA5" w:rsidP="00C94DA5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</w:t>
      </w:r>
      <w:proofErr w:type="spellStart"/>
      <w:r>
        <w:t>orcamento</w:t>
      </w:r>
      <w:proofErr w:type="spellEnd"/>
      <w:r>
        <w:t>`</w:t>
      </w:r>
    </w:p>
    <w:p w:rsidR="00C94DA5" w:rsidRDefault="00C94DA5" w:rsidP="00C94DA5">
      <w:r>
        <w:t>-- -----------------------------------------------------</w:t>
      </w:r>
    </w:p>
    <w:p w:rsidR="00C94DA5" w:rsidRDefault="00C94DA5" w:rsidP="00C94DA5">
      <w:r>
        <w:t>CREATE TABLE IF NOT EXISTS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</w:t>
      </w:r>
      <w:proofErr w:type="spellStart"/>
      <w:r>
        <w:t>orcamento</w:t>
      </w:r>
      <w:proofErr w:type="spellEnd"/>
      <w:r>
        <w:t>` (</w:t>
      </w:r>
    </w:p>
    <w:p w:rsidR="00C94DA5" w:rsidRDefault="00C94DA5" w:rsidP="00C94DA5">
      <w:r>
        <w:t xml:space="preserve">  `Id` </w:t>
      </w:r>
      <w:proofErr w:type="gramStart"/>
      <w:r>
        <w:t>INT(</w:t>
      </w:r>
      <w:proofErr w:type="gramEnd"/>
      <w:r>
        <w:t>11) NOT NULL AUTO_INCREMENT,</w:t>
      </w:r>
    </w:p>
    <w:p w:rsidR="00C94DA5" w:rsidRDefault="00C94DA5" w:rsidP="00C94DA5">
      <w:r>
        <w:t xml:space="preserve">  `Ano` </w:t>
      </w:r>
      <w:proofErr w:type="gramStart"/>
      <w:r>
        <w:t>INT(</w:t>
      </w:r>
      <w:proofErr w:type="gramEnd"/>
      <w:r>
        <w:t>11) NOT NULL,</w:t>
      </w:r>
    </w:p>
    <w:p w:rsidR="00C94DA5" w:rsidRDefault="00C94DA5" w:rsidP="00C94DA5">
      <w:r>
        <w:t xml:space="preserve">  `Numero` </w:t>
      </w:r>
      <w:proofErr w:type="gramStart"/>
      <w:r>
        <w:t>INT(</w:t>
      </w:r>
      <w:proofErr w:type="gramEnd"/>
      <w:r>
        <w:t>11) NOT NULL DEFAULT '0',</w:t>
      </w:r>
    </w:p>
    <w:p w:rsidR="00C94DA5" w:rsidRDefault="00C94DA5" w:rsidP="00C94DA5">
      <w:r>
        <w:t xml:space="preserve">  `</w:t>
      </w:r>
      <w:proofErr w:type="spellStart"/>
      <w:proofErr w:type="gramStart"/>
      <w:r>
        <w:t>DataCadastro</w:t>
      </w:r>
      <w:proofErr w:type="spellEnd"/>
      <w:proofErr w:type="gramEnd"/>
      <w:r>
        <w:t>` DATETIME NOT NULL,</w:t>
      </w:r>
    </w:p>
    <w:p w:rsidR="00C94DA5" w:rsidRDefault="00C94DA5" w:rsidP="00C94DA5">
      <w:r>
        <w:t xml:space="preserve">  `</w:t>
      </w:r>
      <w:proofErr w:type="spellStart"/>
      <w:proofErr w:type="gramStart"/>
      <w:r>
        <w:t>IdFuncionarioCadastro</w:t>
      </w:r>
      <w:proofErr w:type="spellEnd"/>
      <w:proofErr w:type="gramEnd"/>
      <w:r>
        <w:t>` INT(11) NULL DEFAULT '0',</w:t>
      </w:r>
    </w:p>
    <w:p w:rsidR="00C94DA5" w:rsidRDefault="00C94DA5" w:rsidP="00C94DA5">
      <w:r>
        <w:t xml:space="preserve">  `</w:t>
      </w:r>
      <w:proofErr w:type="spellStart"/>
      <w:proofErr w:type="gramStart"/>
      <w:r>
        <w:t>IdCliente</w:t>
      </w:r>
      <w:proofErr w:type="spellEnd"/>
      <w:proofErr w:type="gramEnd"/>
      <w:r>
        <w:t>` INT(11) NOT NULL DEFAULT '0',</w:t>
      </w:r>
    </w:p>
    <w:p w:rsidR="00C94DA5" w:rsidRDefault="00C94DA5" w:rsidP="00C94DA5">
      <w:r>
        <w:t xml:space="preserve">  `</w:t>
      </w:r>
      <w:proofErr w:type="spellStart"/>
      <w:proofErr w:type="gramStart"/>
      <w:r>
        <w:t>IdVeiculo</w:t>
      </w:r>
      <w:proofErr w:type="spellEnd"/>
      <w:proofErr w:type="gramEnd"/>
      <w:r>
        <w:t>` INT(11) NOT NULL DEFAULT '0',</w:t>
      </w:r>
    </w:p>
    <w:p w:rsidR="00C94DA5" w:rsidRDefault="00C94DA5" w:rsidP="00C94DA5">
      <w:r>
        <w:t xml:space="preserve">  </w:t>
      </w:r>
      <w:proofErr w:type="gramStart"/>
      <w:r>
        <w:t>`</w:t>
      </w:r>
      <w:proofErr w:type="spellStart"/>
      <w:r>
        <w:t>Situacao</w:t>
      </w:r>
      <w:proofErr w:type="spellEnd"/>
      <w:proofErr w:type="gramEnd"/>
      <w:r>
        <w:t>` CHAR(1) NOT NULL,</w:t>
      </w:r>
    </w:p>
    <w:p w:rsidR="00C94DA5" w:rsidRDefault="00C94DA5" w:rsidP="00C94DA5">
      <w:r>
        <w:t xml:space="preserve">  `</w:t>
      </w:r>
      <w:proofErr w:type="spellStart"/>
      <w:proofErr w:type="gramStart"/>
      <w:r>
        <w:t>IdSeguradora</w:t>
      </w:r>
      <w:proofErr w:type="spellEnd"/>
      <w:proofErr w:type="gramEnd"/>
      <w:r>
        <w:t>` INT(11) NULL DEFAULT NULL,</w:t>
      </w:r>
    </w:p>
    <w:p w:rsidR="00C94DA5" w:rsidRDefault="00C94DA5" w:rsidP="00C94DA5">
      <w:r>
        <w:t xml:space="preserve">  `Terceiro` </w:t>
      </w:r>
      <w:proofErr w:type="gramStart"/>
      <w:r>
        <w:t>TINYINT(</w:t>
      </w:r>
      <w:proofErr w:type="gramEnd"/>
      <w:r>
        <w:t>1) NOT NULL,</w:t>
      </w:r>
    </w:p>
    <w:p w:rsidR="00C94DA5" w:rsidRDefault="00C94DA5" w:rsidP="00C94DA5">
      <w:r>
        <w:t xml:space="preserve">  `</w:t>
      </w:r>
      <w:proofErr w:type="spellStart"/>
      <w:r>
        <w:t>Obs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200) NULL DEFAULT NULL,</w:t>
      </w:r>
    </w:p>
    <w:p w:rsidR="00C94DA5" w:rsidRDefault="00C94DA5" w:rsidP="00C94DA5">
      <w:r>
        <w:t xml:space="preserve">  `</w:t>
      </w:r>
      <w:proofErr w:type="spellStart"/>
      <w:proofErr w:type="gramStart"/>
      <w:r>
        <w:t>ValorPecas</w:t>
      </w:r>
      <w:proofErr w:type="spellEnd"/>
      <w:proofErr w:type="gramEnd"/>
      <w:r>
        <w:t>` DOUBLE(10,2) NULL DEFAULT NULL,</w:t>
      </w:r>
    </w:p>
    <w:p w:rsidR="00C94DA5" w:rsidRDefault="00C94DA5" w:rsidP="00C94DA5">
      <w:r>
        <w:t xml:space="preserve">  `</w:t>
      </w:r>
      <w:proofErr w:type="spellStart"/>
      <w:proofErr w:type="gramStart"/>
      <w:r>
        <w:t>ValorAdicional</w:t>
      </w:r>
      <w:proofErr w:type="spellEnd"/>
      <w:proofErr w:type="gramEnd"/>
      <w:r>
        <w:t>` DOUBLE(8,2) NULL DEFAULT NULL,</w:t>
      </w:r>
    </w:p>
    <w:p w:rsidR="00C94DA5" w:rsidRDefault="00C94DA5" w:rsidP="00C94DA5">
      <w:r>
        <w:t xml:space="preserve">  `</w:t>
      </w:r>
      <w:proofErr w:type="spellStart"/>
      <w:proofErr w:type="gramStart"/>
      <w:r>
        <w:t>ValorDesconto</w:t>
      </w:r>
      <w:proofErr w:type="spellEnd"/>
      <w:proofErr w:type="gramEnd"/>
      <w:r>
        <w:t>` DOUBLE(8,2) NULL DEFAULT NULL,</w:t>
      </w:r>
    </w:p>
    <w:p w:rsidR="00C94DA5" w:rsidRDefault="00C94DA5" w:rsidP="00C94DA5">
      <w:r>
        <w:t xml:space="preserve">  `</w:t>
      </w:r>
      <w:proofErr w:type="spellStart"/>
      <w:proofErr w:type="gramStart"/>
      <w:r>
        <w:t>ValorTotal</w:t>
      </w:r>
      <w:proofErr w:type="spellEnd"/>
      <w:proofErr w:type="gramEnd"/>
      <w:r>
        <w:t>` DOUBLE(10,2) NULL DEFAULT NULL,</w:t>
      </w:r>
    </w:p>
    <w:p w:rsidR="00C94DA5" w:rsidRDefault="00C94DA5" w:rsidP="00C94DA5">
      <w:r>
        <w:t xml:space="preserve">  `</w:t>
      </w:r>
      <w:proofErr w:type="spellStart"/>
      <w:proofErr w:type="gramStart"/>
      <w:r>
        <w:t>DataCancelamento</w:t>
      </w:r>
      <w:proofErr w:type="spellEnd"/>
      <w:proofErr w:type="gramEnd"/>
      <w:r>
        <w:t>` DATETIME NULL DEFAULT NULL,</w:t>
      </w:r>
    </w:p>
    <w:p w:rsidR="00C94DA5" w:rsidRDefault="00C94DA5" w:rsidP="00C94DA5">
      <w:r>
        <w:t xml:space="preserve">  `</w:t>
      </w:r>
      <w:proofErr w:type="spellStart"/>
      <w:proofErr w:type="gramStart"/>
      <w:r>
        <w:t>MotivoCancelamento</w:t>
      </w:r>
      <w:proofErr w:type="spellEnd"/>
      <w:proofErr w:type="gramEnd"/>
      <w:r>
        <w:t>` VARCHAR(250) NULL DEFAULT NULL,</w:t>
      </w:r>
    </w:p>
    <w:p w:rsidR="00C94DA5" w:rsidRDefault="00C94DA5" w:rsidP="00C94DA5">
      <w:r>
        <w:t xml:space="preserve">  `</w:t>
      </w:r>
      <w:proofErr w:type="spellStart"/>
      <w:proofErr w:type="gramStart"/>
      <w:r>
        <w:t>IdFuncCancelamento</w:t>
      </w:r>
      <w:proofErr w:type="spellEnd"/>
      <w:proofErr w:type="gramEnd"/>
      <w:r>
        <w:t>` INT(11) NULL DEFAULT NULL,</w:t>
      </w:r>
    </w:p>
    <w:p w:rsidR="00C94DA5" w:rsidRDefault="00C94DA5" w:rsidP="00C94DA5">
      <w:r>
        <w:t xml:space="preserve">  `</w:t>
      </w:r>
      <w:proofErr w:type="spellStart"/>
      <w:proofErr w:type="gramStart"/>
      <w:r>
        <w:t>IdOrdemServico</w:t>
      </w:r>
      <w:proofErr w:type="spellEnd"/>
      <w:proofErr w:type="gramEnd"/>
      <w:r>
        <w:t>` INT(11) NULL DEFAULT NULL,</w:t>
      </w:r>
    </w:p>
    <w:p w:rsidR="00C94DA5" w:rsidRDefault="00C94DA5" w:rsidP="00C94DA5">
      <w:r>
        <w:t xml:space="preserve">  PRIMARY KEY (`</w:t>
      </w:r>
      <w:proofErr w:type="gramStart"/>
      <w:r>
        <w:t>Id`</w:t>
      </w:r>
      <w:proofErr w:type="gramEnd"/>
      <w:r>
        <w:t>),</w:t>
      </w:r>
    </w:p>
    <w:p w:rsidR="00C94DA5" w:rsidRDefault="00C94DA5" w:rsidP="00C94DA5">
      <w:r>
        <w:t xml:space="preserve">  INDEX `</w:t>
      </w:r>
      <w:proofErr w:type="spellStart"/>
      <w:proofErr w:type="gramStart"/>
      <w:r>
        <w:t>FK_orcamento_cliente</w:t>
      </w:r>
      <w:proofErr w:type="spellEnd"/>
      <w:proofErr w:type="gramEnd"/>
      <w:r>
        <w:t>` (`</w:t>
      </w:r>
      <w:proofErr w:type="spellStart"/>
      <w:r>
        <w:t>IdCliente</w:t>
      </w:r>
      <w:proofErr w:type="spellEnd"/>
      <w:r>
        <w:t>` ASC),</w:t>
      </w:r>
    </w:p>
    <w:p w:rsidR="00C94DA5" w:rsidRDefault="00C94DA5" w:rsidP="00C94DA5">
      <w:r>
        <w:t xml:space="preserve">  INDEX `</w:t>
      </w:r>
      <w:proofErr w:type="spellStart"/>
      <w:proofErr w:type="gramStart"/>
      <w:r>
        <w:t>FK_orcamento_veiculo</w:t>
      </w:r>
      <w:proofErr w:type="spellEnd"/>
      <w:proofErr w:type="gramEnd"/>
      <w:r>
        <w:t>` (`</w:t>
      </w:r>
      <w:proofErr w:type="spellStart"/>
      <w:r>
        <w:t>IdVeiculo</w:t>
      </w:r>
      <w:proofErr w:type="spellEnd"/>
      <w:r>
        <w:t>` ASC),</w:t>
      </w:r>
    </w:p>
    <w:p w:rsidR="00C94DA5" w:rsidRDefault="00C94DA5" w:rsidP="00C94DA5">
      <w:r>
        <w:t xml:space="preserve">  INDEX `</w:t>
      </w:r>
      <w:proofErr w:type="gramStart"/>
      <w:r>
        <w:t>FK_orcamento_funcionario_2</w:t>
      </w:r>
      <w:proofErr w:type="gramEnd"/>
      <w:r>
        <w:t>` (`</w:t>
      </w:r>
      <w:proofErr w:type="spellStart"/>
      <w:r>
        <w:t>IdFuncCancelamento</w:t>
      </w:r>
      <w:proofErr w:type="spellEnd"/>
      <w:r>
        <w:t>` ASC),</w:t>
      </w:r>
    </w:p>
    <w:p w:rsidR="00C94DA5" w:rsidRDefault="00C94DA5" w:rsidP="00C94DA5">
      <w:r>
        <w:t xml:space="preserve">  INDEX `</w:t>
      </w:r>
      <w:proofErr w:type="spellStart"/>
      <w:proofErr w:type="gramStart"/>
      <w:r>
        <w:t>FK_orcamento_seguradora</w:t>
      </w:r>
      <w:proofErr w:type="spellEnd"/>
      <w:proofErr w:type="gramEnd"/>
      <w:r>
        <w:t>` (`</w:t>
      </w:r>
      <w:proofErr w:type="spellStart"/>
      <w:r>
        <w:t>IdSeguradora</w:t>
      </w:r>
      <w:proofErr w:type="spellEnd"/>
      <w:r>
        <w:t>` ASC),</w:t>
      </w:r>
    </w:p>
    <w:p w:rsidR="00C94DA5" w:rsidRDefault="00C94DA5" w:rsidP="00C94DA5">
      <w:r>
        <w:t xml:space="preserve">  INDEX `</w:t>
      </w:r>
      <w:proofErr w:type="spellStart"/>
      <w:proofErr w:type="gramStart"/>
      <w:r>
        <w:t>FK_orcamento_funcionario</w:t>
      </w:r>
      <w:proofErr w:type="spellEnd"/>
      <w:proofErr w:type="gramEnd"/>
      <w:r>
        <w:t>` (`</w:t>
      </w:r>
      <w:proofErr w:type="spellStart"/>
      <w:r>
        <w:t>IdFuncionarioCadastro</w:t>
      </w:r>
      <w:proofErr w:type="spellEnd"/>
      <w:r>
        <w:t>` ASC),</w:t>
      </w:r>
    </w:p>
    <w:p w:rsidR="00C94DA5" w:rsidRDefault="00C94DA5" w:rsidP="00C94DA5">
      <w:r>
        <w:t xml:space="preserve">  INDEX `</w:t>
      </w:r>
      <w:proofErr w:type="spellStart"/>
      <w:proofErr w:type="gramStart"/>
      <w:r>
        <w:t>FK_orcamento_ordemservico</w:t>
      </w:r>
      <w:proofErr w:type="spellEnd"/>
      <w:proofErr w:type="gramEnd"/>
      <w:r>
        <w:t>` (`</w:t>
      </w:r>
      <w:proofErr w:type="spellStart"/>
      <w:r>
        <w:t>IdOrdemServico</w:t>
      </w:r>
      <w:proofErr w:type="spellEnd"/>
      <w:r>
        <w:t>` ASC),</w:t>
      </w:r>
    </w:p>
    <w:p w:rsidR="00C94DA5" w:rsidRDefault="00C94DA5" w:rsidP="00C94DA5">
      <w:r>
        <w:t xml:space="preserve">  CONSTRAINT `</w:t>
      </w:r>
      <w:proofErr w:type="spellStart"/>
      <w:proofErr w:type="gramStart"/>
      <w:r>
        <w:t>FK_orcamento_cliente</w:t>
      </w:r>
      <w:proofErr w:type="spellEnd"/>
      <w:proofErr w:type="gramEnd"/>
      <w:r>
        <w:t>`</w:t>
      </w:r>
    </w:p>
    <w:p w:rsidR="00C94DA5" w:rsidRDefault="00C94DA5" w:rsidP="00C94DA5">
      <w:r>
        <w:t xml:space="preserve">    FOREIGN KEY (`</w:t>
      </w:r>
      <w:proofErr w:type="spellStart"/>
      <w:proofErr w:type="gramStart"/>
      <w:r>
        <w:t>IdCliente</w:t>
      </w:r>
      <w:proofErr w:type="spellEnd"/>
      <w:proofErr w:type="gramEnd"/>
      <w:r>
        <w:t>`)</w:t>
      </w:r>
    </w:p>
    <w:p w:rsidR="00C94DA5" w:rsidRDefault="00C94DA5" w:rsidP="00C94DA5">
      <w:r>
        <w:t xml:space="preserve">    REFERENCES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`cliente` (`Id`),</w:t>
      </w:r>
    </w:p>
    <w:p w:rsidR="00C94DA5" w:rsidRDefault="00C94DA5" w:rsidP="00C94DA5">
      <w:r>
        <w:t xml:space="preserve">  CONSTRAINT `</w:t>
      </w:r>
      <w:proofErr w:type="spellStart"/>
      <w:proofErr w:type="gramStart"/>
      <w:r>
        <w:t>FK_orcamento_funcionario</w:t>
      </w:r>
      <w:proofErr w:type="spellEnd"/>
      <w:proofErr w:type="gramEnd"/>
      <w:r>
        <w:t>`</w:t>
      </w:r>
    </w:p>
    <w:p w:rsidR="00C94DA5" w:rsidRDefault="00C94DA5" w:rsidP="00C94DA5">
      <w:r>
        <w:t xml:space="preserve">    FOREIGN KEY (`</w:t>
      </w:r>
      <w:proofErr w:type="spellStart"/>
      <w:proofErr w:type="gramStart"/>
      <w:r>
        <w:t>IdFuncionarioCadastro</w:t>
      </w:r>
      <w:proofErr w:type="spellEnd"/>
      <w:proofErr w:type="gramEnd"/>
      <w:r>
        <w:t>`)</w:t>
      </w:r>
    </w:p>
    <w:p w:rsidR="00C94DA5" w:rsidRDefault="00C94DA5" w:rsidP="00C94DA5">
      <w:r>
        <w:t xml:space="preserve">    REFERENCES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</w:t>
      </w:r>
      <w:proofErr w:type="spellStart"/>
      <w:r>
        <w:t>funcionario</w:t>
      </w:r>
      <w:proofErr w:type="spellEnd"/>
      <w:r>
        <w:t>` (`Id`),</w:t>
      </w:r>
    </w:p>
    <w:p w:rsidR="00C94DA5" w:rsidRDefault="00C94DA5" w:rsidP="00C94DA5">
      <w:r>
        <w:t xml:space="preserve">  CONSTRAINT `</w:t>
      </w:r>
      <w:proofErr w:type="gramStart"/>
      <w:r>
        <w:t>FK_orcamento_funcionario_2</w:t>
      </w:r>
      <w:proofErr w:type="gramEnd"/>
      <w:r>
        <w:t>`</w:t>
      </w:r>
    </w:p>
    <w:p w:rsidR="00C94DA5" w:rsidRDefault="00C94DA5" w:rsidP="00C94DA5">
      <w:r>
        <w:t xml:space="preserve">    FOREIGN KEY (`</w:t>
      </w:r>
      <w:proofErr w:type="spellStart"/>
      <w:proofErr w:type="gramStart"/>
      <w:r>
        <w:t>IdFuncCancelamento</w:t>
      </w:r>
      <w:proofErr w:type="spellEnd"/>
      <w:proofErr w:type="gramEnd"/>
      <w:r>
        <w:t>`)</w:t>
      </w:r>
    </w:p>
    <w:p w:rsidR="00C94DA5" w:rsidRDefault="00C94DA5" w:rsidP="00C94DA5">
      <w:r>
        <w:t xml:space="preserve">    REFERENCES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</w:t>
      </w:r>
      <w:proofErr w:type="spellStart"/>
      <w:r>
        <w:t>funcionario</w:t>
      </w:r>
      <w:proofErr w:type="spellEnd"/>
      <w:r>
        <w:t>` (`Id`),</w:t>
      </w:r>
    </w:p>
    <w:p w:rsidR="00C94DA5" w:rsidRDefault="00C94DA5" w:rsidP="00C94DA5">
      <w:r>
        <w:t xml:space="preserve">  CONSTRAINT `</w:t>
      </w:r>
      <w:proofErr w:type="spellStart"/>
      <w:proofErr w:type="gramStart"/>
      <w:r>
        <w:t>FK_orcamento_ordemservico</w:t>
      </w:r>
      <w:proofErr w:type="spellEnd"/>
      <w:proofErr w:type="gramEnd"/>
      <w:r>
        <w:t>`</w:t>
      </w:r>
    </w:p>
    <w:p w:rsidR="00C94DA5" w:rsidRDefault="00C94DA5" w:rsidP="00C94DA5">
      <w:r>
        <w:t xml:space="preserve">    FOREIGN KEY (`</w:t>
      </w:r>
      <w:proofErr w:type="spellStart"/>
      <w:proofErr w:type="gramStart"/>
      <w:r>
        <w:t>IdOrdemServico</w:t>
      </w:r>
      <w:proofErr w:type="spellEnd"/>
      <w:proofErr w:type="gramEnd"/>
      <w:r>
        <w:t>`)</w:t>
      </w:r>
    </w:p>
    <w:p w:rsidR="00C94DA5" w:rsidRDefault="00C94DA5" w:rsidP="00C94DA5">
      <w:r>
        <w:t xml:space="preserve">    REFERENCES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</w:t>
      </w:r>
      <w:proofErr w:type="spellStart"/>
      <w:r>
        <w:t>ordemservico</w:t>
      </w:r>
      <w:proofErr w:type="spellEnd"/>
      <w:r>
        <w:t>` (`Id`),</w:t>
      </w:r>
    </w:p>
    <w:p w:rsidR="00C94DA5" w:rsidRDefault="00C94DA5" w:rsidP="00C94DA5">
      <w:r>
        <w:t xml:space="preserve">  CONSTRAINT `</w:t>
      </w:r>
      <w:proofErr w:type="spellStart"/>
      <w:proofErr w:type="gramStart"/>
      <w:r>
        <w:t>FK_orcamento_seguradora</w:t>
      </w:r>
      <w:proofErr w:type="spellEnd"/>
      <w:proofErr w:type="gramEnd"/>
      <w:r>
        <w:t>`</w:t>
      </w:r>
    </w:p>
    <w:p w:rsidR="00C94DA5" w:rsidRDefault="00C94DA5" w:rsidP="00C94DA5">
      <w:r>
        <w:t xml:space="preserve">    FOREIGN KEY (`</w:t>
      </w:r>
      <w:proofErr w:type="spellStart"/>
      <w:proofErr w:type="gramStart"/>
      <w:r>
        <w:t>IdSeguradora</w:t>
      </w:r>
      <w:proofErr w:type="spellEnd"/>
      <w:proofErr w:type="gramEnd"/>
      <w:r>
        <w:t>`)</w:t>
      </w:r>
    </w:p>
    <w:p w:rsidR="00C94DA5" w:rsidRDefault="00C94DA5" w:rsidP="00C94DA5">
      <w:r>
        <w:lastRenderedPageBreak/>
        <w:t xml:space="preserve">    REFERENCES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`seguradora` (`Id`),</w:t>
      </w:r>
    </w:p>
    <w:p w:rsidR="00C94DA5" w:rsidRDefault="00C94DA5" w:rsidP="00C94DA5">
      <w:r>
        <w:t xml:space="preserve">  CONSTRAINT `</w:t>
      </w:r>
      <w:proofErr w:type="spellStart"/>
      <w:proofErr w:type="gramStart"/>
      <w:r>
        <w:t>FK_orcamento_veiculo</w:t>
      </w:r>
      <w:proofErr w:type="spellEnd"/>
      <w:proofErr w:type="gramEnd"/>
      <w:r>
        <w:t>`</w:t>
      </w:r>
    </w:p>
    <w:p w:rsidR="00C94DA5" w:rsidRDefault="00C94DA5" w:rsidP="00C94DA5">
      <w:r>
        <w:t xml:space="preserve">    FOREIGN KEY (`</w:t>
      </w:r>
      <w:proofErr w:type="spellStart"/>
      <w:proofErr w:type="gramStart"/>
      <w:r>
        <w:t>IdVeiculo</w:t>
      </w:r>
      <w:proofErr w:type="spellEnd"/>
      <w:proofErr w:type="gramEnd"/>
      <w:r>
        <w:t>`)</w:t>
      </w:r>
    </w:p>
    <w:p w:rsidR="00C94DA5" w:rsidRDefault="00C94DA5" w:rsidP="00C94DA5">
      <w:r>
        <w:t xml:space="preserve">    REFERENCES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`veiculo` (`Id`))</w:t>
      </w:r>
    </w:p>
    <w:p w:rsidR="00C94DA5" w:rsidRDefault="00C94DA5" w:rsidP="00C94DA5">
      <w:r>
        <w:t xml:space="preserve">ENGINE = </w:t>
      </w:r>
      <w:proofErr w:type="spellStart"/>
      <w:proofErr w:type="gramStart"/>
      <w:r>
        <w:t>InnoDB</w:t>
      </w:r>
      <w:proofErr w:type="spellEnd"/>
      <w:proofErr w:type="gramEnd"/>
    </w:p>
    <w:p w:rsidR="00C94DA5" w:rsidRDefault="00C94DA5" w:rsidP="00C94DA5">
      <w:r>
        <w:t>AUTO_INCREMENT = 8</w:t>
      </w:r>
    </w:p>
    <w:p w:rsidR="00C94DA5" w:rsidRDefault="00C94DA5" w:rsidP="00C94DA5">
      <w:r>
        <w:t>DEFAULT CHARACTER SET = utf8;</w:t>
      </w:r>
    </w:p>
    <w:p w:rsidR="00C94DA5" w:rsidRDefault="00C94DA5" w:rsidP="00C94DA5"/>
    <w:p w:rsidR="00C94DA5" w:rsidRDefault="00C94DA5" w:rsidP="00C94DA5"/>
    <w:p w:rsidR="00C94DA5" w:rsidRDefault="00C94DA5" w:rsidP="00C94DA5">
      <w:r>
        <w:t>-- -----------------------------------------------------</w:t>
      </w:r>
    </w:p>
    <w:p w:rsidR="00C94DA5" w:rsidRDefault="00C94DA5" w:rsidP="00C94DA5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</w:t>
      </w:r>
      <w:proofErr w:type="spellStart"/>
      <w:r>
        <w:t>orcamento_anexo</w:t>
      </w:r>
      <w:proofErr w:type="spellEnd"/>
      <w:r>
        <w:t>`</w:t>
      </w:r>
    </w:p>
    <w:p w:rsidR="00C94DA5" w:rsidRDefault="00C94DA5" w:rsidP="00C94DA5">
      <w:r>
        <w:t>-- -----------------------------------------------------</w:t>
      </w:r>
    </w:p>
    <w:p w:rsidR="00C94DA5" w:rsidRDefault="00C94DA5" w:rsidP="00C94DA5">
      <w:r>
        <w:t>CREATE TABLE IF NOT EXISTS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</w:t>
      </w:r>
      <w:proofErr w:type="spellStart"/>
      <w:r>
        <w:t>orcamento_anexo</w:t>
      </w:r>
      <w:proofErr w:type="spellEnd"/>
      <w:r>
        <w:t>` (</w:t>
      </w:r>
    </w:p>
    <w:p w:rsidR="00C94DA5" w:rsidRDefault="00C94DA5" w:rsidP="00C94DA5">
      <w:r>
        <w:t xml:space="preserve">  `Id` </w:t>
      </w:r>
      <w:proofErr w:type="gramStart"/>
      <w:r>
        <w:t>INT(</w:t>
      </w:r>
      <w:proofErr w:type="gramEnd"/>
      <w:r>
        <w:t>11) NOT NULL AUTO_INCREMENT,</w:t>
      </w:r>
    </w:p>
    <w:p w:rsidR="00C94DA5" w:rsidRDefault="00C94DA5" w:rsidP="00C94DA5">
      <w:r>
        <w:t xml:space="preserve">  `</w:t>
      </w:r>
      <w:proofErr w:type="spellStart"/>
      <w:proofErr w:type="gramStart"/>
      <w:r>
        <w:t>IdOrcamento</w:t>
      </w:r>
      <w:proofErr w:type="spellEnd"/>
      <w:proofErr w:type="gramEnd"/>
      <w:r>
        <w:t>` INT(11) NOT NULL,</w:t>
      </w:r>
    </w:p>
    <w:p w:rsidR="00C94DA5" w:rsidRDefault="00C94DA5" w:rsidP="00C94DA5">
      <w:r>
        <w:t xml:space="preserve">  `</w:t>
      </w:r>
      <w:proofErr w:type="spellStart"/>
      <w:proofErr w:type="gramStart"/>
      <w:r>
        <w:t>NomeArquivo</w:t>
      </w:r>
      <w:proofErr w:type="spellEnd"/>
      <w:proofErr w:type="gramEnd"/>
      <w:r>
        <w:t>` VARCHAR(250) NOT NULL,</w:t>
      </w:r>
    </w:p>
    <w:p w:rsidR="00C94DA5" w:rsidRDefault="00C94DA5" w:rsidP="00C94DA5">
      <w:r>
        <w:t xml:space="preserve">  </w:t>
      </w:r>
      <w:proofErr w:type="gramStart"/>
      <w:r>
        <w:t>`Imagem</w:t>
      </w:r>
      <w:proofErr w:type="gramEnd"/>
      <w:r>
        <w:t>` MEDIUMBLOB NOT NULL,</w:t>
      </w:r>
    </w:p>
    <w:p w:rsidR="00C94DA5" w:rsidRDefault="00C94DA5" w:rsidP="00C94DA5">
      <w:r>
        <w:t xml:space="preserve">  PRIMARY KEY (`</w:t>
      </w:r>
      <w:proofErr w:type="gramStart"/>
      <w:r>
        <w:t>Id`</w:t>
      </w:r>
      <w:proofErr w:type="gramEnd"/>
      <w:r>
        <w:t>),</w:t>
      </w:r>
    </w:p>
    <w:p w:rsidR="00C94DA5" w:rsidRDefault="00C94DA5" w:rsidP="00C94DA5">
      <w:r>
        <w:t xml:space="preserve">  INDEX `</w:t>
      </w:r>
      <w:proofErr w:type="spellStart"/>
      <w:proofErr w:type="gramStart"/>
      <w:r>
        <w:t>FK_orcamento_anexo_orcamento</w:t>
      </w:r>
      <w:proofErr w:type="spellEnd"/>
      <w:proofErr w:type="gramEnd"/>
      <w:r>
        <w:t>` (`</w:t>
      </w:r>
      <w:proofErr w:type="spellStart"/>
      <w:r>
        <w:t>IdOrcamento</w:t>
      </w:r>
      <w:proofErr w:type="spellEnd"/>
      <w:r>
        <w:t>` ASC),</w:t>
      </w:r>
    </w:p>
    <w:p w:rsidR="00C94DA5" w:rsidRDefault="00C94DA5" w:rsidP="00C94DA5">
      <w:r>
        <w:t xml:space="preserve">  CONSTRAINT `</w:t>
      </w:r>
      <w:proofErr w:type="spellStart"/>
      <w:proofErr w:type="gramStart"/>
      <w:r>
        <w:t>FK_orcamento_anexo_orcamento</w:t>
      </w:r>
      <w:proofErr w:type="spellEnd"/>
      <w:proofErr w:type="gramEnd"/>
      <w:r>
        <w:t>`</w:t>
      </w:r>
    </w:p>
    <w:p w:rsidR="00C94DA5" w:rsidRDefault="00C94DA5" w:rsidP="00C94DA5">
      <w:r>
        <w:t xml:space="preserve">    FOREIGN KEY (`</w:t>
      </w:r>
      <w:proofErr w:type="spellStart"/>
      <w:proofErr w:type="gramStart"/>
      <w:r>
        <w:t>IdOrcamento</w:t>
      </w:r>
      <w:proofErr w:type="spellEnd"/>
      <w:proofErr w:type="gramEnd"/>
      <w:r>
        <w:t>`)</w:t>
      </w:r>
    </w:p>
    <w:p w:rsidR="00C94DA5" w:rsidRDefault="00C94DA5" w:rsidP="00C94DA5">
      <w:r>
        <w:t xml:space="preserve">    REFERENCES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</w:t>
      </w:r>
      <w:proofErr w:type="spellStart"/>
      <w:r>
        <w:t>orcamento</w:t>
      </w:r>
      <w:proofErr w:type="spellEnd"/>
      <w:r>
        <w:t>` (`Id`))</w:t>
      </w:r>
    </w:p>
    <w:p w:rsidR="00C94DA5" w:rsidRDefault="00C94DA5" w:rsidP="00C94DA5">
      <w:r>
        <w:t xml:space="preserve">ENGINE = </w:t>
      </w:r>
      <w:proofErr w:type="spellStart"/>
      <w:proofErr w:type="gramStart"/>
      <w:r>
        <w:t>InnoDB</w:t>
      </w:r>
      <w:proofErr w:type="spellEnd"/>
      <w:proofErr w:type="gramEnd"/>
    </w:p>
    <w:p w:rsidR="00C94DA5" w:rsidRDefault="00C94DA5" w:rsidP="00C94DA5">
      <w:r>
        <w:t>AUTO_INCREMENT = 2</w:t>
      </w:r>
    </w:p>
    <w:p w:rsidR="00C94DA5" w:rsidRDefault="00C94DA5" w:rsidP="00C94DA5">
      <w:r>
        <w:t>DEFAULT CHARACTER SET = utf8;</w:t>
      </w:r>
    </w:p>
    <w:p w:rsidR="00C94DA5" w:rsidRDefault="00C94DA5" w:rsidP="00C94DA5"/>
    <w:p w:rsidR="00C94DA5" w:rsidRDefault="00C94DA5" w:rsidP="00C94DA5"/>
    <w:p w:rsidR="00C94DA5" w:rsidRDefault="00C94DA5" w:rsidP="00C94DA5">
      <w:r>
        <w:t>-- -----------------------------------------------------</w:t>
      </w:r>
    </w:p>
    <w:p w:rsidR="00C94DA5" w:rsidRDefault="00C94DA5" w:rsidP="00C94DA5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</w:t>
      </w:r>
      <w:proofErr w:type="spellStart"/>
      <w:r>
        <w:t>orcamento_tiposervico</w:t>
      </w:r>
      <w:proofErr w:type="spellEnd"/>
      <w:r>
        <w:t>`</w:t>
      </w:r>
    </w:p>
    <w:p w:rsidR="00C94DA5" w:rsidRDefault="00C94DA5" w:rsidP="00C94DA5">
      <w:r>
        <w:t>-- -----------------------------------------------------</w:t>
      </w:r>
    </w:p>
    <w:p w:rsidR="00C94DA5" w:rsidRDefault="00C94DA5" w:rsidP="00C94DA5">
      <w:r>
        <w:t>CREATE TABLE IF NOT EXISTS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</w:t>
      </w:r>
      <w:proofErr w:type="spellStart"/>
      <w:r>
        <w:t>orcamento_tiposervico</w:t>
      </w:r>
      <w:proofErr w:type="spellEnd"/>
      <w:r>
        <w:t>` (</w:t>
      </w:r>
    </w:p>
    <w:p w:rsidR="00C94DA5" w:rsidRDefault="00C94DA5" w:rsidP="00C94DA5">
      <w:r>
        <w:t xml:space="preserve">  `Id` </w:t>
      </w:r>
      <w:proofErr w:type="gramStart"/>
      <w:r>
        <w:t>INT(</w:t>
      </w:r>
      <w:proofErr w:type="gramEnd"/>
      <w:r>
        <w:t>11) NOT NULL AUTO_INCREMENT,</w:t>
      </w:r>
    </w:p>
    <w:p w:rsidR="00C94DA5" w:rsidRDefault="00C94DA5" w:rsidP="00C94DA5">
      <w:r>
        <w:t xml:space="preserve">  `</w:t>
      </w:r>
      <w:proofErr w:type="spellStart"/>
      <w:proofErr w:type="gramStart"/>
      <w:r>
        <w:t>IdOrcamento</w:t>
      </w:r>
      <w:proofErr w:type="spellEnd"/>
      <w:proofErr w:type="gramEnd"/>
      <w:r>
        <w:t>` INT(11) NOT NULL,</w:t>
      </w:r>
    </w:p>
    <w:p w:rsidR="00C94DA5" w:rsidRDefault="00C94DA5" w:rsidP="00C94DA5">
      <w:r>
        <w:t xml:space="preserve">  `</w:t>
      </w:r>
      <w:proofErr w:type="spellStart"/>
      <w:proofErr w:type="gramStart"/>
      <w:r>
        <w:t>IdTipoServico</w:t>
      </w:r>
      <w:proofErr w:type="spellEnd"/>
      <w:proofErr w:type="gramEnd"/>
      <w:r>
        <w:t>` INT(11) NOT NULL,</w:t>
      </w:r>
    </w:p>
    <w:p w:rsidR="00C94DA5" w:rsidRDefault="00C94DA5" w:rsidP="00C94DA5">
      <w:r>
        <w:t xml:space="preserve">  `</w:t>
      </w:r>
      <w:proofErr w:type="gramStart"/>
      <w:r>
        <w:t>Horas` DECIMAL</w:t>
      </w:r>
      <w:proofErr w:type="gramEnd"/>
      <w:r>
        <w:t>(5,2) NOT NULL,</w:t>
      </w:r>
    </w:p>
    <w:p w:rsidR="00C94DA5" w:rsidRDefault="00C94DA5" w:rsidP="00C94DA5">
      <w:r>
        <w:t xml:space="preserve">  `</w:t>
      </w:r>
      <w:proofErr w:type="spellStart"/>
      <w:proofErr w:type="gramStart"/>
      <w:r>
        <w:t>ValorHora</w:t>
      </w:r>
      <w:proofErr w:type="spellEnd"/>
      <w:proofErr w:type="gramEnd"/>
      <w:r>
        <w:t>` DOUBLE(8,2) NOT NULL,</w:t>
      </w:r>
    </w:p>
    <w:p w:rsidR="00C94DA5" w:rsidRDefault="00C94DA5" w:rsidP="00C94DA5">
      <w:r>
        <w:t xml:space="preserve">  `</w:t>
      </w:r>
      <w:proofErr w:type="gramStart"/>
      <w:r>
        <w:t>Desconto` DOUBLE</w:t>
      </w:r>
      <w:proofErr w:type="gramEnd"/>
      <w:r>
        <w:t>(8,2) NULL DEFAULT NULL,</w:t>
      </w:r>
    </w:p>
    <w:p w:rsidR="00C94DA5" w:rsidRDefault="00C94DA5" w:rsidP="00C94DA5">
      <w:r>
        <w:t xml:space="preserve">  `</w:t>
      </w:r>
      <w:proofErr w:type="gramStart"/>
      <w:r>
        <w:t>Total` DOUBLE</w:t>
      </w:r>
      <w:proofErr w:type="gramEnd"/>
      <w:r>
        <w:t>(8,2) NOT NULL,</w:t>
      </w:r>
    </w:p>
    <w:p w:rsidR="00C94DA5" w:rsidRDefault="00C94DA5" w:rsidP="00C94DA5">
      <w:r>
        <w:t xml:space="preserve">  PRIMARY KEY (`</w:t>
      </w:r>
      <w:proofErr w:type="gramStart"/>
      <w:r>
        <w:t>Id`</w:t>
      </w:r>
      <w:proofErr w:type="gramEnd"/>
      <w:r>
        <w:t>),</w:t>
      </w:r>
    </w:p>
    <w:p w:rsidR="00C94DA5" w:rsidRDefault="00C94DA5" w:rsidP="00C94DA5">
      <w:r>
        <w:t xml:space="preserve">  INDEX `</w:t>
      </w:r>
      <w:proofErr w:type="gramStart"/>
      <w:r>
        <w:t>FK__</w:t>
      </w:r>
      <w:proofErr w:type="spellStart"/>
      <w:r>
        <w:t>tiposervico</w:t>
      </w:r>
      <w:proofErr w:type="spellEnd"/>
      <w:proofErr w:type="gramEnd"/>
      <w:r>
        <w:t>` (`</w:t>
      </w:r>
      <w:proofErr w:type="spellStart"/>
      <w:r>
        <w:t>IdTipoServico</w:t>
      </w:r>
      <w:proofErr w:type="spellEnd"/>
      <w:r>
        <w:t>` ASC),</w:t>
      </w:r>
    </w:p>
    <w:p w:rsidR="00C94DA5" w:rsidRDefault="00C94DA5" w:rsidP="00C94DA5">
      <w:r>
        <w:t xml:space="preserve">  INDEX `</w:t>
      </w:r>
      <w:proofErr w:type="spellStart"/>
      <w:proofErr w:type="gramStart"/>
      <w:r>
        <w:t>FK_orcamento_tiposervico_orcamento</w:t>
      </w:r>
      <w:proofErr w:type="spellEnd"/>
      <w:proofErr w:type="gramEnd"/>
      <w:r>
        <w:t>` (`</w:t>
      </w:r>
      <w:proofErr w:type="spellStart"/>
      <w:r>
        <w:t>IdOrcamento</w:t>
      </w:r>
      <w:proofErr w:type="spellEnd"/>
      <w:r>
        <w:t>` ASC),</w:t>
      </w:r>
    </w:p>
    <w:p w:rsidR="00C94DA5" w:rsidRDefault="00C94DA5" w:rsidP="00C94DA5">
      <w:r>
        <w:t xml:space="preserve">  CONSTRAINT `</w:t>
      </w:r>
      <w:proofErr w:type="spellStart"/>
      <w:proofErr w:type="gramStart"/>
      <w:r>
        <w:t>FK_orcamento_tiposervico_orcamento</w:t>
      </w:r>
      <w:proofErr w:type="spellEnd"/>
      <w:proofErr w:type="gramEnd"/>
      <w:r>
        <w:t>`</w:t>
      </w:r>
    </w:p>
    <w:p w:rsidR="00C94DA5" w:rsidRDefault="00C94DA5" w:rsidP="00C94DA5">
      <w:r>
        <w:t xml:space="preserve">    FOREIGN KEY (`</w:t>
      </w:r>
      <w:proofErr w:type="spellStart"/>
      <w:proofErr w:type="gramStart"/>
      <w:r>
        <w:t>IdOrcamento</w:t>
      </w:r>
      <w:proofErr w:type="spellEnd"/>
      <w:proofErr w:type="gramEnd"/>
      <w:r>
        <w:t>`)</w:t>
      </w:r>
    </w:p>
    <w:p w:rsidR="00C94DA5" w:rsidRDefault="00C94DA5" w:rsidP="00C94DA5">
      <w:r>
        <w:t xml:space="preserve">    REFERENCES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</w:t>
      </w:r>
      <w:proofErr w:type="spellStart"/>
      <w:r>
        <w:t>orcamento</w:t>
      </w:r>
      <w:proofErr w:type="spellEnd"/>
      <w:r>
        <w:t>` (`Id`),</w:t>
      </w:r>
    </w:p>
    <w:p w:rsidR="00C94DA5" w:rsidRDefault="00C94DA5" w:rsidP="00C94DA5">
      <w:r>
        <w:t xml:space="preserve">  CONSTRAINT `</w:t>
      </w:r>
      <w:proofErr w:type="gramStart"/>
      <w:r>
        <w:t>FK__</w:t>
      </w:r>
      <w:proofErr w:type="spellStart"/>
      <w:r>
        <w:t>tiposervico</w:t>
      </w:r>
      <w:proofErr w:type="spellEnd"/>
      <w:proofErr w:type="gramEnd"/>
      <w:r>
        <w:t>`</w:t>
      </w:r>
    </w:p>
    <w:p w:rsidR="00C94DA5" w:rsidRDefault="00C94DA5" w:rsidP="00C94DA5">
      <w:r>
        <w:t xml:space="preserve">    FOREIGN KEY (`</w:t>
      </w:r>
      <w:proofErr w:type="spellStart"/>
      <w:proofErr w:type="gramStart"/>
      <w:r>
        <w:t>IdTipoServico</w:t>
      </w:r>
      <w:proofErr w:type="spellEnd"/>
      <w:proofErr w:type="gramEnd"/>
      <w:r>
        <w:t>`)</w:t>
      </w:r>
    </w:p>
    <w:p w:rsidR="00C94DA5" w:rsidRDefault="00C94DA5" w:rsidP="00C94DA5">
      <w:r>
        <w:t xml:space="preserve">    REFERENCES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</w:t>
      </w:r>
      <w:proofErr w:type="spellStart"/>
      <w:r>
        <w:t>tiposervico</w:t>
      </w:r>
      <w:proofErr w:type="spellEnd"/>
      <w:r>
        <w:t>` (`Id`))</w:t>
      </w:r>
    </w:p>
    <w:p w:rsidR="00C94DA5" w:rsidRDefault="00C94DA5" w:rsidP="00C94DA5">
      <w:r>
        <w:t xml:space="preserve">ENGINE = </w:t>
      </w:r>
      <w:proofErr w:type="spellStart"/>
      <w:proofErr w:type="gramStart"/>
      <w:r>
        <w:t>InnoDB</w:t>
      </w:r>
      <w:proofErr w:type="spellEnd"/>
      <w:proofErr w:type="gramEnd"/>
    </w:p>
    <w:p w:rsidR="00C94DA5" w:rsidRDefault="00C94DA5" w:rsidP="00C94DA5">
      <w:r>
        <w:t>AUTO_INCREMENT = 29</w:t>
      </w:r>
    </w:p>
    <w:p w:rsidR="00C94DA5" w:rsidRDefault="00C94DA5" w:rsidP="00C94DA5">
      <w:r>
        <w:t>DEFAULT CHARACTER SET = utf8;</w:t>
      </w:r>
    </w:p>
    <w:p w:rsidR="00C94DA5" w:rsidRDefault="00C94DA5" w:rsidP="00C94DA5"/>
    <w:p w:rsidR="00C94DA5" w:rsidRDefault="00C94DA5" w:rsidP="00C94DA5"/>
    <w:p w:rsidR="00C94DA5" w:rsidRDefault="00C94DA5" w:rsidP="00C94DA5">
      <w:r>
        <w:t>-- -----------------------------------------------------</w:t>
      </w:r>
    </w:p>
    <w:p w:rsidR="00C94DA5" w:rsidRDefault="00C94DA5" w:rsidP="00C94DA5">
      <w:r>
        <w:lastRenderedPageBreak/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</w:t>
      </w:r>
      <w:proofErr w:type="spellStart"/>
      <w:r>
        <w:t>ordemservico_evento</w:t>
      </w:r>
      <w:proofErr w:type="spellEnd"/>
      <w:r>
        <w:t>`</w:t>
      </w:r>
    </w:p>
    <w:p w:rsidR="00C94DA5" w:rsidRDefault="00C94DA5" w:rsidP="00C94DA5">
      <w:r>
        <w:t>-- -----------------------------------------------------</w:t>
      </w:r>
    </w:p>
    <w:p w:rsidR="00C94DA5" w:rsidRDefault="00C94DA5" w:rsidP="00C94DA5">
      <w:r>
        <w:t>CREATE TABLE IF NOT EXISTS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</w:t>
      </w:r>
      <w:proofErr w:type="spellStart"/>
      <w:r>
        <w:t>ordemservico_evento</w:t>
      </w:r>
      <w:proofErr w:type="spellEnd"/>
      <w:r>
        <w:t>` (</w:t>
      </w:r>
    </w:p>
    <w:p w:rsidR="00C94DA5" w:rsidRDefault="00C94DA5" w:rsidP="00C94DA5">
      <w:r>
        <w:t xml:space="preserve">  `Id` </w:t>
      </w:r>
      <w:proofErr w:type="gramStart"/>
      <w:r>
        <w:t>INT(</w:t>
      </w:r>
      <w:proofErr w:type="gramEnd"/>
      <w:r>
        <w:t>11) NOT NULL AUTO_INCREMENT,</w:t>
      </w:r>
    </w:p>
    <w:p w:rsidR="00C94DA5" w:rsidRDefault="00C94DA5" w:rsidP="00C94DA5">
      <w:r>
        <w:t xml:space="preserve">  `</w:t>
      </w:r>
      <w:proofErr w:type="spellStart"/>
      <w:proofErr w:type="gramStart"/>
      <w:r>
        <w:t>IdOrdemServicoEtapa</w:t>
      </w:r>
      <w:proofErr w:type="spellEnd"/>
      <w:proofErr w:type="gramEnd"/>
      <w:r>
        <w:t>` INT(11) NOT NULL,</w:t>
      </w:r>
    </w:p>
    <w:p w:rsidR="00C94DA5" w:rsidRDefault="00C94DA5" w:rsidP="00C94DA5">
      <w:r>
        <w:t xml:space="preserve">  `</w:t>
      </w:r>
      <w:proofErr w:type="spellStart"/>
      <w:proofErr w:type="gramStart"/>
      <w:r>
        <w:t>DataOcorrencia</w:t>
      </w:r>
      <w:proofErr w:type="spellEnd"/>
      <w:proofErr w:type="gramEnd"/>
      <w:r>
        <w:t>` DATETIME NOT NULL,</w:t>
      </w:r>
    </w:p>
    <w:p w:rsidR="00C94DA5" w:rsidRDefault="00C94DA5" w:rsidP="00C94DA5">
      <w:r>
        <w:t xml:space="preserve">  `</w:t>
      </w:r>
      <w:proofErr w:type="spellStart"/>
      <w:proofErr w:type="gramStart"/>
      <w:r>
        <w:t>TipoEvento</w:t>
      </w:r>
      <w:proofErr w:type="spellEnd"/>
      <w:proofErr w:type="gramEnd"/>
      <w:r>
        <w:t>` CHAR(1) NOT NULL,</w:t>
      </w:r>
    </w:p>
    <w:p w:rsidR="00C94DA5" w:rsidRDefault="00C94DA5" w:rsidP="00C94DA5">
      <w:r>
        <w:t xml:space="preserve">  `</w:t>
      </w:r>
      <w:proofErr w:type="spellStart"/>
      <w:proofErr w:type="gramStart"/>
      <w:r>
        <w:t>IdFuncionario</w:t>
      </w:r>
      <w:proofErr w:type="spellEnd"/>
      <w:proofErr w:type="gramEnd"/>
      <w:r>
        <w:t>` INT(11) NOT NULL,</w:t>
      </w:r>
    </w:p>
    <w:p w:rsidR="00C94DA5" w:rsidRDefault="00C94DA5" w:rsidP="00C94DA5">
      <w:r>
        <w:t xml:space="preserve">  </w:t>
      </w:r>
      <w:proofErr w:type="gramStart"/>
      <w:r>
        <w:t>`</w:t>
      </w:r>
      <w:proofErr w:type="spellStart"/>
      <w:r>
        <w:t>Descricao</w:t>
      </w:r>
      <w:proofErr w:type="spellEnd"/>
      <w:proofErr w:type="gramEnd"/>
      <w:r>
        <w:t>` VARCHAR(250) NOT NULL,</w:t>
      </w:r>
    </w:p>
    <w:p w:rsidR="00C94DA5" w:rsidRDefault="00C94DA5" w:rsidP="00C94DA5">
      <w:r>
        <w:t xml:space="preserve">  `</w:t>
      </w:r>
      <w:proofErr w:type="spellStart"/>
      <w:proofErr w:type="gramStart"/>
      <w:r>
        <w:t>NotificaViaEmail</w:t>
      </w:r>
      <w:proofErr w:type="spellEnd"/>
      <w:proofErr w:type="gramEnd"/>
      <w:r>
        <w:t>` TINYINT(1) NOT NULL DEFAULT '0',</w:t>
      </w:r>
    </w:p>
    <w:p w:rsidR="00C94DA5" w:rsidRDefault="00C94DA5" w:rsidP="00C94DA5">
      <w:r>
        <w:t xml:space="preserve">  `Ativo` </w:t>
      </w:r>
      <w:proofErr w:type="gramStart"/>
      <w:r>
        <w:t>TINYINT(</w:t>
      </w:r>
      <w:proofErr w:type="gramEnd"/>
      <w:r>
        <w:t>1) NOT NULL,</w:t>
      </w:r>
    </w:p>
    <w:p w:rsidR="00C94DA5" w:rsidRDefault="00C94DA5" w:rsidP="00C94DA5">
      <w:r>
        <w:t xml:space="preserve">  `</w:t>
      </w:r>
      <w:proofErr w:type="spellStart"/>
      <w:proofErr w:type="gramStart"/>
      <w:r>
        <w:t>DataInicioParada</w:t>
      </w:r>
      <w:proofErr w:type="spellEnd"/>
      <w:proofErr w:type="gramEnd"/>
      <w:r>
        <w:t>` DATE NULL DEFAULT NULL,</w:t>
      </w:r>
    </w:p>
    <w:p w:rsidR="00C94DA5" w:rsidRDefault="00C94DA5" w:rsidP="00C94DA5">
      <w:r>
        <w:t xml:space="preserve">  PRIMARY KEY (`</w:t>
      </w:r>
      <w:proofErr w:type="gramStart"/>
      <w:r>
        <w:t>Id`</w:t>
      </w:r>
      <w:proofErr w:type="gramEnd"/>
      <w:r>
        <w:t>),</w:t>
      </w:r>
    </w:p>
    <w:p w:rsidR="00C94DA5" w:rsidRDefault="00C94DA5" w:rsidP="00C94DA5">
      <w:r>
        <w:t xml:space="preserve">  INDEX `</w:t>
      </w:r>
      <w:proofErr w:type="spellStart"/>
      <w:proofErr w:type="gramStart"/>
      <w:r>
        <w:t>FK_ordemservico_etapa_funcionario</w:t>
      </w:r>
      <w:proofErr w:type="spellEnd"/>
      <w:proofErr w:type="gramEnd"/>
      <w:r>
        <w:t>` (`</w:t>
      </w:r>
      <w:proofErr w:type="spellStart"/>
      <w:r>
        <w:t>IdFuncionario</w:t>
      </w:r>
      <w:proofErr w:type="spellEnd"/>
      <w:r>
        <w:t>` ASC),</w:t>
      </w:r>
    </w:p>
    <w:p w:rsidR="00C94DA5" w:rsidRDefault="00C94DA5" w:rsidP="00C94DA5">
      <w:r>
        <w:t xml:space="preserve">  INDEX `</w:t>
      </w:r>
      <w:proofErr w:type="spellStart"/>
      <w:proofErr w:type="gramStart"/>
      <w:r>
        <w:t>FK_ordemservico_evento_ordemservico_etapa</w:t>
      </w:r>
      <w:proofErr w:type="spellEnd"/>
      <w:proofErr w:type="gramEnd"/>
      <w:r>
        <w:t>` (`</w:t>
      </w:r>
      <w:proofErr w:type="spellStart"/>
      <w:r>
        <w:t>IdOrdemServicoEtapa</w:t>
      </w:r>
      <w:proofErr w:type="spellEnd"/>
      <w:r>
        <w:t>` ASC),</w:t>
      </w:r>
    </w:p>
    <w:p w:rsidR="00C94DA5" w:rsidRDefault="00C94DA5" w:rsidP="00C94DA5">
      <w:r>
        <w:t xml:space="preserve">  CONSTRAINT `</w:t>
      </w:r>
      <w:proofErr w:type="spellStart"/>
      <w:proofErr w:type="gramStart"/>
      <w:r>
        <w:t>FK_ordemservico_evento_ordemservico_etapa</w:t>
      </w:r>
      <w:proofErr w:type="spellEnd"/>
      <w:proofErr w:type="gramEnd"/>
      <w:r>
        <w:t>`</w:t>
      </w:r>
    </w:p>
    <w:p w:rsidR="00C94DA5" w:rsidRDefault="00C94DA5" w:rsidP="00C94DA5">
      <w:r>
        <w:t xml:space="preserve">    FOREIGN KEY (`</w:t>
      </w:r>
      <w:proofErr w:type="spellStart"/>
      <w:proofErr w:type="gramStart"/>
      <w:r>
        <w:t>IdOrdemServicoEtapa</w:t>
      </w:r>
      <w:proofErr w:type="spellEnd"/>
      <w:proofErr w:type="gramEnd"/>
      <w:r>
        <w:t>`)</w:t>
      </w:r>
    </w:p>
    <w:p w:rsidR="00C94DA5" w:rsidRDefault="00C94DA5" w:rsidP="00C94DA5">
      <w:r>
        <w:t xml:space="preserve">    REFERENCES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</w:t>
      </w:r>
      <w:proofErr w:type="spellStart"/>
      <w:r>
        <w:t>ordemservico_etapa</w:t>
      </w:r>
      <w:proofErr w:type="spellEnd"/>
      <w:r>
        <w:t>` (`Id`),</w:t>
      </w:r>
    </w:p>
    <w:p w:rsidR="00C94DA5" w:rsidRDefault="00C94DA5" w:rsidP="00C94DA5">
      <w:r>
        <w:t xml:space="preserve">  </w:t>
      </w:r>
      <w:proofErr w:type="gramStart"/>
      <w:r>
        <w:t>CONSTRAINT `</w:t>
      </w:r>
      <w:proofErr w:type="gramEnd"/>
      <w:r>
        <w:t>ordemservico_evento_ibfk_1`</w:t>
      </w:r>
    </w:p>
    <w:p w:rsidR="00C94DA5" w:rsidRDefault="00C94DA5" w:rsidP="00C94DA5">
      <w:r>
        <w:t xml:space="preserve">    FOREIGN KEY (`</w:t>
      </w:r>
      <w:proofErr w:type="spellStart"/>
      <w:proofErr w:type="gramStart"/>
      <w:r>
        <w:t>IdFuncionario</w:t>
      </w:r>
      <w:proofErr w:type="spellEnd"/>
      <w:proofErr w:type="gramEnd"/>
      <w:r>
        <w:t>`)</w:t>
      </w:r>
    </w:p>
    <w:p w:rsidR="00C94DA5" w:rsidRDefault="00C94DA5" w:rsidP="00C94DA5">
      <w:r>
        <w:t xml:space="preserve">    REFERENCES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</w:t>
      </w:r>
      <w:proofErr w:type="spellStart"/>
      <w:r>
        <w:t>funcionario</w:t>
      </w:r>
      <w:proofErr w:type="spellEnd"/>
      <w:r>
        <w:t>` (`Id`))</w:t>
      </w:r>
    </w:p>
    <w:p w:rsidR="00C94DA5" w:rsidRDefault="00C94DA5" w:rsidP="00C94DA5">
      <w:r>
        <w:t xml:space="preserve">ENGINE = </w:t>
      </w:r>
      <w:proofErr w:type="spellStart"/>
      <w:proofErr w:type="gramStart"/>
      <w:r>
        <w:t>InnoDB</w:t>
      </w:r>
      <w:proofErr w:type="spellEnd"/>
      <w:proofErr w:type="gramEnd"/>
    </w:p>
    <w:p w:rsidR="00C94DA5" w:rsidRDefault="00C94DA5" w:rsidP="00C94DA5">
      <w:r>
        <w:t>AUTO_INCREMENT = 14</w:t>
      </w:r>
    </w:p>
    <w:p w:rsidR="00C94DA5" w:rsidRDefault="00C94DA5" w:rsidP="00C94DA5">
      <w:r>
        <w:t>DEFAULT CHARACTER SET = utf8</w:t>
      </w:r>
    </w:p>
    <w:p w:rsidR="00C94DA5" w:rsidRDefault="00C94DA5" w:rsidP="00C94DA5">
      <w:r>
        <w:t>ROW_FORMAT = COMPACT;</w:t>
      </w:r>
    </w:p>
    <w:p w:rsidR="00C94DA5" w:rsidRDefault="00C94DA5" w:rsidP="00C94DA5"/>
    <w:p w:rsidR="00C94DA5" w:rsidRDefault="00C94DA5" w:rsidP="00C94DA5"/>
    <w:p w:rsidR="00C94DA5" w:rsidRDefault="00C94DA5" w:rsidP="00C94DA5">
      <w:r>
        <w:t>-- -----------------------------------------------------</w:t>
      </w:r>
    </w:p>
    <w:p w:rsidR="00C94DA5" w:rsidRDefault="00C94DA5" w:rsidP="00C94DA5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</w:t>
      </w:r>
      <w:proofErr w:type="spellStart"/>
      <w:r>
        <w:t>ordemservico_foto</w:t>
      </w:r>
      <w:proofErr w:type="spellEnd"/>
      <w:r>
        <w:t>`</w:t>
      </w:r>
    </w:p>
    <w:p w:rsidR="00C94DA5" w:rsidRDefault="00C94DA5" w:rsidP="00C94DA5">
      <w:r>
        <w:t>-- -----------------------------------------------------</w:t>
      </w:r>
    </w:p>
    <w:p w:rsidR="00C94DA5" w:rsidRDefault="00C94DA5" w:rsidP="00C94DA5">
      <w:r>
        <w:t>CREATE TABLE IF NOT EXISTS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</w:t>
      </w:r>
      <w:proofErr w:type="spellStart"/>
      <w:r>
        <w:t>ordemservico_foto</w:t>
      </w:r>
      <w:proofErr w:type="spellEnd"/>
      <w:r>
        <w:t>` (</w:t>
      </w:r>
    </w:p>
    <w:p w:rsidR="00C94DA5" w:rsidRDefault="00C94DA5" w:rsidP="00C94DA5">
      <w:r>
        <w:t xml:space="preserve">  `Id` </w:t>
      </w:r>
      <w:proofErr w:type="gramStart"/>
      <w:r>
        <w:t>INT(</w:t>
      </w:r>
      <w:proofErr w:type="gramEnd"/>
      <w:r>
        <w:t>11) NOT NULL AUTO_INCREMENT,</w:t>
      </w:r>
    </w:p>
    <w:p w:rsidR="00C94DA5" w:rsidRDefault="00C94DA5" w:rsidP="00C94DA5">
      <w:r>
        <w:t xml:space="preserve">  `</w:t>
      </w:r>
      <w:proofErr w:type="spellStart"/>
      <w:proofErr w:type="gramStart"/>
      <w:r>
        <w:t>IdOrdemServicoEvento</w:t>
      </w:r>
      <w:proofErr w:type="spellEnd"/>
      <w:proofErr w:type="gramEnd"/>
      <w:r>
        <w:t>` INT(11) NOT NULL,</w:t>
      </w:r>
    </w:p>
    <w:p w:rsidR="00C94DA5" w:rsidRDefault="00C94DA5" w:rsidP="00C94DA5">
      <w:r>
        <w:t xml:space="preserve">  `</w:t>
      </w:r>
      <w:proofErr w:type="spellStart"/>
      <w:proofErr w:type="gramStart"/>
      <w:r>
        <w:t>NomeArquivo</w:t>
      </w:r>
      <w:proofErr w:type="spellEnd"/>
      <w:proofErr w:type="gramEnd"/>
      <w:r>
        <w:t>` VARCHAR(250) NOT NULL,</w:t>
      </w:r>
    </w:p>
    <w:p w:rsidR="00C94DA5" w:rsidRDefault="00C94DA5" w:rsidP="00C94DA5">
      <w:r>
        <w:t xml:space="preserve">  </w:t>
      </w:r>
      <w:proofErr w:type="gramStart"/>
      <w:r>
        <w:t>`Imagem</w:t>
      </w:r>
      <w:proofErr w:type="gramEnd"/>
      <w:r>
        <w:t>` MEDIUMBLOB NOT NULL,</w:t>
      </w:r>
    </w:p>
    <w:p w:rsidR="00C94DA5" w:rsidRDefault="00C94DA5" w:rsidP="00C94DA5">
      <w:r>
        <w:t xml:space="preserve">  PRIMARY KEY (`</w:t>
      </w:r>
      <w:proofErr w:type="gramStart"/>
      <w:r>
        <w:t>Id`</w:t>
      </w:r>
      <w:proofErr w:type="gramEnd"/>
      <w:r>
        <w:t>),</w:t>
      </w:r>
    </w:p>
    <w:p w:rsidR="00C94DA5" w:rsidRDefault="00C94DA5" w:rsidP="00C94DA5">
      <w:r>
        <w:t xml:space="preserve">  INDEX `</w:t>
      </w:r>
      <w:proofErr w:type="spellStart"/>
      <w:proofErr w:type="gramStart"/>
      <w:r>
        <w:t>FK_ordemservico_anexo_ordemservico_etapa</w:t>
      </w:r>
      <w:proofErr w:type="spellEnd"/>
      <w:proofErr w:type="gramEnd"/>
      <w:r>
        <w:t>` (`</w:t>
      </w:r>
      <w:proofErr w:type="spellStart"/>
      <w:r>
        <w:t>IdOrdemServicoEvento</w:t>
      </w:r>
      <w:proofErr w:type="spellEnd"/>
      <w:r>
        <w:t>` ASC),</w:t>
      </w:r>
    </w:p>
    <w:p w:rsidR="00C94DA5" w:rsidRDefault="00C94DA5" w:rsidP="00C94DA5">
      <w:r>
        <w:t xml:space="preserve">  CONSTRAINT `</w:t>
      </w:r>
      <w:proofErr w:type="spellStart"/>
      <w:proofErr w:type="gramStart"/>
      <w:r>
        <w:t>FK_ordemservico_anexo_ordemservico_etapa</w:t>
      </w:r>
      <w:proofErr w:type="spellEnd"/>
      <w:proofErr w:type="gramEnd"/>
      <w:r>
        <w:t>`</w:t>
      </w:r>
    </w:p>
    <w:p w:rsidR="00C94DA5" w:rsidRDefault="00C94DA5" w:rsidP="00C94DA5">
      <w:r>
        <w:t xml:space="preserve">    FOREIGN KEY (`</w:t>
      </w:r>
      <w:proofErr w:type="spellStart"/>
      <w:proofErr w:type="gramStart"/>
      <w:r>
        <w:t>IdOrdemServicoEvento</w:t>
      </w:r>
      <w:proofErr w:type="spellEnd"/>
      <w:proofErr w:type="gramEnd"/>
      <w:r>
        <w:t>`)</w:t>
      </w:r>
    </w:p>
    <w:p w:rsidR="00C94DA5" w:rsidRDefault="00C94DA5" w:rsidP="00C94DA5">
      <w:r>
        <w:t xml:space="preserve">    REFERENCES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</w:t>
      </w:r>
      <w:proofErr w:type="spellStart"/>
      <w:r>
        <w:t>ordemservico_evento</w:t>
      </w:r>
      <w:proofErr w:type="spellEnd"/>
      <w:r>
        <w:t>` (`Id`))</w:t>
      </w:r>
    </w:p>
    <w:p w:rsidR="00C94DA5" w:rsidRDefault="00C94DA5" w:rsidP="00C94DA5">
      <w:r>
        <w:t xml:space="preserve">ENGINE = </w:t>
      </w:r>
      <w:proofErr w:type="spellStart"/>
      <w:proofErr w:type="gramStart"/>
      <w:r>
        <w:t>InnoDB</w:t>
      </w:r>
      <w:proofErr w:type="spellEnd"/>
      <w:proofErr w:type="gramEnd"/>
    </w:p>
    <w:p w:rsidR="00C94DA5" w:rsidRDefault="00C94DA5" w:rsidP="00C94DA5">
      <w:r>
        <w:t>AUTO_INCREMENT = 2</w:t>
      </w:r>
    </w:p>
    <w:p w:rsidR="00C94DA5" w:rsidRDefault="00C94DA5" w:rsidP="00C94DA5">
      <w:r>
        <w:t>DEFAULT CHARACTER SET = utf8</w:t>
      </w:r>
    </w:p>
    <w:p w:rsidR="00C94DA5" w:rsidRDefault="00C94DA5" w:rsidP="00C94DA5">
      <w:r>
        <w:t>ROW_FORMAT = COMPACT;</w:t>
      </w:r>
    </w:p>
    <w:p w:rsidR="00C94DA5" w:rsidRDefault="00C94DA5" w:rsidP="00C94DA5"/>
    <w:p w:rsidR="00C94DA5" w:rsidRDefault="00C94DA5" w:rsidP="00C94DA5"/>
    <w:p w:rsidR="00C94DA5" w:rsidRDefault="00C94DA5" w:rsidP="00C94DA5">
      <w:r>
        <w:t>-- -----------------------------------------------------</w:t>
      </w:r>
    </w:p>
    <w:p w:rsidR="00C94DA5" w:rsidRDefault="00C94DA5" w:rsidP="00C94DA5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</w:t>
      </w:r>
      <w:proofErr w:type="spellStart"/>
      <w:r>
        <w:t>pessoaendereco</w:t>
      </w:r>
      <w:proofErr w:type="spellEnd"/>
      <w:r>
        <w:t>`</w:t>
      </w:r>
    </w:p>
    <w:p w:rsidR="00C94DA5" w:rsidRDefault="00C94DA5" w:rsidP="00C94DA5">
      <w:r>
        <w:t>-- -----------------------------------------------------</w:t>
      </w:r>
    </w:p>
    <w:p w:rsidR="00C94DA5" w:rsidRDefault="00C94DA5" w:rsidP="00C94DA5">
      <w:r>
        <w:t>CREATE TABLE IF NOT EXISTS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</w:t>
      </w:r>
      <w:proofErr w:type="spellStart"/>
      <w:r>
        <w:t>pessoaendereco</w:t>
      </w:r>
      <w:proofErr w:type="spellEnd"/>
      <w:r>
        <w:t>` (</w:t>
      </w:r>
    </w:p>
    <w:p w:rsidR="00C94DA5" w:rsidRDefault="00C94DA5" w:rsidP="00C94DA5">
      <w:r>
        <w:t xml:space="preserve">  `Id` </w:t>
      </w:r>
      <w:proofErr w:type="gramStart"/>
      <w:r>
        <w:t>INT(</w:t>
      </w:r>
      <w:proofErr w:type="gramEnd"/>
      <w:r>
        <w:t>11) NOT NULL AUTO_INCREMENT,</w:t>
      </w:r>
    </w:p>
    <w:p w:rsidR="00C94DA5" w:rsidRDefault="00C94DA5" w:rsidP="00C94DA5">
      <w:r>
        <w:t xml:space="preserve">  `Logradouro` </w:t>
      </w:r>
      <w:proofErr w:type="gramStart"/>
      <w:r>
        <w:t>VARCHAR(</w:t>
      </w:r>
      <w:proofErr w:type="gramEnd"/>
      <w:r>
        <w:t>250) NULL DEFAULT NULL,</w:t>
      </w:r>
    </w:p>
    <w:p w:rsidR="00C94DA5" w:rsidRDefault="00C94DA5" w:rsidP="00C94DA5">
      <w:r>
        <w:t xml:space="preserve">  `</w:t>
      </w:r>
      <w:proofErr w:type="spellStart"/>
      <w:proofErr w:type="gramStart"/>
      <w:r>
        <w:t>IdPessoa</w:t>
      </w:r>
      <w:proofErr w:type="spellEnd"/>
      <w:proofErr w:type="gramEnd"/>
      <w:r>
        <w:t>` INT(11) NOT NULL,</w:t>
      </w:r>
    </w:p>
    <w:p w:rsidR="00C94DA5" w:rsidRDefault="00C94DA5" w:rsidP="00C94DA5">
      <w:r>
        <w:lastRenderedPageBreak/>
        <w:t xml:space="preserve">  `Predical` </w:t>
      </w:r>
      <w:proofErr w:type="gramStart"/>
      <w:r>
        <w:t>INT(</w:t>
      </w:r>
      <w:proofErr w:type="gramEnd"/>
      <w:r>
        <w:t>11) NULL DEFAULT NULL,</w:t>
      </w:r>
    </w:p>
    <w:p w:rsidR="00C94DA5" w:rsidRDefault="00C94DA5" w:rsidP="00C94DA5">
      <w:r>
        <w:t xml:space="preserve">  `CEP` </w:t>
      </w:r>
      <w:proofErr w:type="gramStart"/>
      <w:r>
        <w:t>CHAR(</w:t>
      </w:r>
      <w:proofErr w:type="gramEnd"/>
      <w:r>
        <w:t>12) NULL DEFAULT NULL,</w:t>
      </w:r>
    </w:p>
    <w:p w:rsidR="00C94DA5" w:rsidRDefault="00C94DA5" w:rsidP="00C94DA5">
      <w:r>
        <w:t xml:space="preserve">  `Bairro` </w:t>
      </w:r>
      <w:proofErr w:type="gramStart"/>
      <w:r>
        <w:t>VARCHAR(</w:t>
      </w:r>
      <w:proofErr w:type="gramEnd"/>
      <w:r>
        <w:t>200) NULL DEFAULT NULL,</w:t>
      </w:r>
    </w:p>
    <w:p w:rsidR="00C94DA5" w:rsidRDefault="00C94DA5" w:rsidP="00C94DA5">
      <w:r>
        <w:t xml:space="preserve">  </w:t>
      </w:r>
      <w:proofErr w:type="gramStart"/>
      <w:r>
        <w:t>`</w:t>
      </w:r>
      <w:proofErr w:type="spellStart"/>
      <w:r>
        <w:t>Municipio</w:t>
      </w:r>
      <w:proofErr w:type="spellEnd"/>
      <w:proofErr w:type="gramEnd"/>
      <w:r>
        <w:t>` VARCHAR(200) NULL DEFAULT NULL,</w:t>
      </w:r>
    </w:p>
    <w:p w:rsidR="00C94DA5" w:rsidRDefault="00C94DA5" w:rsidP="00C94DA5">
      <w:r>
        <w:t xml:space="preserve">  `UF` </w:t>
      </w:r>
      <w:proofErr w:type="gramStart"/>
      <w:r>
        <w:t>CHAR(</w:t>
      </w:r>
      <w:proofErr w:type="gramEnd"/>
      <w:r>
        <w:t>2) NULL DEFAULT NULL,</w:t>
      </w:r>
    </w:p>
    <w:p w:rsidR="00C94DA5" w:rsidRDefault="00C94DA5" w:rsidP="00C94DA5">
      <w:r>
        <w:t xml:space="preserve">  `Complemento` </w:t>
      </w:r>
      <w:proofErr w:type="gramStart"/>
      <w:r>
        <w:t>VARCHAR(</w:t>
      </w:r>
      <w:proofErr w:type="gramEnd"/>
      <w:r>
        <w:t>200) NULL DEFAULT NULL,</w:t>
      </w:r>
    </w:p>
    <w:p w:rsidR="00C94DA5" w:rsidRDefault="00C94DA5" w:rsidP="00C94DA5">
      <w:r>
        <w:t xml:space="preserve">  PRIMARY KEY (`</w:t>
      </w:r>
      <w:proofErr w:type="gramStart"/>
      <w:r>
        <w:t>Id`</w:t>
      </w:r>
      <w:proofErr w:type="gramEnd"/>
      <w:r>
        <w:t>),</w:t>
      </w:r>
    </w:p>
    <w:p w:rsidR="00C94DA5" w:rsidRDefault="00C94DA5" w:rsidP="00C94DA5">
      <w:r>
        <w:t xml:space="preserve">  INDEX `</w:t>
      </w:r>
      <w:proofErr w:type="spellStart"/>
      <w:proofErr w:type="gramStart"/>
      <w:r>
        <w:t>FK_pessoaendereco_pessoa</w:t>
      </w:r>
      <w:proofErr w:type="spellEnd"/>
      <w:proofErr w:type="gramEnd"/>
      <w:r>
        <w:t>` (`</w:t>
      </w:r>
      <w:proofErr w:type="spellStart"/>
      <w:r>
        <w:t>IdPessoa</w:t>
      </w:r>
      <w:proofErr w:type="spellEnd"/>
      <w:r>
        <w:t>` ASC),</w:t>
      </w:r>
    </w:p>
    <w:p w:rsidR="00C94DA5" w:rsidRDefault="00C94DA5" w:rsidP="00C94DA5">
      <w:r>
        <w:t xml:space="preserve">  CONSTRAINT `</w:t>
      </w:r>
      <w:proofErr w:type="spellStart"/>
      <w:proofErr w:type="gramStart"/>
      <w:r>
        <w:t>FK_pessoaendereco_pessoa</w:t>
      </w:r>
      <w:proofErr w:type="spellEnd"/>
      <w:proofErr w:type="gramEnd"/>
      <w:r>
        <w:t>`</w:t>
      </w:r>
    </w:p>
    <w:p w:rsidR="00C94DA5" w:rsidRDefault="00C94DA5" w:rsidP="00C94DA5">
      <w:r>
        <w:t xml:space="preserve">    FOREIGN KEY (`</w:t>
      </w:r>
      <w:proofErr w:type="spellStart"/>
      <w:proofErr w:type="gramStart"/>
      <w:r>
        <w:t>IdPessoa</w:t>
      </w:r>
      <w:proofErr w:type="spellEnd"/>
      <w:proofErr w:type="gramEnd"/>
      <w:r>
        <w:t>`)</w:t>
      </w:r>
    </w:p>
    <w:p w:rsidR="00C94DA5" w:rsidRDefault="00C94DA5" w:rsidP="00C94DA5">
      <w:r>
        <w:t xml:space="preserve">    REFERENCES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`pessoa` (`Id`))</w:t>
      </w:r>
    </w:p>
    <w:p w:rsidR="00C94DA5" w:rsidRDefault="00C94DA5" w:rsidP="00C94DA5">
      <w:r>
        <w:t xml:space="preserve">ENGINE = </w:t>
      </w:r>
      <w:proofErr w:type="spellStart"/>
      <w:proofErr w:type="gramStart"/>
      <w:r>
        <w:t>InnoDB</w:t>
      </w:r>
      <w:proofErr w:type="spellEnd"/>
      <w:proofErr w:type="gramEnd"/>
    </w:p>
    <w:p w:rsidR="00C94DA5" w:rsidRDefault="00C94DA5" w:rsidP="00C94DA5">
      <w:r>
        <w:t>DEFAULT CHARACTER SET = utf8;</w:t>
      </w:r>
    </w:p>
    <w:p w:rsidR="00C94DA5" w:rsidRDefault="00C94DA5" w:rsidP="00C94DA5"/>
    <w:p w:rsidR="00C94DA5" w:rsidRDefault="00C94DA5" w:rsidP="00C94DA5"/>
    <w:p w:rsidR="00C94DA5" w:rsidRDefault="00C94DA5" w:rsidP="00C94DA5">
      <w:r>
        <w:t>-- -----------------------------------------------------</w:t>
      </w:r>
    </w:p>
    <w:p w:rsidR="00C94DA5" w:rsidRDefault="00C94DA5" w:rsidP="00C94DA5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</w:t>
      </w:r>
      <w:proofErr w:type="spellStart"/>
      <w:r>
        <w:t>pessoafisica</w:t>
      </w:r>
      <w:proofErr w:type="spellEnd"/>
      <w:r>
        <w:t>`</w:t>
      </w:r>
    </w:p>
    <w:p w:rsidR="00C94DA5" w:rsidRDefault="00C94DA5" w:rsidP="00C94DA5">
      <w:r>
        <w:t>-- -----------------------------------------------------</w:t>
      </w:r>
    </w:p>
    <w:p w:rsidR="00C94DA5" w:rsidRDefault="00C94DA5" w:rsidP="00C94DA5">
      <w:r>
        <w:t>CREATE TABLE IF NOT EXISTS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</w:t>
      </w:r>
      <w:proofErr w:type="spellStart"/>
      <w:r>
        <w:t>pessoafisica</w:t>
      </w:r>
      <w:proofErr w:type="spellEnd"/>
      <w:r>
        <w:t>` (</w:t>
      </w:r>
    </w:p>
    <w:p w:rsidR="00C94DA5" w:rsidRDefault="00C94DA5" w:rsidP="00C94DA5">
      <w:r>
        <w:t xml:space="preserve">  `Id` </w:t>
      </w:r>
      <w:proofErr w:type="gramStart"/>
      <w:r>
        <w:t>INT(</w:t>
      </w:r>
      <w:proofErr w:type="gramEnd"/>
      <w:r>
        <w:t>11) NOT NULL,</w:t>
      </w:r>
    </w:p>
    <w:p w:rsidR="00C94DA5" w:rsidRDefault="00C94DA5" w:rsidP="00C94DA5">
      <w:r>
        <w:t xml:space="preserve">  `CPF` </w:t>
      </w:r>
      <w:proofErr w:type="gramStart"/>
      <w:r>
        <w:t>CHAR(</w:t>
      </w:r>
      <w:proofErr w:type="gramEnd"/>
      <w:r>
        <w:t>15) NOT NULL,</w:t>
      </w:r>
    </w:p>
    <w:p w:rsidR="00C94DA5" w:rsidRDefault="00C94DA5" w:rsidP="00C94DA5">
      <w:r>
        <w:t xml:space="preserve">  `Sexo` </w:t>
      </w:r>
      <w:proofErr w:type="gramStart"/>
      <w:r>
        <w:t>CHAR(</w:t>
      </w:r>
      <w:proofErr w:type="gramEnd"/>
      <w:r>
        <w:t>1) NOT NULL,</w:t>
      </w:r>
    </w:p>
    <w:p w:rsidR="00C94DA5" w:rsidRDefault="00C94DA5" w:rsidP="00C94DA5">
      <w:r>
        <w:t xml:space="preserve">  `</w:t>
      </w:r>
      <w:proofErr w:type="spellStart"/>
      <w:proofErr w:type="gramStart"/>
      <w:r>
        <w:t>DataNascimento</w:t>
      </w:r>
      <w:proofErr w:type="spellEnd"/>
      <w:proofErr w:type="gramEnd"/>
      <w:r>
        <w:t>` DATE NULL DEFAULT NULL,</w:t>
      </w:r>
    </w:p>
    <w:p w:rsidR="00C94DA5" w:rsidRDefault="00C94DA5" w:rsidP="00C94DA5">
      <w:r>
        <w:t xml:space="preserve">  PRIMARY KEY (`</w:t>
      </w:r>
      <w:proofErr w:type="gramStart"/>
      <w:r>
        <w:t>Id`</w:t>
      </w:r>
      <w:proofErr w:type="gramEnd"/>
      <w:r>
        <w:t>),</w:t>
      </w:r>
    </w:p>
    <w:p w:rsidR="00C94DA5" w:rsidRDefault="00C94DA5" w:rsidP="00C94DA5">
      <w:r>
        <w:t xml:space="preserve">  INDEX `</w:t>
      </w:r>
      <w:proofErr w:type="spellStart"/>
      <w:proofErr w:type="gramStart"/>
      <w:r>
        <w:t>FK_Pessoa</w:t>
      </w:r>
      <w:proofErr w:type="spellEnd"/>
      <w:proofErr w:type="gramEnd"/>
      <w:r>
        <w:t>` (`Id` ASC),</w:t>
      </w:r>
    </w:p>
    <w:p w:rsidR="00C94DA5" w:rsidRDefault="00C94DA5" w:rsidP="00C94DA5">
      <w:r>
        <w:t xml:space="preserve">  CONSTRAINT `</w:t>
      </w:r>
      <w:proofErr w:type="spellStart"/>
      <w:proofErr w:type="gramStart"/>
      <w:r>
        <w:t>FK_Fisica_Pessoa</w:t>
      </w:r>
      <w:proofErr w:type="spellEnd"/>
      <w:proofErr w:type="gramEnd"/>
      <w:r>
        <w:t>`</w:t>
      </w:r>
    </w:p>
    <w:p w:rsidR="00C94DA5" w:rsidRDefault="00C94DA5" w:rsidP="00C94DA5">
      <w:r>
        <w:t xml:space="preserve">    FOREIGN KEY (`</w:t>
      </w:r>
      <w:proofErr w:type="gramStart"/>
      <w:r>
        <w:t>Id`</w:t>
      </w:r>
      <w:proofErr w:type="gramEnd"/>
      <w:r>
        <w:t>)</w:t>
      </w:r>
    </w:p>
    <w:p w:rsidR="00C94DA5" w:rsidRDefault="00C94DA5" w:rsidP="00C94DA5">
      <w:r>
        <w:t xml:space="preserve">    REFERENCES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`pessoa` (`Id`))</w:t>
      </w:r>
    </w:p>
    <w:p w:rsidR="00C94DA5" w:rsidRDefault="00C94DA5" w:rsidP="00C94DA5">
      <w:r>
        <w:t xml:space="preserve">ENGINE = </w:t>
      </w:r>
      <w:proofErr w:type="spellStart"/>
      <w:proofErr w:type="gramStart"/>
      <w:r>
        <w:t>InnoDB</w:t>
      </w:r>
      <w:proofErr w:type="spellEnd"/>
      <w:proofErr w:type="gramEnd"/>
    </w:p>
    <w:p w:rsidR="00C94DA5" w:rsidRDefault="00C94DA5" w:rsidP="00C94DA5">
      <w:r>
        <w:t>DEFAULT CHARACTER SET = utf8;</w:t>
      </w:r>
    </w:p>
    <w:p w:rsidR="00C94DA5" w:rsidRDefault="00C94DA5" w:rsidP="00C94DA5"/>
    <w:p w:rsidR="00C94DA5" w:rsidRDefault="00C94DA5" w:rsidP="00C94DA5"/>
    <w:p w:rsidR="00C94DA5" w:rsidRDefault="00C94DA5" w:rsidP="00C94DA5">
      <w:r>
        <w:t>-- -----------------------------------------------------</w:t>
      </w:r>
    </w:p>
    <w:p w:rsidR="00C94DA5" w:rsidRDefault="00C94DA5" w:rsidP="00C94DA5">
      <w:r>
        <w:t xml:space="preserve">-- </w:t>
      </w:r>
      <w:proofErr w:type="spellStart"/>
      <w:r>
        <w:t>Table</w:t>
      </w:r>
      <w:proofErr w:type="spellEnd"/>
      <w:r>
        <w:t xml:space="preserve">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</w:t>
      </w:r>
      <w:proofErr w:type="spellStart"/>
      <w:r>
        <w:t>pessoajuridica</w:t>
      </w:r>
      <w:proofErr w:type="spellEnd"/>
      <w:r>
        <w:t>`</w:t>
      </w:r>
    </w:p>
    <w:p w:rsidR="00C94DA5" w:rsidRDefault="00C94DA5" w:rsidP="00C94DA5">
      <w:r>
        <w:t>-- -----------------------------------------------------</w:t>
      </w:r>
    </w:p>
    <w:p w:rsidR="00C94DA5" w:rsidRDefault="00C94DA5" w:rsidP="00C94DA5">
      <w:r>
        <w:t>CREATE TABLE IF NOT EXISTS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</w:t>
      </w:r>
      <w:proofErr w:type="spellStart"/>
      <w:r>
        <w:t>pessoajuridica</w:t>
      </w:r>
      <w:proofErr w:type="spellEnd"/>
      <w:r>
        <w:t>` (</w:t>
      </w:r>
    </w:p>
    <w:p w:rsidR="00C94DA5" w:rsidRDefault="00C94DA5" w:rsidP="00C94DA5">
      <w:r>
        <w:t xml:space="preserve">  `Id` </w:t>
      </w:r>
      <w:proofErr w:type="gramStart"/>
      <w:r>
        <w:t>INT(</w:t>
      </w:r>
      <w:proofErr w:type="gramEnd"/>
      <w:r>
        <w:t>11) NOT NULL,</w:t>
      </w:r>
    </w:p>
    <w:p w:rsidR="00C94DA5" w:rsidRDefault="00C94DA5" w:rsidP="00C94DA5">
      <w:r>
        <w:t xml:space="preserve">  `CNPJ` </w:t>
      </w:r>
      <w:proofErr w:type="gramStart"/>
      <w:r>
        <w:t>CHAR(</w:t>
      </w:r>
      <w:proofErr w:type="gramEnd"/>
      <w:r>
        <w:t>18) NOT NULL,</w:t>
      </w:r>
    </w:p>
    <w:p w:rsidR="00C94DA5" w:rsidRDefault="00C94DA5" w:rsidP="00C94DA5">
      <w:r>
        <w:t xml:space="preserve">  PRIMARY KEY (`</w:t>
      </w:r>
      <w:proofErr w:type="gramStart"/>
      <w:r>
        <w:t>Id`</w:t>
      </w:r>
      <w:proofErr w:type="gramEnd"/>
      <w:r>
        <w:t>),</w:t>
      </w:r>
    </w:p>
    <w:p w:rsidR="00C94DA5" w:rsidRDefault="00C94DA5" w:rsidP="00C94DA5">
      <w:r>
        <w:t xml:space="preserve">  INDEX `</w:t>
      </w:r>
      <w:proofErr w:type="spellStart"/>
      <w:proofErr w:type="gramStart"/>
      <w:r>
        <w:t>FK_Pessoa</w:t>
      </w:r>
      <w:proofErr w:type="spellEnd"/>
      <w:proofErr w:type="gramEnd"/>
      <w:r>
        <w:t>` (`Id` ASC),</w:t>
      </w:r>
    </w:p>
    <w:p w:rsidR="00C94DA5" w:rsidRDefault="00C94DA5" w:rsidP="00C94DA5">
      <w:r>
        <w:t xml:space="preserve">  CONSTRAINT `</w:t>
      </w:r>
      <w:proofErr w:type="spellStart"/>
      <w:proofErr w:type="gramStart"/>
      <w:r>
        <w:t>FK_Juridica_Pessoa</w:t>
      </w:r>
      <w:proofErr w:type="spellEnd"/>
      <w:proofErr w:type="gramEnd"/>
      <w:r>
        <w:t>`</w:t>
      </w:r>
    </w:p>
    <w:p w:rsidR="00C94DA5" w:rsidRDefault="00C94DA5" w:rsidP="00C94DA5">
      <w:r>
        <w:t xml:space="preserve">    FOREIGN KEY (`</w:t>
      </w:r>
      <w:proofErr w:type="gramStart"/>
      <w:r>
        <w:t>Id`</w:t>
      </w:r>
      <w:proofErr w:type="gramEnd"/>
      <w:r>
        <w:t>)</w:t>
      </w:r>
    </w:p>
    <w:p w:rsidR="00C94DA5" w:rsidRDefault="00C94DA5" w:rsidP="00C94DA5">
      <w:r>
        <w:t xml:space="preserve">    REFERENCES `</w:t>
      </w:r>
      <w:proofErr w:type="spellStart"/>
      <w:r>
        <w:t>sgoa</w:t>
      </w:r>
      <w:proofErr w:type="spellEnd"/>
      <w:proofErr w:type="gramStart"/>
      <w:r>
        <w:t>`.</w:t>
      </w:r>
      <w:proofErr w:type="gramEnd"/>
      <w:r>
        <w:t>`pessoa` (`Id`))</w:t>
      </w:r>
    </w:p>
    <w:p w:rsidR="00C94DA5" w:rsidRDefault="00C94DA5" w:rsidP="00C94DA5">
      <w:r>
        <w:t xml:space="preserve">ENGINE = </w:t>
      </w:r>
      <w:proofErr w:type="spellStart"/>
      <w:proofErr w:type="gramStart"/>
      <w:r>
        <w:t>InnoDB</w:t>
      </w:r>
      <w:proofErr w:type="spellEnd"/>
      <w:proofErr w:type="gramEnd"/>
    </w:p>
    <w:p w:rsidR="00C94DA5" w:rsidRDefault="00C94DA5" w:rsidP="00C94DA5">
      <w:r>
        <w:t>DEFAULT CHARACTER SET = utf8;</w:t>
      </w:r>
    </w:p>
    <w:p w:rsidR="00C94DA5" w:rsidRDefault="00C94DA5" w:rsidP="00C94DA5"/>
    <w:p w:rsidR="00C94DA5" w:rsidRDefault="00C94DA5" w:rsidP="00C94DA5"/>
    <w:p w:rsidR="00C94DA5" w:rsidRDefault="00C94DA5" w:rsidP="00C94DA5">
      <w:r>
        <w:t>SET SQL_MODE=@OLD_SQL_MODE;</w:t>
      </w:r>
    </w:p>
    <w:p w:rsidR="00C94DA5" w:rsidRDefault="00C94DA5" w:rsidP="00C94DA5">
      <w:r>
        <w:t>SET FOREIGN_KEY_CHECKS=@OLD_FOREIGN_KEY_CHECKS;</w:t>
      </w:r>
    </w:p>
    <w:p w:rsidR="00885054" w:rsidRDefault="00C94DA5" w:rsidP="00C94DA5">
      <w:r>
        <w:t>SET UNIQUE_CHECKS=@OLD_UNIQUE_CHECKS;</w:t>
      </w:r>
      <w:bookmarkStart w:id="7" w:name="_GoBack"/>
      <w:bookmarkEnd w:id="7"/>
    </w:p>
    <w:p w:rsidR="00885054" w:rsidRPr="00885054" w:rsidRDefault="00885054" w:rsidP="00885054"/>
    <w:p w:rsidR="003635CA" w:rsidRPr="003635CA" w:rsidRDefault="003635CA" w:rsidP="00995A55">
      <w:pPr>
        <w:pStyle w:val="CorpodoTexto"/>
        <w:ind w:left="567" w:firstLine="0"/>
      </w:pPr>
    </w:p>
    <w:sectPr w:rsidR="003635CA" w:rsidRPr="003635CA" w:rsidSect="00C27758">
      <w:headerReference w:type="default" r:id="rId11"/>
      <w:footerReference w:type="default" r:id="rId12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CDF" w:rsidRDefault="00256CDF">
      <w:pPr>
        <w:spacing w:line="240" w:lineRule="auto"/>
      </w:pPr>
      <w:r>
        <w:separator/>
      </w:r>
    </w:p>
  </w:endnote>
  <w:endnote w:type="continuationSeparator" w:id="0">
    <w:p w:rsidR="00256CDF" w:rsidRDefault="00256C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9570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9570A" w:rsidRDefault="00B9570A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9570A" w:rsidRDefault="00B9570A" w:rsidP="00DC17FC">
          <w:pPr>
            <w:jc w:val="center"/>
          </w:pPr>
          <w:r>
            <w:sym w:font="Symbol" w:char="F0D3"/>
          </w:r>
          <w:r>
            <w:t xml:space="preserve">WR Informática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94DA5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9570A" w:rsidRDefault="00B9570A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94DA5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B9570A" w:rsidRDefault="00B9570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CDF" w:rsidRDefault="00256CDF">
      <w:pPr>
        <w:spacing w:line="240" w:lineRule="auto"/>
      </w:pPr>
      <w:r>
        <w:separator/>
      </w:r>
    </w:p>
  </w:footnote>
  <w:footnote w:type="continuationSeparator" w:id="0">
    <w:p w:rsidR="00256CDF" w:rsidRDefault="00256C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70A" w:rsidRDefault="00B9570A">
    <w:pPr>
      <w:rPr>
        <w:sz w:val="24"/>
        <w:szCs w:val="24"/>
      </w:rPr>
    </w:pPr>
  </w:p>
  <w:p w:rsidR="00B9570A" w:rsidRDefault="00B9570A">
    <w:pPr>
      <w:pBdr>
        <w:top w:val="single" w:sz="6" w:space="1" w:color="auto"/>
      </w:pBdr>
      <w:rPr>
        <w:sz w:val="24"/>
        <w:szCs w:val="24"/>
      </w:rPr>
    </w:pPr>
  </w:p>
  <w:p w:rsidR="00B9570A" w:rsidRDefault="00B9570A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>
      <w:rPr>
        <w:rFonts w:ascii="Arial" w:hAnsi="Arial"/>
        <w:sz w:val="36"/>
        <w:szCs w:val="36"/>
      </w:rPr>
      <w:t>WR Informática</w:t>
    </w:r>
    <w:r>
      <w:rPr>
        <w:rFonts w:ascii="Arial" w:hAnsi="Arial"/>
        <w:b/>
        <w:bCs/>
        <w:sz w:val="36"/>
        <w:szCs w:val="36"/>
      </w:rPr>
      <w:fldChar w:fldCharType="end"/>
    </w:r>
  </w:p>
  <w:p w:rsidR="00B9570A" w:rsidRDefault="00B9570A">
    <w:pPr>
      <w:pBdr>
        <w:bottom w:val="single" w:sz="6" w:space="1" w:color="auto"/>
      </w:pBdr>
      <w:jc w:val="right"/>
      <w:rPr>
        <w:sz w:val="24"/>
        <w:szCs w:val="24"/>
      </w:rPr>
    </w:pPr>
  </w:p>
  <w:p w:rsidR="00B9570A" w:rsidRDefault="00B9570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9570A" w:rsidTr="002665C0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9570A" w:rsidRPr="003D259E" w:rsidRDefault="00B9570A" w:rsidP="002665C0">
          <w:pPr>
            <w:rPr>
              <w:b/>
            </w:rPr>
          </w:pPr>
          <w:r w:rsidRPr="003D259E">
            <w:rPr>
              <w:b/>
            </w:rPr>
            <w:t>SGOA – Sistema Gerenciador de Oficina Automotiva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9570A" w:rsidRPr="003D259E" w:rsidRDefault="00B9570A" w:rsidP="002665C0">
          <w:pPr>
            <w:tabs>
              <w:tab w:val="left" w:pos="1135"/>
            </w:tabs>
            <w:spacing w:before="40"/>
            <w:ind w:right="68"/>
            <w:rPr>
              <w:b/>
            </w:rPr>
          </w:pPr>
          <w:r w:rsidRPr="003D259E">
            <w:rPr>
              <w:b/>
            </w:rPr>
            <w:t xml:space="preserve">  Versão: 1.0</w:t>
          </w:r>
        </w:p>
      </w:tc>
    </w:tr>
    <w:tr w:rsidR="00B9570A" w:rsidTr="002665C0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9570A" w:rsidRDefault="00097EA2" w:rsidP="002665C0">
          <w:r>
            <w:t>Casos de Uso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9570A" w:rsidRDefault="00B9570A" w:rsidP="002665C0">
          <w:r>
            <w:t xml:space="preserve">  </w:t>
          </w:r>
          <w:r w:rsidRPr="003D259E">
            <w:rPr>
              <w:b/>
            </w:rPr>
            <w:t>Data</w:t>
          </w:r>
          <w:r>
            <w:t xml:space="preserve">: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SAVEDATE   \* MERGEFORMAT </w:instrText>
          </w:r>
          <w:r>
            <w:rPr>
              <w:b/>
              <w:bCs/>
            </w:rPr>
            <w:fldChar w:fldCharType="separate"/>
          </w:r>
          <w:r w:rsidR="00C94DA5">
            <w:rPr>
              <w:b/>
              <w:bCs/>
              <w:noProof/>
            </w:rPr>
            <w:t>13/12/2012 23:55:00</w:t>
          </w:r>
          <w:r>
            <w:rPr>
              <w:b/>
              <w:bCs/>
            </w:rPr>
            <w:fldChar w:fldCharType="end"/>
          </w:r>
        </w:p>
      </w:tc>
    </w:tr>
  </w:tbl>
  <w:p w:rsidR="00B9570A" w:rsidRDefault="00B9570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4991669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A5C1DC8"/>
    <w:multiLevelType w:val="hybridMultilevel"/>
    <w:tmpl w:val="6EAACE32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0BCE1D9B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0F6F3BBE"/>
    <w:multiLevelType w:val="hybridMultilevel"/>
    <w:tmpl w:val="2C8A21B0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12EE6F76"/>
    <w:multiLevelType w:val="hybridMultilevel"/>
    <w:tmpl w:val="89B8D0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823316B"/>
    <w:multiLevelType w:val="hybridMultilevel"/>
    <w:tmpl w:val="4A00656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7F23212"/>
    <w:multiLevelType w:val="hybridMultilevel"/>
    <w:tmpl w:val="137CEBD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9BF5141"/>
    <w:multiLevelType w:val="hybridMultilevel"/>
    <w:tmpl w:val="7430BE6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4097792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928" w:hanging="360"/>
      </w:p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7394B47"/>
    <w:multiLevelType w:val="hybridMultilevel"/>
    <w:tmpl w:val="89B8D0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8256C62"/>
    <w:multiLevelType w:val="hybridMultilevel"/>
    <w:tmpl w:val="2D848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DC54C2E"/>
    <w:multiLevelType w:val="multilevel"/>
    <w:tmpl w:val="97E6BB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380121B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54E04F2B"/>
    <w:multiLevelType w:val="hybridMultilevel"/>
    <w:tmpl w:val="4A00656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5AB4078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59914FBA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5A2E6E13"/>
    <w:multiLevelType w:val="hybridMultilevel"/>
    <w:tmpl w:val="C6BA45D8"/>
    <w:lvl w:ilvl="0" w:tplc="623E68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603D61C8"/>
    <w:multiLevelType w:val="hybridMultilevel"/>
    <w:tmpl w:val="5D3893F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6057475A"/>
    <w:multiLevelType w:val="hybridMultilevel"/>
    <w:tmpl w:val="2C8A21B0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67AE5E4F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>
    <w:nsid w:val="6A784851"/>
    <w:multiLevelType w:val="hybridMultilevel"/>
    <w:tmpl w:val="FF76EC88"/>
    <w:lvl w:ilvl="0" w:tplc="C3AC264C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>
    <w:nsid w:val="6B352BD4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42805A1"/>
    <w:multiLevelType w:val="hybridMultilevel"/>
    <w:tmpl w:val="30BAD062"/>
    <w:lvl w:ilvl="0" w:tplc="113A32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A1379B8"/>
    <w:multiLevelType w:val="hybridMultilevel"/>
    <w:tmpl w:val="5D3893F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7C970FBD"/>
    <w:multiLevelType w:val="hybridMultilevel"/>
    <w:tmpl w:val="3E98C0B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43"/>
  </w:num>
  <w:num w:numId="5">
    <w:abstractNumId w:val="26"/>
  </w:num>
  <w:num w:numId="6">
    <w:abstractNumId w:val="25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41"/>
  </w:num>
  <w:num w:numId="10">
    <w:abstractNumId w:val="4"/>
  </w:num>
  <w:num w:numId="11">
    <w:abstractNumId w:val="19"/>
  </w:num>
  <w:num w:numId="12">
    <w:abstractNumId w:val="16"/>
  </w:num>
  <w:num w:numId="13">
    <w:abstractNumId w:val="40"/>
  </w:num>
  <w:num w:numId="14">
    <w:abstractNumId w:val="15"/>
  </w:num>
  <w:num w:numId="15">
    <w:abstractNumId w:val="9"/>
  </w:num>
  <w:num w:numId="16">
    <w:abstractNumId w:val="38"/>
  </w:num>
  <w:num w:numId="17">
    <w:abstractNumId w:val="23"/>
  </w:num>
  <w:num w:numId="18">
    <w:abstractNumId w:val="11"/>
  </w:num>
  <w:num w:numId="19">
    <w:abstractNumId w:val="21"/>
  </w:num>
  <w:num w:numId="20">
    <w:abstractNumId w:val="14"/>
  </w:num>
  <w:num w:numId="21">
    <w:abstractNumId w:val="37"/>
  </w:num>
  <w:num w:numId="22">
    <w:abstractNumId w:val="24"/>
  </w:num>
  <w:num w:numId="23">
    <w:abstractNumId w:val="13"/>
  </w:num>
  <w:num w:numId="24">
    <w:abstractNumId w:val="22"/>
  </w:num>
  <w:num w:numId="25">
    <w:abstractNumId w:val="12"/>
  </w:num>
  <w:num w:numId="26">
    <w:abstractNumId w:val="44"/>
  </w:num>
  <w:num w:numId="27">
    <w:abstractNumId w:val="32"/>
  </w:num>
  <w:num w:numId="28">
    <w:abstractNumId w:val="7"/>
  </w:num>
  <w:num w:numId="29">
    <w:abstractNumId w:val="8"/>
  </w:num>
  <w:num w:numId="30">
    <w:abstractNumId w:val="27"/>
  </w:num>
  <w:num w:numId="31">
    <w:abstractNumId w:val="5"/>
  </w:num>
  <w:num w:numId="32">
    <w:abstractNumId w:val="30"/>
  </w:num>
  <w:num w:numId="33">
    <w:abstractNumId w:val="36"/>
  </w:num>
  <w:num w:numId="34">
    <w:abstractNumId w:val="34"/>
  </w:num>
  <w:num w:numId="35">
    <w:abstractNumId w:val="33"/>
  </w:num>
  <w:num w:numId="36">
    <w:abstractNumId w:val="42"/>
  </w:num>
  <w:num w:numId="37">
    <w:abstractNumId w:val="20"/>
  </w:num>
  <w:num w:numId="38">
    <w:abstractNumId w:val="18"/>
  </w:num>
  <w:num w:numId="39">
    <w:abstractNumId w:val="6"/>
  </w:num>
  <w:num w:numId="40">
    <w:abstractNumId w:val="29"/>
  </w:num>
  <w:num w:numId="41">
    <w:abstractNumId w:val="3"/>
  </w:num>
  <w:num w:numId="42">
    <w:abstractNumId w:val="39"/>
  </w:num>
  <w:num w:numId="43">
    <w:abstractNumId w:val="31"/>
  </w:num>
  <w:num w:numId="44">
    <w:abstractNumId w:val="28"/>
  </w:num>
  <w:num w:numId="45">
    <w:abstractNumId w:val="35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93"/>
    <w:rsid w:val="0000405E"/>
    <w:rsid w:val="0000406D"/>
    <w:rsid w:val="0000468A"/>
    <w:rsid w:val="00034194"/>
    <w:rsid w:val="000450CE"/>
    <w:rsid w:val="000673AD"/>
    <w:rsid w:val="00073E48"/>
    <w:rsid w:val="00083589"/>
    <w:rsid w:val="000927B1"/>
    <w:rsid w:val="00097EA2"/>
    <w:rsid w:val="000B252F"/>
    <w:rsid w:val="000B27BA"/>
    <w:rsid w:val="000D7EE1"/>
    <w:rsid w:val="000E1746"/>
    <w:rsid w:val="000F562A"/>
    <w:rsid w:val="00105C3A"/>
    <w:rsid w:val="00126069"/>
    <w:rsid w:val="00166714"/>
    <w:rsid w:val="001701DB"/>
    <w:rsid w:val="00170C87"/>
    <w:rsid w:val="001802CB"/>
    <w:rsid w:val="00182CC1"/>
    <w:rsid w:val="001A119E"/>
    <w:rsid w:val="001C4351"/>
    <w:rsid w:val="001D7980"/>
    <w:rsid w:val="001F0ACC"/>
    <w:rsid w:val="001F41B6"/>
    <w:rsid w:val="00231ABD"/>
    <w:rsid w:val="00235B93"/>
    <w:rsid w:val="00242232"/>
    <w:rsid w:val="00256CDF"/>
    <w:rsid w:val="002617A9"/>
    <w:rsid w:val="002665C0"/>
    <w:rsid w:val="0027139C"/>
    <w:rsid w:val="00272547"/>
    <w:rsid w:val="002B3B09"/>
    <w:rsid w:val="002D34EC"/>
    <w:rsid w:val="002E0AF6"/>
    <w:rsid w:val="002E7280"/>
    <w:rsid w:val="00325E42"/>
    <w:rsid w:val="003456A2"/>
    <w:rsid w:val="00345800"/>
    <w:rsid w:val="003635CA"/>
    <w:rsid w:val="0036411C"/>
    <w:rsid w:val="00383FCF"/>
    <w:rsid w:val="003841F0"/>
    <w:rsid w:val="00391873"/>
    <w:rsid w:val="00393491"/>
    <w:rsid w:val="00395870"/>
    <w:rsid w:val="00396038"/>
    <w:rsid w:val="003976BF"/>
    <w:rsid w:val="003B43A6"/>
    <w:rsid w:val="003E70E5"/>
    <w:rsid w:val="003F2521"/>
    <w:rsid w:val="003F5553"/>
    <w:rsid w:val="00413607"/>
    <w:rsid w:val="0042158E"/>
    <w:rsid w:val="00427DAE"/>
    <w:rsid w:val="00440694"/>
    <w:rsid w:val="004434E1"/>
    <w:rsid w:val="0044755A"/>
    <w:rsid w:val="00484BDF"/>
    <w:rsid w:val="0049085F"/>
    <w:rsid w:val="00492EFD"/>
    <w:rsid w:val="004A255D"/>
    <w:rsid w:val="004B0CCE"/>
    <w:rsid w:val="004B11DB"/>
    <w:rsid w:val="004D3F77"/>
    <w:rsid w:val="004D532F"/>
    <w:rsid w:val="004E05E0"/>
    <w:rsid w:val="004E3D4D"/>
    <w:rsid w:val="00501626"/>
    <w:rsid w:val="005171FF"/>
    <w:rsid w:val="00523D99"/>
    <w:rsid w:val="00527915"/>
    <w:rsid w:val="00540546"/>
    <w:rsid w:val="005700DB"/>
    <w:rsid w:val="00585C06"/>
    <w:rsid w:val="00590EAE"/>
    <w:rsid w:val="005A62D9"/>
    <w:rsid w:val="005B55E0"/>
    <w:rsid w:val="005D43A6"/>
    <w:rsid w:val="005F0031"/>
    <w:rsid w:val="005F2F91"/>
    <w:rsid w:val="005F5A30"/>
    <w:rsid w:val="006249C1"/>
    <w:rsid w:val="00632CB2"/>
    <w:rsid w:val="006352EB"/>
    <w:rsid w:val="0063630B"/>
    <w:rsid w:val="006736F8"/>
    <w:rsid w:val="0067594A"/>
    <w:rsid w:val="0067594F"/>
    <w:rsid w:val="00675FF2"/>
    <w:rsid w:val="00677B27"/>
    <w:rsid w:val="00685AFF"/>
    <w:rsid w:val="006B1E56"/>
    <w:rsid w:val="006C507D"/>
    <w:rsid w:val="006D52E4"/>
    <w:rsid w:val="006E0141"/>
    <w:rsid w:val="006F020C"/>
    <w:rsid w:val="0073753A"/>
    <w:rsid w:val="007376DD"/>
    <w:rsid w:val="007553FE"/>
    <w:rsid w:val="007568E8"/>
    <w:rsid w:val="00765736"/>
    <w:rsid w:val="00775130"/>
    <w:rsid w:val="0079637E"/>
    <w:rsid w:val="00797E44"/>
    <w:rsid w:val="007A447A"/>
    <w:rsid w:val="007B6436"/>
    <w:rsid w:val="007C5FA8"/>
    <w:rsid w:val="007C6ABE"/>
    <w:rsid w:val="007E14C6"/>
    <w:rsid w:val="0080732C"/>
    <w:rsid w:val="00822D0B"/>
    <w:rsid w:val="00847564"/>
    <w:rsid w:val="008739A2"/>
    <w:rsid w:val="00885054"/>
    <w:rsid w:val="008B0653"/>
    <w:rsid w:val="008B13C1"/>
    <w:rsid w:val="008C0D0C"/>
    <w:rsid w:val="008D2F1F"/>
    <w:rsid w:val="008F2153"/>
    <w:rsid w:val="009160C4"/>
    <w:rsid w:val="00924CF7"/>
    <w:rsid w:val="00936EE4"/>
    <w:rsid w:val="009537FD"/>
    <w:rsid w:val="009828BF"/>
    <w:rsid w:val="00990C76"/>
    <w:rsid w:val="00995A55"/>
    <w:rsid w:val="009A401D"/>
    <w:rsid w:val="009A4A68"/>
    <w:rsid w:val="009B517D"/>
    <w:rsid w:val="009F6A10"/>
    <w:rsid w:val="00A153C7"/>
    <w:rsid w:val="00A2707A"/>
    <w:rsid w:val="00A44EFA"/>
    <w:rsid w:val="00A47BEB"/>
    <w:rsid w:val="00A86352"/>
    <w:rsid w:val="00AB3CED"/>
    <w:rsid w:val="00AB439F"/>
    <w:rsid w:val="00AC6878"/>
    <w:rsid w:val="00AD0ABF"/>
    <w:rsid w:val="00B014D2"/>
    <w:rsid w:val="00B10E58"/>
    <w:rsid w:val="00B30263"/>
    <w:rsid w:val="00B369A4"/>
    <w:rsid w:val="00B404A3"/>
    <w:rsid w:val="00B65456"/>
    <w:rsid w:val="00B80876"/>
    <w:rsid w:val="00B87411"/>
    <w:rsid w:val="00B9113C"/>
    <w:rsid w:val="00B9570A"/>
    <w:rsid w:val="00B97600"/>
    <w:rsid w:val="00BA684E"/>
    <w:rsid w:val="00BC49B0"/>
    <w:rsid w:val="00BD1F37"/>
    <w:rsid w:val="00C205CE"/>
    <w:rsid w:val="00C216E2"/>
    <w:rsid w:val="00C27758"/>
    <w:rsid w:val="00C45E44"/>
    <w:rsid w:val="00C4740E"/>
    <w:rsid w:val="00C60D3B"/>
    <w:rsid w:val="00C6242D"/>
    <w:rsid w:val="00C92C2E"/>
    <w:rsid w:val="00C94DA5"/>
    <w:rsid w:val="00C97885"/>
    <w:rsid w:val="00CA66DD"/>
    <w:rsid w:val="00CB0A2F"/>
    <w:rsid w:val="00CC19F7"/>
    <w:rsid w:val="00CC1FD1"/>
    <w:rsid w:val="00CC20B8"/>
    <w:rsid w:val="00CD16F5"/>
    <w:rsid w:val="00CE1992"/>
    <w:rsid w:val="00D16AA9"/>
    <w:rsid w:val="00D47329"/>
    <w:rsid w:val="00D56AAA"/>
    <w:rsid w:val="00D613B8"/>
    <w:rsid w:val="00D82311"/>
    <w:rsid w:val="00D8286C"/>
    <w:rsid w:val="00D859CA"/>
    <w:rsid w:val="00DA0E9E"/>
    <w:rsid w:val="00DB0E24"/>
    <w:rsid w:val="00DC17FC"/>
    <w:rsid w:val="00DC26AF"/>
    <w:rsid w:val="00DD7FB3"/>
    <w:rsid w:val="00DE785B"/>
    <w:rsid w:val="00E14CFD"/>
    <w:rsid w:val="00E16A87"/>
    <w:rsid w:val="00E23720"/>
    <w:rsid w:val="00E272F3"/>
    <w:rsid w:val="00E27CFE"/>
    <w:rsid w:val="00E41298"/>
    <w:rsid w:val="00E4500A"/>
    <w:rsid w:val="00E65F09"/>
    <w:rsid w:val="00E74AD1"/>
    <w:rsid w:val="00E85ADF"/>
    <w:rsid w:val="00E92806"/>
    <w:rsid w:val="00E94CD4"/>
    <w:rsid w:val="00EB0511"/>
    <w:rsid w:val="00ED5217"/>
    <w:rsid w:val="00ED662D"/>
    <w:rsid w:val="00ED739A"/>
    <w:rsid w:val="00EF68EA"/>
    <w:rsid w:val="00F00309"/>
    <w:rsid w:val="00F23C4C"/>
    <w:rsid w:val="00F25932"/>
    <w:rsid w:val="00F261E4"/>
    <w:rsid w:val="00F44891"/>
    <w:rsid w:val="00F74F47"/>
    <w:rsid w:val="00F96993"/>
    <w:rsid w:val="00F96FA2"/>
    <w:rsid w:val="00FB021B"/>
    <w:rsid w:val="00FB0A65"/>
    <w:rsid w:val="00FD144B"/>
    <w:rsid w:val="00FF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E1"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rsid w:val="00C2775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C27758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8F2153"/>
    <w:pPr>
      <w:numPr>
        <w:ilvl w:val="2"/>
      </w:numPr>
      <w:spacing w:after="240"/>
      <w:outlineLvl w:val="2"/>
    </w:pPr>
    <w:rPr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2775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27758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27758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2775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27758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27758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2775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2775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2775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2775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27758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Sumrio2">
    <w:name w:val="toc 2"/>
    <w:basedOn w:val="Normal"/>
    <w:next w:val="Normal"/>
    <w:autoRedefine/>
    <w:uiPriority w:val="39"/>
    <w:rsid w:val="00C27758"/>
    <w:pPr>
      <w:ind w:left="200"/>
    </w:pPr>
    <w:rPr>
      <w:rFonts w:asciiTheme="minorHAnsi" w:hAnsiTheme="minorHAnsi" w:cstheme="minorHAnsi"/>
      <w:smallCaps/>
    </w:rPr>
  </w:style>
  <w:style w:type="paragraph" w:styleId="Sumrio3">
    <w:name w:val="toc 3"/>
    <w:basedOn w:val="Normal"/>
    <w:next w:val="Normal"/>
    <w:autoRedefine/>
    <w:uiPriority w:val="39"/>
    <w:rsid w:val="00C27758"/>
    <w:pPr>
      <w:ind w:left="400"/>
    </w:pPr>
    <w:rPr>
      <w:rFonts w:asciiTheme="minorHAnsi" w:hAnsiTheme="minorHAnsi" w:cstheme="minorHAnsi"/>
      <w:i/>
      <w:iCs/>
    </w:rPr>
  </w:style>
  <w:style w:type="paragraph" w:styleId="Cabealho">
    <w:name w:val="header"/>
    <w:basedOn w:val="Normal"/>
    <w:semiHidden/>
    <w:rsid w:val="00C2775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2775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27758"/>
  </w:style>
  <w:style w:type="paragraph" w:customStyle="1" w:styleId="MainTitle">
    <w:name w:val="Main Title"/>
    <w:basedOn w:val="Normal"/>
    <w:rsid w:val="00C2775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rsid w:val="00C27758"/>
    <w:pPr>
      <w:ind w:left="720" w:hanging="432"/>
    </w:pPr>
  </w:style>
  <w:style w:type="paragraph" w:customStyle="1" w:styleId="Tabletext">
    <w:name w:val="Tabletext"/>
    <w:basedOn w:val="Normal"/>
    <w:rsid w:val="00C27758"/>
    <w:pPr>
      <w:keepLines/>
      <w:spacing w:after="120"/>
    </w:pPr>
  </w:style>
  <w:style w:type="paragraph" w:styleId="Corpodetexto">
    <w:name w:val="Body Text"/>
    <w:basedOn w:val="Normal"/>
    <w:semiHidden/>
    <w:rsid w:val="00C27758"/>
    <w:pPr>
      <w:keepLines/>
      <w:spacing w:after="120"/>
      <w:ind w:left="720"/>
    </w:pPr>
  </w:style>
  <w:style w:type="paragraph" w:customStyle="1" w:styleId="Bullet2">
    <w:name w:val="Bullet2"/>
    <w:basedOn w:val="Normal"/>
    <w:rsid w:val="00C27758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C27758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2775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2775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rsid w:val="00C2775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2775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2775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27758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27758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27758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2775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27758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27758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Recuodecorpodetexto">
    <w:name w:val="Body Text Indent"/>
    <w:basedOn w:val="Normal"/>
    <w:semiHidden/>
    <w:rsid w:val="00C2775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2775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27758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C27758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C27758"/>
    <w:rPr>
      <w:color w:val="0000FF"/>
      <w:u w:val="single"/>
    </w:rPr>
  </w:style>
  <w:style w:type="character" w:customStyle="1" w:styleId="tw4winNone">
    <w:name w:val="tw4winNone"/>
    <w:basedOn w:val="Fontepargpadro"/>
    <w:rsid w:val="00C27758"/>
  </w:style>
  <w:style w:type="character" w:customStyle="1" w:styleId="tw4winExternal">
    <w:name w:val="tw4winExternal"/>
    <w:basedOn w:val="Fontepargpadro"/>
    <w:rsid w:val="00C27758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2775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2775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2775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27758"/>
    <w:rPr>
      <w:color w:val="0000FF"/>
    </w:rPr>
  </w:style>
  <w:style w:type="character" w:customStyle="1" w:styleId="tw4winPopup">
    <w:name w:val="tw4winPopup"/>
    <w:rsid w:val="00C2775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2775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2775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71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1FF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CorpodoTexto">
    <w:name w:val="CorpodoTexto"/>
    <w:basedOn w:val="Corpodetexto"/>
    <w:qFormat/>
    <w:rsid w:val="00AD0ABF"/>
    <w:pPr>
      <w:spacing w:before="100" w:after="100" w:line="360" w:lineRule="auto"/>
      <w:ind w:left="0" w:firstLine="567"/>
      <w:jc w:val="both"/>
    </w:pPr>
  </w:style>
  <w:style w:type="character" w:customStyle="1" w:styleId="apple-converted-space">
    <w:name w:val="apple-converted-space"/>
    <w:basedOn w:val="Fontepargpadro"/>
    <w:rsid w:val="00492EFD"/>
  </w:style>
  <w:style w:type="paragraph" w:styleId="Legenda">
    <w:name w:val="caption"/>
    <w:basedOn w:val="Normal"/>
    <w:next w:val="Normal"/>
    <w:uiPriority w:val="99"/>
    <w:unhideWhenUsed/>
    <w:qFormat/>
    <w:rsid w:val="00E92806"/>
    <w:pPr>
      <w:spacing w:before="120"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7594A"/>
    <w:pPr>
      <w:ind w:left="567" w:firstLine="567"/>
      <w:contextualSpacing/>
    </w:pPr>
  </w:style>
  <w:style w:type="paragraph" w:customStyle="1" w:styleId="TituloPadrao">
    <w:name w:val="TituloPadrao"/>
    <w:basedOn w:val="Normal"/>
    <w:autoRedefine/>
    <w:rsid w:val="00393491"/>
    <w:pPr>
      <w:widowControl/>
      <w:autoSpaceDE/>
      <w:autoSpaceDN/>
      <w:spacing w:line="240" w:lineRule="auto"/>
      <w:ind w:left="972" w:hanging="972"/>
    </w:pPr>
    <w:rPr>
      <w:rFonts w:ascii="Tahoma" w:hAnsi="Tahoma" w:cs="Tahoma"/>
      <w:b/>
      <w:bCs/>
      <w:noProof/>
      <w:snapToGrid/>
    </w:rPr>
  </w:style>
  <w:style w:type="paragraph" w:customStyle="1" w:styleId="Info-Normal">
    <w:name w:val="Info - Normal"/>
    <w:basedOn w:val="Normal"/>
    <w:rsid w:val="00393491"/>
    <w:pPr>
      <w:widowControl/>
      <w:autoSpaceDE/>
      <w:autoSpaceDN/>
      <w:spacing w:line="240" w:lineRule="auto"/>
      <w:ind w:firstLine="284"/>
    </w:pPr>
    <w:rPr>
      <w:rFonts w:ascii="Tahoma" w:hAnsi="Tahoma" w:cs="Tahoma"/>
      <w:snapToGrid/>
      <w:sz w:val="18"/>
      <w:szCs w:val="18"/>
    </w:rPr>
  </w:style>
  <w:style w:type="paragraph" w:customStyle="1" w:styleId="FIGURA">
    <w:name w:val="FIGURA"/>
    <w:basedOn w:val="Normal"/>
    <w:autoRedefine/>
    <w:uiPriority w:val="99"/>
    <w:rsid w:val="002665C0"/>
    <w:pPr>
      <w:framePr w:wrap="notBeside" w:vAnchor="text" w:hAnchor="text" w:xAlign="center" w:y="1"/>
      <w:widowControl/>
      <w:tabs>
        <w:tab w:val="center" w:pos="0"/>
      </w:tabs>
      <w:autoSpaceDE/>
      <w:autoSpaceDN/>
      <w:spacing w:line="360" w:lineRule="auto"/>
      <w:ind w:left="709"/>
      <w:jc w:val="center"/>
    </w:pPr>
    <w:rPr>
      <w:rFonts w:ascii="Arial" w:hAnsi="Arial" w:cs="Arial"/>
      <w:noProof/>
      <w:snapToGrid/>
      <w:sz w:val="24"/>
      <w:szCs w:val="24"/>
      <w:lang w:eastAsia="pt-BR"/>
    </w:rPr>
  </w:style>
  <w:style w:type="paragraph" w:customStyle="1" w:styleId="ILUSTRAOSPEI">
    <w:name w:val="ILUSTRAÇÂO_SPEI"/>
    <w:basedOn w:val="Legenda"/>
    <w:autoRedefine/>
    <w:uiPriority w:val="99"/>
    <w:rsid w:val="002665C0"/>
    <w:pPr>
      <w:widowControl/>
      <w:tabs>
        <w:tab w:val="left" w:pos="0"/>
      </w:tabs>
      <w:autoSpaceDE/>
      <w:autoSpaceDN/>
      <w:spacing w:after="240" w:line="360" w:lineRule="auto"/>
      <w:jc w:val="right"/>
    </w:pPr>
    <w:rPr>
      <w:rFonts w:ascii="Arial" w:hAnsi="Arial" w:cs="Arial"/>
      <w:snapToGrid/>
      <w:color w:val="auto"/>
      <w:sz w:val="20"/>
      <w:szCs w:val="20"/>
      <w:lang w:eastAsia="pt-BR"/>
    </w:rPr>
  </w:style>
  <w:style w:type="paragraph" w:customStyle="1" w:styleId="TABELASPEI">
    <w:name w:val="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before="120" w:after="240" w:line="360" w:lineRule="auto"/>
    </w:pPr>
    <w:rPr>
      <w:rFonts w:ascii="Arial" w:hAnsi="Arial" w:cs="Arial"/>
      <w:b/>
      <w:bCs/>
      <w:snapToGrid/>
      <w:lang w:eastAsia="pt-BR"/>
    </w:rPr>
  </w:style>
  <w:style w:type="paragraph" w:customStyle="1" w:styleId="CORPOTEXTOTABELASPEI">
    <w:name w:val="CORPO_TEXTO_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line="240" w:lineRule="auto"/>
      <w:jc w:val="both"/>
    </w:pPr>
    <w:rPr>
      <w:rFonts w:ascii="Arial" w:hAnsi="Arial" w:cs="Arial"/>
      <w:snapToGrid/>
      <w:lang w:eastAsia="pt-BR"/>
    </w:rPr>
  </w:style>
  <w:style w:type="paragraph" w:customStyle="1" w:styleId="TITULOTABELASPEI">
    <w:name w:val="TITULO_TABELA_SPEI"/>
    <w:basedOn w:val="Normal"/>
    <w:autoRedefine/>
    <w:uiPriority w:val="99"/>
    <w:rsid w:val="002665C0"/>
    <w:pPr>
      <w:widowControl/>
      <w:tabs>
        <w:tab w:val="center" w:pos="0"/>
      </w:tabs>
      <w:autoSpaceDE/>
      <w:autoSpaceDN/>
      <w:spacing w:line="240" w:lineRule="auto"/>
    </w:pPr>
    <w:rPr>
      <w:rFonts w:ascii="Arial" w:hAnsi="Arial" w:cs="Arial"/>
      <w:b/>
      <w:bCs/>
      <w:caps/>
      <w:snapToGrid/>
      <w:lang w:eastAsia="pt-BR"/>
    </w:rPr>
  </w:style>
  <w:style w:type="character" w:customStyle="1" w:styleId="EstiloCORPOTEXTOSPEIPrimeiralinha0cmChar">
    <w:name w:val="Estilo CORPO_TEXTO_SPEI + Primeira linha:  0 cm Char"/>
    <w:basedOn w:val="Fontepargpadro"/>
    <w:link w:val="EstiloCORPOTEXTOSPEIPrimeiralinha0cm"/>
    <w:uiPriority w:val="99"/>
    <w:locked/>
    <w:rsid w:val="002665C0"/>
    <w:rPr>
      <w:rFonts w:ascii="Arial" w:hAnsi="Arial" w:cs="Arial"/>
      <w:sz w:val="24"/>
      <w:szCs w:val="24"/>
    </w:rPr>
  </w:style>
  <w:style w:type="paragraph" w:customStyle="1" w:styleId="EstiloCORPOTEXTOSPEIPrimeiralinha0cm">
    <w:name w:val="Estilo CORPO_TEXTO_SPEI + Primeira linha:  0 cm"/>
    <w:basedOn w:val="Normal"/>
    <w:link w:val="EstiloCORPOTEXTOSPEIPrimeiralinha0cmChar"/>
    <w:uiPriority w:val="99"/>
    <w:rsid w:val="002665C0"/>
    <w:pPr>
      <w:widowControl/>
      <w:tabs>
        <w:tab w:val="left" w:pos="0"/>
      </w:tabs>
      <w:autoSpaceDE/>
      <w:autoSpaceDN/>
      <w:spacing w:line="360" w:lineRule="auto"/>
      <w:ind w:firstLine="567"/>
      <w:jc w:val="both"/>
    </w:pPr>
    <w:rPr>
      <w:rFonts w:ascii="Arial" w:hAnsi="Arial" w:cs="Arial"/>
      <w:snapToGrid/>
      <w:sz w:val="24"/>
      <w:szCs w:val="24"/>
      <w:lang w:eastAsia="pt-BR"/>
    </w:rPr>
  </w:style>
  <w:style w:type="paragraph" w:customStyle="1" w:styleId="Tela">
    <w:name w:val="Tela"/>
    <w:basedOn w:val="Normal"/>
    <w:uiPriority w:val="99"/>
    <w:rsid w:val="002665C0"/>
    <w:pPr>
      <w:widowControl/>
      <w:tabs>
        <w:tab w:val="left" w:pos="360"/>
        <w:tab w:val="left" w:pos="720"/>
      </w:tabs>
      <w:autoSpaceDE/>
      <w:autoSpaceDN/>
      <w:spacing w:before="240" w:after="120" w:line="360" w:lineRule="auto"/>
      <w:outlineLvl w:val="4"/>
    </w:pPr>
    <w:rPr>
      <w:rFonts w:ascii="Arial" w:hAnsi="Arial" w:cs="Arial"/>
      <w:b/>
      <w:bCs/>
      <w:caps/>
      <w:snapToGrid/>
      <w:sz w:val="22"/>
      <w:szCs w:val="22"/>
      <w:u w:val="single"/>
      <w:lang w:eastAsia="pt-BR"/>
    </w:rPr>
  </w:style>
  <w:style w:type="character" w:customStyle="1" w:styleId="Ttulo2Char">
    <w:name w:val="Título 2 Char"/>
    <w:basedOn w:val="Fontepargpadro"/>
    <w:link w:val="Ttulo2"/>
    <w:rsid w:val="000D7EE1"/>
    <w:rPr>
      <w:rFonts w:ascii="Arial" w:hAnsi="Arial"/>
      <w:b/>
      <w:bCs/>
      <w:snapToGrid w:val="0"/>
      <w:lang w:eastAsia="en-US"/>
    </w:rPr>
  </w:style>
  <w:style w:type="character" w:customStyle="1" w:styleId="Ttulo3Char">
    <w:name w:val="Título 3 Char"/>
    <w:basedOn w:val="Fontepargpadro"/>
    <w:link w:val="Ttulo3"/>
    <w:rsid w:val="000D7EE1"/>
    <w:rPr>
      <w:rFonts w:ascii="Arial" w:hAnsi="Arial"/>
      <w:b/>
      <w:i/>
      <w:iCs/>
      <w:snapToGrid w:val="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E1"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rsid w:val="00C2775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C27758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8F2153"/>
    <w:pPr>
      <w:numPr>
        <w:ilvl w:val="2"/>
      </w:numPr>
      <w:spacing w:after="240"/>
      <w:outlineLvl w:val="2"/>
    </w:pPr>
    <w:rPr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2775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27758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27758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2775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27758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27758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2775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2775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2775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2775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27758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Sumrio2">
    <w:name w:val="toc 2"/>
    <w:basedOn w:val="Normal"/>
    <w:next w:val="Normal"/>
    <w:autoRedefine/>
    <w:uiPriority w:val="39"/>
    <w:rsid w:val="00C27758"/>
    <w:pPr>
      <w:ind w:left="200"/>
    </w:pPr>
    <w:rPr>
      <w:rFonts w:asciiTheme="minorHAnsi" w:hAnsiTheme="minorHAnsi" w:cstheme="minorHAnsi"/>
      <w:smallCaps/>
    </w:rPr>
  </w:style>
  <w:style w:type="paragraph" w:styleId="Sumrio3">
    <w:name w:val="toc 3"/>
    <w:basedOn w:val="Normal"/>
    <w:next w:val="Normal"/>
    <w:autoRedefine/>
    <w:uiPriority w:val="39"/>
    <w:rsid w:val="00C27758"/>
    <w:pPr>
      <w:ind w:left="400"/>
    </w:pPr>
    <w:rPr>
      <w:rFonts w:asciiTheme="minorHAnsi" w:hAnsiTheme="minorHAnsi" w:cstheme="minorHAnsi"/>
      <w:i/>
      <w:iCs/>
    </w:rPr>
  </w:style>
  <w:style w:type="paragraph" w:styleId="Cabealho">
    <w:name w:val="header"/>
    <w:basedOn w:val="Normal"/>
    <w:semiHidden/>
    <w:rsid w:val="00C2775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2775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27758"/>
  </w:style>
  <w:style w:type="paragraph" w:customStyle="1" w:styleId="MainTitle">
    <w:name w:val="Main Title"/>
    <w:basedOn w:val="Normal"/>
    <w:rsid w:val="00C2775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rsid w:val="00C27758"/>
    <w:pPr>
      <w:ind w:left="720" w:hanging="432"/>
    </w:pPr>
  </w:style>
  <w:style w:type="paragraph" w:customStyle="1" w:styleId="Tabletext">
    <w:name w:val="Tabletext"/>
    <w:basedOn w:val="Normal"/>
    <w:rsid w:val="00C27758"/>
    <w:pPr>
      <w:keepLines/>
      <w:spacing w:after="120"/>
    </w:pPr>
  </w:style>
  <w:style w:type="paragraph" w:styleId="Corpodetexto">
    <w:name w:val="Body Text"/>
    <w:basedOn w:val="Normal"/>
    <w:semiHidden/>
    <w:rsid w:val="00C27758"/>
    <w:pPr>
      <w:keepLines/>
      <w:spacing w:after="120"/>
      <w:ind w:left="720"/>
    </w:pPr>
  </w:style>
  <w:style w:type="paragraph" w:customStyle="1" w:styleId="Bullet2">
    <w:name w:val="Bullet2"/>
    <w:basedOn w:val="Normal"/>
    <w:rsid w:val="00C27758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C27758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2775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2775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rsid w:val="00C2775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2775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2775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27758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27758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27758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2775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27758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27758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Recuodecorpodetexto">
    <w:name w:val="Body Text Indent"/>
    <w:basedOn w:val="Normal"/>
    <w:semiHidden/>
    <w:rsid w:val="00C2775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2775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27758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C27758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C27758"/>
    <w:rPr>
      <w:color w:val="0000FF"/>
      <w:u w:val="single"/>
    </w:rPr>
  </w:style>
  <w:style w:type="character" w:customStyle="1" w:styleId="tw4winNone">
    <w:name w:val="tw4winNone"/>
    <w:basedOn w:val="Fontepargpadro"/>
    <w:rsid w:val="00C27758"/>
  </w:style>
  <w:style w:type="character" w:customStyle="1" w:styleId="tw4winExternal">
    <w:name w:val="tw4winExternal"/>
    <w:basedOn w:val="Fontepargpadro"/>
    <w:rsid w:val="00C27758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2775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2775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2775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27758"/>
    <w:rPr>
      <w:color w:val="0000FF"/>
    </w:rPr>
  </w:style>
  <w:style w:type="character" w:customStyle="1" w:styleId="tw4winPopup">
    <w:name w:val="tw4winPopup"/>
    <w:rsid w:val="00C2775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2775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2775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71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1FF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CorpodoTexto">
    <w:name w:val="CorpodoTexto"/>
    <w:basedOn w:val="Corpodetexto"/>
    <w:qFormat/>
    <w:rsid w:val="00AD0ABF"/>
    <w:pPr>
      <w:spacing w:before="100" w:after="100" w:line="360" w:lineRule="auto"/>
      <w:ind w:left="0" w:firstLine="567"/>
      <w:jc w:val="both"/>
    </w:pPr>
  </w:style>
  <w:style w:type="character" w:customStyle="1" w:styleId="apple-converted-space">
    <w:name w:val="apple-converted-space"/>
    <w:basedOn w:val="Fontepargpadro"/>
    <w:rsid w:val="00492EFD"/>
  </w:style>
  <w:style w:type="paragraph" w:styleId="Legenda">
    <w:name w:val="caption"/>
    <w:basedOn w:val="Normal"/>
    <w:next w:val="Normal"/>
    <w:uiPriority w:val="99"/>
    <w:unhideWhenUsed/>
    <w:qFormat/>
    <w:rsid w:val="00E92806"/>
    <w:pPr>
      <w:spacing w:before="120"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7594A"/>
    <w:pPr>
      <w:ind w:left="567" w:firstLine="567"/>
      <w:contextualSpacing/>
    </w:pPr>
  </w:style>
  <w:style w:type="paragraph" w:customStyle="1" w:styleId="TituloPadrao">
    <w:name w:val="TituloPadrao"/>
    <w:basedOn w:val="Normal"/>
    <w:autoRedefine/>
    <w:rsid w:val="00393491"/>
    <w:pPr>
      <w:widowControl/>
      <w:autoSpaceDE/>
      <w:autoSpaceDN/>
      <w:spacing w:line="240" w:lineRule="auto"/>
      <w:ind w:left="972" w:hanging="972"/>
    </w:pPr>
    <w:rPr>
      <w:rFonts w:ascii="Tahoma" w:hAnsi="Tahoma" w:cs="Tahoma"/>
      <w:b/>
      <w:bCs/>
      <w:noProof/>
      <w:snapToGrid/>
    </w:rPr>
  </w:style>
  <w:style w:type="paragraph" w:customStyle="1" w:styleId="Info-Normal">
    <w:name w:val="Info - Normal"/>
    <w:basedOn w:val="Normal"/>
    <w:rsid w:val="00393491"/>
    <w:pPr>
      <w:widowControl/>
      <w:autoSpaceDE/>
      <w:autoSpaceDN/>
      <w:spacing w:line="240" w:lineRule="auto"/>
      <w:ind w:firstLine="284"/>
    </w:pPr>
    <w:rPr>
      <w:rFonts w:ascii="Tahoma" w:hAnsi="Tahoma" w:cs="Tahoma"/>
      <w:snapToGrid/>
      <w:sz w:val="18"/>
      <w:szCs w:val="18"/>
    </w:rPr>
  </w:style>
  <w:style w:type="paragraph" w:customStyle="1" w:styleId="FIGURA">
    <w:name w:val="FIGURA"/>
    <w:basedOn w:val="Normal"/>
    <w:autoRedefine/>
    <w:uiPriority w:val="99"/>
    <w:rsid w:val="002665C0"/>
    <w:pPr>
      <w:framePr w:wrap="notBeside" w:vAnchor="text" w:hAnchor="text" w:xAlign="center" w:y="1"/>
      <w:widowControl/>
      <w:tabs>
        <w:tab w:val="center" w:pos="0"/>
      </w:tabs>
      <w:autoSpaceDE/>
      <w:autoSpaceDN/>
      <w:spacing w:line="360" w:lineRule="auto"/>
      <w:ind w:left="709"/>
      <w:jc w:val="center"/>
    </w:pPr>
    <w:rPr>
      <w:rFonts w:ascii="Arial" w:hAnsi="Arial" w:cs="Arial"/>
      <w:noProof/>
      <w:snapToGrid/>
      <w:sz w:val="24"/>
      <w:szCs w:val="24"/>
      <w:lang w:eastAsia="pt-BR"/>
    </w:rPr>
  </w:style>
  <w:style w:type="paragraph" w:customStyle="1" w:styleId="ILUSTRAOSPEI">
    <w:name w:val="ILUSTRAÇÂO_SPEI"/>
    <w:basedOn w:val="Legenda"/>
    <w:autoRedefine/>
    <w:uiPriority w:val="99"/>
    <w:rsid w:val="002665C0"/>
    <w:pPr>
      <w:widowControl/>
      <w:tabs>
        <w:tab w:val="left" w:pos="0"/>
      </w:tabs>
      <w:autoSpaceDE/>
      <w:autoSpaceDN/>
      <w:spacing w:after="240" w:line="360" w:lineRule="auto"/>
      <w:jc w:val="right"/>
    </w:pPr>
    <w:rPr>
      <w:rFonts w:ascii="Arial" w:hAnsi="Arial" w:cs="Arial"/>
      <w:snapToGrid/>
      <w:color w:val="auto"/>
      <w:sz w:val="20"/>
      <w:szCs w:val="20"/>
      <w:lang w:eastAsia="pt-BR"/>
    </w:rPr>
  </w:style>
  <w:style w:type="paragraph" w:customStyle="1" w:styleId="TABELASPEI">
    <w:name w:val="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before="120" w:after="240" w:line="360" w:lineRule="auto"/>
    </w:pPr>
    <w:rPr>
      <w:rFonts w:ascii="Arial" w:hAnsi="Arial" w:cs="Arial"/>
      <w:b/>
      <w:bCs/>
      <w:snapToGrid/>
      <w:lang w:eastAsia="pt-BR"/>
    </w:rPr>
  </w:style>
  <w:style w:type="paragraph" w:customStyle="1" w:styleId="CORPOTEXTOTABELASPEI">
    <w:name w:val="CORPO_TEXTO_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line="240" w:lineRule="auto"/>
      <w:jc w:val="both"/>
    </w:pPr>
    <w:rPr>
      <w:rFonts w:ascii="Arial" w:hAnsi="Arial" w:cs="Arial"/>
      <w:snapToGrid/>
      <w:lang w:eastAsia="pt-BR"/>
    </w:rPr>
  </w:style>
  <w:style w:type="paragraph" w:customStyle="1" w:styleId="TITULOTABELASPEI">
    <w:name w:val="TITULO_TABELA_SPEI"/>
    <w:basedOn w:val="Normal"/>
    <w:autoRedefine/>
    <w:uiPriority w:val="99"/>
    <w:rsid w:val="002665C0"/>
    <w:pPr>
      <w:widowControl/>
      <w:tabs>
        <w:tab w:val="center" w:pos="0"/>
      </w:tabs>
      <w:autoSpaceDE/>
      <w:autoSpaceDN/>
      <w:spacing w:line="240" w:lineRule="auto"/>
    </w:pPr>
    <w:rPr>
      <w:rFonts w:ascii="Arial" w:hAnsi="Arial" w:cs="Arial"/>
      <w:b/>
      <w:bCs/>
      <w:caps/>
      <w:snapToGrid/>
      <w:lang w:eastAsia="pt-BR"/>
    </w:rPr>
  </w:style>
  <w:style w:type="character" w:customStyle="1" w:styleId="EstiloCORPOTEXTOSPEIPrimeiralinha0cmChar">
    <w:name w:val="Estilo CORPO_TEXTO_SPEI + Primeira linha:  0 cm Char"/>
    <w:basedOn w:val="Fontepargpadro"/>
    <w:link w:val="EstiloCORPOTEXTOSPEIPrimeiralinha0cm"/>
    <w:uiPriority w:val="99"/>
    <w:locked/>
    <w:rsid w:val="002665C0"/>
    <w:rPr>
      <w:rFonts w:ascii="Arial" w:hAnsi="Arial" w:cs="Arial"/>
      <w:sz w:val="24"/>
      <w:szCs w:val="24"/>
    </w:rPr>
  </w:style>
  <w:style w:type="paragraph" w:customStyle="1" w:styleId="EstiloCORPOTEXTOSPEIPrimeiralinha0cm">
    <w:name w:val="Estilo CORPO_TEXTO_SPEI + Primeira linha:  0 cm"/>
    <w:basedOn w:val="Normal"/>
    <w:link w:val="EstiloCORPOTEXTOSPEIPrimeiralinha0cmChar"/>
    <w:uiPriority w:val="99"/>
    <w:rsid w:val="002665C0"/>
    <w:pPr>
      <w:widowControl/>
      <w:tabs>
        <w:tab w:val="left" w:pos="0"/>
      </w:tabs>
      <w:autoSpaceDE/>
      <w:autoSpaceDN/>
      <w:spacing w:line="360" w:lineRule="auto"/>
      <w:ind w:firstLine="567"/>
      <w:jc w:val="both"/>
    </w:pPr>
    <w:rPr>
      <w:rFonts w:ascii="Arial" w:hAnsi="Arial" w:cs="Arial"/>
      <w:snapToGrid/>
      <w:sz w:val="24"/>
      <w:szCs w:val="24"/>
      <w:lang w:eastAsia="pt-BR"/>
    </w:rPr>
  </w:style>
  <w:style w:type="paragraph" w:customStyle="1" w:styleId="Tela">
    <w:name w:val="Tela"/>
    <w:basedOn w:val="Normal"/>
    <w:uiPriority w:val="99"/>
    <w:rsid w:val="002665C0"/>
    <w:pPr>
      <w:widowControl/>
      <w:tabs>
        <w:tab w:val="left" w:pos="360"/>
        <w:tab w:val="left" w:pos="720"/>
      </w:tabs>
      <w:autoSpaceDE/>
      <w:autoSpaceDN/>
      <w:spacing w:before="240" w:after="120" w:line="360" w:lineRule="auto"/>
      <w:outlineLvl w:val="4"/>
    </w:pPr>
    <w:rPr>
      <w:rFonts w:ascii="Arial" w:hAnsi="Arial" w:cs="Arial"/>
      <w:b/>
      <w:bCs/>
      <w:caps/>
      <w:snapToGrid/>
      <w:sz w:val="22"/>
      <w:szCs w:val="22"/>
      <w:u w:val="single"/>
      <w:lang w:eastAsia="pt-BR"/>
    </w:rPr>
  </w:style>
  <w:style w:type="character" w:customStyle="1" w:styleId="Ttulo2Char">
    <w:name w:val="Título 2 Char"/>
    <w:basedOn w:val="Fontepargpadro"/>
    <w:link w:val="Ttulo2"/>
    <w:rsid w:val="000D7EE1"/>
    <w:rPr>
      <w:rFonts w:ascii="Arial" w:hAnsi="Arial"/>
      <w:b/>
      <w:bCs/>
      <w:snapToGrid w:val="0"/>
      <w:lang w:eastAsia="en-US"/>
    </w:rPr>
  </w:style>
  <w:style w:type="character" w:customStyle="1" w:styleId="Ttulo3Char">
    <w:name w:val="Título 3 Char"/>
    <w:basedOn w:val="Fontepargpadro"/>
    <w:link w:val="Ttulo3"/>
    <w:rsid w:val="000D7EE1"/>
    <w:rPr>
      <w:rFonts w:ascii="Arial" w:hAnsi="Arial"/>
      <w:b/>
      <w:i/>
      <w:iCs/>
      <w:snapToGrid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aime\UFPR\2011-2\EES2011-RUP\Material%20Alunos\Template%20Gloss&#225;ri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5335B-80C4-4FED-9817-C44C4BCBF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Glossário.dot</Template>
  <TotalTime>1157</TotalTime>
  <Pages>15</Pages>
  <Words>3276</Words>
  <Characters>17694</Characters>
  <Application>Microsoft Office Word</Application>
  <DocSecurity>0</DocSecurity>
  <Lines>147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Glossário de Negócios</vt:lpstr>
      <vt:lpstr>Glossário de Negócios</vt:lpstr>
    </vt:vector>
  </TitlesOfParts>
  <Company>&lt;Nome da Empresa&gt;</Company>
  <LinksUpToDate>false</LinksUpToDate>
  <CharactersWithSpaces>20929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 de Negócios</dc:title>
  <dc:subject>xxx</dc:subject>
  <dc:creator>TADS</dc:creator>
  <cp:lastModifiedBy>Wellingthon Reimann</cp:lastModifiedBy>
  <cp:revision>140</cp:revision>
  <dcterms:created xsi:type="dcterms:W3CDTF">2012-09-20T00:46:00Z</dcterms:created>
  <dcterms:modified xsi:type="dcterms:W3CDTF">2014-01-10T01:08:00Z</dcterms:modified>
</cp:coreProperties>
</file>