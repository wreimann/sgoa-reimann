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17FC" w:rsidRPr="001D6822" w:rsidRDefault="006249C1" w:rsidP="00DC17FC">
      <w:pPr>
        <w:pStyle w:val="Ttulo"/>
        <w:jc w:val="right"/>
      </w:pPr>
      <w:r>
        <w:fldChar w:fldCharType="begin"/>
      </w:r>
      <w:r w:rsidR="000450CE">
        <w:instrText xml:space="preserve"> SUBJECT  \* MERGEFORMAT </w:instrText>
      </w:r>
      <w:r>
        <w:fldChar w:fldCharType="separate"/>
      </w:r>
      <w:r w:rsidR="00DC17FC" w:rsidRPr="00DC17FC">
        <w:t xml:space="preserve"> </w:t>
      </w:r>
      <w:r w:rsidR="00DC17FC">
        <w:t>SGOA</w:t>
      </w:r>
    </w:p>
    <w:p w:rsidR="00C27758" w:rsidRDefault="006249C1" w:rsidP="00DE70A5">
      <w:pPr>
        <w:pStyle w:val="Ttulo"/>
        <w:jc w:val="right"/>
        <w:rPr>
          <w:sz w:val="28"/>
          <w:szCs w:val="28"/>
        </w:rPr>
      </w:pPr>
      <w:r>
        <w:fldChar w:fldCharType="end"/>
      </w:r>
      <w:r w:rsidR="00D01AA7">
        <w:t xml:space="preserve">Diagramas de </w:t>
      </w:r>
      <w:r w:rsidR="00D01AA7" w:rsidRPr="00D01AA7">
        <w:t>Sequência</w:t>
      </w:r>
    </w:p>
    <w:p w:rsidR="00C27758" w:rsidRDefault="00C27758">
      <w:pPr>
        <w:pStyle w:val="Ttulo"/>
        <w:rPr>
          <w:sz w:val="28"/>
          <w:szCs w:val="28"/>
        </w:rPr>
      </w:pPr>
    </w:p>
    <w:p w:rsidR="00C27758" w:rsidRDefault="00C27758">
      <w:pPr>
        <w:pStyle w:val="InfoBlue"/>
      </w:pPr>
    </w:p>
    <w:p w:rsidR="00C27758" w:rsidRDefault="00C27758">
      <w:pPr>
        <w:sectPr w:rsidR="00C27758" w:rsidSect="00025C00">
          <w:headerReference w:type="default" r:id="rId9"/>
          <w:pgSz w:w="11907" w:h="16840" w:code="9"/>
          <w:pgMar w:top="1701" w:right="1134" w:bottom="1134" w:left="1701" w:header="720" w:footer="720" w:gutter="0"/>
          <w:cols w:space="720"/>
          <w:vAlign w:val="center"/>
        </w:sectPr>
      </w:pPr>
    </w:p>
    <w:p w:rsidR="00C27758" w:rsidRDefault="000450CE">
      <w:pPr>
        <w:pStyle w:val="Ttulo"/>
      </w:pPr>
      <w:r>
        <w:lastRenderedPageBreak/>
        <w:t>Histórico da Revisão</w:t>
      </w:r>
    </w:p>
    <w:p w:rsidR="00F349A3" w:rsidRPr="00F349A3" w:rsidRDefault="00F349A3" w:rsidP="00F349A3"/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27758" w:rsidTr="00025C00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Descrição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</w:tr>
      <w:tr w:rsidR="00C27758" w:rsidTr="00025C00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97EA2" w:rsidP="00097EA2">
            <w:pPr>
              <w:pStyle w:val="Tabletext"/>
            </w:pPr>
            <w:r>
              <w:t>10</w:t>
            </w:r>
            <w:r w:rsidR="000450CE">
              <w:t>/</w:t>
            </w:r>
            <w:r w:rsidR="00995A55">
              <w:t>1</w:t>
            </w:r>
            <w:r>
              <w:t>1</w:t>
            </w:r>
            <w:r w:rsidR="000450CE">
              <w:t>/</w:t>
            </w:r>
            <w:r w:rsidR="00DC17FC">
              <w:t>2012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 w:rsidP="00DC17FC">
            <w:pPr>
              <w:pStyle w:val="Tabletext"/>
              <w:jc w:val="center"/>
            </w:pPr>
            <w: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 w:rsidP="00DC17FC">
            <w:pPr>
              <w:pStyle w:val="Tabletext"/>
            </w:pPr>
            <w:r>
              <w:t>Versão inicial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>
            <w:pPr>
              <w:pStyle w:val="Tabletext"/>
            </w:pPr>
            <w:proofErr w:type="spellStart"/>
            <w:r>
              <w:t>Wellingthon</w:t>
            </w:r>
            <w:proofErr w:type="spellEnd"/>
            <w:r>
              <w:t xml:space="preserve"> </w:t>
            </w:r>
            <w:proofErr w:type="spellStart"/>
            <w:r>
              <w:t>Reimann</w:t>
            </w:r>
            <w:proofErr w:type="spellEnd"/>
          </w:p>
        </w:tc>
      </w:tr>
      <w:tr w:rsidR="00025C00" w:rsidTr="00025C00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>18/11/2013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 xml:space="preserve">       2.0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>Atualização da documentação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proofErr w:type="spellStart"/>
            <w:r>
              <w:t>Wellingthon</w:t>
            </w:r>
            <w:proofErr w:type="spellEnd"/>
            <w:r>
              <w:t xml:space="preserve"> </w:t>
            </w:r>
            <w:proofErr w:type="spellStart"/>
            <w:r>
              <w:t>Reimann</w:t>
            </w:r>
            <w:proofErr w:type="spellEnd"/>
          </w:p>
        </w:tc>
      </w:tr>
    </w:tbl>
    <w:p w:rsidR="00C27758" w:rsidRDefault="00C27758"/>
    <w:p w:rsidR="00C27758" w:rsidRDefault="000450CE">
      <w:pPr>
        <w:pStyle w:val="Ttulo"/>
      </w:pPr>
      <w:r>
        <w:br w:type="page"/>
      </w:r>
      <w:r>
        <w:lastRenderedPageBreak/>
        <w:t>Índice Analítico</w:t>
      </w:r>
    </w:p>
    <w:bookmarkStart w:id="0" w:name="_GoBack"/>
    <w:bookmarkEnd w:id="0"/>
    <w:p w:rsidR="00706837" w:rsidRDefault="003927D3">
      <w:pPr>
        <w:pStyle w:val="Sumrio1"/>
        <w:tabs>
          <w:tab w:val="left" w:pos="400"/>
          <w:tab w:val="right" w:leader="dot" w:pos="9062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\o "1-3" \h \z \u </w:instrText>
      </w:r>
      <w:r>
        <w:rPr>
          <w:rFonts w:ascii="Times New Roman" w:hAnsi="Times New Roman"/>
        </w:rPr>
        <w:fldChar w:fldCharType="separate"/>
      </w:r>
      <w:hyperlink w:anchor="_Toc376892998" w:history="1">
        <w:r w:rsidR="00706837" w:rsidRPr="00F17A7A">
          <w:rPr>
            <w:rStyle w:val="Hyperlink"/>
            <w:noProof/>
          </w:rPr>
          <w:t>1.</w:t>
        </w:r>
        <w:r w:rsidR="00706837"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="00706837" w:rsidRPr="00F17A7A">
          <w:rPr>
            <w:rStyle w:val="Hyperlink"/>
            <w:noProof/>
          </w:rPr>
          <w:t>Introdução</w:t>
        </w:r>
        <w:r w:rsidR="00706837">
          <w:rPr>
            <w:noProof/>
            <w:webHidden/>
          </w:rPr>
          <w:tab/>
        </w:r>
        <w:r w:rsidR="00706837">
          <w:rPr>
            <w:noProof/>
            <w:webHidden/>
          </w:rPr>
          <w:fldChar w:fldCharType="begin"/>
        </w:r>
        <w:r w:rsidR="00706837">
          <w:rPr>
            <w:noProof/>
            <w:webHidden/>
          </w:rPr>
          <w:instrText xml:space="preserve"> PAGEREF _Toc376892998 \h </w:instrText>
        </w:r>
        <w:r w:rsidR="00706837">
          <w:rPr>
            <w:noProof/>
            <w:webHidden/>
          </w:rPr>
        </w:r>
        <w:r w:rsidR="00706837">
          <w:rPr>
            <w:noProof/>
            <w:webHidden/>
          </w:rPr>
          <w:fldChar w:fldCharType="separate"/>
        </w:r>
        <w:r w:rsidR="00706837">
          <w:rPr>
            <w:noProof/>
            <w:webHidden/>
          </w:rPr>
          <w:t>5</w:t>
        </w:r>
        <w:r w:rsidR="00706837"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1"/>
        <w:tabs>
          <w:tab w:val="left" w:pos="400"/>
          <w:tab w:val="right" w:leader="dot" w:pos="9062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hyperlink w:anchor="_Toc376892999" w:history="1">
        <w:r w:rsidRPr="00F17A7A">
          <w:rPr>
            <w:rStyle w:val="Hyperlink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Diagramas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00" w:history="1">
        <w:r w:rsidRPr="00F17A7A">
          <w:rPr>
            <w:rStyle w:val="Hyperlink"/>
            <w:noProof/>
          </w:rPr>
          <w:t>2.1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UC01 - Manter Setor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1" w:history="1">
        <w:r w:rsidRPr="00F17A7A">
          <w:rPr>
            <w:rStyle w:val="Hyperlink"/>
            <w:noProof/>
          </w:rPr>
          <w:t>2.1.1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2" w:history="1">
        <w:r w:rsidRPr="00F17A7A">
          <w:rPr>
            <w:rStyle w:val="Hyperlink"/>
            <w:noProof/>
          </w:rPr>
          <w:t>2.1.2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3" w:history="1">
        <w:r w:rsidRPr="00F17A7A">
          <w:rPr>
            <w:rStyle w:val="Hyperlink"/>
            <w:noProof/>
          </w:rPr>
          <w:t>2.1.3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4" w:history="1">
        <w:r w:rsidRPr="00F17A7A">
          <w:rPr>
            <w:rStyle w:val="Hyperlink"/>
            <w:noProof/>
          </w:rPr>
          <w:t>2.1.4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05" w:history="1">
        <w:r w:rsidRPr="00F17A7A">
          <w:rPr>
            <w:rStyle w:val="Hyperlink"/>
            <w:noProof/>
          </w:rPr>
          <w:t>2.2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UC02 - Manter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6" w:history="1">
        <w:r w:rsidRPr="00F17A7A">
          <w:rPr>
            <w:rStyle w:val="Hyperlink"/>
            <w:noProof/>
          </w:rPr>
          <w:t>2.2.1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7" w:history="1">
        <w:r w:rsidRPr="00F17A7A">
          <w:rPr>
            <w:rStyle w:val="Hyperlink"/>
            <w:noProof/>
          </w:rPr>
          <w:t>2.2.2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8" w:history="1">
        <w:r w:rsidRPr="00F17A7A">
          <w:rPr>
            <w:rStyle w:val="Hyperlink"/>
            <w:noProof/>
          </w:rPr>
          <w:t>2.2.3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09" w:history="1">
        <w:r w:rsidRPr="00F17A7A">
          <w:rPr>
            <w:rStyle w:val="Hyperlink"/>
            <w:noProof/>
          </w:rPr>
          <w:t>2.2.4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10" w:history="1">
        <w:r w:rsidRPr="00F17A7A">
          <w:rPr>
            <w:rStyle w:val="Hyperlink"/>
            <w:noProof/>
          </w:rPr>
          <w:t>2.3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UC03 - Manter Funcionário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1" w:history="1">
        <w:r w:rsidRPr="00F17A7A">
          <w:rPr>
            <w:rStyle w:val="Hyperlink"/>
            <w:noProof/>
          </w:rPr>
          <w:t>2.3.1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2" w:history="1">
        <w:r w:rsidRPr="00F17A7A">
          <w:rPr>
            <w:rStyle w:val="Hyperlink"/>
            <w:noProof/>
          </w:rPr>
          <w:t>2.3.2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3" w:history="1">
        <w:r w:rsidRPr="00F17A7A">
          <w:rPr>
            <w:rStyle w:val="Hyperlink"/>
            <w:noProof/>
          </w:rPr>
          <w:t>2.3.3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4" w:history="1">
        <w:r w:rsidRPr="00F17A7A">
          <w:rPr>
            <w:rStyle w:val="Hyperlink"/>
            <w:noProof/>
          </w:rPr>
          <w:t>2.3.4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15" w:history="1">
        <w:r w:rsidRPr="00F17A7A">
          <w:rPr>
            <w:rStyle w:val="Hyperlink"/>
            <w:noProof/>
          </w:rPr>
          <w:t>2.4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UC04 - Manter Orçamento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6" w:history="1">
        <w:r w:rsidRPr="00F17A7A">
          <w:rPr>
            <w:rStyle w:val="Hyperlink"/>
            <w:noProof/>
          </w:rPr>
          <w:t>2.4.1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7" w:history="1">
        <w:r w:rsidRPr="00F17A7A">
          <w:rPr>
            <w:rStyle w:val="Hyperlink"/>
            <w:noProof/>
          </w:rPr>
          <w:t>2.4.2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8" w:history="1">
        <w:r w:rsidRPr="00F17A7A">
          <w:rPr>
            <w:rStyle w:val="Hyperlink"/>
            <w:noProof/>
          </w:rPr>
          <w:t>2.4.3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19" w:history="1">
        <w:r w:rsidRPr="00F17A7A">
          <w:rPr>
            <w:rStyle w:val="Hyperlink"/>
            <w:noProof/>
          </w:rPr>
          <w:t>2.4.4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20" w:history="1">
        <w:r w:rsidRPr="00F17A7A">
          <w:rPr>
            <w:rStyle w:val="Hyperlink"/>
            <w:noProof/>
          </w:rPr>
          <w:t>2.5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UC05 – Manter Ordem de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1" w:history="1">
        <w:r w:rsidRPr="00F17A7A">
          <w:rPr>
            <w:rStyle w:val="Hyperlink"/>
            <w:noProof/>
          </w:rPr>
          <w:t>2.5.1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2" w:history="1">
        <w:r w:rsidRPr="00F17A7A">
          <w:rPr>
            <w:rStyle w:val="Hyperlink"/>
            <w:noProof/>
          </w:rPr>
          <w:t>2.5.2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23" w:history="1">
        <w:r w:rsidRPr="00F17A7A">
          <w:rPr>
            <w:rStyle w:val="Hyperlink"/>
            <w:noProof/>
          </w:rPr>
          <w:t>2.6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UC06 – Manter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4" w:history="1">
        <w:r w:rsidRPr="00F17A7A">
          <w:rPr>
            <w:rStyle w:val="Hyperlink"/>
            <w:noProof/>
          </w:rPr>
          <w:t>2.6.1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5" w:history="1">
        <w:r w:rsidRPr="00F17A7A">
          <w:rPr>
            <w:rStyle w:val="Hyperlink"/>
            <w:noProof/>
          </w:rPr>
          <w:t>2.6.2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6" w:history="1">
        <w:r w:rsidRPr="00F17A7A">
          <w:rPr>
            <w:rStyle w:val="Hyperlink"/>
            <w:noProof/>
          </w:rPr>
          <w:t>2.6.3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7" w:history="1">
        <w:r w:rsidRPr="00F17A7A">
          <w:rPr>
            <w:rStyle w:val="Hyperlink"/>
            <w:noProof/>
          </w:rPr>
          <w:t>2.6.4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28" w:history="1">
        <w:r w:rsidRPr="00F17A7A">
          <w:rPr>
            <w:rStyle w:val="Hyperlink"/>
            <w:noProof/>
          </w:rPr>
          <w:t>2.7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UC07 – Manter Seguradora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29" w:history="1">
        <w:r w:rsidRPr="00F17A7A">
          <w:rPr>
            <w:rStyle w:val="Hyperlink"/>
            <w:noProof/>
          </w:rPr>
          <w:t>2.7.1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0" w:history="1">
        <w:r w:rsidRPr="00F17A7A">
          <w:rPr>
            <w:rStyle w:val="Hyperlink"/>
            <w:noProof/>
          </w:rPr>
          <w:t>2.7.2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1" w:history="1">
        <w:r w:rsidRPr="00F17A7A">
          <w:rPr>
            <w:rStyle w:val="Hyperlink"/>
            <w:noProof/>
          </w:rPr>
          <w:t>2.7.3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2" w:history="1">
        <w:r w:rsidRPr="00F17A7A">
          <w:rPr>
            <w:rStyle w:val="Hyperlink"/>
            <w:noProof/>
          </w:rPr>
          <w:t>2.7.4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33" w:history="1">
        <w:r w:rsidRPr="00F17A7A">
          <w:rPr>
            <w:rStyle w:val="Hyperlink"/>
            <w:noProof/>
          </w:rPr>
          <w:t>2.8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UC08 – Efetuar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4" w:history="1">
        <w:r w:rsidRPr="00F17A7A">
          <w:rPr>
            <w:rStyle w:val="Hyperlink"/>
            <w:noProof/>
          </w:rPr>
          <w:t>2.8.1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5" w:history="1">
        <w:r w:rsidRPr="00F17A7A">
          <w:rPr>
            <w:rStyle w:val="Hyperlink"/>
            <w:noProof/>
          </w:rPr>
          <w:t>2.8.2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6" w:history="1">
        <w:r w:rsidRPr="00F17A7A">
          <w:rPr>
            <w:rStyle w:val="Hyperlink"/>
            <w:noProof/>
          </w:rPr>
          <w:t>2.8.3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37" w:history="1">
        <w:r w:rsidRPr="00F17A7A">
          <w:rPr>
            <w:rStyle w:val="Hyperlink"/>
            <w:noProof/>
          </w:rPr>
          <w:t>2.9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UC09 – Controlar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38" w:history="1">
        <w:r w:rsidRPr="00F17A7A">
          <w:rPr>
            <w:rStyle w:val="Hyperlink"/>
            <w:noProof/>
          </w:rPr>
          <w:t>2.9.1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39" w:history="1">
        <w:r w:rsidRPr="00F17A7A">
          <w:rPr>
            <w:rStyle w:val="Hyperlink"/>
            <w:noProof/>
          </w:rPr>
          <w:t>2.10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UC10 – Monitorar Pátio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0" w:history="1">
        <w:r w:rsidRPr="00F17A7A">
          <w:rPr>
            <w:rStyle w:val="Hyperlink"/>
            <w:noProof/>
          </w:rPr>
          <w:t>2.10.1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1" w:history="1">
        <w:r w:rsidRPr="00F17A7A">
          <w:rPr>
            <w:rStyle w:val="Hyperlink"/>
            <w:noProof/>
          </w:rPr>
          <w:t>2.10.2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2" w:history="1">
        <w:r w:rsidRPr="00F17A7A">
          <w:rPr>
            <w:rStyle w:val="Hyperlink"/>
            <w:noProof/>
          </w:rPr>
          <w:t>2.10.3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43" w:history="1">
        <w:r w:rsidRPr="00F17A7A">
          <w:rPr>
            <w:rStyle w:val="Hyperlink"/>
            <w:noProof/>
          </w:rPr>
          <w:t>2.11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UC11 - Manter Tipo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4" w:history="1">
        <w:r w:rsidRPr="00F17A7A">
          <w:rPr>
            <w:rStyle w:val="Hyperlink"/>
            <w:noProof/>
          </w:rPr>
          <w:t>2.11.1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5" w:history="1">
        <w:r w:rsidRPr="00F17A7A">
          <w:rPr>
            <w:rStyle w:val="Hyperlink"/>
            <w:noProof/>
          </w:rPr>
          <w:t>2.11.2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6" w:history="1">
        <w:r w:rsidRPr="00F17A7A">
          <w:rPr>
            <w:rStyle w:val="Hyperlink"/>
            <w:noProof/>
          </w:rPr>
          <w:t>2.11.3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7" w:history="1">
        <w:r w:rsidRPr="00F17A7A">
          <w:rPr>
            <w:rStyle w:val="Hyperlink"/>
            <w:noProof/>
          </w:rPr>
          <w:t>2.11.4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48" w:history="1">
        <w:r w:rsidRPr="00F17A7A">
          <w:rPr>
            <w:rStyle w:val="Hyperlink"/>
            <w:noProof/>
          </w:rPr>
          <w:t>2.12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UC12 - Manter Profissão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49" w:history="1">
        <w:r w:rsidRPr="00F17A7A">
          <w:rPr>
            <w:rStyle w:val="Hyperlink"/>
            <w:noProof/>
          </w:rPr>
          <w:t>2.12.1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0" w:history="1">
        <w:r w:rsidRPr="00F17A7A">
          <w:rPr>
            <w:rStyle w:val="Hyperlink"/>
            <w:noProof/>
          </w:rPr>
          <w:t>2.12.2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1" w:history="1">
        <w:r w:rsidRPr="00F17A7A">
          <w:rPr>
            <w:rStyle w:val="Hyperlink"/>
            <w:noProof/>
          </w:rPr>
          <w:t>2.12.3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2" w:history="1">
        <w:r w:rsidRPr="00F17A7A">
          <w:rPr>
            <w:rStyle w:val="Hyperlink"/>
            <w:noProof/>
          </w:rPr>
          <w:t>2.12.4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53" w:history="1">
        <w:r w:rsidRPr="00F17A7A">
          <w:rPr>
            <w:rStyle w:val="Hyperlink"/>
            <w:noProof/>
          </w:rPr>
          <w:t>2.13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UC13 - Manter Cor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4" w:history="1">
        <w:r w:rsidRPr="00F17A7A">
          <w:rPr>
            <w:rStyle w:val="Hyperlink"/>
            <w:noProof/>
          </w:rPr>
          <w:t>2.13.1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5" w:history="1">
        <w:r w:rsidRPr="00F17A7A">
          <w:rPr>
            <w:rStyle w:val="Hyperlink"/>
            <w:noProof/>
          </w:rPr>
          <w:t>2.13.2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6" w:history="1">
        <w:r w:rsidRPr="00F17A7A">
          <w:rPr>
            <w:rStyle w:val="Hyperlink"/>
            <w:noProof/>
          </w:rPr>
          <w:t>2.13.3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7" w:history="1">
        <w:r w:rsidRPr="00F17A7A">
          <w:rPr>
            <w:rStyle w:val="Hyperlink"/>
            <w:noProof/>
          </w:rPr>
          <w:t>2.13.4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58" w:history="1">
        <w:r w:rsidRPr="00F17A7A">
          <w:rPr>
            <w:rStyle w:val="Hyperlink"/>
            <w:noProof/>
          </w:rPr>
          <w:t>2.14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UC14 - Manter Marca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59" w:history="1">
        <w:r w:rsidRPr="00F17A7A">
          <w:rPr>
            <w:rStyle w:val="Hyperlink"/>
            <w:noProof/>
          </w:rPr>
          <w:t>2.14.1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0" w:history="1">
        <w:r w:rsidRPr="00F17A7A">
          <w:rPr>
            <w:rStyle w:val="Hyperlink"/>
            <w:noProof/>
          </w:rPr>
          <w:t>2.14.2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1" w:history="1">
        <w:r w:rsidRPr="00F17A7A">
          <w:rPr>
            <w:rStyle w:val="Hyperlink"/>
            <w:noProof/>
          </w:rPr>
          <w:t>2.14.3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2" w:history="1">
        <w:r w:rsidRPr="00F17A7A">
          <w:rPr>
            <w:rStyle w:val="Hyperlink"/>
            <w:noProof/>
          </w:rPr>
          <w:t>2.14.4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63" w:history="1">
        <w:r w:rsidRPr="00F17A7A">
          <w:rPr>
            <w:rStyle w:val="Hyperlink"/>
            <w:noProof/>
          </w:rPr>
          <w:t>2.15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UC15 - Manter Modelo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4" w:history="1">
        <w:r w:rsidRPr="00F17A7A">
          <w:rPr>
            <w:rStyle w:val="Hyperlink"/>
            <w:noProof/>
          </w:rPr>
          <w:t>2.15.1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5" w:history="1">
        <w:r w:rsidRPr="00F17A7A">
          <w:rPr>
            <w:rStyle w:val="Hyperlink"/>
            <w:noProof/>
          </w:rPr>
          <w:t>2.15.2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6" w:history="1">
        <w:r w:rsidRPr="00F17A7A">
          <w:rPr>
            <w:rStyle w:val="Hyperlink"/>
            <w:noProof/>
          </w:rPr>
          <w:t>2.15.3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7" w:history="1">
        <w:r w:rsidRPr="00F17A7A">
          <w:rPr>
            <w:rStyle w:val="Hyperlink"/>
            <w:noProof/>
          </w:rPr>
          <w:t>2.15.4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68" w:history="1">
        <w:r w:rsidRPr="00F17A7A">
          <w:rPr>
            <w:rStyle w:val="Hyperlink"/>
            <w:noProof/>
          </w:rPr>
          <w:t>2.16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UC16 – Visualizar Andamento do Serviço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69" w:history="1">
        <w:r w:rsidRPr="00F17A7A">
          <w:rPr>
            <w:rStyle w:val="Hyperlink"/>
            <w:noProof/>
          </w:rPr>
          <w:t>2.16.1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70" w:history="1">
        <w:r w:rsidRPr="00F17A7A">
          <w:rPr>
            <w:rStyle w:val="Hyperlink"/>
            <w:noProof/>
          </w:rPr>
          <w:t>2.16.2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Alternativo A1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6893071" w:history="1">
        <w:r w:rsidRPr="00F17A7A">
          <w:rPr>
            <w:rStyle w:val="Hyperlink"/>
            <w:noProof/>
          </w:rPr>
          <w:t>2.17</w:t>
        </w:r>
        <w:r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Caso de Uso: UC17 – Manter Configurações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06837" w:rsidRDefault="00706837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6893072" w:history="1">
        <w:r w:rsidRPr="00F17A7A">
          <w:rPr>
            <w:rStyle w:val="Hyperlink"/>
            <w:noProof/>
          </w:rPr>
          <w:t>2.17.1</w:t>
        </w:r>
        <w:r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Pr="00F17A7A">
          <w:rPr>
            <w:rStyle w:val="Hyperlink"/>
            <w:noProof/>
          </w:rPr>
          <w:t>Fluxo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_Toc376893072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27758" w:rsidRDefault="003927D3" w:rsidP="00D01AA7">
      <w:pPr>
        <w:pStyle w:val="Ttulo"/>
      </w:pPr>
      <w:r>
        <w:rPr>
          <w:rFonts w:ascii="Times New Roman" w:hAnsi="Times New Roman" w:cstheme="minorHAnsi"/>
          <w:sz w:val="20"/>
          <w:szCs w:val="20"/>
        </w:rPr>
        <w:fldChar w:fldCharType="end"/>
      </w:r>
      <w:r w:rsidR="000450CE">
        <w:br w:type="page"/>
      </w:r>
      <w:r w:rsidR="00D01AA7">
        <w:lastRenderedPageBreak/>
        <w:t xml:space="preserve">Diagramas de </w:t>
      </w:r>
      <w:r w:rsidR="00D01AA7" w:rsidRPr="00D01AA7">
        <w:t>Sequência</w:t>
      </w:r>
    </w:p>
    <w:p w:rsidR="00C27758" w:rsidRPr="00AD0ABF" w:rsidRDefault="00AD0ABF" w:rsidP="00AD0ABF">
      <w:pPr>
        <w:pStyle w:val="Ttulo1"/>
        <w:spacing w:before="240" w:after="240" w:line="360" w:lineRule="auto"/>
        <w:ind w:left="567" w:hanging="567"/>
      </w:pPr>
      <w:bookmarkStart w:id="1" w:name="_Toc512930904"/>
      <w:bookmarkStart w:id="2" w:name="_Toc456600917"/>
      <w:bookmarkStart w:id="3" w:name="_Toc456598586"/>
      <w:bookmarkStart w:id="4" w:name="_Toc335851689"/>
      <w:bookmarkStart w:id="5" w:name="_Ref340936977"/>
      <w:bookmarkStart w:id="6" w:name="_Ref340936982"/>
      <w:bookmarkStart w:id="7" w:name="_Ref340936986"/>
      <w:bookmarkStart w:id="8" w:name="_Ref340936987"/>
      <w:bookmarkStart w:id="9" w:name="_Ref340936988"/>
      <w:bookmarkStart w:id="10" w:name="_Toc376892998"/>
      <w:r w:rsidRPr="006844A6">
        <w:t>Introdução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AD0ABF" w:rsidRDefault="00182CC1" w:rsidP="00AD0ABF">
      <w:pPr>
        <w:pStyle w:val="CorpodoTexto"/>
      </w:pPr>
      <w:r w:rsidRPr="00122A35">
        <w:t xml:space="preserve">A finalidade deste documento </w:t>
      </w:r>
      <w:r w:rsidR="00995A55">
        <w:t>é</w:t>
      </w:r>
      <w:r w:rsidR="00995A55" w:rsidRPr="00995A55">
        <w:t xml:space="preserve"> </w:t>
      </w:r>
      <w:r w:rsidR="0044755A">
        <w:t xml:space="preserve">ilustrar </w:t>
      </w:r>
      <w:r w:rsidR="00D01AA7">
        <w:t>a sequencia dos</w:t>
      </w:r>
      <w:r w:rsidR="00D01AA7" w:rsidRPr="00D01AA7">
        <w:t xml:space="preserve"> evento</w:t>
      </w:r>
      <w:r w:rsidR="00D01AA7">
        <w:t>s que ocorrem em um determinado caso de u</w:t>
      </w:r>
      <w:r w:rsidR="00D01AA7" w:rsidRPr="00D01AA7">
        <w:t>so, ou seja, quais operações devem ser disparadas entre os objetos envolvidos e em qual ordem</w:t>
      </w:r>
      <w:r w:rsidR="00D01AA7">
        <w:t xml:space="preserve"> </w:t>
      </w:r>
      <w:r w:rsidR="00D01AA7" w:rsidRPr="00D01AA7">
        <w:t>para a rea</w:t>
      </w:r>
      <w:r w:rsidR="00D01AA7">
        <w:t>lização completa do caso de uso</w:t>
      </w:r>
      <w:r w:rsidRPr="00122A35">
        <w:t>.</w:t>
      </w:r>
    </w:p>
    <w:p w:rsidR="00E65F09" w:rsidRDefault="00D01AA7" w:rsidP="003635CA">
      <w:pPr>
        <w:pStyle w:val="Ttulo1"/>
        <w:spacing w:before="240" w:after="240" w:line="360" w:lineRule="auto"/>
        <w:ind w:left="567" w:hanging="567"/>
      </w:pPr>
      <w:bookmarkStart w:id="11" w:name="_Toc376892999"/>
      <w:r>
        <w:t>Diagramas de Sequência</w:t>
      </w:r>
      <w:bookmarkEnd w:id="11"/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12" w:name="_Toc376893000"/>
      <w:r>
        <w:t xml:space="preserve">Caso de </w:t>
      </w:r>
      <w:r w:rsidR="00CE74F1">
        <w:t>U</w:t>
      </w:r>
      <w:r>
        <w:t>so: UC01 - Manter Setor</w:t>
      </w:r>
      <w:bookmarkEnd w:id="12"/>
    </w:p>
    <w:p w:rsidR="00690B67" w:rsidRDefault="00690B67" w:rsidP="00690B67">
      <w:pPr>
        <w:pStyle w:val="Ttulo3"/>
      </w:pPr>
      <w:bookmarkStart w:id="13" w:name="_Toc376893001"/>
      <w:r>
        <w:t>Fluxo Principal</w:t>
      </w:r>
      <w:bookmarkEnd w:id="13"/>
    </w:p>
    <w:p w:rsidR="00EB5490" w:rsidRPr="00EB5490" w:rsidRDefault="00EB5490" w:rsidP="00EB5490">
      <w:r>
        <w:rPr>
          <w:noProof/>
          <w:snapToGrid/>
          <w:lang w:eastAsia="pt-BR"/>
        </w:rPr>
        <w:drawing>
          <wp:inline distT="0" distB="0" distL="0" distR="0" wp14:anchorId="799695C9" wp14:editId="20FD3CA1">
            <wp:extent cx="5943480" cy="3797935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8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4" w:name="_Toc376893002"/>
      <w:r>
        <w:lastRenderedPageBreak/>
        <w:t>Fluxo Alternativo A2</w:t>
      </w:r>
      <w:bookmarkEnd w:id="14"/>
    </w:p>
    <w:p w:rsidR="00EB5490" w:rsidRPr="00EB5490" w:rsidRDefault="00EB5490" w:rsidP="00EB5490">
      <w:r>
        <w:rPr>
          <w:noProof/>
          <w:snapToGrid/>
          <w:lang w:eastAsia="pt-BR"/>
        </w:rPr>
        <w:drawing>
          <wp:inline distT="0" distB="0" distL="0" distR="0" wp14:anchorId="2E0BA2AA" wp14:editId="0F6C13C0">
            <wp:extent cx="5943382" cy="3305810"/>
            <wp:effectExtent l="0" t="0" r="63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82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5" w:name="_Toc376893003"/>
      <w:r>
        <w:t>Fluxo Alternativo A3</w:t>
      </w:r>
      <w:bookmarkEnd w:id="15"/>
    </w:p>
    <w:p w:rsidR="00EB5490" w:rsidRPr="00EB5490" w:rsidRDefault="00EB5490" w:rsidP="00EB5490">
      <w:r>
        <w:rPr>
          <w:noProof/>
          <w:snapToGrid/>
          <w:lang w:eastAsia="pt-BR"/>
        </w:rPr>
        <w:drawing>
          <wp:inline distT="0" distB="0" distL="0" distR="0" wp14:anchorId="403E64DF" wp14:editId="34B09ABA">
            <wp:extent cx="5825207" cy="4088765"/>
            <wp:effectExtent l="0" t="0" r="444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207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6" w:name="_Toc376893004"/>
      <w:r>
        <w:lastRenderedPageBreak/>
        <w:t>Fluxo Alternativo A5</w:t>
      </w:r>
      <w:bookmarkEnd w:id="16"/>
    </w:p>
    <w:p w:rsidR="002D38CA" w:rsidRDefault="00EB5490" w:rsidP="00EB5490">
      <w:r>
        <w:rPr>
          <w:noProof/>
          <w:snapToGrid/>
          <w:lang w:eastAsia="pt-BR"/>
        </w:rPr>
        <w:drawing>
          <wp:inline distT="0" distB="0" distL="0" distR="0" wp14:anchorId="762C91A2" wp14:editId="26DBD94E">
            <wp:extent cx="5160665" cy="3714114"/>
            <wp:effectExtent l="0" t="0" r="1905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65" cy="37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CA" w:rsidRDefault="002D38CA" w:rsidP="002D38CA">
      <w:r>
        <w:br w:type="page"/>
      </w:r>
    </w:p>
    <w:p w:rsidR="00690B67" w:rsidRDefault="00CE74F1" w:rsidP="00690B67">
      <w:pPr>
        <w:pStyle w:val="Ttulo2"/>
        <w:spacing w:before="240" w:after="240" w:line="360" w:lineRule="auto"/>
        <w:ind w:left="567" w:hanging="567"/>
      </w:pPr>
      <w:bookmarkStart w:id="17" w:name="_Toc376893005"/>
      <w:r>
        <w:lastRenderedPageBreak/>
        <w:t>Caso de U</w:t>
      </w:r>
      <w:r w:rsidR="00690B67">
        <w:t>so: UC0</w:t>
      </w:r>
      <w:r w:rsidR="00EB5490">
        <w:t>2</w:t>
      </w:r>
      <w:r w:rsidR="00690B67">
        <w:t xml:space="preserve"> - Manter </w:t>
      </w:r>
      <w:r w:rsidR="00EB5490">
        <w:t>Cliente</w:t>
      </w:r>
      <w:bookmarkEnd w:id="17"/>
    </w:p>
    <w:p w:rsidR="00690B67" w:rsidRDefault="00690B67" w:rsidP="00690B67">
      <w:pPr>
        <w:pStyle w:val="Ttulo3"/>
      </w:pPr>
      <w:bookmarkStart w:id="18" w:name="_Toc376893006"/>
      <w:r>
        <w:t>Fluxo Principal</w:t>
      </w:r>
      <w:bookmarkEnd w:id="18"/>
    </w:p>
    <w:p w:rsidR="00D96D5E" w:rsidRPr="00D96D5E" w:rsidRDefault="006B3C6F" w:rsidP="00D96D5E">
      <w:r>
        <w:rPr>
          <w:noProof/>
          <w:snapToGrid/>
          <w:lang w:eastAsia="pt-BR"/>
        </w:rPr>
        <w:drawing>
          <wp:inline distT="0" distB="0" distL="0" distR="0">
            <wp:extent cx="5760720" cy="2989580"/>
            <wp:effectExtent l="0" t="0" r="0" b="127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9" w:name="_Toc376893007"/>
      <w:r>
        <w:t>Fluxo Alternativo A2</w:t>
      </w:r>
      <w:bookmarkEnd w:id="19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1CEEB45" wp14:editId="7A2479CC">
            <wp:extent cx="5943600" cy="303244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Pr="00D96D5E" w:rsidRDefault="00D96D5E" w:rsidP="00D96D5E"/>
    <w:p w:rsidR="00690B67" w:rsidRDefault="00690B67" w:rsidP="00690B67">
      <w:pPr>
        <w:pStyle w:val="Ttulo3"/>
      </w:pPr>
      <w:bookmarkStart w:id="20" w:name="_Toc376893008"/>
      <w:r>
        <w:lastRenderedPageBreak/>
        <w:t>Fluxo Alternativo A3</w:t>
      </w:r>
      <w:bookmarkEnd w:id="20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64618F1B" wp14:editId="0DBBE34A">
            <wp:extent cx="5557913" cy="3188335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913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1" w:name="_Toc376893009"/>
      <w:r>
        <w:t>Fluxo Alternativo A5</w:t>
      </w:r>
      <w:bookmarkEnd w:id="21"/>
    </w:p>
    <w:p w:rsidR="00690B67" w:rsidRDefault="00D96D5E" w:rsidP="00690B67">
      <w:r>
        <w:rPr>
          <w:noProof/>
          <w:snapToGrid/>
          <w:lang w:eastAsia="pt-BR"/>
        </w:rPr>
        <w:drawing>
          <wp:inline distT="0" distB="0" distL="0" distR="0" wp14:anchorId="7C0B579C" wp14:editId="5A2CF1AF">
            <wp:extent cx="5943600" cy="2445423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22" w:name="_Toc376893010"/>
      <w:r>
        <w:lastRenderedPageBreak/>
        <w:t xml:space="preserve">Caso de </w:t>
      </w:r>
      <w:r w:rsidR="00D96D5E">
        <w:t>U</w:t>
      </w:r>
      <w:r>
        <w:t>so: UC0</w:t>
      </w:r>
      <w:r w:rsidR="00EB5490">
        <w:t>3</w:t>
      </w:r>
      <w:r>
        <w:t xml:space="preserve"> - Manter </w:t>
      </w:r>
      <w:r w:rsidR="00EB5490">
        <w:t>Funcionário</w:t>
      </w:r>
      <w:bookmarkEnd w:id="22"/>
    </w:p>
    <w:p w:rsidR="00690B67" w:rsidRDefault="00690B67" w:rsidP="00690B67">
      <w:pPr>
        <w:pStyle w:val="Ttulo3"/>
      </w:pPr>
      <w:bookmarkStart w:id="23" w:name="_Toc376893011"/>
      <w:r>
        <w:t>Fluxo Principal</w:t>
      </w:r>
      <w:bookmarkEnd w:id="23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940A3B7" wp14:editId="0FD54E7E">
            <wp:extent cx="5647431" cy="29489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431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4" w:name="_Toc376893012"/>
      <w:r>
        <w:t>Fluxo Alternativo A2</w:t>
      </w:r>
      <w:bookmarkEnd w:id="24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530F54B" wp14:editId="423EF698">
            <wp:extent cx="5456595" cy="27851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9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Default="00D96D5E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3"/>
      </w:pPr>
      <w:bookmarkStart w:id="25" w:name="_Toc376893013"/>
      <w:r>
        <w:lastRenderedPageBreak/>
        <w:t>Fluxo Alternativo A3</w:t>
      </w:r>
      <w:bookmarkEnd w:id="25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486EF7A" wp14:editId="479DCF05">
            <wp:extent cx="5943600" cy="311926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6" w:name="_Toc376893014"/>
      <w:r>
        <w:t>Fluxo Alternativo A5</w:t>
      </w:r>
      <w:bookmarkEnd w:id="26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C1BD966" wp14:editId="236FC4B8">
            <wp:extent cx="5943600" cy="2601318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/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27" w:name="_Toc376893015"/>
      <w:r>
        <w:lastRenderedPageBreak/>
        <w:t xml:space="preserve">Caso de </w:t>
      </w:r>
      <w:r w:rsidR="00D96D5E">
        <w:t>U</w:t>
      </w:r>
      <w:r>
        <w:t>so: UC0</w:t>
      </w:r>
      <w:r w:rsidR="00D96D5E">
        <w:t>4</w:t>
      </w:r>
      <w:r>
        <w:t xml:space="preserve"> - Manter </w:t>
      </w:r>
      <w:r w:rsidR="00D96D5E">
        <w:t>Orçamento</w:t>
      </w:r>
      <w:bookmarkEnd w:id="27"/>
    </w:p>
    <w:p w:rsidR="00690B67" w:rsidRDefault="00690B67" w:rsidP="00690B67">
      <w:pPr>
        <w:pStyle w:val="Ttulo3"/>
      </w:pPr>
      <w:bookmarkStart w:id="28" w:name="_Toc376893016"/>
      <w:r>
        <w:t>Fluxo Principal</w:t>
      </w:r>
      <w:bookmarkEnd w:id="28"/>
    </w:p>
    <w:p w:rsidR="00D96D5E" w:rsidRPr="00D96D5E" w:rsidRDefault="00D96D5E" w:rsidP="00D91C5D">
      <w:pPr>
        <w:jc w:val="center"/>
      </w:pPr>
      <w:r w:rsidRPr="00D91C5D">
        <w:rPr>
          <w:noProof/>
          <w:lang w:eastAsia="pt-BR"/>
        </w:rPr>
        <w:drawing>
          <wp:inline distT="0" distB="0" distL="0" distR="0" wp14:anchorId="2EFD255D" wp14:editId="408F3933">
            <wp:extent cx="5943600" cy="2299719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12" cy="23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Pr="00D96D5E" w:rsidRDefault="00D96D5E" w:rsidP="00D96D5E"/>
    <w:p w:rsidR="00690B67" w:rsidRDefault="00690B67" w:rsidP="00690B67">
      <w:pPr>
        <w:pStyle w:val="Ttulo3"/>
      </w:pPr>
      <w:bookmarkStart w:id="29" w:name="_Toc376893017"/>
      <w:r>
        <w:t>Fluxo Alternativo A2</w:t>
      </w:r>
      <w:bookmarkEnd w:id="29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422D0095" wp14:editId="537C3AA1">
            <wp:extent cx="5889664" cy="22517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64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0" w:name="_Toc376893018"/>
      <w:r>
        <w:lastRenderedPageBreak/>
        <w:t>Fluxo Alternativo A3</w:t>
      </w:r>
      <w:bookmarkEnd w:id="30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5FE21EE8" wp14:editId="00C8A41E">
            <wp:extent cx="5680017" cy="2795270"/>
            <wp:effectExtent l="0" t="0" r="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17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46" w:rsidRDefault="00F47246" w:rsidP="00F47246">
      <w:pPr>
        <w:pStyle w:val="Ttulo3"/>
      </w:pPr>
      <w:bookmarkStart w:id="31" w:name="_Toc376893019"/>
      <w:r>
        <w:t>Fluxo Alternativo A5</w:t>
      </w:r>
      <w:bookmarkEnd w:id="31"/>
    </w:p>
    <w:p w:rsidR="00CF4558" w:rsidRDefault="00B403AA" w:rsidP="00B403AA">
      <w:r>
        <w:rPr>
          <w:noProof/>
          <w:snapToGrid/>
          <w:lang w:eastAsia="pt-BR"/>
        </w:rPr>
        <w:drawing>
          <wp:inline distT="0" distB="0" distL="0" distR="0">
            <wp:extent cx="5760720" cy="196342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91" w:rsidRPr="00B403AA" w:rsidRDefault="002C3E91" w:rsidP="00B403AA"/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32" w:name="_Toc376893020"/>
      <w:r>
        <w:lastRenderedPageBreak/>
        <w:t xml:space="preserve">Caso de </w:t>
      </w:r>
      <w:r w:rsidR="00D96D5E">
        <w:t>U</w:t>
      </w:r>
      <w:r>
        <w:t>so: UC0</w:t>
      </w:r>
      <w:r w:rsidR="00D96D5E">
        <w:t>5</w:t>
      </w:r>
      <w:r>
        <w:t xml:space="preserve"> </w:t>
      </w:r>
      <w:r w:rsidR="00D96D5E">
        <w:t>–</w:t>
      </w:r>
      <w:r>
        <w:t xml:space="preserve"> </w:t>
      </w:r>
      <w:r w:rsidR="003F34C9">
        <w:t>Manter</w:t>
      </w:r>
      <w:r w:rsidR="00D96D5E">
        <w:t xml:space="preserve"> Ordem de Serviço</w:t>
      </w:r>
      <w:bookmarkEnd w:id="32"/>
    </w:p>
    <w:p w:rsidR="00690B67" w:rsidRDefault="00690B67" w:rsidP="00690B67">
      <w:pPr>
        <w:pStyle w:val="Ttulo3"/>
      </w:pPr>
      <w:bookmarkStart w:id="33" w:name="_Toc376893021"/>
      <w:r>
        <w:t>Fluxo Principal</w:t>
      </w:r>
      <w:bookmarkEnd w:id="33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5B26DA49" wp14:editId="7C911BB6">
            <wp:extent cx="5943600" cy="249577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F4" w:rsidRDefault="00BC75F4" w:rsidP="00BC75F4">
      <w:pPr>
        <w:pStyle w:val="Ttulo3"/>
      </w:pPr>
      <w:bookmarkStart w:id="34" w:name="_Toc376893022"/>
      <w:r>
        <w:t>Fluxo Alternativo A1</w:t>
      </w:r>
      <w:bookmarkEnd w:id="34"/>
    </w:p>
    <w:p w:rsidR="00E10202" w:rsidRDefault="00E10202">
      <w:pPr>
        <w:widowControl/>
        <w:autoSpaceDE/>
        <w:autoSpaceDN/>
        <w:spacing w:line="240" w:lineRule="auto"/>
      </w:pPr>
    </w:p>
    <w:p w:rsidR="00BC75F4" w:rsidRDefault="00173499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>
            <wp:extent cx="5742370" cy="2216989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F4" w:rsidRDefault="00BC75F4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35" w:name="_Toc376893023"/>
      <w:r>
        <w:lastRenderedPageBreak/>
        <w:t xml:space="preserve">Caso de </w:t>
      </w:r>
      <w:r w:rsidR="00D96D5E">
        <w:t>U</w:t>
      </w:r>
      <w:r>
        <w:t>so: UC0</w:t>
      </w:r>
      <w:r w:rsidR="00D96D5E">
        <w:t>6</w:t>
      </w:r>
      <w:r>
        <w:t xml:space="preserve"> </w:t>
      </w:r>
      <w:r w:rsidR="00D96D5E">
        <w:t>–</w:t>
      </w:r>
      <w:r>
        <w:t xml:space="preserve"> </w:t>
      </w:r>
      <w:r w:rsidR="00D96D5E">
        <w:t xml:space="preserve">Manter </w:t>
      </w:r>
      <w:r w:rsidR="00EF0A4D">
        <w:t>Atividade</w:t>
      </w:r>
      <w:bookmarkEnd w:id="35"/>
    </w:p>
    <w:p w:rsidR="00690B67" w:rsidRDefault="00690B67" w:rsidP="00690B67">
      <w:pPr>
        <w:pStyle w:val="Ttulo3"/>
      </w:pPr>
      <w:bookmarkStart w:id="36" w:name="_Toc376893024"/>
      <w:r>
        <w:t>Fluxo Principal</w:t>
      </w:r>
      <w:bookmarkEnd w:id="36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65E120EE" wp14:editId="08B94892">
            <wp:extent cx="5943600" cy="2880266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7" w:name="_Toc376893025"/>
      <w:r>
        <w:t>Fluxo Alternativo A2</w:t>
      </w:r>
      <w:bookmarkEnd w:id="37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4721B10D" wp14:editId="72921969">
            <wp:extent cx="5414848" cy="32194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84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8" w:name="_Toc376893026"/>
      <w:r>
        <w:lastRenderedPageBreak/>
        <w:t>Fluxo Alternativo A3</w:t>
      </w:r>
      <w:bookmarkEnd w:id="38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69E5BB3E" wp14:editId="2D4D1B28">
            <wp:extent cx="5765618" cy="3520440"/>
            <wp:effectExtent l="0" t="0" r="6985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18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9" w:name="_Toc376893027"/>
      <w:r>
        <w:t>Fluxo Alternativo A5</w:t>
      </w:r>
      <w:bookmarkEnd w:id="39"/>
    </w:p>
    <w:p w:rsidR="00690B67" w:rsidRDefault="00D96D5E" w:rsidP="00690B67">
      <w:r>
        <w:rPr>
          <w:noProof/>
          <w:snapToGrid/>
          <w:lang w:eastAsia="pt-BR"/>
        </w:rPr>
        <w:drawing>
          <wp:inline distT="0" distB="0" distL="0" distR="0" wp14:anchorId="02179B03" wp14:editId="5EA26E85">
            <wp:extent cx="5943600" cy="3332370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A6" w:rsidRDefault="00290BA6">
      <w:pPr>
        <w:widowControl/>
        <w:autoSpaceDE/>
        <w:autoSpaceDN/>
        <w:spacing w:line="240" w:lineRule="auto"/>
        <w:rPr>
          <w:rFonts w:ascii="Arial" w:hAnsi="Arial"/>
          <w:b/>
          <w:bCs/>
        </w:rPr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40" w:name="_Toc376893028"/>
      <w:r>
        <w:lastRenderedPageBreak/>
        <w:t xml:space="preserve">Caso de </w:t>
      </w:r>
      <w:r w:rsidR="00D96D5E">
        <w:t>U</w:t>
      </w:r>
      <w:r>
        <w:t>so: UC0</w:t>
      </w:r>
      <w:r w:rsidR="00D96D5E">
        <w:t>7</w:t>
      </w:r>
      <w:r>
        <w:t xml:space="preserve"> </w:t>
      </w:r>
      <w:r w:rsidR="00D96D5E">
        <w:t>–</w:t>
      </w:r>
      <w:r>
        <w:t xml:space="preserve"> </w:t>
      </w:r>
      <w:r w:rsidR="00007A83">
        <w:t>Manter Seguradora</w:t>
      </w:r>
      <w:bookmarkEnd w:id="40"/>
    </w:p>
    <w:p w:rsidR="00690B67" w:rsidRDefault="00690B67" w:rsidP="00690B67">
      <w:pPr>
        <w:pStyle w:val="Ttulo3"/>
      </w:pPr>
      <w:bookmarkStart w:id="41" w:name="_Toc376893029"/>
      <w:r>
        <w:t>Fluxo Principal</w:t>
      </w:r>
      <w:bookmarkEnd w:id="41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1876D982" wp14:editId="22831E01">
            <wp:extent cx="5943600" cy="2664750"/>
            <wp:effectExtent l="0" t="0" r="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42" w:name="_Toc376893030"/>
      <w:r>
        <w:t>Fluxo Alternativo A</w:t>
      </w:r>
      <w:r w:rsidR="00D23A4E">
        <w:t>2</w:t>
      </w:r>
      <w:bookmarkEnd w:id="42"/>
    </w:p>
    <w:p w:rsidR="00D96D5E" w:rsidRPr="00D96D5E" w:rsidRDefault="00D96D5E" w:rsidP="00FA3922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09EE549" wp14:editId="4ACF0B2B">
            <wp:extent cx="5943600" cy="3633313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43" w:name="_Toc376893031"/>
      <w:r>
        <w:lastRenderedPageBreak/>
        <w:t>Fluxo Alternativo A</w:t>
      </w:r>
      <w:r w:rsidR="00FA3922">
        <w:t>3</w:t>
      </w:r>
      <w:bookmarkEnd w:id="43"/>
    </w:p>
    <w:p w:rsidR="00D96D5E" w:rsidRPr="00D96D5E" w:rsidRDefault="00D96D5E" w:rsidP="00FA3922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03EC4ECF" wp14:editId="1B981B0A">
            <wp:extent cx="5002288" cy="3238500"/>
            <wp:effectExtent l="0" t="0" r="825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28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/>
    <w:p w:rsidR="00D96D5E" w:rsidRDefault="00D96D5E" w:rsidP="00D96D5E">
      <w:pPr>
        <w:pStyle w:val="Ttulo3"/>
      </w:pPr>
      <w:bookmarkStart w:id="44" w:name="_Toc376893032"/>
      <w:r>
        <w:t>Fluxo Alternativo A</w:t>
      </w:r>
      <w:r w:rsidR="00FA3922">
        <w:t>5</w:t>
      </w:r>
      <w:bookmarkEnd w:id="44"/>
    </w:p>
    <w:p w:rsidR="00D96D5E" w:rsidRPr="00D96D5E" w:rsidRDefault="00D96D5E" w:rsidP="00FA3922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5521F2F" wp14:editId="2A830BAB">
            <wp:extent cx="5943600" cy="3306693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Default="00D96D5E" w:rsidP="00D96D5E"/>
    <w:p w:rsidR="00D96D5E" w:rsidRDefault="00D96D5E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45" w:name="_Toc376893033"/>
      <w:r>
        <w:lastRenderedPageBreak/>
        <w:t xml:space="preserve">Caso de </w:t>
      </w:r>
      <w:r w:rsidR="00D96D5E">
        <w:t>U</w:t>
      </w:r>
      <w:r>
        <w:t>so: UC0</w:t>
      </w:r>
      <w:r w:rsidR="00D96D5E">
        <w:t>8</w:t>
      </w:r>
      <w:r>
        <w:t xml:space="preserve"> </w:t>
      </w:r>
      <w:r w:rsidR="00D96D5E">
        <w:t>–</w:t>
      </w:r>
      <w:r>
        <w:t xml:space="preserve"> </w:t>
      </w:r>
      <w:r w:rsidR="00D96D5E">
        <w:t xml:space="preserve">Efetuar </w:t>
      </w:r>
      <w:proofErr w:type="spellStart"/>
      <w:r w:rsidR="007E5843">
        <w:t>Login</w:t>
      </w:r>
      <w:bookmarkEnd w:id="45"/>
      <w:proofErr w:type="spellEnd"/>
    </w:p>
    <w:p w:rsidR="00690B67" w:rsidRDefault="00690B67" w:rsidP="00690B67">
      <w:pPr>
        <w:pStyle w:val="Ttulo3"/>
      </w:pPr>
      <w:bookmarkStart w:id="46" w:name="_Toc376893034"/>
      <w:r>
        <w:t>Fluxo Principal</w:t>
      </w:r>
      <w:bookmarkEnd w:id="46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3463CFA2" wp14:editId="74214D8B">
            <wp:extent cx="5943400" cy="3205480"/>
            <wp:effectExtent l="0" t="0" r="63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43" w:rsidRDefault="007E5843" w:rsidP="007E5843">
      <w:pPr>
        <w:pStyle w:val="Ttulo3"/>
      </w:pPr>
      <w:bookmarkStart w:id="47" w:name="_Toc376893035"/>
      <w:r>
        <w:t>Fluxo Alternativo A1</w:t>
      </w:r>
      <w:bookmarkEnd w:id="47"/>
    </w:p>
    <w:p w:rsidR="007E5843" w:rsidRDefault="007E5843" w:rsidP="00D96D5E">
      <w:r>
        <w:rPr>
          <w:noProof/>
          <w:snapToGrid/>
          <w:lang w:eastAsia="pt-BR"/>
        </w:rPr>
        <w:drawing>
          <wp:inline distT="0" distB="0" distL="0" distR="0">
            <wp:extent cx="5760720" cy="26498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D1" w:rsidRDefault="00106CD1" w:rsidP="00106CD1">
      <w:pPr>
        <w:pStyle w:val="Ttulo3"/>
      </w:pPr>
      <w:bookmarkStart w:id="48" w:name="_Toc376893036"/>
      <w:r>
        <w:lastRenderedPageBreak/>
        <w:t>Fluxo Alternativo A2</w:t>
      </w:r>
      <w:bookmarkEnd w:id="48"/>
    </w:p>
    <w:p w:rsidR="00E43B53" w:rsidRDefault="00106CD1" w:rsidP="00106CD1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C75B488" wp14:editId="0A9BA0AC">
            <wp:extent cx="4607239" cy="264985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239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53" w:rsidRDefault="00E43B53" w:rsidP="00E43B53"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49" w:name="_Toc376893037"/>
      <w:r>
        <w:lastRenderedPageBreak/>
        <w:t xml:space="preserve">Caso de </w:t>
      </w:r>
      <w:r w:rsidR="00D96D5E">
        <w:t>U</w:t>
      </w:r>
      <w:r>
        <w:t>so: UC0</w:t>
      </w:r>
      <w:r w:rsidR="00D96D5E">
        <w:t>9</w:t>
      </w:r>
      <w:r>
        <w:t xml:space="preserve"> </w:t>
      </w:r>
      <w:r w:rsidR="00D96D5E">
        <w:t>–</w:t>
      </w:r>
      <w:r>
        <w:t xml:space="preserve"> </w:t>
      </w:r>
      <w:r w:rsidR="00D96D5E">
        <w:t>Controlar Serviço</w:t>
      </w:r>
      <w:bookmarkEnd w:id="49"/>
    </w:p>
    <w:p w:rsidR="00690B67" w:rsidRDefault="00690B67" w:rsidP="00690B67">
      <w:pPr>
        <w:pStyle w:val="Ttulo3"/>
      </w:pPr>
      <w:bookmarkStart w:id="50" w:name="_Toc376893038"/>
      <w:r>
        <w:t>Fluxo Principal</w:t>
      </w:r>
      <w:bookmarkEnd w:id="50"/>
    </w:p>
    <w:p w:rsidR="00D96D5E" w:rsidRDefault="00D96D5E" w:rsidP="00D96D5E"/>
    <w:p w:rsidR="00E43B53" w:rsidRDefault="007155D4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>
            <wp:extent cx="5760720" cy="240474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51" w:name="_Toc376893039"/>
      <w:r>
        <w:t>Caso de uso: UC</w:t>
      </w:r>
      <w:r w:rsidR="00D96D5E">
        <w:t>10</w:t>
      </w:r>
      <w:r>
        <w:t xml:space="preserve"> </w:t>
      </w:r>
      <w:r w:rsidR="00D96D5E">
        <w:t>–</w:t>
      </w:r>
      <w:r>
        <w:t xml:space="preserve"> </w:t>
      </w:r>
      <w:r w:rsidR="00D96D5E">
        <w:t xml:space="preserve">Monitorar </w:t>
      </w:r>
      <w:r w:rsidR="00C938AD">
        <w:t>Pátio</w:t>
      </w:r>
      <w:bookmarkEnd w:id="51"/>
    </w:p>
    <w:p w:rsidR="00690B67" w:rsidRDefault="00690B67" w:rsidP="00690B67">
      <w:pPr>
        <w:pStyle w:val="Ttulo3"/>
      </w:pPr>
      <w:bookmarkStart w:id="52" w:name="_Toc376893040"/>
      <w:r>
        <w:t>Fluxo Principal</w:t>
      </w:r>
      <w:bookmarkEnd w:id="52"/>
    </w:p>
    <w:p w:rsidR="00EF50C1" w:rsidRDefault="00D96D5E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 wp14:anchorId="69ED821C" wp14:editId="57A54CAE">
            <wp:extent cx="5943600" cy="2068175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47" w:rsidRDefault="00AA5DDA" w:rsidP="00AD2F47">
      <w:pPr>
        <w:pStyle w:val="Ttulo3"/>
      </w:pPr>
      <w:bookmarkStart w:id="53" w:name="_Toc376893041"/>
      <w:r>
        <w:lastRenderedPageBreak/>
        <w:t>Fluxo Alternativo A1</w:t>
      </w:r>
      <w:bookmarkEnd w:id="53"/>
    </w:p>
    <w:p w:rsidR="00AD2F47" w:rsidRPr="00AD2F47" w:rsidRDefault="00AD2F47" w:rsidP="00AD2F47">
      <w:r>
        <w:rPr>
          <w:noProof/>
          <w:snapToGrid/>
          <w:lang w:eastAsia="pt-BR"/>
        </w:rPr>
        <w:drawing>
          <wp:inline distT="0" distB="0" distL="0" distR="0">
            <wp:extent cx="5760720" cy="234378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A" w:rsidRDefault="00AA5DDA" w:rsidP="00AA5DDA">
      <w:pPr>
        <w:pStyle w:val="Ttulo3"/>
      </w:pPr>
      <w:bookmarkStart w:id="54" w:name="_Toc376893042"/>
      <w:r>
        <w:t>Fluxo Alternativo A2</w:t>
      </w:r>
      <w:bookmarkEnd w:id="54"/>
    </w:p>
    <w:p w:rsidR="00AD2F47" w:rsidRPr="00AD2F47" w:rsidRDefault="00AD2F47" w:rsidP="00AD2F47">
      <w:r>
        <w:rPr>
          <w:noProof/>
          <w:snapToGrid/>
          <w:lang w:eastAsia="pt-BR"/>
        </w:rPr>
        <w:drawing>
          <wp:inline distT="0" distB="0" distL="0" distR="0">
            <wp:extent cx="5760720" cy="2342515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A" w:rsidRDefault="00AA5DDA">
      <w:pPr>
        <w:widowControl/>
        <w:autoSpaceDE/>
        <w:autoSpaceDN/>
        <w:spacing w:line="240" w:lineRule="auto"/>
      </w:pPr>
    </w:p>
    <w:p w:rsidR="00E43B53" w:rsidRDefault="00E43B53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55" w:name="_Toc376893043"/>
      <w:r>
        <w:lastRenderedPageBreak/>
        <w:t xml:space="preserve">Caso de </w:t>
      </w:r>
      <w:r w:rsidR="00041A01">
        <w:t>U</w:t>
      </w:r>
      <w:r>
        <w:t>so: UC</w:t>
      </w:r>
      <w:r w:rsidR="00EF50C1">
        <w:t>1</w:t>
      </w:r>
      <w:r>
        <w:t xml:space="preserve">1 - Manter </w:t>
      </w:r>
      <w:r w:rsidR="00EF50C1">
        <w:t>Tipo Serviço</w:t>
      </w:r>
      <w:bookmarkEnd w:id="55"/>
    </w:p>
    <w:p w:rsidR="00690B67" w:rsidRDefault="00690B67" w:rsidP="00690B67">
      <w:pPr>
        <w:pStyle w:val="Ttulo3"/>
      </w:pPr>
      <w:bookmarkStart w:id="56" w:name="_Toc376893044"/>
      <w:r>
        <w:t>Fluxo Principal</w:t>
      </w:r>
      <w:bookmarkEnd w:id="56"/>
    </w:p>
    <w:p w:rsidR="00906E62" w:rsidRPr="00906E62" w:rsidRDefault="00906E6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451B5D69" wp14:editId="45DB4C67">
            <wp:extent cx="5943600" cy="28280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57" w:name="_Toc376893045"/>
      <w:r>
        <w:t>Fluxo Alternativo A2</w:t>
      </w:r>
      <w:bookmarkEnd w:id="57"/>
    </w:p>
    <w:p w:rsidR="00906E62" w:rsidRPr="00906E62" w:rsidRDefault="00906E6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090EDB4C" wp14:editId="19FF97DA">
            <wp:extent cx="5943600" cy="34354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58" w:name="_Toc376893046"/>
      <w:r>
        <w:lastRenderedPageBreak/>
        <w:t>Fluxo Alternativo A3</w:t>
      </w:r>
      <w:bookmarkEnd w:id="58"/>
    </w:p>
    <w:p w:rsidR="00906E62" w:rsidRPr="00906E62" w:rsidRDefault="00906E6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7D71443C" wp14:editId="7D539AEB">
            <wp:extent cx="5250500" cy="3315677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00" cy="33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59" w:name="_Toc376893047"/>
      <w:r>
        <w:t>Fluxo Alternativo A5</w:t>
      </w:r>
      <w:bookmarkEnd w:id="59"/>
    </w:p>
    <w:p w:rsidR="0078135A" w:rsidRDefault="00906E62" w:rsidP="00600B4B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 wp14:anchorId="0B6B2395" wp14:editId="2840C87F">
            <wp:extent cx="5754068" cy="33813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06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60" w:name="_Toc376893048"/>
      <w:r>
        <w:lastRenderedPageBreak/>
        <w:t>Caso de uso: UC1</w:t>
      </w:r>
      <w:r w:rsidR="0078135A">
        <w:t>2</w:t>
      </w:r>
      <w:r>
        <w:t xml:space="preserve"> - Manter </w:t>
      </w:r>
      <w:r w:rsidR="0078135A">
        <w:t>Profissão</w:t>
      </w:r>
      <w:bookmarkEnd w:id="60"/>
    </w:p>
    <w:p w:rsidR="00690B67" w:rsidRDefault="00690B67" w:rsidP="00690B67">
      <w:pPr>
        <w:pStyle w:val="Ttulo3"/>
      </w:pPr>
      <w:bookmarkStart w:id="61" w:name="_Toc376893049"/>
      <w:r>
        <w:t>Fluxo Principal</w:t>
      </w:r>
      <w:bookmarkEnd w:id="61"/>
    </w:p>
    <w:p w:rsidR="0078135A" w:rsidRPr="0078135A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585880E9" wp14:editId="56563D24">
            <wp:extent cx="5942765" cy="2774484"/>
            <wp:effectExtent l="0" t="0" r="127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65" cy="277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62" w:name="_Toc376893050"/>
      <w:r>
        <w:t>Fluxo Alternativo A2</w:t>
      </w:r>
      <w:bookmarkEnd w:id="62"/>
    </w:p>
    <w:p w:rsidR="0078135A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45746765" wp14:editId="1DAF54F3">
            <wp:extent cx="5943600" cy="3256260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5A" w:rsidRDefault="0078135A" w:rsidP="0078135A"/>
    <w:p w:rsidR="0078135A" w:rsidRPr="0078135A" w:rsidRDefault="0078135A" w:rsidP="0078135A"/>
    <w:p w:rsidR="0068342F" w:rsidRDefault="00690B67" w:rsidP="00690B67">
      <w:pPr>
        <w:pStyle w:val="Ttulo3"/>
      </w:pPr>
      <w:bookmarkStart w:id="63" w:name="_Toc376893051"/>
      <w:r>
        <w:lastRenderedPageBreak/>
        <w:t>Fluxo Alternativo A3</w:t>
      </w:r>
      <w:bookmarkEnd w:id="63"/>
    </w:p>
    <w:p w:rsidR="00690B67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A5ABE26" wp14:editId="363DA9C6">
            <wp:extent cx="5943600" cy="3733737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64" w:name="_Toc376893052"/>
      <w:r>
        <w:t>Fluxo Alternativo A5</w:t>
      </w:r>
      <w:bookmarkEnd w:id="64"/>
    </w:p>
    <w:p w:rsidR="0078135A" w:rsidRPr="0078135A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76A6CEF8" wp14:editId="785EE937">
            <wp:extent cx="5943600" cy="324305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/>
    <w:p w:rsidR="00D01AA7" w:rsidRDefault="00D01AA7" w:rsidP="00D01AA7">
      <w:pPr>
        <w:pStyle w:val="Ttulo2"/>
        <w:spacing w:before="240" w:after="240" w:line="360" w:lineRule="auto"/>
        <w:ind w:left="567" w:hanging="567"/>
      </w:pPr>
      <w:bookmarkStart w:id="65" w:name="_Toc340930735"/>
      <w:bookmarkStart w:id="66" w:name="_Toc376893053"/>
      <w:r>
        <w:lastRenderedPageBreak/>
        <w:t xml:space="preserve">Caso de </w:t>
      </w:r>
      <w:r w:rsidR="002D38CA">
        <w:t>U</w:t>
      </w:r>
      <w:r>
        <w:t>so: UC13 - Manter Cor</w:t>
      </w:r>
      <w:bookmarkEnd w:id="65"/>
      <w:bookmarkEnd w:id="66"/>
    </w:p>
    <w:p w:rsidR="00D01AA7" w:rsidRDefault="00D01AA7" w:rsidP="00D01AA7">
      <w:pPr>
        <w:pStyle w:val="Ttulo3"/>
      </w:pPr>
      <w:bookmarkStart w:id="67" w:name="_Toc376893054"/>
      <w:r>
        <w:t>Fluxo Principal</w:t>
      </w:r>
      <w:bookmarkEnd w:id="67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C25DD30" wp14:editId="03A35E2C">
            <wp:extent cx="5943600" cy="316384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A7" w:rsidRDefault="00D01AA7" w:rsidP="00D01AA7">
      <w:pPr>
        <w:pStyle w:val="Ttulo3"/>
      </w:pPr>
      <w:bookmarkStart w:id="68" w:name="_Toc376893055"/>
      <w:r>
        <w:t>Fluxo Alternativo A2</w:t>
      </w:r>
      <w:bookmarkEnd w:id="68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2D606878" wp14:editId="66949D0E">
            <wp:extent cx="5029384" cy="31908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8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A7" w:rsidRDefault="00D01AA7" w:rsidP="00D01AA7">
      <w:pPr>
        <w:pStyle w:val="Ttulo3"/>
      </w:pPr>
      <w:bookmarkStart w:id="69" w:name="_Toc376893056"/>
      <w:r>
        <w:lastRenderedPageBreak/>
        <w:t>Fluxo Alternativo A3</w:t>
      </w:r>
      <w:bookmarkEnd w:id="69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E5A1DA4" wp14:editId="12300A93">
            <wp:extent cx="4951591" cy="3211057"/>
            <wp:effectExtent l="0" t="0" r="190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591" cy="32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A7" w:rsidRDefault="00D01AA7" w:rsidP="00D01AA7">
      <w:pPr>
        <w:pStyle w:val="Ttulo3"/>
      </w:pPr>
      <w:bookmarkStart w:id="70" w:name="_Toc376893057"/>
      <w:r>
        <w:t>Fluxo Alternativo A5</w:t>
      </w:r>
      <w:bookmarkEnd w:id="70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581275C1" wp14:editId="573C4A79">
            <wp:extent cx="5934406" cy="353100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406" cy="35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71" w:name="_Toc376893058"/>
      <w:r>
        <w:lastRenderedPageBreak/>
        <w:t xml:space="preserve">Caso de </w:t>
      </w:r>
      <w:r w:rsidR="00F42F12">
        <w:t>U</w:t>
      </w:r>
      <w:r>
        <w:t>so: UC</w:t>
      </w:r>
      <w:r w:rsidR="003F45C5">
        <w:t>14</w:t>
      </w:r>
      <w:r>
        <w:t xml:space="preserve"> - Manter </w:t>
      </w:r>
      <w:r w:rsidR="003F45C5">
        <w:t>Marca</w:t>
      </w:r>
      <w:bookmarkEnd w:id="71"/>
    </w:p>
    <w:p w:rsidR="00690B67" w:rsidRDefault="00690B67" w:rsidP="00690B67">
      <w:pPr>
        <w:pStyle w:val="Ttulo3"/>
      </w:pPr>
      <w:bookmarkStart w:id="72" w:name="_Toc376893059"/>
      <w:r>
        <w:t>Fluxo Principal</w:t>
      </w:r>
      <w:bookmarkEnd w:id="72"/>
    </w:p>
    <w:p w:rsidR="003F45C5" w:rsidRPr="003F45C5" w:rsidRDefault="003F45C5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F01EA3C" wp14:editId="4783D750">
            <wp:extent cx="5026854" cy="318135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85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3" w:name="_Toc376893060"/>
      <w:r>
        <w:t>Fluxo Alternativo A2</w:t>
      </w:r>
      <w:bookmarkEnd w:id="73"/>
    </w:p>
    <w:p w:rsidR="003F45C5" w:rsidRPr="003F45C5" w:rsidRDefault="003F45C5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27E7F7E6" wp14:editId="091DF23F">
            <wp:extent cx="5656034" cy="3934429"/>
            <wp:effectExtent l="0" t="0" r="190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034" cy="39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4" w:name="_Toc376893061"/>
      <w:r>
        <w:lastRenderedPageBreak/>
        <w:t>Fluxo Alternativo A3</w:t>
      </w:r>
      <w:bookmarkEnd w:id="74"/>
    </w:p>
    <w:p w:rsidR="003F45C5" w:rsidRPr="003F45C5" w:rsidRDefault="003F45C5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5CE31D7F" wp14:editId="0FEF7D56">
            <wp:extent cx="5444812" cy="3725887"/>
            <wp:effectExtent l="0" t="0" r="381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12" cy="372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5" w:name="_Toc376893062"/>
      <w:r>
        <w:t>Fluxo Alternativo A5</w:t>
      </w:r>
      <w:bookmarkEnd w:id="75"/>
    </w:p>
    <w:p w:rsidR="00F42F12" w:rsidRDefault="003F45C5" w:rsidP="003F45C5">
      <w:r>
        <w:rPr>
          <w:noProof/>
          <w:snapToGrid/>
          <w:lang w:eastAsia="pt-BR"/>
        </w:rPr>
        <w:drawing>
          <wp:inline distT="0" distB="0" distL="0" distR="0" wp14:anchorId="71A80ACE" wp14:editId="56B37460">
            <wp:extent cx="5943600" cy="362660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76" w:name="_Toc376893063"/>
      <w:r>
        <w:lastRenderedPageBreak/>
        <w:t xml:space="preserve">Caso de </w:t>
      </w:r>
      <w:r w:rsidR="00F42F12">
        <w:t>U</w:t>
      </w:r>
      <w:r>
        <w:t>so: UC</w:t>
      </w:r>
      <w:r w:rsidR="00F42F12">
        <w:t>15</w:t>
      </w:r>
      <w:r>
        <w:t xml:space="preserve"> - Manter </w:t>
      </w:r>
      <w:r w:rsidR="003F45C5">
        <w:t>Modelo</w:t>
      </w:r>
      <w:bookmarkEnd w:id="76"/>
    </w:p>
    <w:p w:rsidR="00690B67" w:rsidRDefault="00690B67" w:rsidP="00690B67">
      <w:pPr>
        <w:pStyle w:val="Ttulo3"/>
      </w:pPr>
      <w:bookmarkStart w:id="77" w:name="_Toc376893064"/>
      <w:r>
        <w:t>Fluxo Principal</w:t>
      </w:r>
      <w:bookmarkEnd w:id="77"/>
    </w:p>
    <w:p w:rsidR="00F42F12" w:rsidRPr="00F42F12" w:rsidRDefault="00F42F1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D846450" wp14:editId="1B0917F2">
            <wp:extent cx="5411012" cy="28143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12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8" w:name="_Toc376893065"/>
      <w:r>
        <w:t>Fluxo Alternativo A2</w:t>
      </w:r>
      <w:bookmarkEnd w:id="78"/>
    </w:p>
    <w:p w:rsidR="00F42F12" w:rsidRPr="00F42F12" w:rsidRDefault="00F42F1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46E8724F" wp14:editId="5E7620E8">
            <wp:extent cx="5256090" cy="359029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9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9" w:name="_Toc376893066"/>
      <w:r>
        <w:lastRenderedPageBreak/>
        <w:t>Fluxo Alternativo A3</w:t>
      </w:r>
      <w:bookmarkEnd w:id="79"/>
    </w:p>
    <w:p w:rsidR="00F42F12" w:rsidRPr="00F42F12" w:rsidRDefault="00F42F12" w:rsidP="00F42F12">
      <w:r>
        <w:rPr>
          <w:noProof/>
          <w:snapToGrid/>
          <w:lang w:eastAsia="pt-BR"/>
        </w:rPr>
        <w:drawing>
          <wp:inline distT="0" distB="0" distL="0" distR="0" wp14:anchorId="74D946CF" wp14:editId="4E7E6DEE">
            <wp:extent cx="5943600" cy="3733633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80" w:name="_Toc376893067"/>
      <w:r>
        <w:t>Fluxo Alternativo A5</w:t>
      </w:r>
      <w:bookmarkEnd w:id="80"/>
    </w:p>
    <w:p w:rsidR="003635CA" w:rsidRDefault="00F42F1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34C31AE" wp14:editId="7D1AC177">
            <wp:extent cx="5354052" cy="3429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AD" w:rsidRDefault="00C938AD" w:rsidP="00600B4B">
      <w:pPr>
        <w:jc w:val="center"/>
      </w:pPr>
    </w:p>
    <w:p w:rsidR="00C938AD" w:rsidRDefault="00C938AD" w:rsidP="00C938AD">
      <w:pPr>
        <w:pStyle w:val="Ttulo2"/>
        <w:spacing w:before="240" w:after="240" w:line="360" w:lineRule="auto"/>
        <w:ind w:left="567" w:hanging="567"/>
      </w:pPr>
      <w:bookmarkStart w:id="81" w:name="_Toc376893068"/>
      <w:r>
        <w:lastRenderedPageBreak/>
        <w:t xml:space="preserve">Caso de Uso: UC16 – </w:t>
      </w:r>
      <w:r w:rsidR="008020BD">
        <w:t>Visualizar Andamento do Serviço</w:t>
      </w:r>
      <w:bookmarkEnd w:id="81"/>
    </w:p>
    <w:p w:rsidR="00C938AD" w:rsidRDefault="00C938AD" w:rsidP="00C938AD">
      <w:pPr>
        <w:pStyle w:val="Ttulo3"/>
      </w:pPr>
      <w:bookmarkStart w:id="82" w:name="_Toc376893069"/>
      <w:r>
        <w:t>Fluxo Principal</w:t>
      </w:r>
      <w:bookmarkEnd w:id="82"/>
    </w:p>
    <w:p w:rsidR="00AE0EDB" w:rsidRPr="00AE0EDB" w:rsidRDefault="002A27ED" w:rsidP="004958FE">
      <w:pPr>
        <w:jc w:val="center"/>
      </w:pPr>
      <w:r w:rsidRPr="004958FE">
        <w:rPr>
          <w:noProof/>
          <w:lang w:eastAsia="pt-BR"/>
        </w:rPr>
        <w:drawing>
          <wp:inline distT="0" distB="0" distL="0" distR="0" wp14:anchorId="7F394128" wp14:editId="52859BCF">
            <wp:extent cx="5757062" cy="271393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3" w:rsidRDefault="00AB24A3" w:rsidP="00AB24A3">
      <w:pPr>
        <w:pStyle w:val="Ttulo3"/>
      </w:pPr>
      <w:bookmarkStart w:id="83" w:name="_Toc376893070"/>
      <w:r>
        <w:t>Fluxo Alternativo A1</w:t>
      </w:r>
      <w:bookmarkEnd w:id="83"/>
    </w:p>
    <w:p w:rsidR="00AB24A3" w:rsidRPr="00AB24A3" w:rsidRDefault="00AB24A3" w:rsidP="004958FE">
      <w:pPr>
        <w:jc w:val="center"/>
      </w:pPr>
      <w:r w:rsidRPr="004958FE">
        <w:rPr>
          <w:noProof/>
          <w:lang w:eastAsia="pt-BR"/>
        </w:rPr>
        <w:drawing>
          <wp:inline distT="0" distB="0" distL="0" distR="0" wp14:anchorId="3D31EE8D" wp14:editId="3F9974F5">
            <wp:extent cx="5757062" cy="2362809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AD" w:rsidRDefault="00C938AD" w:rsidP="00C938AD"/>
    <w:p w:rsidR="00C938AD" w:rsidRDefault="00C938AD" w:rsidP="00C938AD">
      <w:pPr>
        <w:pStyle w:val="Ttulo2"/>
        <w:spacing w:before="240" w:after="240" w:line="360" w:lineRule="auto"/>
        <w:ind w:left="567" w:hanging="567"/>
      </w:pPr>
      <w:bookmarkStart w:id="84" w:name="_Toc376893071"/>
      <w:r>
        <w:lastRenderedPageBreak/>
        <w:t>Caso de Uso: UC1</w:t>
      </w:r>
      <w:r w:rsidR="00751EB4">
        <w:t>7</w:t>
      </w:r>
      <w:r>
        <w:t xml:space="preserve"> – Manter Configurações</w:t>
      </w:r>
      <w:bookmarkEnd w:id="84"/>
    </w:p>
    <w:p w:rsidR="00C938AD" w:rsidRDefault="00C938AD" w:rsidP="00C938AD">
      <w:pPr>
        <w:pStyle w:val="Ttulo3"/>
      </w:pPr>
      <w:bookmarkStart w:id="85" w:name="_Toc376893072"/>
      <w:r>
        <w:t>Fluxo Principal</w:t>
      </w:r>
      <w:bookmarkEnd w:id="85"/>
    </w:p>
    <w:p w:rsidR="00C938AD" w:rsidRPr="00C938AD" w:rsidRDefault="008020BD" w:rsidP="00C938AD">
      <w:r>
        <w:rPr>
          <w:noProof/>
          <w:snapToGrid/>
          <w:lang w:eastAsia="pt-BR"/>
        </w:rPr>
        <w:drawing>
          <wp:inline distT="0" distB="0" distL="0" distR="0">
            <wp:extent cx="5615345" cy="2984500"/>
            <wp:effectExtent l="0" t="0" r="4445" b="63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4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AD" w:rsidRPr="003635CA" w:rsidRDefault="00C938AD" w:rsidP="00600B4B">
      <w:pPr>
        <w:jc w:val="center"/>
      </w:pPr>
    </w:p>
    <w:sectPr w:rsidR="00C938AD" w:rsidRPr="003635CA" w:rsidSect="00025C00">
      <w:headerReference w:type="default" r:id="rId66"/>
      <w:footerReference w:type="default" r:id="rId67"/>
      <w:pgSz w:w="11907" w:h="16840" w:code="9"/>
      <w:pgMar w:top="1701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244F" w:rsidRDefault="0063244F">
      <w:pPr>
        <w:spacing w:line="240" w:lineRule="auto"/>
      </w:pPr>
      <w:r>
        <w:separator/>
      </w:r>
    </w:p>
  </w:endnote>
  <w:endnote w:type="continuationSeparator" w:id="0">
    <w:p w:rsidR="0063244F" w:rsidRDefault="006324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AE0EDB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E0EDB" w:rsidRDefault="00AE0EDB">
          <w:pPr>
            <w:ind w:right="360"/>
          </w:pPr>
          <w: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E0EDB" w:rsidRDefault="00AE0EDB" w:rsidP="00DC17FC">
          <w:pPr>
            <w:jc w:val="center"/>
          </w:pPr>
          <w:r>
            <w:sym w:font="Symbol" w:char="F0D3"/>
          </w:r>
          <w:r>
            <w:t xml:space="preserve"> SGOA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E0EDB" w:rsidRDefault="00AE0EDB">
          <w:pPr>
            <w:jc w:val="right"/>
          </w:pPr>
          <w:r>
            <w:t xml:space="preserve">Página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706837">
            <w:rPr>
              <w:rStyle w:val="Nmerodepgina"/>
              <w:noProof/>
            </w:rPr>
            <w:t>4</w:t>
          </w:r>
          <w:r>
            <w:rPr>
              <w:rStyle w:val="Nmerodepgina"/>
            </w:rPr>
            <w:fldChar w:fldCharType="end"/>
          </w:r>
        </w:p>
      </w:tc>
    </w:tr>
  </w:tbl>
  <w:p w:rsidR="00AE0EDB" w:rsidRDefault="00AE0ED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244F" w:rsidRDefault="0063244F">
      <w:pPr>
        <w:spacing w:line="240" w:lineRule="auto"/>
      </w:pPr>
      <w:r>
        <w:separator/>
      </w:r>
    </w:p>
  </w:footnote>
  <w:footnote w:type="continuationSeparator" w:id="0">
    <w:p w:rsidR="0063244F" w:rsidRDefault="0063244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E0EDB" w:rsidRDefault="00AE0EDB">
    <w:pPr>
      <w:rPr>
        <w:sz w:val="24"/>
        <w:szCs w:val="24"/>
      </w:rPr>
    </w:pPr>
  </w:p>
  <w:p w:rsidR="00AE0EDB" w:rsidRDefault="00AE0EDB">
    <w:pPr>
      <w:pBdr>
        <w:top w:val="single" w:sz="6" w:space="1" w:color="auto"/>
      </w:pBdr>
      <w:rPr>
        <w:sz w:val="24"/>
        <w:szCs w:val="24"/>
      </w:rPr>
    </w:pPr>
  </w:p>
  <w:p w:rsidR="00AE0EDB" w:rsidRDefault="00AE0EDB" w:rsidP="00DE70A5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fldChar w:fldCharType="begin"/>
    </w:r>
    <w:r>
      <w:rPr>
        <w:rFonts w:ascii="Arial" w:hAnsi="Arial"/>
        <w:b/>
        <w:bCs/>
        <w:sz w:val="36"/>
        <w:szCs w:val="36"/>
      </w:rPr>
      <w:instrText xml:space="preserve"> DOCPROPERTY "Company"  \* MERGEFORMAT </w:instrText>
    </w:r>
    <w:r>
      <w:rPr>
        <w:rFonts w:ascii="Arial" w:hAnsi="Arial"/>
        <w:b/>
        <w:bCs/>
        <w:sz w:val="36"/>
        <w:szCs w:val="36"/>
      </w:rPr>
      <w:fldChar w:fldCharType="separate"/>
    </w:r>
    <w:r w:rsidRPr="00DE70A5">
      <w:rPr>
        <w:rFonts w:ascii="Arial" w:hAnsi="Arial"/>
        <w:b/>
        <w:bCs/>
        <w:sz w:val="36"/>
        <w:szCs w:val="36"/>
      </w:rPr>
      <w:t xml:space="preserve"> </w:t>
    </w:r>
    <w:r>
      <w:rPr>
        <w:rFonts w:ascii="Arial" w:hAnsi="Arial"/>
        <w:b/>
        <w:bCs/>
        <w:sz w:val="36"/>
        <w:szCs w:val="36"/>
      </w:rPr>
      <w:t>Sistema Gerenciador de Oficina Automotiva</w:t>
    </w:r>
  </w:p>
  <w:p w:rsidR="00AE0EDB" w:rsidRDefault="00AE0EDB" w:rsidP="00DE70A5">
    <w:pPr>
      <w:pBdr>
        <w:bottom w:val="single" w:sz="6" w:space="1" w:color="auto"/>
      </w:pBdr>
      <w:jc w:val="center"/>
      <w:rPr>
        <w:sz w:val="24"/>
        <w:szCs w:val="24"/>
      </w:rPr>
    </w:pPr>
    <w:r>
      <w:rPr>
        <w:rFonts w:ascii="Arial" w:hAnsi="Arial"/>
        <w:b/>
        <w:bCs/>
        <w:sz w:val="36"/>
        <w:szCs w:val="36"/>
      </w:rPr>
      <w:fldChar w:fldCharType="end"/>
    </w:r>
  </w:p>
  <w:p w:rsidR="00AE0EDB" w:rsidRDefault="00AE0ED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E0EDB" w:rsidTr="002665C0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Pr="003D259E" w:rsidRDefault="00AE0EDB" w:rsidP="002665C0">
          <w:pPr>
            <w:rPr>
              <w:b/>
            </w:rPr>
          </w:pPr>
          <w:r w:rsidRPr="003D259E">
            <w:rPr>
              <w:b/>
            </w:rPr>
            <w:t>SGOA – Sistema Gerenciador de Oficina Automotiva</w:t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Pr="003D259E" w:rsidRDefault="00AE0EDB" w:rsidP="002665C0">
          <w:pPr>
            <w:tabs>
              <w:tab w:val="left" w:pos="1135"/>
            </w:tabs>
            <w:spacing w:before="40"/>
            <w:ind w:right="68"/>
            <w:rPr>
              <w:b/>
            </w:rPr>
          </w:pPr>
          <w:r w:rsidRPr="003D259E">
            <w:rPr>
              <w:b/>
            </w:rPr>
            <w:t xml:space="preserve">  Versão: 1.0</w:t>
          </w:r>
        </w:p>
      </w:tc>
    </w:tr>
    <w:tr w:rsidR="00AE0EDB" w:rsidTr="002665C0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Default="00AE0EDB" w:rsidP="002665C0">
          <w:r>
            <w:t>Diagramas de Sequência</w:t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Default="00AE0EDB" w:rsidP="002665C0">
          <w:r>
            <w:t xml:space="preserve">  </w:t>
          </w:r>
          <w:r w:rsidRPr="003D259E">
            <w:rPr>
              <w:b/>
            </w:rPr>
            <w:t>Data</w:t>
          </w:r>
          <w: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SAVEDATE   \* MERGEFORMAT </w:instrText>
          </w:r>
          <w:r>
            <w:rPr>
              <w:b/>
              <w:bCs/>
            </w:rPr>
            <w:fldChar w:fldCharType="separate"/>
          </w:r>
          <w:r w:rsidR="00070983">
            <w:rPr>
              <w:b/>
              <w:bCs/>
              <w:noProof/>
            </w:rPr>
            <w:t>14/12/2013 19:00:00</w:t>
          </w:r>
          <w:r>
            <w:rPr>
              <w:b/>
              <w:bCs/>
            </w:rPr>
            <w:fldChar w:fldCharType="end"/>
          </w:r>
        </w:p>
      </w:tc>
    </w:tr>
  </w:tbl>
  <w:p w:rsidR="00AE0EDB" w:rsidRDefault="00AE0ED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FFFFFFFF"/>
    <w:lvl w:ilvl="0">
      <w:start w:val="1"/>
      <w:numFmt w:val="decimal"/>
      <w:pStyle w:val="Ttulo1"/>
      <w:lvlText w:val="%1."/>
      <w:lvlJc w:val="left"/>
    </w:lvl>
    <w:lvl w:ilvl="1">
      <w:start w:val="1"/>
      <w:numFmt w:val="decimal"/>
      <w:pStyle w:val="Ttulo2"/>
      <w:lvlText w:val="%1.%2"/>
      <w:lvlJc w:val="left"/>
    </w:lvl>
    <w:lvl w:ilvl="2">
      <w:start w:val="1"/>
      <w:numFmt w:val="decimal"/>
      <w:pStyle w:val="Ttulo3"/>
      <w:lvlText w:val="%1.%2.%3"/>
      <w:lvlJc w:val="left"/>
    </w:lvl>
    <w:lvl w:ilvl="3">
      <w:start w:val="1"/>
      <w:numFmt w:val="decimal"/>
      <w:pStyle w:val="Ttulo4"/>
      <w:lvlText w:val="%1.%2.%3.%4"/>
      <w:lvlJc w:val="left"/>
    </w:lvl>
    <w:lvl w:ilvl="4">
      <w:start w:val="1"/>
      <w:numFmt w:val="decimal"/>
      <w:pStyle w:val="Ttulo5"/>
      <w:lvlText w:val="%1.%2.%3.%4.%5"/>
      <w:lvlJc w:val="left"/>
    </w:lvl>
    <w:lvl w:ilvl="5">
      <w:start w:val="1"/>
      <w:numFmt w:val="decimal"/>
      <w:pStyle w:val="Ttulo6"/>
      <w:lvlText w:val="%1.%2.%3.%4.%5.%6"/>
      <w:lvlJc w:val="left"/>
    </w:lvl>
    <w:lvl w:ilvl="6">
      <w:start w:val="1"/>
      <w:numFmt w:val="decimal"/>
      <w:pStyle w:val="Ttulo7"/>
      <w:lvlText w:val="%1.%2.%3.%4.%5.%6.%7"/>
      <w:lvlJc w:val="left"/>
    </w:lvl>
    <w:lvl w:ilvl="7">
      <w:start w:val="1"/>
      <w:numFmt w:val="decimal"/>
      <w:pStyle w:val="Ttulo8"/>
      <w:lvlText w:val="%1.%2.%3.%4.%5.%6.%7.%8"/>
      <w:lvlJc w:val="left"/>
    </w:lvl>
    <w:lvl w:ilvl="8">
      <w:start w:val="1"/>
      <w:numFmt w:val="decimal"/>
      <w:pStyle w:val="Ttulo9"/>
      <w:lvlText w:val="%1.%2.%3.%4.%5.%6.%7.%8.%9"/>
      <w:lvlJc w:val="left"/>
    </w:lvl>
  </w:abstractNum>
  <w:abstractNum w:abstractNumId="1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0224753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4991669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0A11709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A5C1DC8"/>
    <w:multiLevelType w:val="hybridMultilevel"/>
    <w:tmpl w:val="6EAACE32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0BCE1D9B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786" w:hanging="360"/>
      </w:p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0F6F3BBE"/>
    <w:multiLevelType w:val="hybridMultilevel"/>
    <w:tmpl w:val="2C8A21B0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12EE6F76"/>
    <w:multiLevelType w:val="hybridMultilevel"/>
    <w:tmpl w:val="89B8D0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CB6DC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1823316B"/>
    <w:multiLevelType w:val="hybridMultilevel"/>
    <w:tmpl w:val="4A00656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2443AC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27F23212"/>
    <w:multiLevelType w:val="hybridMultilevel"/>
    <w:tmpl w:val="137CEBDA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9BF5141"/>
    <w:multiLevelType w:val="hybridMultilevel"/>
    <w:tmpl w:val="7430BE6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2D4B634E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1DD2C45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32982B51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3375481C"/>
    <w:multiLevelType w:val="multi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34097792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>
    <w:nsid w:val="369D5471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7394B47"/>
    <w:multiLevelType w:val="hybridMultilevel"/>
    <w:tmpl w:val="89B8D0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2B97F7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48256C62"/>
    <w:multiLevelType w:val="hybridMultilevel"/>
    <w:tmpl w:val="2D8488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E170D0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DC54C2E"/>
    <w:multiLevelType w:val="multilevel"/>
    <w:tmpl w:val="97E6BB6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>
    <w:nsid w:val="4F64732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52DF734E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5380121B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54E04F2B"/>
    <w:multiLevelType w:val="hybridMultilevel"/>
    <w:tmpl w:val="4A00656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5AB4078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>
    <w:nsid w:val="59914FBA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>
    <w:nsid w:val="5A2E6E13"/>
    <w:multiLevelType w:val="hybridMultilevel"/>
    <w:tmpl w:val="C6BA45D8"/>
    <w:lvl w:ilvl="0" w:tplc="623E68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603D61C8"/>
    <w:multiLevelType w:val="hybridMultilevel"/>
    <w:tmpl w:val="5D3893F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>
    <w:nsid w:val="6057475A"/>
    <w:multiLevelType w:val="hybridMultilevel"/>
    <w:tmpl w:val="2C8A21B0"/>
    <w:lvl w:ilvl="0" w:tplc="0416000F">
      <w:start w:val="1"/>
      <w:numFmt w:val="decimal"/>
      <w:lvlText w:val="%1."/>
      <w:lvlJc w:val="left"/>
      <w:pPr>
        <w:ind w:left="927" w:hanging="360"/>
      </w:p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>
    <w:nsid w:val="67AE5E4F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>
    <w:nsid w:val="6A784851"/>
    <w:multiLevelType w:val="hybridMultilevel"/>
    <w:tmpl w:val="FF76EC88"/>
    <w:lvl w:ilvl="0" w:tplc="C3AC264C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>
    <w:nsid w:val="6B352BD4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>
    <w:nsid w:val="6D2F7D46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71F21F2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742805A1"/>
    <w:multiLevelType w:val="hybridMultilevel"/>
    <w:tmpl w:val="30BAD062"/>
    <w:lvl w:ilvl="0" w:tplc="113A32A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>
    <w:nsid w:val="743601F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756150C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7A1379B8"/>
    <w:multiLevelType w:val="hybridMultilevel"/>
    <w:tmpl w:val="5D3893F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>
    <w:nsid w:val="7BE434D7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C970FBD"/>
    <w:multiLevelType w:val="hybridMultilevel"/>
    <w:tmpl w:val="3E98C0BA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7"/>
  </w:num>
  <w:num w:numId="4">
    <w:abstractNumId w:val="43"/>
  </w:num>
  <w:num w:numId="5">
    <w:abstractNumId w:val="26"/>
  </w:num>
  <w:num w:numId="6">
    <w:abstractNumId w:val="25"/>
  </w:num>
  <w:num w:numId="7">
    <w:abstractNumId w:val="1"/>
    <w:lvlOverride w:ilvl="0">
      <w:lvl w:ilvl="0">
        <w:numFmt w:val="bullet"/>
        <w:lvlText w:val="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41"/>
  </w:num>
  <w:num w:numId="10">
    <w:abstractNumId w:val="4"/>
  </w:num>
  <w:num w:numId="11">
    <w:abstractNumId w:val="19"/>
  </w:num>
  <w:num w:numId="12">
    <w:abstractNumId w:val="16"/>
  </w:num>
  <w:num w:numId="13">
    <w:abstractNumId w:val="40"/>
  </w:num>
  <w:num w:numId="14">
    <w:abstractNumId w:val="15"/>
  </w:num>
  <w:num w:numId="15">
    <w:abstractNumId w:val="9"/>
  </w:num>
  <w:num w:numId="16">
    <w:abstractNumId w:val="38"/>
  </w:num>
  <w:num w:numId="17">
    <w:abstractNumId w:val="23"/>
  </w:num>
  <w:num w:numId="18">
    <w:abstractNumId w:val="11"/>
  </w:num>
  <w:num w:numId="19">
    <w:abstractNumId w:val="21"/>
  </w:num>
  <w:num w:numId="20">
    <w:abstractNumId w:val="14"/>
  </w:num>
  <w:num w:numId="21">
    <w:abstractNumId w:val="37"/>
  </w:num>
  <w:num w:numId="22">
    <w:abstractNumId w:val="24"/>
  </w:num>
  <w:num w:numId="23">
    <w:abstractNumId w:val="13"/>
  </w:num>
  <w:num w:numId="24">
    <w:abstractNumId w:val="22"/>
  </w:num>
  <w:num w:numId="25">
    <w:abstractNumId w:val="12"/>
  </w:num>
  <w:num w:numId="26">
    <w:abstractNumId w:val="44"/>
  </w:num>
  <w:num w:numId="27">
    <w:abstractNumId w:val="32"/>
  </w:num>
  <w:num w:numId="28">
    <w:abstractNumId w:val="7"/>
  </w:num>
  <w:num w:numId="29">
    <w:abstractNumId w:val="8"/>
  </w:num>
  <w:num w:numId="30">
    <w:abstractNumId w:val="27"/>
  </w:num>
  <w:num w:numId="31">
    <w:abstractNumId w:val="5"/>
  </w:num>
  <w:num w:numId="32">
    <w:abstractNumId w:val="30"/>
  </w:num>
  <w:num w:numId="33">
    <w:abstractNumId w:val="36"/>
  </w:num>
  <w:num w:numId="34">
    <w:abstractNumId w:val="34"/>
  </w:num>
  <w:num w:numId="35">
    <w:abstractNumId w:val="33"/>
  </w:num>
  <w:num w:numId="36">
    <w:abstractNumId w:val="42"/>
  </w:num>
  <w:num w:numId="37">
    <w:abstractNumId w:val="20"/>
  </w:num>
  <w:num w:numId="38">
    <w:abstractNumId w:val="18"/>
  </w:num>
  <w:num w:numId="39">
    <w:abstractNumId w:val="6"/>
  </w:num>
  <w:num w:numId="40">
    <w:abstractNumId w:val="29"/>
  </w:num>
  <w:num w:numId="41">
    <w:abstractNumId w:val="3"/>
  </w:num>
  <w:num w:numId="42">
    <w:abstractNumId w:val="39"/>
  </w:num>
  <w:num w:numId="43">
    <w:abstractNumId w:val="31"/>
  </w:num>
  <w:num w:numId="44">
    <w:abstractNumId w:val="28"/>
  </w:num>
  <w:num w:numId="45">
    <w:abstractNumId w:val="35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attachedTemplate r:id="rId1"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6993"/>
    <w:rsid w:val="0000405E"/>
    <w:rsid w:val="0000406D"/>
    <w:rsid w:val="0000468A"/>
    <w:rsid w:val="00007A83"/>
    <w:rsid w:val="00025C00"/>
    <w:rsid w:val="00034194"/>
    <w:rsid w:val="00041A01"/>
    <w:rsid w:val="000450CE"/>
    <w:rsid w:val="0006184A"/>
    <w:rsid w:val="000673AD"/>
    <w:rsid w:val="00070983"/>
    <w:rsid w:val="00072E97"/>
    <w:rsid w:val="00073E48"/>
    <w:rsid w:val="00083589"/>
    <w:rsid w:val="000927B1"/>
    <w:rsid w:val="00097EA2"/>
    <w:rsid w:val="000B252F"/>
    <w:rsid w:val="000B27BA"/>
    <w:rsid w:val="000D7EE1"/>
    <w:rsid w:val="000E1746"/>
    <w:rsid w:val="000F562A"/>
    <w:rsid w:val="00106CD1"/>
    <w:rsid w:val="00126069"/>
    <w:rsid w:val="00166714"/>
    <w:rsid w:val="001701DB"/>
    <w:rsid w:val="00170C87"/>
    <w:rsid w:val="00173499"/>
    <w:rsid w:val="001802CB"/>
    <w:rsid w:val="00182CC1"/>
    <w:rsid w:val="001A119E"/>
    <w:rsid w:val="001B331A"/>
    <w:rsid w:val="001C4351"/>
    <w:rsid w:val="001D7980"/>
    <w:rsid w:val="001F0ACC"/>
    <w:rsid w:val="001F41B6"/>
    <w:rsid w:val="00223D66"/>
    <w:rsid w:val="00231ABD"/>
    <w:rsid w:val="00235B93"/>
    <w:rsid w:val="00242232"/>
    <w:rsid w:val="002617A9"/>
    <w:rsid w:val="002665C0"/>
    <w:rsid w:val="0027139C"/>
    <w:rsid w:val="00272547"/>
    <w:rsid w:val="00290BA6"/>
    <w:rsid w:val="002A27ED"/>
    <w:rsid w:val="002B3B09"/>
    <w:rsid w:val="002C3E91"/>
    <w:rsid w:val="002D34EC"/>
    <w:rsid w:val="002D38CA"/>
    <w:rsid w:val="002E0AF6"/>
    <w:rsid w:val="002E7280"/>
    <w:rsid w:val="00325E42"/>
    <w:rsid w:val="00340993"/>
    <w:rsid w:val="003456A2"/>
    <w:rsid w:val="00345800"/>
    <w:rsid w:val="003635CA"/>
    <w:rsid w:val="0036411C"/>
    <w:rsid w:val="00383FCF"/>
    <w:rsid w:val="003841F0"/>
    <w:rsid w:val="00391873"/>
    <w:rsid w:val="003927D3"/>
    <w:rsid w:val="00393491"/>
    <w:rsid w:val="00395870"/>
    <w:rsid w:val="00396038"/>
    <w:rsid w:val="003976BF"/>
    <w:rsid w:val="003B43A6"/>
    <w:rsid w:val="003E70E5"/>
    <w:rsid w:val="003F2521"/>
    <w:rsid w:val="003F34C9"/>
    <w:rsid w:val="003F45C5"/>
    <w:rsid w:val="003F5553"/>
    <w:rsid w:val="00413607"/>
    <w:rsid w:val="0042158E"/>
    <w:rsid w:val="00427DAE"/>
    <w:rsid w:val="00440694"/>
    <w:rsid w:val="004434E1"/>
    <w:rsid w:val="0044755A"/>
    <w:rsid w:val="004558BA"/>
    <w:rsid w:val="00484BDF"/>
    <w:rsid w:val="0049085F"/>
    <w:rsid w:val="00492EFD"/>
    <w:rsid w:val="004958FE"/>
    <w:rsid w:val="004A255D"/>
    <w:rsid w:val="004B0CCE"/>
    <w:rsid w:val="004B11DB"/>
    <w:rsid w:val="004D39E9"/>
    <w:rsid w:val="004D3F77"/>
    <w:rsid w:val="004D532F"/>
    <w:rsid w:val="004E05E0"/>
    <w:rsid w:val="004E3D4D"/>
    <w:rsid w:val="00501626"/>
    <w:rsid w:val="005078E3"/>
    <w:rsid w:val="005171FF"/>
    <w:rsid w:val="00523D99"/>
    <w:rsid w:val="00527915"/>
    <w:rsid w:val="00540546"/>
    <w:rsid w:val="00543723"/>
    <w:rsid w:val="005464C9"/>
    <w:rsid w:val="005700DB"/>
    <w:rsid w:val="00585C06"/>
    <w:rsid w:val="00590EAE"/>
    <w:rsid w:val="005A62D9"/>
    <w:rsid w:val="005B55E0"/>
    <w:rsid w:val="005D43A6"/>
    <w:rsid w:val="005F0031"/>
    <w:rsid w:val="005F2F91"/>
    <w:rsid w:val="005F5A30"/>
    <w:rsid w:val="00600B4B"/>
    <w:rsid w:val="006249C1"/>
    <w:rsid w:val="0063244F"/>
    <w:rsid w:val="00632CB2"/>
    <w:rsid w:val="006352EB"/>
    <w:rsid w:val="0063630B"/>
    <w:rsid w:val="006736F8"/>
    <w:rsid w:val="0067594A"/>
    <w:rsid w:val="0067594F"/>
    <w:rsid w:val="00675FF2"/>
    <w:rsid w:val="00677B27"/>
    <w:rsid w:val="0068342F"/>
    <w:rsid w:val="00685AFF"/>
    <w:rsid w:val="00690B67"/>
    <w:rsid w:val="006B1E56"/>
    <w:rsid w:val="006B3C6F"/>
    <w:rsid w:val="006C507D"/>
    <w:rsid w:val="006D52E4"/>
    <w:rsid w:val="006E0141"/>
    <w:rsid w:val="006F020C"/>
    <w:rsid w:val="006F52E4"/>
    <w:rsid w:val="00706837"/>
    <w:rsid w:val="007155D4"/>
    <w:rsid w:val="0073753A"/>
    <w:rsid w:val="007376DD"/>
    <w:rsid w:val="00751EB4"/>
    <w:rsid w:val="007553FE"/>
    <w:rsid w:val="007568E8"/>
    <w:rsid w:val="00765736"/>
    <w:rsid w:val="00775130"/>
    <w:rsid w:val="0078135A"/>
    <w:rsid w:val="0079637E"/>
    <w:rsid w:val="00797E44"/>
    <w:rsid w:val="007A447A"/>
    <w:rsid w:val="007B6436"/>
    <w:rsid w:val="007C5FA8"/>
    <w:rsid w:val="007C6ABE"/>
    <w:rsid w:val="007E14C6"/>
    <w:rsid w:val="007E5843"/>
    <w:rsid w:val="008020BD"/>
    <w:rsid w:val="0080732C"/>
    <w:rsid w:val="00822D0B"/>
    <w:rsid w:val="00847564"/>
    <w:rsid w:val="008739A2"/>
    <w:rsid w:val="00885FE3"/>
    <w:rsid w:val="00896BC1"/>
    <w:rsid w:val="008B0653"/>
    <w:rsid w:val="008B13C1"/>
    <w:rsid w:val="008C0D0C"/>
    <w:rsid w:val="008D2F1F"/>
    <w:rsid w:val="008F2153"/>
    <w:rsid w:val="00906E62"/>
    <w:rsid w:val="009137E6"/>
    <w:rsid w:val="009160C4"/>
    <w:rsid w:val="00917832"/>
    <w:rsid w:val="00917EB9"/>
    <w:rsid w:val="00924CF7"/>
    <w:rsid w:val="00936EE4"/>
    <w:rsid w:val="00943F89"/>
    <w:rsid w:val="009537FD"/>
    <w:rsid w:val="009828BF"/>
    <w:rsid w:val="00990C76"/>
    <w:rsid w:val="00995A55"/>
    <w:rsid w:val="009A401D"/>
    <w:rsid w:val="009A4A68"/>
    <w:rsid w:val="009B517D"/>
    <w:rsid w:val="009F6A10"/>
    <w:rsid w:val="00A153C7"/>
    <w:rsid w:val="00A2707A"/>
    <w:rsid w:val="00A317D2"/>
    <w:rsid w:val="00A447CC"/>
    <w:rsid w:val="00A44EFA"/>
    <w:rsid w:val="00A47BEB"/>
    <w:rsid w:val="00A86352"/>
    <w:rsid w:val="00AA5DDA"/>
    <w:rsid w:val="00AB1B4C"/>
    <w:rsid w:val="00AB24A3"/>
    <w:rsid w:val="00AB3CED"/>
    <w:rsid w:val="00AB439F"/>
    <w:rsid w:val="00AC6878"/>
    <w:rsid w:val="00AD0ABF"/>
    <w:rsid w:val="00AD2F47"/>
    <w:rsid w:val="00AE0EDB"/>
    <w:rsid w:val="00B014D2"/>
    <w:rsid w:val="00B10E58"/>
    <w:rsid w:val="00B30263"/>
    <w:rsid w:val="00B369A4"/>
    <w:rsid w:val="00B403AA"/>
    <w:rsid w:val="00B404A3"/>
    <w:rsid w:val="00B65456"/>
    <w:rsid w:val="00B80876"/>
    <w:rsid w:val="00B87411"/>
    <w:rsid w:val="00B9113C"/>
    <w:rsid w:val="00B9570A"/>
    <w:rsid w:val="00B97600"/>
    <w:rsid w:val="00BA684E"/>
    <w:rsid w:val="00BC1870"/>
    <w:rsid w:val="00BC49B0"/>
    <w:rsid w:val="00BC75F4"/>
    <w:rsid w:val="00BD1F37"/>
    <w:rsid w:val="00C205CE"/>
    <w:rsid w:val="00C216E2"/>
    <w:rsid w:val="00C27758"/>
    <w:rsid w:val="00C45E44"/>
    <w:rsid w:val="00C4740E"/>
    <w:rsid w:val="00C5795C"/>
    <w:rsid w:val="00C60D3B"/>
    <w:rsid w:val="00C6242D"/>
    <w:rsid w:val="00C65721"/>
    <w:rsid w:val="00C92C2E"/>
    <w:rsid w:val="00C938AD"/>
    <w:rsid w:val="00C97885"/>
    <w:rsid w:val="00CA66DD"/>
    <w:rsid w:val="00CB0A2F"/>
    <w:rsid w:val="00CC19F7"/>
    <w:rsid w:val="00CC1FD1"/>
    <w:rsid w:val="00CC20B8"/>
    <w:rsid w:val="00CD16F5"/>
    <w:rsid w:val="00CE1992"/>
    <w:rsid w:val="00CE74F1"/>
    <w:rsid w:val="00CF4558"/>
    <w:rsid w:val="00D01AA7"/>
    <w:rsid w:val="00D16AA9"/>
    <w:rsid w:val="00D23A4E"/>
    <w:rsid w:val="00D47329"/>
    <w:rsid w:val="00D56AAA"/>
    <w:rsid w:val="00D613B8"/>
    <w:rsid w:val="00D82311"/>
    <w:rsid w:val="00D8286C"/>
    <w:rsid w:val="00D859CA"/>
    <w:rsid w:val="00D91C5D"/>
    <w:rsid w:val="00D96D5E"/>
    <w:rsid w:val="00DA0BDD"/>
    <w:rsid w:val="00DA0E9E"/>
    <w:rsid w:val="00DA30DB"/>
    <w:rsid w:val="00DB0E24"/>
    <w:rsid w:val="00DC17FC"/>
    <w:rsid w:val="00DC26AF"/>
    <w:rsid w:val="00DD5B50"/>
    <w:rsid w:val="00DD7FB3"/>
    <w:rsid w:val="00DE70A5"/>
    <w:rsid w:val="00DE785B"/>
    <w:rsid w:val="00E10202"/>
    <w:rsid w:val="00E12D17"/>
    <w:rsid w:val="00E14CFD"/>
    <w:rsid w:val="00E16A87"/>
    <w:rsid w:val="00E23720"/>
    <w:rsid w:val="00E272F3"/>
    <w:rsid w:val="00E27CFE"/>
    <w:rsid w:val="00E41298"/>
    <w:rsid w:val="00E43B53"/>
    <w:rsid w:val="00E4500A"/>
    <w:rsid w:val="00E65F09"/>
    <w:rsid w:val="00E74AD1"/>
    <w:rsid w:val="00E85ADF"/>
    <w:rsid w:val="00E92806"/>
    <w:rsid w:val="00E94CD4"/>
    <w:rsid w:val="00EB0511"/>
    <w:rsid w:val="00EB5490"/>
    <w:rsid w:val="00EC6760"/>
    <w:rsid w:val="00EC7B3D"/>
    <w:rsid w:val="00ED5217"/>
    <w:rsid w:val="00ED662D"/>
    <w:rsid w:val="00ED739A"/>
    <w:rsid w:val="00EF0A4D"/>
    <w:rsid w:val="00EF50C1"/>
    <w:rsid w:val="00EF68EA"/>
    <w:rsid w:val="00F00309"/>
    <w:rsid w:val="00F23C4C"/>
    <w:rsid w:val="00F25932"/>
    <w:rsid w:val="00F261E4"/>
    <w:rsid w:val="00F349A3"/>
    <w:rsid w:val="00F42F12"/>
    <w:rsid w:val="00F44891"/>
    <w:rsid w:val="00F47246"/>
    <w:rsid w:val="00F47907"/>
    <w:rsid w:val="00F5083C"/>
    <w:rsid w:val="00F50F9C"/>
    <w:rsid w:val="00F74F47"/>
    <w:rsid w:val="00F96993"/>
    <w:rsid w:val="00F96FA2"/>
    <w:rsid w:val="00FA1A45"/>
    <w:rsid w:val="00FA3922"/>
    <w:rsid w:val="00FB021B"/>
    <w:rsid w:val="00FB0A65"/>
    <w:rsid w:val="00FD144B"/>
    <w:rsid w:val="00FF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7EE1"/>
    <w:pPr>
      <w:widowControl w:val="0"/>
      <w:autoSpaceDE w:val="0"/>
      <w:autoSpaceDN w:val="0"/>
      <w:spacing w:line="240" w:lineRule="atLeast"/>
    </w:pPr>
    <w:rPr>
      <w:snapToGrid w:val="0"/>
      <w:lang w:eastAsia="en-US"/>
    </w:rPr>
  </w:style>
  <w:style w:type="paragraph" w:styleId="Ttulo1">
    <w:name w:val="heading 1"/>
    <w:basedOn w:val="Normal"/>
    <w:next w:val="Normal"/>
    <w:qFormat/>
    <w:rsid w:val="00C27758"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C27758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link w:val="Ttulo3Char"/>
    <w:qFormat/>
    <w:rsid w:val="008F2153"/>
    <w:pPr>
      <w:numPr>
        <w:ilvl w:val="2"/>
      </w:numPr>
      <w:spacing w:after="240"/>
      <w:outlineLvl w:val="2"/>
    </w:pPr>
    <w:rPr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27758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27758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27758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2775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27758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27758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27758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27758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rsid w:val="00C27758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rsid w:val="00C27758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27758"/>
    <w:pPr>
      <w:spacing w:before="120" w:after="120"/>
    </w:pPr>
    <w:rPr>
      <w:rFonts w:asciiTheme="minorHAnsi" w:hAnsiTheme="minorHAnsi" w:cstheme="minorHAnsi"/>
      <w:b/>
      <w:bCs/>
      <w:caps/>
    </w:rPr>
  </w:style>
  <w:style w:type="paragraph" w:styleId="Sumrio2">
    <w:name w:val="toc 2"/>
    <w:basedOn w:val="Normal"/>
    <w:next w:val="Normal"/>
    <w:autoRedefine/>
    <w:uiPriority w:val="39"/>
    <w:rsid w:val="00C27758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rsid w:val="00C27758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semiHidden/>
    <w:rsid w:val="00C2775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C27758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  <w:rsid w:val="00C27758"/>
  </w:style>
  <w:style w:type="paragraph" w:customStyle="1" w:styleId="MainTitle">
    <w:name w:val="Main Title"/>
    <w:basedOn w:val="Normal"/>
    <w:rsid w:val="00C27758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Bullet1">
    <w:name w:val="Bullet1"/>
    <w:basedOn w:val="Normal"/>
    <w:rsid w:val="00C27758"/>
    <w:pPr>
      <w:ind w:left="720" w:hanging="432"/>
    </w:pPr>
  </w:style>
  <w:style w:type="paragraph" w:customStyle="1" w:styleId="Tabletext">
    <w:name w:val="Tabletext"/>
    <w:basedOn w:val="Normal"/>
    <w:rsid w:val="00C27758"/>
    <w:pPr>
      <w:keepLines/>
      <w:spacing w:after="120"/>
    </w:pPr>
  </w:style>
  <w:style w:type="paragraph" w:styleId="Corpodetexto">
    <w:name w:val="Body Text"/>
    <w:basedOn w:val="Normal"/>
    <w:semiHidden/>
    <w:rsid w:val="00C27758"/>
    <w:pPr>
      <w:keepLines/>
      <w:spacing w:after="120"/>
      <w:ind w:left="720"/>
    </w:pPr>
  </w:style>
  <w:style w:type="paragraph" w:customStyle="1" w:styleId="Bullet2">
    <w:name w:val="Bullet2"/>
    <w:basedOn w:val="Normal"/>
    <w:rsid w:val="00C27758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27758"/>
    <w:pPr>
      <w:shd w:val="clear" w:color="auto" w:fill="000080"/>
    </w:pPr>
  </w:style>
  <w:style w:type="character" w:styleId="Refdenotaderodap">
    <w:name w:val="footnote reference"/>
    <w:basedOn w:val="Fontepargpadro"/>
    <w:semiHidden/>
    <w:rsid w:val="00C27758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277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Paragraph1">
    <w:name w:val="Paragraph1"/>
    <w:basedOn w:val="Normal"/>
    <w:rsid w:val="00C277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C277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27758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C27758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C27758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C27758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C27758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C27758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C27758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Recuodecorpodetexto">
    <w:name w:val="Body Text Indent"/>
    <w:basedOn w:val="Normal"/>
    <w:semiHidden/>
    <w:rsid w:val="00C27758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27758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rsid w:val="00C27758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rsid w:val="00C27758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uiPriority w:val="99"/>
    <w:rsid w:val="00C27758"/>
    <w:rPr>
      <w:color w:val="0000FF"/>
      <w:u w:val="single"/>
    </w:rPr>
  </w:style>
  <w:style w:type="character" w:customStyle="1" w:styleId="tw4winNone">
    <w:name w:val="tw4winNone"/>
    <w:basedOn w:val="Fontepargpadro"/>
    <w:rsid w:val="00C27758"/>
  </w:style>
  <w:style w:type="character" w:customStyle="1" w:styleId="tw4winExternal">
    <w:name w:val="tw4winExternal"/>
    <w:basedOn w:val="Fontepargpadro"/>
    <w:rsid w:val="00C27758"/>
    <w:rPr>
      <w:rFonts w:ascii="Courier New" w:hAnsi="Courier New"/>
      <w:noProof/>
      <w:color w:val="808080"/>
    </w:rPr>
  </w:style>
  <w:style w:type="character" w:customStyle="1" w:styleId="tw4winInternal">
    <w:name w:val="tw4winInternal"/>
    <w:basedOn w:val="Fontepargpadro"/>
    <w:rsid w:val="00C27758"/>
    <w:rPr>
      <w:rFonts w:ascii="Courier New" w:hAnsi="Courier New"/>
      <w:noProof/>
      <w:color w:val="FF0000"/>
    </w:rPr>
  </w:style>
  <w:style w:type="character" w:customStyle="1" w:styleId="tw4winMark">
    <w:name w:val="tw4winMark"/>
    <w:rsid w:val="00C27758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C27758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sid w:val="00C27758"/>
    <w:rPr>
      <w:color w:val="0000FF"/>
    </w:rPr>
  </w:style>
  <w:style w:type="character" w:customStyle="1" w:styleId="tw4winPopup">
    <w:name w:val="tw4winPopup"/>
    <w:rsid w:val="00C27758"/>
    <w:rPr>
      <w:rFonts w:ascii="Courier New" w:hAnsi="Courier New"/>
      <w:noProof/>
      <w:color w:val="008000"/>
    </w:rPr>
  </w:style>
  <w:style w:type="character" w:customStyle="1" w:styleId="tw4winJump">
    <w:name w:val="tw4winJump"/>
    <w:rsid w:val="00C27758"/>
    <w:rPr>
      <w:rFonts w:ascii="Courier New" w:hAnsi="Courier New"/>
      <w:noProof/>
      <w:color w:val="008080"/>
    </w:rPr>
  </w:style>
  <w:style w:type="character" w:customStyle="1" w:styleId="DONOTTRANSLATE">
    <w:name w:val="DO_NOT_TRANSLATE"/>
    <w:rsid w:val="00C27758"/>
    <w:rPr>
      <w:rFonts w:ascii="Courier New" w:hAnsi="Courier New"/>
      <w:noProof/>
      <w:color w:val="8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171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171FF"/>
    <w:rPr>
      <w:rFonts w:ascii="Tahoma" w:hAnsi="Tahoma" w:cs="Tahoma"/>
      <w:snapToGrid w:val="0"/>
      <w:sz w:val="16"/>
      <w:szCs w:val="16"/>
      <w:lang w:val="en-US" w:eastAsia="en-US"/>
    </w:rPr>
  </w:style>
  <w:style w:type="paragraph" w:customStyle="1" w:styleId="CorpodoTexto">
    <w:name w:val="CorpodoTexto"/>
    <w:basedOn w:val="Corpodetexto"/>
    <w:qFormat/>
    <w:rsid w:val="00AD0ABF"/>
    <w:pPr>
      <w:spacing w:before="100" w:after="100" w:line="360" w:lineRule="auto"/>
      <w:ind w:left="0" w:firstLine="567"/>
      <w:jc w:val="both"/>
    </w:pPr>
  </w:style>
  <w:style w:type="character" w:customStyle="1" w:styleId="apple-converted-space">
    <w:name w:val="apple-converted-space"/>
    <w:basedOn w:val="Fontepargpadro"/>
    <w:rsid w:val="00492EFD"/>
  </w:style>
  <w:style w:type="paragraph" w:styleId="Legenda">
    <w:name w:val="caption"/>
    <w:basedOn w:val="Normal"/>
    <w:next w:val="Normal"/>
    <w:uiPriority w:val="99"/>
    <w:unhideWhenUsed/>
    <w:qFormat/>
    <w:rsid w:val="00E92806"/>
    <w:pPr>
      <w:spacing w:before="120" w:after="200" w:line="240" w:lineRule="auto"/>
      <w:jc w:val="center"/>
    </w:pPr>
    <w:rPr>
      <w:b/>
      <w:bCs/>
      <w:color w:val="4F81BD" w:themeColor="accent1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7594A"/>
    <w:pPr>
      <w:ind w:left="567" w:firstLine="567"/>
      <w:contextualSpacing/>
    </w:pPr>
  </w:style>
  <w:style w:type="paragraph" w:customStyle="1" w:styleId="TituloPadrao">
    <w:name w:val="TituloPadrao"/>
    <w:basedOn w:val="Normal"/>
    <w:autoRedefine/>
    <w:rsid w:val="00393491"/>
    <w:pPr>
      <w:widowControl/>
      <w:autoSpaceDE/>
      <w:autoSpaceDN/>
      <w:spacing w:line="240" w:lineRule="auto"/>
      <w:ind w:left="972" w:hanging="972"/>
    </w:pPr>
    <w:rPr>
      <w:rFonts w:ascii="Tahoma" w:hAnsi="Tahoma" w:cs="Tahoma"/>
      <w:b/>
      <w:bCs/>
      <w:noProof/>
      <w:snapToGrid/>
    </w:rPr>
  </w:style>
  <w:style w:type="paragraph" w:customStyle="1" w:styleId="Info-Normal">
    <w:name w:val="Info - Normal"/>
    <w:basedOn w:val="Normal"/>
    <w:rsid w:val="00393491"/>
    <w:pPr>
      <w:widowControl/>
      <w:autoSpaceDE/>
      <w:autoSpaceDN/>
      <w:spacing w:line="240" w:lineRule="auto"/>
      <w:ind w:firstLine="284"/>
    </w:pPr>
    <w:rPr>
      <w:rFonts w:ascii="Tahoma" w:hAnsi="Tahoma" w:cs="Tahoma"/>
      <w:snapToGrid/>
      <w:sz w:val="18"/>
      <w:szCs w:val="18"/>
    </w:rPr>
  </w:style>
  <w:style w:type="paragraph" w:customStyle="1" w:styleId="FIGURA">
    <w:name w:val="FIGURA"/>
    <w:basedOn w:val="Normal"/>
    <w:autoRedefine/>
    <w:uiPriority w:val="99"/>
    <w:rsid w:val="002665C0"/>
    <w:pPr>
      <w:framePr w:wrap="notBeside" w:vAnchor="text" w:hAnchor="text" w:xAlign="center" w:y="1"/>
      <w:widowControl/>
      <w:tabs>
        <w:tab w:val="center" w:pos="0"/>
      </w:tabs>
      <w:autoSpaceDE/>
      <w:autoSpaceDN/>
      <w:spacing w:line="360" w:lineRule="auto"/>
      <w:ind w:left="709"/>
      <w:jc w:val="center"/>
    </w:pPr>
    <w:rPr>
      <w:rFonts w:ascii="Arial" w:hAnsi="Arial" w:cs="Arial"/>
      <w:noProof/>
      <w:snapToGrid/>
      <w:sz w:val="24"/>
      <w:szCs w:val="24"/>
      <w:lang w:eastAsia="pt-BR"/>
    </w:rPr>
  </w:style>
  <w:style w:type="paragraph" w:customStyle="1" w:styleId="ILUSTRAOSPEI">
    <w:name w:val="ILUSTRAÇÂO_SPEI"/>
    <w:basedOn w:val="Legenda"/>
    <w:autoRedefine/>
    <w:uiPriority w:val="99"/>
    <w:rsid w:val="002665C0"/>
    <w:pPr>
      <w:widowControl/>
      <w:tabs>
        <w:tab w:val="left" w:pos="0"/>
      </w:tabs>
      <w:autoSpaceDE/>
      <w:autoSpaceDN/>
      <w:spacing w:after="240" w:line="360" w:lineRule="auto"/>
      <w:jc w:val="right"/>
    </w:pPr>
    <w:rPr>
      <w:rFonts w:ascii="Arial" w:hAnsi="Arial" w:cs="Arial"/>
      <w:snapToGrid/>
      <w:color w:val="auto"/>
      <w:sz w:val="20"/>
      <w:szCs w:val="20"/>
      <w:lang w:eastAsia="pt-BR"/>
    </w:rPr>
  </w:style>
  <w:style w:type="paragraph" w:customStyle="1" w:styleId="TABELASPEI">
    <w:name w:val="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before="120" w:after="240" w:line="360" w:lineRule="auto"/>
    </w:pPr>
    <w:rPr>
      <w:rFonts w:ascii="Arial" w:hAnsi="Arial" w:cs="Arial"/>
      <w:b/>
      <w:bCs/>
      <w:snapToGrid/>
      <w:lang w:eastAsia="pt-BR"/>
    </w:rPr>
  </w:style>
  <w:style w:type="paragraph" w:customStyle="1" w:styleId="CORPOTEXTOTABELASPEI">
    <w:name w:val="CORPO_TEXTO_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line="240" w:lineRule="auto"/>
      <w:jc w:val="both"/>
    </w:pPr>
    <w:rPr>
      <w:rFonts w:ascii="Arial" w:hAnsi="Arial" w:cs="Arial"/>
      <w:snapToGrid/>
      <w:lang w:eastAsia="pt-BR"/>
    </w:rPr>
  </w:style>
  <w:style w:type="paragraph" w:customStyle="1" w:styleId="TITULOTABELASPEI">
    <w:name w:val="TITULO_TABELA_SPEI"/>
    <w:basedOn w:val="Normal"/>
    <w:autoRedefine/>
    <w:uiPriority w:val="99"/>
    <w:rsid w:val="002665C0"/>
    <w:pPr>
      <w:widowControl/>
      <w:tabs>
        <w:tab w:val="center" w:pos="0"/>
      </w:tabs>
      <w:autoSpaceDE/>
      <w:autoSpaceDN/>
      <w:spacing w:line="240" w:lineRule="auto"/>
    </w:pPr>
    <w:rPr>
      <w:rFonts w:ascii="Arial" w:hAnsi="Arial" w:cs="Arial"/>
      <w:b/>
      <w:bCs/>
      <w:caps/>
      <w:snapToGrid/>
      <w:lang w:eastAsia="pt-BR"/>
    </w:rPr>
  </w:style>
  <w:style w:type="character" w:customStyle="1" w:styleId="EstiloCORPOTEXTOSPEIPrimeiralinha0cmChar">
    <w:name w:val="Estilo CORPO_TEXTO_SPEI + Primeira linha:  0 cm Char"/>
    <w:basedOn w:val="Fontepargpadro"/>
    <w:link w:val="EstiloCORPOTEXTOSPEIPrimeiralinha0cm"/>
    <w:uiPriority w:val="99"/>
    <w:locked/>
    <w:rsid w:val="002665C0"/>
    <w:rPr>
      <w:rFonts w:ascii="Arial" w:hAnsi="Arial" w:cs="Arial"/>
      <w:sz w:val="24"/>
      <w:szCs w:val="24"/>
    </w:rPr>
  </w:style>
  <w:style w:type="paragraph" w:customStyle="1" w:styleId="EstiloCORPOTEXTOSPEIPrimeiralinha0cm">
    <w:name w:val="Estilo CORPO_TEXTO_SPEI + Primeira linha:  0 cm"/>
    <w:basedOn w:val="Normal"/>
    <w:link w:val="EstiloCORPOTEXTOSPEIPrimeiralinha0cmChar"/>
    <w:uiPriority w:val="99"/>
    <w:rsid w:val="002665C0"/>
    <w:pPr>
      <w:widowControl/>
      <w:tabs>
        <w:tab w:val="left" w:pos="0"/>
      </w:tabs>
      <w:autoSpaceDE/>
      <w:autoSpaceDN/>
      <w:spacing w:line="360" w:lineRule="auto"/>
      <w:ind w:firstLine="567"/>
      <w:jc w:val="both"/>
    </w:pPr>
    <w:rPr>
      <w:rFonts w:ascii="Arial" w:hAnsi="Arial" w:cs="Arial"/>
      <w:snapToGrid/>
      <w:sz w:val="24"/>
      <w:szCs w:val="24"/>
      <w:lang w:eastAsia="pt-BR"/>
    </w:rPr>
  </w:style>
  <w:style w:type="paragraph" w:customStyle="1" w:styleId="Tela">
    <w:name w:val="Tela"/>
    <w:basedOn w:val="Normal"/>
    <w:uiPriority w:val="99"/>
    <w:rsid w:val="002665C0"/>
    <w:pPr>
      <w:widowControl/>
      <w:tabs>
        <w:tab w:val="left" w:pos="360"/>
        <w:tab w:val="left" w:pos="720"/>
      </w:tabs>
      <w:autoSpaceDE/>
      <w:autoSpaceDN/>
      <w:spacing w:before="240" w:after="120" w:line="360" w:lineRule="auto"/>
      <w:outlineLvl w:val="4"/>
    </w:pPr>
    <w:rPr>
      <w:rFonts w:ascii="Arial" w:hAnsi="Arial" w:cs="Arial"/>
      <w:b/>
      <w:bCs/>
      <w:caps/>
      <w:snapToGrid/>
      <w:sz w:val="22"/>
      <w:szCs w:val="22"/>
      <w:u w:val="single"/>
      <w:lang w:eastAsia="pt-BR"/>
    </w:rPr>
  </w:style>
  <w:style w:type="character" w:customStyle="1" w:styleId="Ttulo2Char">
    <w:name w:val="Título 2 Char"/>
    <w:basedOn w:val="Fontepargpadro"/>
    <w:link w:val="Ttulo2"/>
    <w:rsid w:val="000D7EE1"/>
    <w:rPr>
      <w:rFonts w:ascii="Arial" w:hAnsi="Arial"/>
      <w:b/>
      <w:bCs/>
      <w:snapToGrid w:val="0"/>
      <w:lang w:eastAsia="en-US"/>
    </w:rPr>
  </w:style>
  <w:style w:type="character" w:customStyle="1" w:styleId="Ttulo3Char">
    <w:name w:val="Título 3 Char"/>
    <w:basedOn w:val="Fontepargpadro"/>
    <w:link w:val="Ttulo3"/>
    <w:rsid w:val="000D7EE1"/>
    <w:rPr>
      <w:rFonts w:ascii="Arial" w:hAnsi="Arial"/>
      <w:b/>
      <w:i/>
      <w:iCs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7EE1"/>
    <w:pPr>
      <w:widowControl w:val="0"/>
      <w:autoSpaceDE w:val="0"/>
      <w:autoSpaceDN w:val="0"/>
      <w:spacing w:line="240" w:lineRule="atLeast"/>
    </w:pPr>
    <w:rPr>
      <w:snapToGrid w:val="0"/>
      <w:lang w:eastAsia="en-US"/>
    </w:rPr>
  </w:style>
  <w:style w:type="paragraph" w:styleId="Ttulo1">
    <w:name w:val="heading 1"/>
    <w:basedOn w:val="Normal"/>
    <w:next w:val="Normal"/>
    <w:qFormat/>
    <w:rsid w:val="00C27758"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C27758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link w:val="Ttulo3Char"/>
    <w:qFormat/>
    <w:rsid w:val="008F2153"/>
    <w:pPr>
      <w:numPr>
        <w:ilvl w:val="2"/>
      </w:numPr>
      <w:spacing w:after="240"/>
      <w:outlineLvl w:val="2"/>
    </w:pPr>
    <w:rPr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27758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27758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27758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2775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27758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27758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27758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27758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rsid w:val="00C27758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rsid w:val="00C27758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27758"/>
    <w:pPr>
      <w:spacing w:before="120" w:after="120"/>
    </w:pPr>
    <w:rPr>
      <w:rFonts w:asciiTheme="minorHAnsi" w:hAnsiTheme="minorHAnsi" w:cstheme="minorHAnsi"/>
      <w:b/>
      <w:bCs/>
      <w:caps/>
    </w:rPr>
  </w:style>
  <w:style w:type="paragraph" w:styleId="Sumrio2">
    <w:name w:val="toc 2"/>
    <w:basedOn w:val="Normal"/>
    <w:next w:val="Normal"/>
    <w:autoRedefine/>
    <w:uiPriority w:val="39"/>
    <w:rsid w:val="00C27758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rsid w:val="00C27758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semiHidden/>
    <w:rsid w:val="00C2775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C27758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  <w:rsid w:val="00C27758"/>
  </w:style>
  <w:style w:type="paragraph" w:customStyle="1" w:styleId="MainTitle">
    <w:name w:val="Main Title"/>
    <w:basedOn w:val="Normal"/>
    <w:rsid w:val="00C27758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Bullet1">
    <w:name w:val="Bullet1"/>
    <w:basedOn w:val="Normal"/>
    <w:rsid w:val="00C27758"/>
    <w:pPr>
      <w:ind w:left="720" w:hanging="432"/>
    </w:pPr>
  </w:style>
  <w:style w:type="paragraph" w:customStyle="1" w:styleId="Tabletext">
    <w:name w:val="Tabletext"/>
    <w:basedOn w:val="Normal"/>
    <w:rsid w:val="00C27758"/>
    <w:pPr>
      <w:keepLines/>
      <w:spacing w:after="120"/>
    </w:pPr>
  </w:style>
  <w:style w:type="paragraph" w:styleId="Corpodetexto">
    <w:name w:val="Body Text"/>
    <w:basedOn w:val="Normal"/>
    <w:semiHidden/>
    <w:rsid w:val="00C27758"/>
    <w:pPr>
      <w:keepLines/>
      <w:spacing w:after="120"/>
      <w:ind w:left="720"/>
    </w:pPr>
  </w:style>
  <w:style w:type="paragraph" w:customStyle="1" w:styleId="Bullet2">
    <w:name w:val="Bullet2"/>
    <w:basedOn w:val="Normal"/>
    <w:rsid w:val="00C27758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27758"/>
    <w:pPr>
      <w:shd w:val="clear" w:color="auto" w:fill="000080"/>
    </w:pPr>
  </w:style>
  <w:style w:type="character" w:styleId="Refdenotaderodap">
    <w:name w:val="footnote reference"/>
    <w:basedOn w:val="Fontepargpadro"/>
    <w:semiHidden/>
    <w:rsid w:val="00C27758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277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Paragraph1">
    <w:name w:val="Paragraph1"/>
    <w:basedOn w:val="Normal"/>
    <w:rsid w:val="00C277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C277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27758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C27758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C27758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C27758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C27758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C27758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C27758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Recuodecorpodetexto">
    <w:name w:val="Body Text Indent"/>
    <w:basedOn w:val="Normal"/>
    <w:semiHidden/>
    <w:rsid w:val="00C27758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27758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rsid w:val="00C27758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rsid w:val="00C27758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uiPriority w:val="99"/>
    <w:rsid w:val="00C27758"/>
    <w:rPr>
      <w:color w:val="0000FF"/>
      <w:u w:val="single"/>
    </w:rPr>
  </w:style>
  <w:style w:type="character" w:customStyle="1" w:styleId="tw4winNone">
    <w:name w:val="tw4winNone"/>
    <w:basedOn w:val="Fontepargpadro"/>
    <w:rsid w:val="00C27758"/>
  </w:style>
  <w:style w:type="character" w:customStyle="1" w:styleId="tw4winExternal">
    <w:name w:val="tw4winExternal"/>
    <w:basedOn w:val="Fontepargpadro"/>
    <w:rsid w:val="00C27758"/>
    <w:rPr>
      <w:rFonts w:ascii="Courier New" w:hAnsi="Courier New"/>
      <w:noProof/>
      <w:color w:val="808080"/>
    </w:rPr>
  </w:style>
  <w:style w:type="character" w:customStyle="1" w:styleId="tw4winInternal">
    <w:name w:val="tw4winInternal"/>
    <w:basedOn w:val="Fontepargpadro"/>
    <w:rsid w:val="00C27758"/>
    <w:rPr>
      <w:rFonts w:ascii="Courier New" w:hAnsi="Courier New"/>
      <w:noProof/>
      <w:color w:val="FF0000"/>
    </w:rPr>
  </w:style>
  <w:style w:type="character" w:customStyle="1" w:styleId="tw4winMark">
    <w:name w:val="tw4winMark"/>
    <w:rsid w:val="00C27758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C27758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sid w:val="00C27758"/>
    <w:rPr>
      <w:color w:val="0000FF"/>
    </w:rPr>
  </w:style>
  <w:style w:type="character" w:customStyle="1" w:styleId="tw4winPopup">
    <w:name w:val="tw4winPopup"/>
    <w:rsid w:val="00C27758"/>
    <w:rPr>
      <w:rFonts w:ascii="Courier New" w:hAnsi="Courier New"/>
      <w:noProof/>
      <w:color w:val="008000"/>
    </w:rPr>
  </w:style>
  <w:style w:type="character" w:customStyle="1" w:styleId="tw4winJump">
    <w:name w:val="tw4winJump"/>
    <w:rsid w:val="00C27758"/>
    <w:rPr>
      <w:rFonts w:ascii="Courier New" w:hAnsi="Courier New"/>
      <w:noProof/>
      <w:color w:val="008080"/>
    </w:rPr>
  </w:style>
  <w:style w:type="character" w:customStyle="1" w:styleId="DONOTTRANSLATE">
    <w:name w:val="DO_NOT_TRANSLATE"/>
    <w:rsid w:val="00C27758"/>
    <w:rPr>
      <w:rFonts w:ascii="Courier New" w:hAnsi="Courier New"/>
      <w:noProof/>
      <w:color w:val="8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171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171FF"/>
    <w:rPr>
      <w:rFonts w:ascii="Tahoma" w:hAnsi="Tahoma" w:cs="Tahoma"/>
      <w:snapToGrid w:val="0"/>
      <w:sz w:val="16"/>
      <w:szCs w:val="16"/>
      <w:lang w:val="en-US" w:eastAsia="en-US"/>
    </w:rPr>
  </w:style>
  <w:style w:type="paragraph" w:customStyle="1" w:styleId="CorpodoTexto">
    <w:name w:val="CorpodoTexto"/>
    <w:basedOn w:val="Corpodetexto"/>
    <w:qFormat/>
    <w:rsid w:val="00AD0ABF"/>
    <w:pPr>
      <w:spacing w:before="100" w:after="100" w:line="360" w:lineRule="auto"/>
      <w:ind w:left="0" w:firstLine="567"/>
      <w:jc w:val="both"/>
    </w:pPr>
  </w:style>
  <w:style w:type="character" w:customStyle="1" w:styleId="apple-converted-space">
    <w:name w:val="apple-converted-space"/>
    <w:basedOn w:val="Fontepargpadro"/>
    <w:rsid w:val="00492EFD"/>
  </w:style>
  <w:style w:type="paragraph" w:styleId="Legenda">
    <w:name w:val="caption"/>
    <w:basedOn w:val="Normal"/>
    <w:next w:val="Normal"/>
    <w:uiPriority w:val="99"/>
    <w:unhideWhenUsed/>
    <w:qFormat/>
    <w:rsid w:val="00E92806"/>
    <w:pPr>
      <w:spacing w:before="120" w:after="200" w:line="240" w:lineRule="auto"/>
      <w:jc w:val="center"/>
    </w:pPr>
    <w:rPr>
      <w:b/>
      <w:bCs/>
      <w:color w:val="4F81BD" w:themeColor="accent1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7594A"/>
    <w:pPr>
      <w:ind w:left="567" w:firstLine="567"/>
      <w:contextualSpacing/>
    </w:pPr>
  </w:style>
  <w:style w:type="paragraph" w:customStyle="1" w:styleId="TituloPadrao">
    <w:name w:val="TituloPadrao"/>
    <w:basedOn w:val="Normal"/>
    <w:autoRedefine/>
    <w:rsid w:val="00393491"/>
    <w:pPr>
      <w:widowControl/>
      <w:autoSpaceDE/>
      <w:autoSpaceDN/>
      <w:spacing w:line="240" w:lineRule="auto"/>
      <w:ind w:left="972" w:hanging="972"/>
    </w:pPr>
    <w:rPr>
      <w:rFonts w:ascii="Tahoma" w:hAnsi="Tahoma" w:cs="Tahoma"/>
      <w:b/>
      <w:bCs/>
      <w:noProof/>
      <w:snapToGrid/>
    </w:rPr>
  </w:style>
  <w:style w:type="paragraph" w:customStyle="1" w:styleId="Info-Normal">
    <w:name w:val="Info - Normal"/>
    <w:basedOn w:val="Normal"/>
    <w:rsid w:val="00393491"/>
    <w:pPr>
      <w:widowControl/>
      <w:autoSpaceDE/>
      <w:autoSpaceDN/>
      <w:spacing w:line="240" w:lineRule="auto"/>
      <w:ind w:firstLine="284"/>
    </w:pPr>
    <w:rPr>
      <w:rFonts w:ascii="Tahoma" w:hAnsi="Tahoma" w:cs="Tahoma"/>
      <w:snapToGrid/>
      <w:sz w:val="18"/>
      <w:szCs w:val="18"/>
    </w:rPr>
  </w:style>
  <w:style w:type="paragraph" w:customStyle="1" w:styleId="FIGURA">
    <w:name w:val="FIGURA"/>
    <w:basedOn w:val="Normal"/>
    <w:autoRedefine/>
    <w:uiPriority w:val="99"/>
    <w:rsid w:val="002665C0"/>
    <w:pPr>
      <w:framePr w:wrap="notBeside" w:vAnchor="text" w:hAnchor="text" w:xAlign="center" w:y="1"/>
      <w:widowControl/>
      <w:tabs>
        <w:tab w:val="center" w:pos="0"/>
      </w:tabs>
      <w:autoSpaceDE/>
      <w:autoSpaceDN/>
      <w:spacing w:line="360" w:lineRule="auto"/>
      <w:ind w:left="709"/>
      <w:jc w:val="center"/>
    </w:pPr>
    <w:rPr>
      <w:rFonts w:ascii="Arial" w:hAnsi="Arial" w:cs="Arial"/>
      <w:noProof/>
      <w:snapToGrid/>
      <w:sz w:val="24"/>
      <w:szCs w:val="24"/>
      <w:lang w:eastAsia="pt-BR"/>
    </w:rPr>
  </w:style>
  <w:style w:type="paragraph" w:customStyle="1" w:styleId="ILUSTRAOSPEI">
    <w:name w:val="ILUSTRAÇÂO_SPEI"/>
    <w:basedOn w:val="Legenda"/>
    <w:autoRedefine/>
    <w:uiPriority w:val="99"/>
    <w:rsid w:val="002665C0"/>
    <w:pPr>
      <w:widowControl/>
      <w:tabs>
        <w:tab w:val="left" w:pos="0"/>
      </w:tabs>
      <w:autoSpaceDE/>
      <w:autoSpaceDN/>
      <w:spacing w:after="240" w:line="360" w:lineRule="auto"/>
      <w:jc w:val="right"/>
    </w:pPr>
    <w:rPr>
      <w:rFonts w:ascii="Arial" w:hAnsi="Arial" w:cs="Arial"/>
      <w:snapToGrid/>
      <w:color w:val="auto"/>
      <w:sz w:val="20"/>
      <w:szCs w:val="20"/>
      <w:lang w:eastAsia="pt-BR"/>
    </w:rPr>
  </w:style>
  <w:style w:type="paragraph" w:customStyle="1" w:styleId="TABELASPEI">
    <w:name w:val="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before="120" w:after="240" w:line="360" w:lineRule="auto"/>
    </w:pPr>
    <w:rPr>
      <w:rFonts w:ascii="Arial" w:hAnsi="Arial" w:cs="Arial"/>
      <w:b/>
      <w:bCs/>
      <w:snapToGrid/>
      <w:lang w:eastAsia="pt-BR"/>
    </w:rPr>
  </w:style>
  <w:style w:type="paragraph" w:customStyle="1" w:styleId="CORPOTEXTOTABELASPEI">
    <w:name w:val="CORPO_TEXTO_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line="240" w:lineRule="auto"/>
      <w:jc w:val="both"/>
    </w:pPr>
    <w:rPr>
      <w:rFonts w:ascii="Arial" w:hAnsi="Arial" w:cs="Arial"/>
      <w:snapToGrid/>
      <w:lang w:eastAsia="pt-BR"/>
    </w:rPr>
  </w:style>
  <w:style w:type="paragraph" w:customStyle="1" w:styleId="TITULOTABELASPEI">
    <w:name w:val="TITULO_TABELA_SPEI"/>
    <w:basedOn w:val="Normal"/>
    <w:autoRedefine/>
    <w:uiPriority w:val="99"/>
    <w:rsid w:val="002665C0"/>
    <w:pPr>
      <w:widowControl/>
      <w:tabs>
        <w:tab w:val="center" w:pos="0"/>
      </w:tabs>
      <w:autoSpaceDE/>
      <w:autoSpaceDN/>
      <w:spacing w:line="240" w:lineRule="auto"/>
    </w:pPr>
    <w:rPr>
      <w:rFonts w:ascii="Arial" w:hAnsi="Arial" w:cs="Arial"/>
      <w:b/>
      <w:bCs/>
      <w:caps/>
      <w:snapToGrid/>
      <w:lang w:eastAsia="pt-BR"/>
    </w:rPr>
  </w:style>
  <w:style w:type="character" w:customStyle="1" w:styleId="EstiloCORPOTEXTOSPEIPrimeiralinha0cmChar">
    <w:name w:val="Estilo CORPO_TEXTO_SPEI + Primeira linha:  0 cm Char"/>
    <w:basedOn w:val="Fontepargpadro"/>
    <w:link w:val="EstiloCORPOTEXTOSPEIPrimeiralinha0cm"/>
    <w:uiPriority w:val="99"/>
    <w:locked/>
    <w:rsid w:val="002665C0"/>
    <w:rPr>
      <w:rFonts w:ascii="Arial" w:hAnsi="Arial" w:cs="Arial"/>
      <w:sz w:val="24"/>
      <w:szCs w:val="24"/>
    </w:rPr>
  </w:style>
  <w:style w:type="paragraph" w:customStyle="1" w:styleId="EstiloCORPOTEXTOSPEIPrimeiralinha0cm">
    <w:name w:val="Estilo CORPO_TEXTO_SPEI + Primeira linha:  0 cm"/>
    <w:basedOn w:val="Normal"/>
    <w:link w:val="EstiloCORPOTEXTOSPEIPrimeiralinha0cmChar"/>
    <w:uiPriority w:val="99"/>
    <w:rsid w:val="002665C0"/>
    <w:pPr>
      <w:widowControl/>
      <w:tabs>
        <w:tab w:val="left" w:pos="0"/>
      </w:tabs>
      <w:autoSpaceDE/>
      <w:autoSpaceDN/>
      <w:spacing w:line="360" w:lineRule="auto"/>
      <w:ind w:firstLine="567"/>
      <w:jc w:val="both"/>
    </w:pPr>
    <w:rPr>
      <w:rFonts w:ascii="Arial" w:hAnsi="Arial" w:cs="Arial"/>
      <w:snapToGrid/>
      <w:sz w:val="24"/>
      <w:szCs w:val="24"/>
      <w:lang w:eastAsia="pt-BR"/>
    </w:rPr>
  </w:style>
  <w:style w:type="paragraph" w:customStyle="1" w:styleId="Tela">
    <w:name w:val="Tela"/>
    <w:basedOn w:val="Normal"/>
    <w:uiPriority w:val="99"/>
    <w:rsid w:val="002665C0"/>
    <w:pPr>
      <w:widowControl/>
      <w:tabs>
        <w:tab w:val="left" w:pos="360"/>
        <w:tab w:val="left" w:pos="720"/>
      </w:tabs>
      <w:autoSpaceDE/>
      <w:autoSpaceDN/>
      <w:spacing w:before="240" w:after="120" w:line="360" w:lineRule="auto"/>
      <w:outlineLvl w:val="4"/>
    </w:pPr>
    <w:rPr>
      <w:rFonts w:ascii="Arial" w:hAnsi="Arial" w:cs="Arial"/>
      <w:b/>
      <w:bCs/>
      <w:caps/>
      <w:snapToGrid/>
      <w:sz w:val="22"/>
      <w:szCs w:val="22"/>
      <w:u w:val="single"/>
      <w:lang w:eastAsia="pt-BR"/>
    </w:rPr>
  </w:style>
  <w:style w:type="character" w:customStyle="1" w:styleId="Ttulo2Char">
    <w:name w:val="Título 2 Char"/>
    <w:basedOn w:val="Fontepargpadro"/>
    <w:link w:val="Ttulo2"/>
    <w:rsid w:val="000D7EE1"/>
    <w:rPr>
      <w:rFonts w:ascii="Arial" w:hAnsi="Arial"/>
      <w:b/>
      <w:bCs/>
      <w:snapToGrid w:val="0"/>
      <w:lang w:eastAsia="en-US"/>
    </w:rPr>
  </w:style>
  <w:style w:type="character" w:customStyle="1" w:styleId="Ttulo3Char">
    <w:name w:val="Título 3 Char"/>
    <w:basedOn w:val="Fontepargpadro"/>
    <w:link w:val="Ttulo3"/>
    <w:rsid w:val="000D7EE1"/>
    <w:rPr>
      <w:rFonts w:ascii="Arial" w:hAnsi="Arial"/>
      <w:b/>
      <w:i/>
      <w:iCs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8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42" Type="http://schemas.openxmlformats.org/officeDocument/2006/relationships/image" Target="media/image33.jpe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e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15.jpe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e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g"/><Relationship Id="rId10" Type="http://schemas.openxmlformats.org/officeDocument/2006/relationships/image" Target="media/image1.jpg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footer" Target="footer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g"/><Relationship Id="rId62" Type="http://schemas.openxmlformats.org/officeDocument/2006/relationships/image" Target="media/image5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Jaime\UFPR\2011-2\EES2011-RUP\Material%20Alunos\Template%20Gloss&#225;rio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D77BC5-EF60-4A33-8CA3-C42650F3E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Glossário</Template>
  <TotalTime>242</TotalTime>
  <Pages>34</Pages>
  <Words>1511</Words>
  <Characters>8164</Characters>
  <Application>Microsoft Office Word</Application>
  <DocSecurity>0</DocSecurity>
  <Lines>68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Glossário de Negócios</vt:lpstr>
      <vt:lpstr>Glossário de Negócios</vt:lpstr>
    </vt:vector>
  </TitlesOfParts>
  <Company>&lt;Nome da Empresa&gt;</Company>
  <LinksUpToDate>false</LinksUpToDate>
  <CharactersWithSpaces>9656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Glossário de Negócios</dc:title>
  <dc:subject>xxx</dc:subject>
  <dc:creator>TADS</dc:creator>
  <cp:lastModifiedBy>Wellingthon Reimann</cp:lastModifiedBy>
  <cp:revision>72</cp:revision>
  <dcterms:created xsi:type="dcterms:W3CDTF">2012-11-17T19:31:00Z</dcterms:created>
  <dcterms:modified xsi:type="dcterms:W3CDTF">2014-01-07T23:21:00Z</dcterms:modified>
</cp:coreProperties>
</file>