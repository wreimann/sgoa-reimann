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44755A" w:rsidRPr="0044755A">
        <w:t xml:space="preserve">Modelo </w:t>
      </w:r>
      <w:r w:rsidR="00885054">
        <w:t>Físico de Dados</w:t>
      </w:r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bookmarkStart w:id="0" w:name="_GoBack"/>
    <w:bookmarkEnd w:id="0"/>
    <w:p w:rsidR="00105C3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3206262" w:history="1">
        <w:r w:rsidR="00105C3A" w:rsidRPr="003371DC">
          <w:rPr>
            <w:rStyle w:val="Hyperlink"/>
            <w:noProof/>
          </w:rPr>
          <w:t>1.</w:t>
        </w:r>
        <w:r w:rsidR="00105C3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105C3A" w:rsidRPr="003371DC">
          <w:rPr>
            <w:rStyle w:val="Hyperlink"/>
            <w:noProof/>
          </w:rPr>
          <w:t>Introdução</w:t>
        </w:r>
        <w:r w:rsidR="00105C3A">
          <w:rPr>
            <w:noProof/>
            <w:webHidden/>
          </w:rPr>
          <w:tab/>
        </w:r>
        <w:r w:rsidR="00105C3A">
          <w:rPr>
            <w:noProof/>
            <w:webHidden/>
          </w:rPr>
          <w:fldChar w:fldCharType="begin"/>
        </w:r>
        <w:r w:rsidR="00105C3A">
          <w:rPr>
            <w:noProof/>
            <w:webHidden/>
          </w:rPr>
          <w:instrText xml:space="preserve"> PAGEREF _Toc343206262 \h </w:instrText>
        </w:r>
        <w:r w:rsidR="00105C3A">
          <w:rPr>
            <w:noProof/>
            <w:webHidden/>
          </w:rPr>
        </w:r>
        <w:r w:rsidR="00105C3A">
          <w:rPr>
            <w:noProof/>
            <w:webHidden/>
          </w:rPr>
          <w:fldChar w:fldCharType="separate"/>
        </w:r>
        <w:r w:rsidR="00105C3A">
          <w:rPr>
            <w:noProof/>
            <w:webHidden/>
          </w:rPr>
          <w:t>4</w:t>
        </w:r>
        <w:r w:rsidR="00105C3A">
          <w:rPr>
            <w:noProof/>
            <w:webHidden/>
          </w:rPr>
          <w:fldChar w:fldCharType="end"/>
        </w:r>
      </w:hyperlink>
    </w:p>
    <w:p w:rsidR="00105C3A" w:rsidRDefault="00105C3A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3206263" w:history="1">
        <w:r w:rsidRPr="003371DC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3371DC">
          <w:rPr>
            <w:rStyle w:val="Hyperlink"/>
            <w:noProof/>
          </w:rPr>
          <w:t>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_Toc343206263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5C3A" w:rsidRDefault="00105C3A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3206264" w:history="1">
        <w:r w:rsidRPr="003371DC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3371DC">
          <w:rPr>
            <w:rStyle w:val="Hyperlink"/>
            <w:noProof/>
          </w:rPr>
          <w:t>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_Toc343206264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r w:rsidR="0044755A" w:rsidRPr="0044755A">
        <w:lastRenderedPageBreak/>
        <w:t xml:space="preserve">Modelo </w:t>
      </w:r>
      <w:r w:rsidR="00885054">
        <w:t>Físico de Dados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43206262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885054">
        <w:t xml:space="preserve">demonstrar o MER </w:t>
      </w:r>
      <w:proofErr w:type="gramStart"/>
      <w:r w:rsidR="00885054">
        <w:t>(</w:t>
      </w:r>
      <w:r w:rsidR="0044755A">
        <w:t xml:space="preserve"> </w:t>
      </w:r>
      <w:proofErr w:type="gramEnd"/>
      <w:r w:rsidR="00885054" w:rsidRPr="00885054">
        <w:t>Modelo Entidade- Relacionamento</w:t>
      </w:r>
      <w:r w:rsidR="00885054">
        <w:t>) e o script para a criação do banco de dados do SGOA.</w:t>
      </w:r>
    </w:p>
    <w:p w:rsidR="00E65F09" w:rsidRDefault="00885054" w:rsidP="003635CA">
      <w:pPr>
        <w:pStyle w:val="Ttulo1"/>
        <w:spacing w:before="240" w:after="240" w:line="360" w:lineRule="auto"/>
        <w:ind w:left="567" w:hanging="567"/>
      </w:pPr>
      <w:bookmarkStart w:id="6" w:name="_Toc343206263"/>
      <w:r>
        <w:t>MER</w:t>
      </w:r>
      <w:bookmarkEnd w:id="6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7BE9BC82" wp14:editId="50F1D451">
            <wp:extent cx="5900002" cy="395229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02" cy="39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885054" w:rsidRDefault="00885054">
      <w:pPr>
        <w:widowControl/>
        <w:autoSpaceDE/>
        <w:autoSpaceDN/>
        <w:spacing w:line="240" w:lineRule="auto"/>
      </w:pPr>
      <w:r>
        <w:br w:type="page"/>
      </w:r>
    </w:p>
    <w:p w:rsidR="00885054" w:rsidRPr="00885054" w:rsidRDefault="00885054" w:rsidP="00885054">
      <w:pPr>
        <w:pStyle w:val="Ttulo1"/>
        <w:spacing w:before="240" w:after="240" w:line="360" w:lineRule="auto"/>
        <w:ind w:left="567" w:hanging="567"/>
      </w:pPr>
      <w:bookmarkStart w:id="7" w:name="_Toc343206264"/>
      <w:r>
        <w:lastRenderedPageBreak/>
        <w:t>Modelo Físico</w:t>
      </w:r>
      <w:bookmarkEnd w:id="7"/>
    </w:p>
    <w:p w:rsidR="00885054" w:rsidRDefault="00885054" w:rsidP="00885054">
      <w:r>
        <w:t xml:space="preserve">CREATE TABLE </w:t>
      </w:r>
      <w:proofErr w:type="spellStart"/>
      <w:r>
        <w:t>Profissao</w:t>
      </w:r>
      <w:proofErr w:type="spellEnd"/>
      <w:r>
        <w:t xml:space="preserve">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Setor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Marca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PerfilAcesso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Pessoa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Tipo </w:t>
      </w:r>
      <w:proofErr w:type="gramStart"/>
      <w:r>
        <w:t>CHAR(</w:t>
      </w:r>
      <w:proofErr w:type="gramEnd"/>
      <w:r>
        <w:t>1) NOT NULL,</w:t>
      </w:r>
    </w:p>
    <w:p w:rsidR="00885054" w:rsidRDefault="00885054" w:rsidP="00885054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TelefonePrimario</w:t>
      </w:r>
      <w:proofErr w:type="spellEnd"/>
      <w:proofErr w:type="gramEnd"/>
      <w:r>
        <w:t xml:space="preserve"> CHAR(10)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TelefoneSecundario</w:t>
      </w:r>
      <w:proofErr w:type="spellEnd"/>
      <w:proofErr w:type="gramEnd"/>
      <w:r>
        <w:t xml:space="preserve"> CHAR(10)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TipoServico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Cor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/>
    <w:p w:rsidR="00885054" w:rsidRDefault="00885054" w:rsidP="00885054">
      <w:r>
        <w:lastRenderedPageBreak/>
        <w:t xml:space="preserve">CREATE TABLE Fluxo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PessoaEndereco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IdPessoa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Logradouro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Predical INT NOT NULL,</w:t>
      </w:r>
    </w:p>
    <w:p w:rsidR="00885054" w:rsidRDefault="00885054" w:rsidP="00885054">
      <w:r>
        <w:t xml:space="preserve">  Bairro </w:t>
      </w:r>
      <w:proofErr w:type="gramStart"/>
      <w:r>
        <w:t>VARCHAR(</w:t>
      </w:r>
      <w:proofErr w:type="gramEnd"/>
      <w:r>
        <w:t>200) NULL,</w:t>
      </w:r>
    </w:p>
    <w:p w:rsidR="00885054" w:rsidRDefault="00885054" w:rsidP="00885054">
      <w:r>
        <w:t xml:space="preserve">  Cidade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UF </w:t>
      </w:r>
      <w:proofErr w:type="gramStart"/>
      <w:r>
        <w:t>CHAR(</w:t>
      </w:r>
      <w:proofErr w:type="gramEnd"/>
      <w:r>
        <w:t>2) NOT NULL,</w:t>
      </w:r>
    </w:p>
    <w:p w:rsidR="00885054" w:rsidRDefault="00885054" w:rsidP="00885054">
      <w:r>
        <w:t xml:space="preserve">  Complemento </w:t>
      </w:r>
      <w:proofErr w:type="gramStart"/>
      <w:r>
        <w:t>VARCHAR(</w:t>
      </w:r>
      <w:proofErr w:type="gramEnd"/>
      <w:r>
        <w:t>250)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Cep</w:t>
      </w:r>
      <w:proofErr w:type="spellEnd"/>
      <w:proofErr w:type="gramEnd"/>
      <w:r>
        <w:t xml:space="preserve"> CHAR(8)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PessoaEndereco_FKIndex1</w:t>
      </w:r>
      <w:proofErr w:type="gramEnd"/>
      <w:r>
        <w:t>(</w:t>
      </w:r>
      <w:proofErr w:type="spellStart"/>
      <w:r>
        <w:t>IdPessoa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IdPessoa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Pessoa(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Cliente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IdPessoa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</w:t>
      </w:r>
      <w:proofErr w:type="spellStart"/>
      <w:r>
        <w:t>Observacao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DATETIME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Cliente_FKIndex1</w:t>
      </w:r>
      <w:proofErr w:type="gramEnd"/>
      <w:r>
        <w:t>(</w:t>
      </w:r>
      <w:proofErr w:type="spellStart"/>
      <w:r>
        <w:t>IdPessoa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IdPessoa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Pessoa(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PessoaJuridica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CNPJ </w:t>
      </w:r>
      <w:proofErr w:type="gramStart"/>
      <w:r>
        <w:t>CHAR(</w:t>
      </w:r>
      <w:proofErr w:type="gramEnd"/>
      <w:r>
        <w:t>14)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PessoaJuridica_FKIndex1</w:t>
      </w:r>
      <w:proofErr w:type="gramEnd"/>
      <w:r>
        <w:t>(Id),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r>
        <w:t xml:space="preserve">    REFERENCES </w:t>
      </w:r>
      <w:proofErr w:type="gramStart"/>
      <w:r>
        <w:t>Pessoa(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/>
    <w:p w:rsidR="00885054" w:rsidRDefault="00885054" w:rsidP="00885054"/>
    <w:p w:rsidR="00885054" w:rsidRDefault="00885054" w:rsidP="00885054"/>
    <w:p w:rsidR="00885054" w:rsidRDefault="00885054" w:rsidP="00885054">
      <w:r>
        <w:lastRenderedPageBreak/>
        <w:t xml:space="preserve">CREATE TABLE Modelo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IdMarca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Modelo_FKIndex1</w:t>
      </w:r>
      <w:proofErr w:type="gramEnd"/>
      <w:r>
        <w:t>(</w:t>
      </w:r>
      <w:proofErr w:type="spellStart"/>
      <w:r>
        <w:t>IdMarca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IdMarca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Marca(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PessoaFisica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CPF </w:t>
      </w:r>
      <w:proofErr w:type="gramStart"/>
      <w:r>
        <w:t>CHAR(</w:t>
      </w:r>
      <w:proofErr w:type="gramEnd"/>
      <w:r>
        <w:t>11)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DataNascimento</w:t>
      </w:r>
      <w:proofErr w:type="spellEnd"/>
      <w:proofErr w:type="gramEnd"/>
      <w:r>
        <w:t xml:space="preserve"> DATE NULL,</w:t>
      </w:r>
    </w:p>
    <w:p w:rsidR="00885054" w:rsidRDefault="00885054" w:rsidP="00885054">
      <w:r>
        <w:t xml:space="preserve">  Sexo </w:t>
      </w:r>
      <w:proofErr w:type="gramStart"/>
      <w:r>
        <w:t>CHAR(</w:t>
      </w:r>
      <w:proofErr w:type="gramEnd"/>
      <w:r>
        <w:t>1)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PessoaFisica_FKIndex1</w:t>
      </w:r>
      <w:proofErr w:type="gramEnd"/>
      <w:r>
        <w:t>(Id),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gramEnd"/>
      <w:r>
        <w:t>Id)</w:t>
      </w:r>
    </w:p>
    <w:p w:rsidR="00885054" w:rsidRDefault="00885054" w:rsidP="00885054">
      <w:r>
        <w:t xml:space="preserve">    REFERENCES </w:t>
      </w:r>
      <w:proofErr w:type="gramStart"/>
      <w:r>
        <w:t>Pessoa(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Etapa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IdTipoServico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IdSetor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Tipo </w:t>
      </w:r>
      <w:proofErr w:type="gramStart"/>
      <w:r>
        <w:t>CHAR(</w:t>
      </w:r>
      <w:proofErr w:type="gramEnd"/>
      <w:r>
        <w:t>1) NOT NULL,</w:t>
      </w:r>
    </w:p>
    <w:p w:rsidR="00885054" w:rsidRDefault="00885054" w:rsidP="00885054">
      <w:r>
        <w:t xml:space="preserve">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VisivelExterno</w:t>
      </w:r>
      <w:proofErr w:type="spellEnd"/>
      <w:proofErr w:type="gramEnd"/>
      <w:r>
        <w:t xml:space="preserve"> BIT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EmailAoEntrar</w:t>
      </w:r>
      <w:proofErr w:type="spellEnd"/>
      <w:proofErr w:type="gramEnd"/>
      <w:r>
        <w:t xml:space="preserve"> BIT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EmailAoSair</w:t>
      </w:r>
      <w:proofErr w:type="spellEnd"/>
      <w:proofErr w:type="gramEnd"/>
      <w:r>
        <w:t xml:space="preserve"> BIT NOT NULL,</w:t>
      </w:r>
    </w:p>
    <w:p w:rsidR="00885054" w:rsidRDefault="00885054" w:rsidP="00885054">
      <w:r>
        <w:t xml:space="preserve">  </w:t>
      </w:r>
      <w:proofErr w:type="spellStart"/>
      <w:r>
        <w:t>Automatica</w:t>
      </w:r>
      <w:proofErr w:type="spellEnd"/>
      <w:r>
        <w:t xml:space="preserve"> BIT NOT NULL,</w:t>
      </w:r>
    </w:p>
    <w:p w:rsidR="00885054" w:rsidRDefault="00885054" w:rsidP="00885054">
      <w:r>
        <w:t xml:space="preserve">  </w:t>
      </w:r>
      <w:proofErr w:type="spellStart"/>
      <w:r>
        <w:t>Decisao</w:t>
      </w:r>
      <w:proofErr w:type="spellEnd"/>
      <w:r>
        <w:t xml:space="preserve">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Etapa_FKIndex1</w:t>
      </w:r>
      <w:proofErr w:type="gramEnd"/>
      <w:r>
        <w:t>(</w:t>
      </w:r>
      <w:proofErr w:type="spellStart"/>
      <w:r>
        <w:t>IdSetor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Etapa_FKIndex2</w:t>
      </w:r>
      <w:proofErr w:type="gramEnd"/>
      <w:r>
        <w:t>(</w:t>
      </w:r>
      <w:proofErr w:type="spellStart"/>
      <w:r>
        <w:t>IdTipoServico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IdSetor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Setor(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IdTipoServico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TipoServico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/>
    <w:p w:rsidR="00885054" w:rsidRDefault="00885054" w:rsidP="00885054"/>
    <w:p w:rsidR="00885054" w:rsidRDefault="00885054" w:rsidP="00885054">
      <w:r>
        <w:lastRenderedPageBreak/>
        <w:t xml:space="preserve">CREATE TABLE Veiculo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IdModelo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IdCor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Placa </w:t>
      </w:r>
      <w:proofErr w:type="gramStart"/>
      <w:r>
        <w:t>CHAR(</w:t>
      </w:r>
      <w:proofErr w:type="gramEnd"/>
      <w:r>
        <w:t>7)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AnoFab</w:t>
      </w:r>
      <w:proofErr w:type="spellEnd"/>
      <w:proofErr w:type="gramEnd"/>
      <w:r>
        <w:t xml:space="preserve"> INTEGER UNSIGNED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AnoModelo</w:t>
      </w:r>
      <w:proofErr w:type="spellEnd"/>
      <w:proofErr w:type="gramEnd"/>
      <w:r>
        <w:t xml:space="preserve"> INTEGER UNSIGNED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Veiculo_FKIndex1</w:t>
      </w:r>
      <w:proofErr w:type="gramEnd"/>
      <w:r>
        <w:t>(</w:t>
      </w:r>
      <w:proofErr w:type="spellStart"/>
      <w:r>
        <w:t>IdCliente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Veiculo_FKIndex2</w:t>
      </w:r>
      <w:proofErr w:type="gramEnd"/>
      <w:r>
        <w:t>(</w:t>
      </w:r>
      <w:proofErr w:type="spellStart"/>
      <w:r>
        <w:t>IdCor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Veiculo_FKIndex3</w:t>
      </w:r>
      <w:proofErr w:type="gramEnd"/>
      <w:r>
        <w:t>(</w:t>
      </w:r>
      <w:proofErr w:type="spellStart"/>
      <w:r>
        <w:t>IdModelo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IdCliente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Cliente(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IdCor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Cor(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IdModelo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Modelo(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r>
        <w:t>Funcionario</w:t>
      </w:r>
      <w:proofErr w:type="spellEnd"/>
      <w:r>
        <w:t xml:space="preserve">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IdPerfilAcesso</w:t>
      </w:r>
      <w:proofErr w:type="spellEnd"/>
      <w:proofErr w:type="gramEnd"/>
      <w:r>
        <w:t xml:space="preserve"> INT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IdProfissao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IdSetor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IdPessoa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r>
        <w:t>Observacao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NULL,</w:t>
      </w:r>
    </w:p>
    <w:p w:rsidR="00885054" w:rsidRDefault="00885054" w:rsidP="00885054">
      <w:r>
        <w:t xml:space="preserve">  Matricula INT NOT NULL,</w:t>
      </w:r>
    </w:p>
    <w:p w:rsidR="00885054" w:rsidRDefault="00885054" w:rsidP="00885054">
      <w:r>
        <w:t xml:space="preserve">  Senha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Funcionario_FKIndex1</w:t>
      </w:r>
      <w:proofErr w:type="gramEnd"/>
      <w:r>
        <w:t>(</w:t>
      </w:r>
      <w:proofErr w:type="spellStart"/>
      <w:r>
        <w:t>IdPessoa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Funcionario_FKIndex3</w:t>
      </w:r>
      <w:proofErr w:type="gramEnd"/>
      <w:r>
        <w:t>(</w:t>
      </w:r>
      <w:proofErr w:type="spellStart"/>
      <w:r>
        <w:t>IdSetor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Funcionario_FKIndex3</w:t>
      </w:r>
      <w:proofErr w:type="gramEnd"/>
      <w:r>
        <w:t>(</w:t>
      </w:r>
      <w:proofErr w:type="spellStart"/>
      <w:r>
        <w:t>IdProfissao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Funcionario_FKIndex4</w:t>
      </w:r>
      <w:proofErr w:type="gramEnd"/>
      <w:r>
        <w:t>(</w:t>
      </w:r>
      <w:proofErr w:type="spellStart"/>
      <w:r>
        <w:t>IdPerfilAcesso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IdPessoa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PessoaFisica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IdSetor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Setor(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IdProfissao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Profissao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lastRenderedPageBreak/>
        <w:t xml:space="preserve">  FOREIGN </w:t>
      </w:r>
      <w:proofErr w:type="gramStart"/>
      <w:r>
        <w:t>KEY(</w:t>
      </w:r>
      <w:proofErr w:type="spellStart"/>
      <w:proofErr w:type="gramEnd"/>
      <w:r>
        <w:t>IdPerfilAcesso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PerfilAcesso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EtapaImagem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EtapaImagem_FKIndex1</w:t>
      </w:r>
      <w:proofErr w:type="gramEnd"/>
      <w:r>
        <w:t>(</w:t>
      </w:r>
      <w:proofErr w:type="spellStart"/>
      <w:r>
        <w:t>IdEtapa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Etapa(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FluxoEtapa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IdFluxo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Ordem INTEGER UNSIGNED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Fluxo_Etapa_FKIndex1</w:t>
      </w:r>
      <w:proofErr w:type="gramEnd"/>
      <w:r>
        <w:t>(</w:t>
      </w:r>
      <w:proofErr w:type="spellStart"/>
      <w:r>
        <w:t>IdFluxo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Fluxo_Etapa_FKIndex2</w:t>
      </w:r>
      <w:proofErr w:type="gramEnd"/>
      <w:r>
        <w:t>(</w:t>
      </w:r>
      <w:proofErr w:type="spellStart"/>
      <w:r>
        <w:t>IdEtapa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IdFluxo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Fluxo(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Etapa(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r>
        <w:t>Orcamento</w:t>
      </w:r>
      <w:proofErr w:type="spellEnd"/>
      <w:r>
        <w:t xml:space="preserve"> </w:t>
      </w:r>
      <w:proofErr w:type="gramStart"/>
      <w:r>
        <w:t>(</w:t>
      </w:r>
    </w:p>
    <w:p w:rsidR="00885054" w:rsidRDefault="00885054" w:rsidP="00885054">
      <w:proofErr w:type="gramEnd"/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IdFuncionario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IdVeiculo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DATETIME NOT NULL,</w:t>
      </w:r>
    </w:p>
    <w:p w:rsidR="00885054" w:rsidRDefault="00885054" w:rsidP="00885054">
      <w:r>
        <w:t xml:space="preserve">  </w:t>
      </w:r>
      <w:proofErr w:type="spellStart"/>
      <w:r>
        <w:t>Situacao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:rsidR="00885054" w:rsidRDefault="00885054" w:rsidP="00885054">
      <w:r>
        <w:t xml:space="preserve">  Seguradora </w:t>
      </w:r>
      <w:proofErr w:type="gramStart"/>
      <w:r>
        <w:t>VARCHAR(</w:t>
      </w:r>
      <w:proofErr w:type="gramEnd"/>
      <w:r>
        <w:t>250)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ValorServico</w:t>
      </w:r>
      <w:proofErr w:type="spellEnd"/>
      <w:proofErr w:type="gramEnd"/>
      <w:r>
        <w:t xml:space="preserve"> DECIMAL(9,2)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TotalHoras</w:t>
      </w:r>
      <w:proofErr w:type="spellEnd"/>
      <w:proofErr w:type="gramEnd"/>
      <w:r>
        <w:t xml:space="preserve"> DECIMAL(5,2)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ValorPecas</w:t>
      </w:r>
      <w:proofErr w:type="spellEnd"/>
      <w:proofErr w:type="gramEnd"/>
      <w:r>
        <w:t xml:space="preserve"> DECIMAL(9.2)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Orcamento_FKIndex2</w:t>
      </w:r>
      <w:proofErr w:type="gramEnd"/>
      <w:r>
        <w:t>(</w:t>
      </w:r>
      <w:proofErr w:type="spellStart"/>
      <w:r>
        <w:t>IdVeiculo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Orcamento_FKIndex2</w:t>
      </w:r>
      <w:proofErr w:type="gramEnd"/>
      <w:r>
        <w:t>(</w:t>
      </w:r>
      <w:proofErr w:type="spellStart"/>
      <w:r>
        <w:t>IdFuncionario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IdVeiculo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Veiculo(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IdFuncionario</w:t>
      </w:r>
      <w:proofErr w:type="spellEnd"/>
      <w:r>
        <w:t>)</w:t>
      </w:r>
    </w:p>
    <w:p w:rsidR="00885054" w:rsidRDefault="00885054" w:rsidP="00885054">
      <w:r>
        <w:lastRenderedPageBreak/>
        <w:t xml:space="preserve">    REFERENCES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OrdemServico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IdFluxo</w:t>
      </w:r>
      <w:proofErr w:type="spellEnd"/>
      <w:proofErr w:type="gramEnd"/>
      <w:r>
        <w:t xml:space="preserve"> INT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IdOrcamento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r>
        <w:t>Situacao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OrdemServico_FKIndex1</w:t>
      </w:r>
      <w:proofErr w:type="gramEnd"/>
      <w:r>
        <w:t>(</w:t>
      </w:r>
      <w:proofErr w:type="spellStart"/>
      <w:r>
        <w:t>IdOrcamento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OrdemServico_FKIndex2</w:t>
      </w:r>
      <w:proofErr w:type="gramEnd"/>
      <w:r>
        <w:t>(</w:t>
      </w:r>
      <w:proofErr w:type="spellStart"/>
      <w:r>
        <w:t>IdFluxo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IdOrcamento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Orcamento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IdFluxo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Fluxo(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OrcamentoTipoServico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IdTipoServico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IdOrcamento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Horas </w:t>
      </w:r>
      <w:proofErr w:type="gramStart"/>
      <w:r>
        <w:t>DECIMAL(</w:t>
      </w:r>
      <w:proofErr w:type="gramEnd"/>
      <w:r>
        <w:t>5,2) NOT NULL,</w:t>
      </w:r>
    </w:p>
    <w:p w:rsidR="00885054" w:rsidRDefault="00885054" w:rsidP="00885054">
      <w:r>
        <w:t xml:space="preserve">  Valor </w:t>
      </w:r>
      <w:proofErr w:type="gramStart"/>
      <w:r>
        <w:t>DECIMAL(</w:t>
      </w:r>
      <w:proofErr w:type="gramEnd"/>
      <w:r>
        <w:t>9,2) NOT NULL,</w:t>
      </w:r>
    </w:p>
    <w:p w:rsidR="00885054" w:rsidRDefault="00885054" w:rsidP="00885054">
      <w:r>
        <w:t xml:space="preserve">  Ativo BIT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Orcamento_Servicos_FKIndex1</w:t>
      </w:r>
      <w:proofErr w:type="gramEnd"/>
      <w:r>
        <w:t>(</w:t>
      </w:r>
      <w:proofErr w:type="spellStart"/>
      <w:r>
        <w:t>IdOrcamento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Orcamento_Servicos_FKIndex2</w:t>
      </w:r>
      <w:proofErr w:type="gramEnd"/>
      <w:r>
        <w:t>(</w:t>
      </w:r>
      <w:proofErr w:type="spellStart"/>
      <w:r>
        <w:t>IdTipoServico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IdOrcamento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Orcamento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IdTipoServico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TipoServico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OrdemServicoEtapa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IdFuncionario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IdOrdemServico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DataEntrada</w:t>
      </w:r>
      <w:proofErr w:type="spellEnd"/>
      <w:proofErr w:type="gramEnd"/>
      <w:r>
        <w:t xml:space="preserve"> DATETIME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DataSaida</w:t>
      </w:r>
      <w:proofErr w:type="spellEnd"/>
      <w:proofErr w:type="gramEnd"/>
      <w:r>
        <w:t xml:space="preserve"> DATETIME NULL,</w:t>
      </w:r>
    </w:p>
    <w:p w:rsidR="00885054" w:rsidRDefault="00885054" w:rsidP="00885054">
      <w:r>
        <w:t xml:space="preserve">  Horas </w:t>
      </w:r>
      <w:proofErr w:type="gramStart"/>
      <w:r>
        <w:t>DECIMAL(</w:t>
      </w:r>
      <w:proofErr w:type="gramEnd"/>
      <w:r>
        <w:t>5,2) NULL,</w:t>
      </w:r>
    </w:p>
    <w:p w:rsidR="00885054" w:rsidRDefault="00885054" w:rsidP="00885054">
      <w:r>
        <w:t xml:space="preserve">  </w:t>
      </w:r>
      <w:proofErr w:type="spellStart"/>
      <w:r>
        <w:t>Observacao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 NULL,</w:t>
      </w:r>
    </w:p>
    <w:p w:rsidR="00885054" w:rsidRDefault="00885054" w:rsidP="00885054">
      <w:r>
        <w:lastRenderedPageBreak/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OrdemServicoEtapa_FKIndex1</w:t>
      </w:r>
      <w:proofErr w:type="gramEnd"/>
      <w:r>
        <w:t>(</w:t>
      </w:r>
      <w:proofErr w:type="spellStart"/>
      <w:r>
        <w:t>IdOrdemServico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OrdemServicoEtapa_FKIndex2</w:t>
      </w:r>
      <w:proofErr w:type="gramEnd"/>
      <w:r>
        <w:t>(</w:t>
      </w:r>
      <w:proofErr w:type="spellStart"/>
      <w:r>
        <w:t>IdEtapa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OrdemServicoEtapa_FKIndex3</w:t>
      </w:r>
      <w:proofErr w:type="gramEnd"/>
      <w:r>
        <w:t>(</w:t>
      </w:r>
      <w:proofErr w:type="spellStart"/>
      <w:r>
        <w:t>IdFuncionario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IdOrdemServico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OrdemServico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Etapa(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IdFuncionario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OrdemServicoEtapaEmail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OrdemServicoEtapaEmail_FKIndex1</w:t>
      </w:r>
      <w:proofErr w:type="gramEnd"/>
      <w:r>
        <w:t>(</w:t>
      </w:r>
      <w:proofErr w:type="spellStart"/>
      <w:r>
        <w:t>IdEtapa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OrdemServicoEtapa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OrdemServicoEtapaFoto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Imagem BLOB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OrdemServicoEtapaFoto_FKIndex1</w:t>
      </w:r>
      <w:proofErr w:type="gramEnd"/>
      <w:r>
        <w:t>(</w:t>
      </w:r>
      <w:proofErr w:type="spellStart"/>
      <w:r>
        <w:t>IdEtapa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OrdemServicoEtapa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OrcamentoAnexo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IdOrcamento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Anexo BLOB NOT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OrcamentoFotos_FKIndex1</w:t>
      </w:r>
      <w:proofErr w:type="gramEnd"/>
      <w:r>
        <w:t>(</w:t>
      </w:r>
      <w:proofErr w:type="spellStart"/>
      <w:r>
        <w:t>IdOrcamento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IdOrcamento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Orcamento</w:t>
      </w:r>
      <w:proofErr w:type="spellEnd"/>
      <w:r>
        <w:t>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Default="00885054" w:rsidP="00885054">
      <w:r>
        <w:t xml:space="preserve">CREATE TABLE </w:t>
      </w:r>
      <w:proofErr w:type="spellStart"/>
      <w:proofErr w:type="gramStart"/>
      <w:r>
        <w:t>FluxoEtapaDetalhe</w:t>
      </w:r>
      <w:proofErr w:type="spellEnd"/>
      <w:proofErr w:type="gramEnd"/>
      <w:r>
        <w:t xml:space="preserve"> (</w:t>
      </w:r>
    </w:p>
    <w:p w:rsidR="00885054" w:rsidRDefault="00885054" w:rsidP="00885054">
      <w:r>
        <w:t xml:space="preserve">  Id INT NOT NULL AUTO_INCREMENT,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IdProximaEtapa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IdFluxoEtapa</w:t>
      </w:r>
      <w:proofErr w:type="spellEnd"/>
      <w:proofErr w:type="gramEnd"/>
      <w:r>
        <w:t xml:space="preserve"> INT NOT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EnviaEmailCliente</w:t>
      </w:r>
      <w:proofErr w:type="spellEnd"/>
      <w:proofErr w:type="gramEnd"/>
      <w:r>
        <w:t xml:space="preserve"> BIT NULL,</w:t>
      </w:r>
    </w:p>
    <w:p w:rsidR="00885054" w:rsidRDefault="00885054" w:rsidP="00885054">
      <w:r>
        <w:t xml:space="preserve">  </w:t>
      </w:r>
      <w:proofErr w:type="spellStart"/>
      <w:proofErr w:type="gramStart"/>
      <w:r>
        <w:t>EnviaEmailEspecifico</w:t>
      </w:r>
      <w:proofErr w:type="spellEnd"/>
      <w:proofErr w:type="gramEnd"/>
      <w:r>
        <w:t xml:space="preserve"> VARCHAR(500) NULL,</w:t>
      </w:r>
    </w:p>
    <w:p w:rsidR="00885054" w:rsidRDefault="00885054" w:rsidP="00885054">
      <w:r>
        <w:t xml:space="preserve">  PRIMARY </w:t>
      </w:r>
      <w:proofErr w:type="gramStart"/>
      <w:r>
        <w:t>KEY(</w:t>
      </w:r>
      <w:proofErr w:type="gramEnd"/>
      <w:r>
        <w:t>Id),</w:t>
      </w:r>
    </w:p>
    <w:p w:rsidR="00885054" w:rsidRDefault="00885054" w:rsidP="00885054">
      <w:r>
        <w:t xml:space="preserve">  INDEX </w:t>
      </w:r>
      <w:proofErr w:type="gramStart"/>
      <w:r>
        <w:t>FluxoEtapaProximo_FKIndex1</w:t>
      </w:r>
      <w:proofErr w:type="gramEnd"/>
      <w:r>
        <w:t>(</w:t>
      </w:r>
      <w:proofErr w:type="spellStart"/>
      <w:r>
        <w:t>IdFluxoEtapa</w:t>
      </w:r>
      <w:proofErr w:type="spellEnd"/>
      <w:r>
        <w:t>),</w:t>
      </w:r>
    </w:p>
    <w:p w:rsidR="00885054" w:rsidRDefault="00885054" w:rsidP="00885054">
      <w:r>
        <w:t xml:space="preserve">  INDEX </w:t>
      </w:r>
      <w:proofErr w:type="gramStart"/>
      <w:r>
        <w:t>FluxoEtapaProximo_FKIndex2</w:t>
      </w:r>
      <w:proofErr w:type="gramEnd"/>
      <w:r>
        <w:t>(</w:t>
      </w:r>
      <w:proofErr w:type="spellStart"/>
      <w:r>
        <w:t>IdProximaEtapa</w:t>
      </w:r>
      <w:proofErr w:type="spellEnd"/>
      <w:r>
        <w:t>),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IdFluxoEtapa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spellStart"/>
      <w:proofErr w:type="gramStart"/>
      <w:r>
        <w:t>FluxoEtapa</w:t>
      </w:r>
      <w:proofErr w:type="spellEnd"/>
      <w:proofErr w:type="gramEnd"/>
      <w:r>
        <w:t>(Id)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ACTION,</w:t>
      </w:r>
    </w:p>
    <w:p w:rsidR="00885054" w:rsidRDefault="00885054" w:rsidP="00885054">
      <w:r>
        <w:t xml:space="preserve">  FOREIGN </w:t>
      </w:r>
      <w:proofErr w:type="gramStart"/>
      <w:r>
        <w:t>KEY(</w:t>
      </w:r>
      <w:proofErr w:type="spellStart"/>
      <w:proofErr w:type="gramEnd"/>
      <w:r>
        <w:t>IdProximaEtapa</w:t>
      </w:r>
      <w:proofErr w:type="spellEnd"/>
      <w:r>
        <w:t>)</w:t>
      </w:r>
    </w:p>
    <w:p w:rsidR="00885054" w:rsidRDefault="00885054" w:rsidP="00885054">
      <w:r>
        <w:t xml:space="preserve">    REFERENCES </w:t>
      </w:r>
      <w:proofErr w:type="gramStart"/>
      <w:r>
        <w:t>Etapa(</w:t>
      </w:r>
      <w:proofErr w:type="gramEnd"/>
      <w:r>
        <w:t>Id)</w:t>
      </w:r>
    </w:p>
    <w:p w:rsidR="00885054" w:rsidRDefault="00885054" w:rsidP="00885054">
      <w:r>
        <w:t xml:space="preserve">      ON </w:t>
      </w:r>
      <w:proofErr w:type="gramStart"/>
      <w:r>
        <w:t>DELETE</w:t>
      </w:r>
      <w:proofErr w:type="gramEnd"/>
      <w:r>
        <w:t xml:space="preserve"> NO ACTION</w:t>
      </w:r>
    </w:p>
    <w:p w:rsidR="00885054" w:rsidRDefault="00885054" w:rsidP="00885054">
      <w:r>
        <w:t xml:space="preserve">      ON UPDATE NO ACTION</w:t>
      </w:r>
    </w:p>
    <w:p w:rsidR="00885054" w:rsidRDefault="00885054" w:rsidP="00885054">
      <w:proofErr w:type="gramStart"/>
      <w:r>
        <w:t>)</w:t>
      </w:r>
      <w:proofErr w:type="gramEnd"/>
      <w:r>
        <w:t>;</w:t>
      </w:r>
    </w:p>
    <w:p w:rsidR="00885054" w:rsidRDefault="00885054" w:rsidP="00885054"/>
    <w:p w:rsidR="00885054" w:rsidRPr="00885054" w:rsidRDefault="00885054" w:rsidP="00885054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70A" w:rsidRDefault="00B9570A">
      <w:pPr>
        <w:spacing w:line="240" w:lineRule="auto"/>
      </w:pPr>
      <w:r>
        <w:separator/>
      </w:r>
    </w:p>
  </w:endnote>
  <w:endnote w:type="continuationSeparator" w:id="0">
    <w:p w:rsidR="00B9570A" w:rsidRDefault="00B95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5054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5C3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70A" w:rsidRDefault="00B9570A">
      <w:pPr>
        <w:spacing w:line="240" w:lineRule="auto"/>
      </w:pPr>
      <w:r>
        <w:separator/>
      </w:r>
    </w:p>
  </w:footnote>
  <w:footnote w:type="continuationSeparator" w:id="0">
    <w:p w:rsidR="00B9570A" w:rsidRDefault="00B957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B957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sz w:val="36"/>
        <w:szCs w:val="36"/>
      </w:rPr>
      <w:t>WR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885054">
            <w:rPr>
              <w:b/>
              <w:bCs/>
              <w:noProof/>
            </w:rPr>
            <w:t>17/11/2012 11:02:00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05C3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85054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730C-535F-4662-AC7D-94C3D746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1149</TotalTime>
  <Pages>12</Pages>
  <Words>1185</Words>
  <Characters>8978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139</cp:revision>
  <dcterms:created xsi:type="dcterms:W3CDTF">2012-09-20T00:46:00Z</dcterms:created>
  <dcterms:modified xsi:type="dcterms:W3CDTF">2012-12-14T01:55:00Z</dcterms:modified>
</cp:coreProperties>
</file>