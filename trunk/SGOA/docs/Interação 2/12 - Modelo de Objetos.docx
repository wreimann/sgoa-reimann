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7FC" w:rsidRPr="001D6822" w:rsidRDefault="006249C1" w:rsidP="00DC17FC">
      <w:pPr>
        <w:pStyle w:val="Ttulo"/>
        <w:jc w:val="right"/>
      </w:pPr>
      <w:r>
        <w:fldChar w:fldCharType="begin"/>
      </w:r>
      <w:r w:rsidR="000450CE">
        <w:instrText xml:space="preserve"> SUBJECT  \* MERGEFORMAT </w:instrText>
      </w:r>
      <w:r>
        <w:fldChar w:fldCharType="separate"/>
      </w:r>
      <w:r w:rsidR="00DC17FC" w:rsidRPr="00DC17FC">
        <w:t xml:space="preserve"> </w:t>
      </w:r>
      <w:r w:rsidR="00DC17FC">
        <w:t>SGOA</w:t>
      </w:r>
    </w:p>
    <w:p w:rsidR="00C27758" w:rsidRDefault="006249C1">
      <w:pPr>
        <w:pStyle w:val="Ttulo"/>
        <w:jc w:val="right"/>
      </w:pPr>
      <w:r>
        <w:fldChar w:fldCharType="end"/>
      </w:r>
      <w:proofErr w:type="gramStart"/>
      <w:r w:rsidR="0044755A" w:rsidRPr="0044755A">
        <w:t>Modelo de Objetos Negociais</w:t>
      </w:r>
      <w:proofErr w:type="gramEnd"/>
    </w:p>
    <w:p w:rsidR="00C27758" w:rsidRDefault="00C27758">
      <w:pPr>
        <w:pStyle w:val="Ttulo"/>
        <w:rPr>
          <w:sz w:val="28"/>
          <w:szCs w:val="28"/>
        </w:rPr>
      </w:pPr>
    </w:p>
    <w:p w:rsidR="00C27758" w:rsidRDefault="00C27758">
      <w:pPr>
        <w:pStyle w:val="InfoBlue"/>
      </w:pPr>
    </w:p>
    <w:p w:rsidR="00C27758" w:rsidRDefault="00C27758">
      <w:pPr>
        <w:sectPr w:rsidR="00C27758" w:rsidSect="00304946">
          <w:headerReference w:type="default" r:id="rId9"/>
          <w:pgSz w:w="11907" w:h="16840" w:code="9"/>
          <w:pgMar w:top="1134" w:right="1134" w:bottom="1701" w:left="1701" w:header="720" w:footer="720" w:gutter="0"/>
          <w:cols w:space="720"/>
          <w:vAlign w:val="center"/>
        </w:sectPr>
      </w:pPr>
    </w:p>
    <w:p w:rsidR="00C27758" w:rsidRDefault="000450CE">
      <w:pPr>
        <w:pStyle w:val="Ttulo"/>
      </w:pPr>
      <w:r>
        <w:lastRenderedPageBreak/>
        <w:t>Histórico da Revisão</w:t>
      </w:r>
    </w:p>
    <w:p w:rsidR="00A91C9F" w:rsidRPr="00A91C9F" w:rsidRDefault="00A91C9F" w:rsidP="00A91C9F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27758" w:rsidTr="00304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45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C27758" w:rsidTr="00304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097EA2" w:rsidP="00097EA2">
            <w:pPr>
              <w:pStyle w:val="Tabletext"/>
            </w:pPr>
            <w:r>
              <w:t>10</w:t>
            </w:r>
            <w:r w:rsidR="000450CE">
              <w:t>/</w:t>
            </w:r>
            <w:r w:rsidR="00995A55">
              <w:t>1</w:t>
            </w:r>
            <w:r>
              <w:t>1</w:t>
            </w:r>
            <w:r w:rsidR="000450CE">
              <w:t>/</w:t>
            </w:r>
            <w:r w:rsidR="00DC17FC">
              <w:t>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 w:rsidP="00DC17FC">
            <w:pPr>
              <w:pStyle w:val="Tabletext"/>
            </w:pPr>
            <w:r>
              <w:t>Versão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7758" w:rsidRDefault="00DC17FC">
            <w:pPr>
              <w:pStyle w:val="Tabletext"/>
            </w:pPr>
            <w:r>
              <w:t>Wellingthon Reimann</w:t>
            </w:r>
          </w:p>
        </w:tc>
      </w:tr>
      <w:tr w:rsidR="00304946" w:rsidTr="0030494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4C3256">
            <w:pPr>
              <w:pStyle w:val="Tabletext"/>
            </w:pPr>
            <w:r>
              <w:t>18/11/2013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4C3256">
            <w:pPr>
              <w:pStyle w:val="Tabletext"/>
            </w:pPr>
            <w:r>
              <w:t xml:space="preserve">       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4C3256">
            <w:pPr>
              <w:pStyle w:val="Tabletext"/>
            </w:pPr>
            <w:r>
              <w:t>Atualização da documentação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04946" w:rsidRDefault="00304946" w:rsidP="004C3256">
            <w:pPr>
              <w:pStyle w:val="Tabletext"/>
            </w:pPr>
            <w:r>
              <w:t>Wellingthon Reimann</w:t>
            </w:r>
          </w:p>
        </w:tc>
      </w:tr>
    </w:tbl>
    <w:p w:rsidR="00C27758" w:rsidRDefault="00C27758"/>
    <w:p w:rsidR="00C27758" w:rsidRDefault="000450CE">
      <w:pPr>
        <w:pStyle w:val="Ttulo"/>
      </w:pPr>
      <w:r>
        <w:br w:type="page"/>
      </w:r>
      <w:r>
        <w:lastRenderedPageBreak/>
        <w:t>Índice Analítico</w:t>
      </w:r>
    </w:p>
    <w:p w:rsidR="00304946" w:rsidRDefault="00B97600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>
        <w:rPr>
          <w:rFonts w:ascii="Times New Roman" w:hAnsi="Times New Roman"/>
          <w:caps w:val="0"/>
        </w:rPr>
        <w:fldChar w:fldCharType="begin"/>
      </w:r>
      <w:r>
        <w:rPr>
          <w:rFonts w:ascii="Times New Roman" w:hAnsi="Times New Roman"/>
          <w:caps w:val="0"/>
        </w:rPr>
        <w:instrText xml:space="preserve"> TOC \o "1-2" \h \z \u </w:instrText>
      </w:r>
      <w:r>
        <w:rPr>
          <w:rFonts w:ascii="Times New Roman" w:hAnsi="Times New Roman"/>
          <w:caps w:val="0"/>
        </w:rPr>
        <w:fldChar w:fldCharType="separate"/>
      </w:r>
      <w:hyperlink w:anchor="_Toc372623963" w:history="1">
        <w:r w:rsidR="00304946" w:rsidRPr="00192E76">
          <w:rPr>
            <w:rStyle w:val="Hyperlink"/>
            <w:noProof/>
          </w:rPr>
          <w:t>1.</w:t>
        </w:r>
        <w:r w:rsidR="00304946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304946" w:rsidRPr="00192E76">
          <w:rPr>
            <w:rStyle w:val="Hyperlink"/>
            <w:noProof/>
          </w:rPr>
          <w:t>Introdução</w:t>
        </w:r>
        <w:r w:rsidR="00304946">
          <w:rPr>
            <w:noProof/>
            <w:webHidden/>
          </w:rPr>
          <w:tab/>
        </w:r>
        <w:r w:rsidR="00304946">
          <w:rPr>
            <w:noProof/>
            <w:webHidden/>
          </w:rPr>
          <w:fldChar w:fldCharType="begin"/>
        </w:r>
        <w:r w:rsidR="00304946">
          <w:rPr>
            <w:noProof/>
            <w:webHidden/>
          </w:rPr>
          <w:instrText xml:space="preserve"> PAGEREF _Toc372623963 \h </w:instrText>
        </w:r>
        <w:r w:rsidR="00304946">
          <w:rPr>
            <w:noProof/>
            <w:webHidden/>
          </w:rPr>
        </w:r>
        <w:r w:rsidR="00304946">
          <w:rPr>
            <w:noProof/>
            <w:webHidden/>
          </w:rPr>
          <w:fldChar w:fldCharType="separate"/>
        </w:r>
        <w:r w:rsidR="00304946">
          <w:rPr>
            <w:noProof/>
            <w:webHidden/>
          </w:rPr>
          <w:t>4</w:t>
        </w:r>
        <w:r w:rsidR="00304946">
          <w:rPr>
            <w:noProof/>
            <w:webHidden/>
          </w:rPr>
          <w:fldChar w:fldCharType="end"/>
        </w:r>
      </w:hyperlink>
    </w:p>
    <w:p w:rsidR="00304946" w:rsidRDefault="00CF2A82">
      <w:pPr>
        <w:pStyle w:val="Sumrio1"/>
        <w:tabs>
          <w:tab w:val="left" w:pos="40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hyperlink w:anchor="_Toc372623964" w:history="1">
        <w:r w:rsidR="00304946" w:rsidRPr="00192E76">
          <w:rPr>
            <w:rStyle w:val="Hyperlink"/>
            <w:noProof/>
          </w:rPr>
          <w:t>2.</w:t>
        </w:r>
        <w:r w:rsidR="00304946">
          <w:rPr>
            <w:rFonts w:eastAsiaTheme="minorEastAsia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304946" w:rsidRPr="00192E76">
          <w:rPr>
            <w:rStyle w:val="Hyperlink"/>
            <w:noProof/>
          </w:rPr>
          <w:t>Modelo de Objetos Negociais</w:t>
        </w:r>
        <w:r w:rsidR="00304946">
          <w:rPr>
            <w:noProof/>
            <w:webHidden/>
          </w:rPr>
          <w:tab/>
        </w:r>
        <w:r w:rsidR="00304946">
          <w:rPr>
            <w:noProof/>
            <w:webHidden/>
          </w:rPr>
          <w:fldChar w:fldCharType="begin"/>
        </w:r>
        <w:r w:rsidR="00304946">
          <w:rPr>
            <w:noProof/>
            <w:webHidden/>
          </w:rPr>
          <w:instrText xml:space="preserve"> PAGEREF _Toc372623964 \h </w:instrText>
        </w:r>
        <w:r w:rsidR="00304946">
          <w:rPr>
            <w:noProof/>
            <w:webHidden/>
          </w:rPr>
        </w:r>
        <w:r w:rsidR="00304946">
          <w:rPr>
            <w:noProof/>
            <w:webHidden/>
          </w:rPr>
          <w:fldChar w:fldCharType="separate"/>
        </w:r>
        <w:r w:rsidR="00304946">
          <w:rPr>
            <w:noProof/>
            <w:webHidden/>
          </w:rPr>
          <w:t>4</w:t>
        </w:r>
        <w:r w:rsidR="00304946">
          <w:rPr>
            <w:noProof/>
            <w:webHidden/>
          </w:rPr>
          <w:fldChar w:fldCharType="end"/>
        </w:r>
      </w:hyperlink>
    </w:p>
    <w:p w:rsidR="00C27758" w:rsidRDefault="00B97600" w:rsidP="00D859CA">
      <w:pPr>
        <w:pStyle w:val="Ttulo"/>
      </w:pPr>
      <w:r>
        <w:rPr>
          <w:rFonts w:ascii="Times New Roman" w:hAnsi="Times New Roman" w:cstheme="minorHAnsi"/>
          <w:caps/>
          <w:sz w:val="20"/>
          <w:szCs w:val="20"/>
        </w:rPr>
        <w:fldChar w:fldCharType="end"/>
      </w:r>
      <w:r w:rsidR="000450CE">
        <w:br w:type="page"/>
      </w:r>
      <w:proofErr w:type="gramStart"/>
      <w:r w:rsidR="0044755A" w:rsidRPr="0044755A">
        <w:lastRenderedPageBreak/>
        <w:t>Modelo de Objetos Negociais</w:t>
      </w:r>
      <w:proofErr w:type="gramEnd"/>
    </w:p>
    <w:p w:rsidR="00C27758" w:rsidRPr="00AD0ABF" w:rsidRDefault="00AD0ABF" w:rsidP="00AD0ABF">
      <w:pPr>
        <w:pStyle w:val="Ttulo1"/>
        <w:spacing w:before="240" w:after="240" w:line="360" w:lineRule="auto"/>
        <w:ind w:left="567" w:hanging="567"/>
      </w:pPr>
      <w:bookmarkStart w:id="0" w:name="_Toc512930904"/>
      <w:bookmarkStart w:id="1" w:name="_Toc456600917"/>
      <w:bookmarkStart w:id="2" w:name="_Toc456598586"/>
      <w:bookmarkStart w:id="3" w:name="_Toc335851689"/>
      <w:bookmarkStart w:id="4" w:name="_Toc372623963"/>
      <w:r w:rsidRPr="006844A6">
        <w:t>Introdução</w:t>
      </w:r>
      <w:bookmarkEnd w:id="0"/>
      <w:bookmarkEnd w:id="1"/>
      <w:bookmarkEnd w:id="2"/>
      <w:bookmarkEnd w:id="3"/>
      <w:bookmarkEnd w:id="4"/>
    </w:p>
    <w:p w:rsidR="00AD0ABF" w:rsidRDefault="00182CC1" w:rsidP="00AD0ABF">
      <w:pPr>
        <w:pStyle w:val="CorpodoTexto"/>
      </w:pPr>
      <w:r w:rsidRPr="00122A35">
        <w:t xml:space="preserve">A finalidade deste documento </w:t>
      </w:r>
      <w:r w:rsidR="00995A55">
        <w:t>é</w:t>
      </w:r>
      <w:r w:rsidR="00995A55" w:rsidRPr="00995A55">
        <w:t xml:space="preserve"> </w:t>
      </w:r>
      <w:r w:rsidR="0044755A">
        <w:t>ilustrar os relacionamentos entre os objetos do sistema</w:t>
      </w:r>
      <w:r w:rsidRPr="00122A35">
        <w:t>.</w:t>
      </w:r>
    </w:p>
    <w:p w:rsidR="00304946" w:rsidRDefault="00304946" w:rsidP="00AD0ABF">
      <w:pPr>
        <w:pStyle w:val="CorpodoTexto"/>
        <w:sectPr w:rsidR="00304946" w:rsidSect="00304946">
          <w:headerReference w:type="default" r:id="rId10"/>
          <w:footerReference w:type="default" r:id="rId11"/>
          <w:pgSz w:w="11907" w:h="16840" w:code="9"/>
          <w:pgMar w:top="1134" w:right="1134" w:bottom="1701" w:left="1701" w:header="720" w:footer="720" w:gutter="0"/>
          <w:cols w:space="720"/>
          <w:docGrid w:linePitch="272"/>
        </w:sectPr>
      </w:pPr>
    </w:p>
    <w:p w:rsidR="00E65F09" w:rsidRDefault="0044755A" w:rsidP="003635CA">
      <w:pPr>
        <w:pStyle w:val="Ttulo1"/>
        <w:spacing w:before="240" w:after="240" w:line="360" w:lineRule="auto"/>
        <w:ind w:left="567" w:hanging="567"/>
      </w:pPr>
      <w:bookmarkStart w:id="5" w:name="_Toc372623964"/>
      <w:proofErr w:type="gramStart"/>
      <w:r>
        <w:lastRenderedPageBreak/>
        <w:t>Modelo de Objetos Negociais</w:t>
      </w:r>
      <w:bookmarkEnd w:id="5"/>
      <w:proofErr w:type="gramEnd"/>
    </w:p>
    <w:p w:rsidR="00F25932" w:rsidRPr="00F25932" w:rsidRDefault="00D613B8" w:rsidP="00F25932">
      <w:bookmarkStart w:id="6" w:name="_GoBack"/>
      <w:r>
        <w:rPr>
          <w:noProof/>
          <w:snapToGrid/>
          <w:lang w:eastAsia="pt-BR"/>
        </w:rPr>
        <w:drawing>
          <wp:inline distT="0" distB="0" distL="0" distR="0" wp14:anchorId="19B473D6" wp14:editId="3ACCA6BE">
            <wp:extent cx="6485735" cy="3917449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Negocial v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735" cy="39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F25932" w:rsidRPr="00F25932" w:rsidRDefault="00F25932" w:rsidP="00F25932"/>
    <w:p w:rsidR="003635CA" w:rsidRPr="003635CA" w:rsidRDefault="003635CA" w:rsidP="00995A55">
      <w:pPr>
        <w:pStyle w:val="CorpodoTexto"/>
        <w:ind w:left="567" w:firstLine="0"/>
      </w:pPr>
    </w:p>
    <w:sectPr w:rsidR="003635CA" w:rsidRPr="003635CA" w:rsidSect="00304946">
      <w:pgSz w:w="16840" w:h="11907" w:orient="landscape" w:code="9"/>
      <w:pgMar w:top="1701" w:right="1134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A82" w:rsidRDefault="00CF2A82">
      <w:pPr>
        <w:spacing w:line="240" w:lineRule="auto"/>
      </w:pPr>
      <w:r>
        <w:separator/>
      </w:r>
    </w:p>
  </w:endnote>
  <w:endnote w:type="continuationSeparator" w:id="0">
    <w:p w:rsidR="00CF2A82" w:rsidRDefault="00CF2A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9570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 w:rsidP="00DC17FC">
          <w:pPr>
            <w:jc w:val="center"/>
          </w:pPr>
          <w:r>
            <w:sym w:font="Symbol" w:char="F0D3"/>
          </w:r>
          <w:r w:rsidR="00304946">
            <w:t xml:space="preserve"> SGOA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9570A" w:rsidRDefault="00B9570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26F9B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B9570A" w:rsidRDefault="00B957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A82" w:rsidRDefault="00CF2A82">
      <w:pPr>
        <w:spacing w:line="240" w:lineRule="auto"/>
      </w:pPr>
      <w:r>
        <w:separator/>
      </w:r>
    </w:p>
  </w:footnote>
  <w:footnote w:type="continuationSeparator" w:id="0">
    <w:p w:rsidR="00CF2A82" w:rsidRDefault="00CF2A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570A" w:rsidRDefault="00B9570A">
    <w:pPr>
      <w:rPr>
        <w:sz w:val="24"/>
        <w:szCs w:val="24"/>
      </w:rPr>
    </w:pPr>
  </w:p>
  <w:p w:rsidR="00B9570A" w:rsidRDefault="00B9570A">
    <w:pPr>
      <w:pBdr>
        <w:top w:val="single" w:sz="6" w:space="1" w:color="auto"/>
      </w:pBdr>
      <w:rPr>
        <w:sz w:val="24"/>
        <w:szCs w:val="24"/>
      </w:rPr>
    </w:pPr>
  </w:p>
  <w:p w:rsidR="00B64997" w:rsidRDefault="00B64997" w:rsidP="00B64997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Sistema Gerenciador de Oficina Automotiva</w:t>
    </w:r>
  </w:p>
  <w:p w:rsidR="00B9570A" w:rsidRDefault="00B9570A">
    <w:pPr>
      <w:pBdr>
        <w:bottom w:val="single" w:sz="6" w:space="1" w:color="auto"/>
      </w:pBdr>
      <w:jc w:val="right"/>
      <w:rPr>
        <w:sz w:val="24"/>
        <w:szCs w:val="24"/>
      </w:rPr>
    </w:pPr>
  </w:p>
  <w:p w:rsidR="00B9570A" w:rsidRDefault="00B9570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9570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Pr="003D259E" w:rsidRDefault="00B9570A" w:rsidP="002665C0">
          <w:pPr>
            <w:rPr>
              <w:b/>
            </w:rPr>
          </w:pPr>
          <w:r w:rsidRPr="003D259E">
            <w:rPr>
              <w:b/>
            </w:rPr>
            <w:t>SGOA – Sistema Gerenciador de Oficina Automotiva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Pr="003D259E" w:rsidRDefault="00B9570A" w:rsidP="002665C0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 w:rsidRPr="003D259E">
            <w:rPr>
              <w:b/>
            </w:rPr>
            <w:t xml:space="preserve">  Versão: 1.0</w:t>
          </w:r>
        </w:p>
      </w:tc>
    </w:tr>
    <w:tr w:rsidR="00B9570A" w:rsidTr="002665C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Default="00097EA2" w:rsidP="002665C0">
          <w:r>
            <w:t>Casos de Uso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9570A" w:rsidRDefault="00B9570A" w:rsidP="002665C0">
          <w:r>
            <w:t xml:space="preserve">  </w:t>
          </w:r>
          <w:r w:rsidRPr="003D259E">
            <w:rPr>
              <w:b/>
            </w:rPr>
            <w:t>Data</w:t>
          </w:r>
          <w:r>
            <w:t xml:space="preserve">: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SAVEDATE   \* MERGEFORMAT </w:instrText>
          </w:r>
          <w:r>
            <w:rPr>
              <w:b/>
              <w:bCs/>
            </w:rPr>
            <w:fldChar w:fldCharType="separate"/>
          </w:r>
          <w:r w:rsidR="00026F9B">
            <w:rPr>
              <w:b/>
              <w:bCs/>
              <w:noProof/>
            </w:rPr>
            <w:t>19/11/2013 11:36:00</w:t>
          </w:r>
          <w:r>
            <w:rPr>
              <w:b/>
              <w:bCs/>
            </w:rPr>
            <w:fldChar w:fldCharType="end"/>
          </w:r>
        </w:p>
      </w:tc>
    </w:tr>
  </w:tbl>
  <w:p w:rsidR="00B9570A" w:rsidRDefault="00B957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991669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5C1DC8"/>
    <w:multiLevelType w:val="hybridMultilevel"/>
    <w:tmpl w:val="6EAACE3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0BCE1D9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F6F3BBE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2EE6F76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823316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F23212"/>
    <w:multiLevelType w:val="hybridMultilevel"/>
    <w:tmpl w:val="137CEB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9BF5141"/>
    <w:multiLevelType w:val="hybridMultilevel"/>
    <w:tmpl w:val="7430BE6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4097792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7394B47"/>
    <w:multiLevelType w:val="hybridMultilevel"/>
    <w:tmpl w:val="89B8D0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8256C62"/>
    <w:multiLevelType w:val="hybridMultilevel"/>
    <w:tmpl w:val="2D848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DC54C2E"/>
    <w:multiLevelType w:val="multilevel"/>
    <w:tmpl w:val="97E6BB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380121B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4E04F2B"/>
    <w:multiLevelType w:val="hybridMultilevel"/>
    <w:tmpl w:val="4A00656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AB4078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59914FBA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A2E6E13"/>
    <w:multiLevelType w:val="hybridMultilevel"/>
    <w:tmpl w:val="C6BA45D8"/>
    <w:lvl w:ilvl="0" w:tplc="623E68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03D61C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057475A"/>
    <w:multiLevelType w:val="hybridMultilevel"/>
    <w:tmpl w:val="2C8A21B0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67AE5E4F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>
    <w:nsid w:val="6A784851"/>
    <w:multiLevelType w:val="hybridMultilevel"/>
    <w:tmpl w:val="FF76EC88"/>
    <w:lvl w:ilvl="0" w:tplc="C3AC264C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B352BD4"/>
    <w:multiLevelType w:val="hybridMultilevel"/>
    <w:tmpl w:val="84F655B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2805A1"/>
    <w:multiLevelType w:val="hybridMultilevel"/>
    <w:tmpl w:val="30BAD062"/>
    <w:lvl w:ilvl="0" w:tplc="113A3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A1379B8"/>
    <w:multiLevelType w:val="hybridMultilevel"/>
    <w:tmpl w:val="5D3893F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970FBD"/>
    <w:multiLevelType w:val="hybridMultilevel"/>
    <w:tmpl w:val="3E98C0B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43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1"/>
  </w:num>
  <w:num w:numId="10">
    <w:abstractNumId w:val="4"/>
  </w:num>
  <w:num w:numId="11">
    <w:abstractNumId w:val="19"/>
  </w:num>
  <w:num w:numId="12">
    <w:abstractNumId w:val="16"/>
  </w:num>
  <w:num w:numId="13">
    <w:abstractNumId w:val="40"/>
  </w:num>
  <w:num w:numId="14">
    <w:abstractNumId w:val="15"/>
  </w:num>
  <w:num w:numId="15">
    <w:abstractNumId w:val="9"/>
  </w:num>
  <w:num w:numId="16">
    <w:abstractNumId w:val="38"/>
  </w:num>
  <w:num w:numId="17">
    <w:abstractNumId w:val="23"/>
  </w:num>
  <w:num w:numId="18">
    <w:abstractNumId w:val="11"/>
  </w:num>
  <w:num w:numId="19">
    <w:abstractNumId w:val="21"/>
  </w:num>
  <w:num w:numId="20">
    <w:abstractNumId w:val="14"/>
  </w:num>
  <w:num w:numId="21">
    <w:abstractNumId w:val="37"/>
  </w:num>
  <w:num w:numId="22">
    <w:abstractNumId w:val="24"/>
  </w:num>
  <w:num w:numId="23">
    <w:abstractNumId w:val="13"/>
  </w:num>
  <w:num w:numId="24">
    <w:abstractNumId w:val="22"/>
  </w:num>
  <w:num w:numId="25">
    <w:abstractNumId w:val="12"/>
  </w:num>
  <w:num w:numId="26">
    <w:abstractNumId w:val="44"/>
  </w:num>
  <w:num w:numId="27">
    <w:abstractNumId w:val="32"/>
  </w:num>
  <w:num w:numId="28">
    <w:abstractNumId w:val="7"/>
  </w:num>
  <w:num w:numId="29">
    <w:abstractNumId w:val="8"/>
  </w:num>
  <w:num w:numId="30">
    <w:abstractNumId w:val="27"/>
  </w:num>
  <w:num w:numId="31">
    <w:abstractNumId w:val="5"/>
  </w:num>
  <w:num w:numId="32">
    <w:abstractNumId w:val="30"/>
  </w:num>
  <w:num w:numId="33">
    <w:abstractNumId w:val="36"/>
  </w:num>
  <w:num w:numId="34">
    <w:abstractNumId w:val="34"/>
  </w:num>
  <w:num w:numId="35">
    <w:abstractNumId w:val="33"/>
  </w:num>
  <w:num w:numId="36">
    <w:abstractNumId w:val="42"/>
  </w:num>
  <w:num w:numId="37">
    <w:abstractNumId w:val="20"/>
  </w:num>
  <w:num w:numId="38">
    <w:abstractNumId w:val="18"/>
  </w:num>
  <w:num w:numId="39">
    <w:abstractNumId w:val="6"/>
  </w:num>
  <w:num w:numId="40">
    <w:abstractNumId w:val="29"/>
  </w:num>
  <w:num w:numId="41">
    <w:abstractNumId w:val="3"/>
  </w:num>
  <w:num w:numId="42">
    <w:abstractNumId w:val="39"/>
  </w:num>
  <w:num w:numId="43">
    <w:abstractNumId w:val="31"/>
  </w:num>
  <w:num w:numId="44">
    <w:abstractNumId w:val="28"/>
  </w:num>
  <w:num w:numId="45">
    <w:abstractNumId w:val="35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93"/>
    <w:rsid w:val="0000405E"/>
    <w:rsid w:val="0000406D"/>
    <w:rsid w:val="0000468A"/>
    <w:rsid w:val="00026F9B"/>
    <w:rsid w:val="00034194"/>
    <w:rsid w:val="000450CE"/>
    <w:rsid w:val="000673AD"/>
    <w:rsid w:val="00073E48"/>
    <w:rsid w:val="00083589"/>
    <w:rsid w:val="000927B1"/>
    <w:rsid w:val="00097EA2"/>
    <w:rsid w:val="000B252F"/>
    <w:rsid w:val="000B27BA"/>
    <w:rsid w:val="000D7EE1"/>
    <w:rsid w:val="000E1746"/>
    <w:rsid w:val="000F562A"/>
    <w:rsid w:val="00126069"/>
    <w:rsid w:val="00166714"/>
    <w:rsid w:val="001701DB"/>
    <w:rsid w:val="00170C87"/>
    <w:rsid w:val="001802CB"/>
    <w:rsid w:val="00182CC1"/>
    <w:rsid w:val="001A119E"/>
    <w:rsid w:val="001C4351"/>
    <w:rsid w:val="001D7980"/>
    <w:rsid w:val="001F0ACC"/>
    <w:rsid w:val="001F41B6"/>
    <w:rsid w:val="00231ABD"/>
    <w:rsid w:val="00235B93"/>
    <w:rsid w:val="00242232"/>
    <w:rsid w:val="002617A9"/>
    <w:rsid w:val="002665C0"/>
    <w:rsid w:val="0027139C"/>
    <w:rsid w:val="00272547"/>
    <w:rsid w:val="002B3B09"/>
    <w:rsid w:val="002D34EC"/>
    <w:rsid w:val="002E0AF6"/>
    <w:rsid w:val="002E7280"/>
    <w:rsid w:val="00304946"/>
    <w:rsid w:val="00325E42"/>
    <w:rsid w:val="003456A2"/>
    <w:rsid w:val="00345800"/>
    <w:rsid w:val="003635CA"/>
    <w:rsid w:val="0036411C"/>
    <w:rsid w:val="00383FCF"/>
    <w:rsid w:val="003841F0"/>
    <w:rsid w:val="00391873"/>
    <w:rsid w:val="00393491"/>
    <w:rsid w:val="00395870"/>
    <w:rsid w:val="00396038"/>
    <w:rsid w:val="003976BF"/>
    <w:rsid w:val="003B43A6"/>
    <w:rsid w:val="003E70E5"/>
    <w:rsid w:val="003F2521"/>
    <w:rsid w:val="003F5553"/>
    <w:rsid w:val="00413607"/>
    <w:rsid w:val="0042158E"/>
    <w:rsid w:val="00427DAE"/>
    <w:rsid w:val="00440694"/>
    <w:rsid w:val="004434E1"/>
    <w:rsid w:val="0044755A"/>
    <w:rsid w:val="00484BDF"/>
    <w:rsid w:val="0049085F"/>
    <w:rsid w:val="00491270"/>
    <w:rsid w:val="00492EFD"/>
    <w:rsid w:val="004A255D"/>
    <w:rsid w:val="004B0CCE"/>
    <w:rsid w:val="004B11DB"/>
    <w:rsid w:val="004D3F77"/>
    <w:rsid w:val="004D532F"/>
    <w:rsid w:val="004E05E0"/>
    <w:rsid w:val="004E3D4D"/>
    <w:rsid w:val="00501626"/>
    <w:rsid w:val="005171FF"/>
    <w:rsid w:val="00523D99"/>
    <w:rsid w:val="00527915"/>
    <w:rsid w:val="00540546"/>
    <w:rsid w:val="005700DB"/>
    <w:rsid w:val="00585C06"/>
    <w:rsid w:val="00590EAE"/>
    <w:rsid w:val="005A62D9"/>
    <w:rsid w:val="005B55E0"/>
    <w:rsid w:val="005D43A6"/>
    <w:rsid w:val="005F0031"/>
    <w:rsid w:val="005F2F91"/>
    <w:rsid w:val="005F5A30"/>
    <w:rsid w:val="006249C1"/>
    <w:rsid w:val="00632CB2"/>
    <w:rsid w:val="006352EB"/>
    <w:rsid w:val="0063630B"/>
    <w:rsid w:val="006501E3"/>
    <w:rsid w:val="006736F8"/>
    <w:rsid w:val="0067594A"/>
    <w:rsid w:val="0067594F"/>
    <w:rsid w:val="00675FF2"/>
    <w:rsid w:val="00677B27"/>
    <w:rsid w:val="00685AFF"/>
    <w:rsid w:val="006B1E56"/>
    <w:rsid w:val="006C507D"/>
    <w:rsid w:val="006D52E4"/>
    <w:rsid w:val="006E0141"/>
    <w:rsid w:val="006F020C"/>
    <w:rsid w:val="0073753A"/>
    <w:rsid w:val="007376DD"/>
    <w:rsid w:val="007553FE"/>
    <w:rsid w:val="007568E8"/>
    <w:rsid w:val="00765736"/>
    <w:rsid w:val="00775130"/>
    <w:rsid w:val="0079637E"/>
    <w:rsid w:val="00797E44"/>
    <w:rsid w:val="007A447A"/>
    <w:rsid w:val="007B6436"/>
    <w:rsid w:val="007C5FA8"/>
    <w:rsid w:val="007C6ABE"/>
    <w:rsid w:val="007E14C6"/>
    <w:rsid w:val="0080732C"/>
    <w:rsid w:val="00822D0B"/>
    <w:rsid w:val="00847564"/>
    <w:rsid w:val="008739A2"/>
    <w:rsid w:val="008B0653"/>
    <w:rsid w:val="008B13C1"/>
    <w:rsid w:val="008C0D0C"/>
    <w:rsid w:val="008D2F1F"/>
    <w:rsid w:val="008F2153"/>
    <w:rsid w:val="009160C4"/>
    <w:rsid w:val="00924CF7"/>
    <w:rsid w:val="00936EE4"/>
    <w:rsid w:val="009537FD"/>
    <w:rsid w:val="009828BF"/>
    <w:rsid w:val="00990C76"/>
    <w:rsid w:val="00995A55"/>
    <w:rsid w:val="009A401D"/>
    <w:rsid w:val="009A4A68"/>
    <w:rsid w:val="009B517D"/>
    <w:rsid w:val="009F6A10"/>
    <w:rsid w:val="00A153C7"/>
    <w:rsid w:val="00A2707A"/>
    <w:rsid w:val="00A44EFA"/>
    <w:rsid w:val="00A47BEB"/>
    <w:rsid w:val="00A86352"/>
    <w:rsid w:val="00A91C9F"/>
    <w:rsid w:val="00AB3CED"/>
    <w:rsid w:val="00AB439F"/>
    <w:rsid w:val="00AC6878"/>
    <w:rsid w:val="00AD0ABF"/>
    <w:rsid w:val="00B014D2"/>
    <w:rsid w:val="00B10E58"/>
    <w:rsid w:val="00B30263"/>
    <w:rsid w:val="00B369A4"/>
    <w:rsid w:val="00B404A3"/>
    <w:rsid w:val="00B64997"/>
    <w:rsid w:val="00B65456"/>
    <w:rsid w:val="00B80876"/>
    <w:rsid w:val="00B87411"/>
    <w:rsid w:val="00B9113C"/>
    <w:rsid w:val="00B9570A"/>
    <w:rsid w:val="00B97600"/>
    <w:rsid w:val="00BA684E"/>
    <w:rsid w:val="00BC49B0"/>
    <w:rsid w:val="00BD1F37"/>
    <w:rsid w:val="00C205CE"/>
    <w:rsid w:val="00C216E2"/>
    <w:rsid w:val="00C27758"/>
    <w:rsid w:val="00C45E44"/>
    <w:rsid w:val="00C4740E"/>
    <w:rsid w:val="00C60D3B"/>
    <w:rsid w:val="00C6242D"/>
    <w:rsid w:val="00C92C2E"/>
    <w:rsid w:val="00C97885"/>
    <w:rsid w:val="00CA66DD"/>
    <w:rsid w:val="00CB0A2F"/>
    <w:rsid w:val="00CC19F7"/>
    <w:rsid w:val="00CC1FD1"/>
    <w:rsid w:val="00CC20B8"/>
    <w:rsid w:val="00CD16F5"/>
    <w:rsid w:val="00CE1992"/>
    <w:rsid w:val="00CF2A82"/>
    <w:rsid w:val="00D16AA9"/>
    <w:rsid w:val="00D47329"/>
    <w:rsid w:val="00D56AAA"/>
    <w:rsid w:val="00D613B8"/>
    <w:rsid w:val="00D82311"/>
    <w:rsid w:val="00D8286C"/>
    <w:rsid w:val="00D859CA"/>
    <w:rsid w:val="00DA0E9E"/>
    <w:rsid w:val="00DB0E24"/>
    <w:rsid w:val="00DC17FC"/>
    <w:rsid w:val="00DC26AF"/>
    <w:rsid w:val="00DD7FB3"/>
    <w:rsid w:val="00DE785B"/>
    <w:rsid w:val="00E14CFD"/>
    <w:rsid w:val="00E16A87"/>
    <w:rsid w:val="00E23720"/>
    <w:rsid w:val="00E272F3"/>
    <w:rsid w:val="00E27CFE"/>
    <w:rsid w:val="00E41298"/>
    <w:rsid w:val="00E4500A"/>
    <w:rsid w:val="00E65F09"/>
    <w:rsid w:val="00E74AD1"/>
    <w:rsid w:val="00E85ADF"/>
    <w:rsid w:val="00E92806"/>
    <w:rsid w:val="00E94CD4"/>
    <w:rsid w:val="00EB0511"/>
    <w:rsid w:val="00ED5217"/>
    <w:rsid w:val="00ED662D"/>
    <w:rsid w:val="00ED739A"/>
    <w:rsid w:val="00EF68EA"/>
    <w:rsid w:val="00F00309"/>
    <w:rsid w:val="00F23C4C"/>
    <w:rsid w:val="00F25932"/>
    <w:rsid w:val="00F261E4"/>
    <w:rsid w:val="00F44891"/>
    <w:rsid w:val="00F74F47"/>
    <w:rsid w:val="00F96993"/>
    <w:rsid w:val="00F96FA2"/>
    <w:rsid w:val="00FB021B"/>
    <w:rsid w:val="00FB0A65"/>
    <w:rsid w:val="00FD144B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EE1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C2775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rsid w:val="00C27758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rsid w:val="008F2153"/>
    <w:pPr>
      <w:numPr>
        <w:ilvl w:val="2"/>
      </w:numPr>
      <w:spacing w:after="240"/>
      <w:outlineLvl w:val="2"/>
    </w:pPr>
    <w:rPr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27758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27758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27758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2775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27758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27758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2775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2775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2775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2775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27758"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C27758"/>
    <w:pPr>
      <w:ind w:left="200"/>
    </w:pPr>
    <w:rPr>
      <w:rFonts w:asciiTheme="minorHAnsi" w:hAnsiTheme="minorHAnsi" w:cstheme="minorHAnsi"/>
      <w:smallCaps/>
    </w:rPr>
  </w:style>
  <w:style w:type="paragraph" w:styleId="Sumrio3">
    <w:name w:val="toc 3"/>
    <w:basedOn w:val="Normal"/>
    <w:next w:val="Normal"/>
    <w:autoRedefine/>
    <w:uiPriority w:val="39"/>
    <w:rsid w:val="00C27758"/>
    <w:pPr>
      <w:ind w:left="400"/>
    </w:pPr>
    <w:rPr>
      <w:rFonts w:asciiTheme="minorHAnsi" w:hAnsiTheme="minorHAnsi" w:cstheme="minorHAnsi"/>
      <w:i/>
      <w:iCs/>
    </w:rPr>
  </w:style>
  <w:style w:type="paragraph" w:styleId="Cabealho">
    <w:name w:val="header"/>
    <w:basedOn w:val="Normal"/>
    <w:semiHidden/>
    <w:rsid w:val="00C2775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2775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27758"/>
  </w:style>
  <w:style w:type="paragraph" w:customStyle="1" w:styleId="MainTitle">
    <w:name w:val="Main Title"/>
    <w:basedOn w:val="Normal"/>
    <w:rsid w:val="00C2775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rsid w:val="00C27758"/>
    <w:pPr>
      <w:ind w:left="720" w:hanging="432"/>
    </w:pPr>
  </w:style>
  <w:style w:type="paragraph" w:customStyle="1" w:styleId="Tabletext">
    <w:name w:val="Tabletext"/>
    <w:basedOn w:val="Normal"/>
    <w:rsid w:val="00C27758"/>
    <w:pPr>
      <w:keepLines/>
      <w:spacing w:after="120"/>
    </w:pPr>
  </w:style>
  <w:style w:type="paragraph" w:styleId="Corpodetexto">
    <w:name w:val="Body Text"/>
    <w:basedOn w:val="Normal"/>
    <w:semiHidden/>
    <w:rsid w:val="00C27758"/>
    <w:pPr>
      <w:keepLines/>
      <w:spacing w:after="120"/>
      <w:ind w:left="720"/>
    </w:pPr>
  </w:style>
  <w:style w:type="paragraph" w:customStyle="1" w:styleId="Bullet2">
    <w:name w:val="Bullet2"/>
    <w:basedOn w:val="Normal"/>
    <w:rsid w:val="00C27758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C27758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2775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2775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rsid w:val="00C2775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2775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2775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27758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27758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27758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27758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27758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27758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Recuodecorpodetexto">
    <w:name w:val="Body Text Indent"/>
    <w:basedOn w:val="Normal"/>
    <w:semiHidden/>
    <w:rsid w:val="00C2775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2775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27758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C27758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C27758"/>
    <w:rPr>
      <w:color w:val="0000FF"/>
      <w:u w:val="single"/>
    </w:rPr>
  </w:style>
  <w:style w:type="character" w:customStyle="1" w:styleId="tw4winNone">
    <w:name w:val="tw4winNone"/>
    <w:basedOn w:val="Fontepargpadro"/>
    <w:rsid w:val="00C27758"/>
  </w:style>
  <w:style w:type="character" w:customStyle="1" w:styleId="tw4winExternal">
    <w:name w:val="tw4winExternal"/>
    <w:basedOn w:val="Fontepargpadro"/>
    <w:rsid w:val="00C27758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2775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2775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2775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27758"/>
    <w:rPr>
      <w:color w:val="0000FF"/>
    </w:rPr>
  </w:style>
  <w:style w:type="character" w:customStyle="1" w:styleId="tw4winPopup">
    <w:name w:val="tw4winPopup"/>
    <w:rsid w:val="00C2775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2775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2775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171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1FF"/>
    <w:rPr>
      <w:rFonts w:ascii="Tahoma" w:hAnsi="Tahoma" w:cs="Tahoma"/>
      <w:snapToGrid w:val="0"/>
      <w:sz w:val="16"/>
      <w:szCs w:val="16"/>
      <w:lang w:val="en-US" w:eastAsia="en-US"/>
    </w:rPr>
  </w:style>
  <w:style w:type="paragraph" w:customStyle="1" w:styleId="CorpodoTexto">
    <w:name w:val="CorpodoTexto"/>
    <w:basedOn w:val="Corpodetexto"/>
    <w:qFormat/>
    <w:rsid w:val="00AD0ABF"/>
    <w:pPr>
      <w:spacing w:before="100" w:after="100" w:line="360" w:lineRule="auto"/>
      <w:ind w:left="0" w:firstLine="567"/>
      <w:jc w:val="both"/>
    </w:pPr>
  </w:style>
  <w:style w:type="character" w:customStyle="1" w:styleId="apple-converted-space">
    <w:name w:val="apple-converted-space"/>
    <w:basedOn w:val="Fontepargpadro"/>
    <w:rsid w:val="00492EFD"/>
  </w:style>
  <w:style w:type="paragraph" w:styleId="Legenda">
    <w:name w:val="caption"/>
    <w:basedOn w:val="Normal"/>
    <w:next w:val="Normal"/>
    <w:uiPriority w:val="99"/>
    <w:unhideWhenUsed/>
    <w:qFormat/>
    <w:rsid w:val="00E92806"/>
    <w:pPr>
      <w:spacing w:before="120"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7594A"/>
    <w:pPr>
      <w:ind w:left="567" w:firstLine="567"/>
      <w:contextualSpacing/>
    </w:pPr>
  </w:style>
  <w:style w:type="paragraph" w:customStyle="1" w:styleId="TituloPadrao">
    <w:name w:val="TituloPadrao"/>
    <w:basedOn w:val="Normal"/>
    <w:autoRedefine/>
    <w:rsid w:val="00393491"/>
    <w:pPr>
      <w:widowControl/>
      <w:autoSpaceDE/>
      <w:autoSpaceDN/>
      <w:spacing w:line="240" w:lineRule="auto"/>
      <w:ind w:left="972" w:hanging="972"/>
    </w:pPr>
    <w:rPr>
      <w:rFonts w:ascii="Tahoma" w:hAnsi="Tahoma" w:cs="Tahoma"/>
      <w:b/>
      <w:bCs/>
      <w:noProof/>
      <w:snapToGrid/>
    </w:rPr>
  </w:style>
  <w:style w:type="paragraph" w:customStyle="1" w:styleId="Info-Normal">
    <w:name w:val="Info - Normal"/>
    <w:basedOn w:val="Normal"/>
    <w:rsid w:val="00393491"/>
    <w:pPr>
      <w:widowControl/>
      <w:autoSpaceDE/>
      <w:autoSpaceDN/>
      <w:spacing w:line="240" w:lineRule="auto"/>
      <w:ind w:firstLine="284"/>
    </w:pPr>
    <w:rPr>
      <w:rFonts w:ascii="Tahoma" w:hAnsi="Tahoma" w:cs="Tahoma"/>
      <w:snapToGrid/>
      <w:sz w:val="18"/>
      <w:szCs w:val="18"/>
    </w:rPr>
  </w:style>
  <w:style w:type="paragraph" w:customStyle="1" w:styleId="FIGURA">
    <w:name w:val="FIGURA"/>
    <w:basedOn w:val="Normal"/>
    <w:autoRedefine/>
    <w:uiPriority w:val="99"/>
    <w:rsid w:val="002665C0"/>
    <w:pPr>
      <w:framePr w:wrap="notBeside" w:vAnchor="text" w:hAnchor="text" w:xAlign="center" w:y="1"/>
      <w:widowControl/>
      <w:tabs>
        <w:tab w:val="center" w:pos="0"/>
      </w:tabs>
      <w:autoSpaceDE/>
      <w:autoSpaceDN/>
      <w:spacing w:line="360" w:lineRule="auto"/>
      <w:ind w:left="709"/>
      <w:jc w:val="center"/>
    </w:pPr>
    <w:rPr>
      <w:rFonts w:ascii="Arial" w:hAnsi="Arial" w:cs="Arial"/>
      <w:noProof/>
      <w:snapToGrid/>
      <w:sz w:val="24"/>
      <w:szCs w:val="24"/>
      <w:lang w:eastAsia="pt-BR"/>
    </w:rPr>
  </w:style>
  <w:style w:type="paragraph" w:customStyle="1" w:styleId="ILUSTRAOSPEI">
    <w:name w:val="ILUSTRAÇÂO_SPEI"/>
    <w:basedOn w:val="Legenda"/>
    <w:autoRedefine/>
    <w:uiPriority w:val="99"/>
    <w:rsid w:val="002665C0"/>
    <w:pPr>
      <w:widowControl/>
      <w:tabs>
        <w:tab w:val="left" w:pos="0"/>
      </w:tabs>
      <w:autoSpaceDE/>
      <w:autoSpaceDN/>
      <w:spacing w:after="240" w:line="360" w:lineRule="auto"/>
      <w:jc w:val="right"/>
    </w:pPr>
    <w:rPr>
      <w:rFonts w:ascii="Arial" w:hAnsi="Arial" w:cs="Arial"/>
      <w:snapToGrid/>
      <w:color w:val="auto"/>
      <w:sz w:val="20"/>
      <w:szCs w:val="20"/>
      <w:lang w:eastAsia="pt-BR"/>
    </w:rPr>
  </w:style>
  <w:style w:type="paragraph" w:customStyle="1" w:styleId="TABELASPEI">
    <w:name w:val="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before="120" w:after="240" w:line="360" w:lineRule="auto"/>
    </w:pPr>
    <w:rPr>
      <w:rFonts w:ascii="Arial" w:hAnsi="Arial" w:cs="Arial"/>
      <w:b/>
      <w:bCs/>
      <w:snapToGrid/>
      <w:lang w:eastAsia="pt-BR"/>
    </w:rPr>
  </w:style>
  <w:style w:type="paragraph" w:customStyle="1" w:styleId="CORPOTEXTOTABELASPEI">
    <w:name w:val="CORPO_TEXTO_TABELA_SPEI"/>
    <w:basedOn w:val="Normal"/>
    <w:autoRedefine/>
    <w:uiPriority w:val="99"/>
    <w:rsid w:val="002665C0"/>
    <w:pPr>
      <w:widowControl/>
      <w:tabs>
        <w:tab w:val="left" w:pos="0"/>
      </w:tabs>
      <w:autoSpaceDE/>
      <w:autoSpaceDN/>
      <w:spacing w:line="240" w:lineRule="auto"/>
      <w:jc w:val="both"/>
    </w:pPr>
    <w:rPr>
      <w:rFonts w:ascii="Arial" w:hAnsi="Arial" w:cs="Arial"/>
      <w:snapToGrid/>
      <w:lang w:eastAsia="pt-BR"/>
    </w:rPr>
  </w:style>
  <w:style w:type="paragraph" w:customStyle="1" w:styleId="TITULOTABELASPEI">
    <w:name w:val="TITULO_TABELA_SPEI"/>
    <w:basedOn w:val="Normal"/>
    <w:autoRedefine/>
    <w:uiPriority w:val="99"/>
    <w:rsid w:val="002665C0"/>
    <w:pPr>
      <w:widowControl/>
      <w:tabs>
        <w:tab w:val="center" w:pos="0"/>
      </w:tabs>
      <w:autoSpaceDE/>
      <w:autoSpaceDN/>
      <w:spacing w:line="240" w:lineRule="auto"/>
    </w:pPr>
    <w:rPr>
      <w:rFonts w:ascii="Arial" w:hAnsi="Arial" w:cs="Arial"/>
      <w:b/>
      <w:bCs/>
      <w:caps/>
      <w:snapToGrid/>
      <w:lang w:eastAsia="pt-BR"/>
    </w:rPr>
  </w:style>
  <w:style w:type="character" w:customStyle="1" w:styleId="EstiloCORPOTEXTOSPEIPrimeiralinha0cmChar">
    <w:name w:val="Estilo CORPO_TEXTO_SPEI + Primeira linha:  0 cm Char"/>
    <w:basedOn w:val="Fontepargpadro"/>
    <w:link w:val="EstiloCORPOTEXTOSPEIPrimeiralinha0cm"/>
    <w:uiPriority w:val="99"/>
    <w:locked/>
    <w:rsid w:val="002665C0"/>
    <w:rPr>
      <w:rFonts w:ascii="Arial" w:hAnsi="Arial" w:cs="Arial"/>
      <w:sz w:val="24"/>
      <w:szCs w:val="24"/>
    </w:rPr>
  </w:style>
  <w:style w:type="paragraph" w:customStyle="1" w:styleId="EstiloCORPOTEXTOSPEIPrimeiralinha0cm">
    <w:name w:val="Estilo CORPO_TEXTO_SPEI + Primeira linha:  0 cm"/>
    <w:basedOn w:val="Normal"/>
    <w:link w:val="EstiloCORPOTEXTOSPEIPrimeiralinha0cmChar"/>
    <w:uiPriority w:val="99"/>
    <w:rsid w:val="002665C0"/>
    <w:pPr>
      <w:widowControl/>
      <w:tabs>
        <w:tab w:val="left" w:pos="0"/>
      </w:tabs>
      <w:autoSpaceDE/>
      <w:autoSpaceDN/>
      <w:spacing w:line="360" w:lineRule="auto"/>
      <w:ind w:firstLine="567"/>
      <w:jc w:val="both"/>
    </w:pPr>
    <w:rPr>
      <w:rFonts w:ascii="Arial" w:hAnsi="Arial" w:cs="Arial"/>
      <w:snapToGrid/>
      <w:sz w:val="24"/>
      <w:szCs w:val="24"/>
      <w:lang w:eastAsia="pt-BR"/>
    </w:rPr>
  </w:style>
  <w:style w:type="paragraph" w:customStyle="1" w:styleId="Tela">
    <w:name w:val="Tela"/>
    <w:basedOn w:val="Normal"/>
    <w:uiPriority w:val="99"/>
    <w:rsid w:val="002665C0"/>
    <w:pPr>
      <w:widowControl/>
      <w:tabs>
        <w:tab w:val="left" w:pos="360"/>
        <w:tab w:val="left" w:pos="720"/>
      </w:tabs>
      <w:autoSpaceDE/>
      <w:autoSpaceDN/>
      <w:spacing w:before="240" w:after="120" w:line="360" w:lineRule="auto"/>
      <w:outlineLvl w:val="4"/>
    </w:pPr>
    <w:rPr>
      <w:rFonts w:ascii="Arial" w:hAnsi="Arial" w:cs="Arial"/>
      <w:b/>
      <w:bCs/>
      <w:caps/>
      <w:snapToGrid/>
      <w:sz w:val="22"/>
      <w:szCs w:val="22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0D7EE1"/>
    <w:rPr>
      <w:rFonts w:ascii="Arial" w:hAnsi="Arial"/>
      <w:b/>
      <w:bCs/>
      <w:snapToGrid w:val="0"/>
      <w:lang w:eastAsia="en-US"/>
    </w:rPr>
  </w:style>
  <w:style w:type="character" w:customStyle="1" w:styleId="Ttulo3Char">
    <w:name w:val="Título 3 Char"/>
    <w:basedOn w:val="Fontepargpadro"/>
    <w:link w:val="Ttulo3"/>
    <w:rsid w:val="000D7EE1"/>
    <w:rPr>
      <w:rFonts w:ascii="Arial" w:hAnsi="Arial"/>
      <w:b/>
      <w:i/>
      <w:i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ime\UFPR\2011-2\EES2011-RUP\Material%20Alunos\Template%20Gloss&#225;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7DC4F-5D72-4E03-9939-C79CC32B8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Glossário</Template>
  <TotalTime>1151</TotalTime>
  <Pages>5</Pages>
  <Words>96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xxx</dc:subject>
  <dc:creator>TADS</dc:creator>
  <cp:lastModifiedBy>Wellingthon Reimann</cp:lastModifiedBy>
  <cp:revision>142</cp:revision>
  <dcterms:created xsi:type="dcterms:W3CDTF">2012-09-20T00:46:00Z</dcterms:created>
  <dcterms:modified xsi:type="dcterms:W3CDTF">2014-01-08T22:44:00Z</dcterms:modified>
</cp:coreProperties>
</file>