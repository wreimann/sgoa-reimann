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850DC0">
        <w:t>Casos de Testes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D77421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850DC0">
            <w:pPr>
              <w:pStyle w:val="Tabletext"/>
            </w:pPr>
            <w:r>
              <w:t xml:space="preserve">       </w:t>
            </w:r>
            <w:r w:rsidR="00850DC0">
              <w:t>1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850DC0" w:rsidP="004C3256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4327B1" w:rsidRDefault="00926431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72654312" w:history="1">
        <w:r w:rsidR="004327B1" w:rsidRPr="001C6AB4">
          <w:rPr>
            <w:rStyle w:val="Hyperlink"/>
            <w:noProof/>
          </w:rPr>
          <w:t>1.</w:t>
        </w:r>
        <w:r w:rsidR="004327B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Introdução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_Toc372654312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54313" w:history="1">
        <w:r w:rsidR="004327B1" w:rsidRPr="001C6AB4">
          <w:rPr>
            <w:rStyle w:val="Hyperlink"/>
            <w:noProof/>
          </w:rPr>
          <w:t>2.</w:t>
        </w:r>
        <w:r w:rsidR="004327B1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Descrição dos Casos de Teste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_Toc372654313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54314" w:history="1">
        <w:r w:rsidR="004327B1" w:rsidRPr="001C6AB4">
          <w:rPr>
            <w:rStyle w:val="Hyperlink"/>
            <w:noProof/>
          </w:rPr>
          <w:t>2.1</w:t>
        </w:r>
        <w:r w:rsidR="004327B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rFonts w:cs="Arial"/>
            <w:iCs/>
            <w:noProof/>
          </w:rPr>
          <w:t>Caso de Teste de Interface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_Toc372654314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5" w:history="1">
        <w:r w:rsidR="004327B1" w:rsidRPr="001C6AB4">
          <w:rPr>
            <w:rStyle w:val="Hyperlink"/>
            <w:noProof/>
          </w:rPr>
          <w:t>2.1.1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TC01 - Tela de Login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_Toc372654315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6" w:history="1">
        <w:r w:rsidR="004327B1" w:rsidRPr="001C6AB4">
          <w:rPr>
            <w:rStyle w:val="Hyperlink"/>
            <w:noProof/>
          </w:rPr>
          <w:t>2.1.2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TC02 - Tela Inicial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_Toc372654316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4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2654317" w:history="1">
        <w:r w:rsidR="004327B1" w:rsidRPr="001C6AB4">
          <w:rPr>
            <w:rStyle w:val="Hyperlink"/>
            <w:rFonts w:cs="Arial"/>
            <w:iCs/>
            <w:noProof/>
          </w:rPr>
          <w:t>2.2</w:t>
        </w:r>
        <w:r w:rsidR="004327B1"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rFonts w:cs="Arial"/>
            <w:iCs/>
            <w:noProof/>
          </w:rPr>
          <w:t>Casos de Teste de Função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_Toc372654317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5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8" w:history="1">
        <w:r w:rsidR="004327B1" w:rsidRPr="001C6AB4">
          <w:rPr>
            <w:rStyle w:val="Hyperlink"/>
            <w:noProof/>
          </w:rPr>
          <w:t>2.2.1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TC03 - Manter Setor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_Toc372654318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5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19" w:history="1">
        <w:r w:rsidR="004327B1" w:rsidRPr="001C6AB4">
          <w:rPr>
            <w:rStyle w:val="Hyperlink"/>
            <w:noProof/>
          </w:rPr>
          <w:t>2.2.2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TC04 - Manter Marca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_Toc372654319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6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0" w:history="1">
        <w:r w:rsidR="004327B1" w:rsidRPr="001C6AB4">
          <w:rPr>
            <w:rStyle w:val="Hyperlink"/>
            <w:noProof/>
          </w:rPr>
          <w:t>2.2.3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TC05- Manter Modelo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_Toc372654320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7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1" w:history="1">
        <w:r w:rsidR="004327B1" w:rsidRPr="001C6AB4">
          <w:rPr>
            <w:rStyle w:val="Hyperlink"/>
            <w:noProof/>
          </w:rPr>
          <w:t>2.2.4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TC06- Manter Tipo de Serviços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_Toc372654321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8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2" w:history="1">
        <w:r w:rsidR="004327B1" w:rsidRPr="001C6AB4">
          <w:rPr>
            <w:rStyle w:val="Hyperlink"/>
            <w:noProof/>
          </w:rPr>
          <w:t>2.2.5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TC07 - Manter Profissão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_Toc372654322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9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3" w:history="1">
        <w:r w:rsidR="004327B1" w:rsidRPr="001C6AB4">
          <w:rPr>
            <w:rStyle w:val="Hyperlink"/>
            <w:noProof/>
          </w:rPr>
          <w:t>2.2.6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TC08 - Manter Cor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_Toc372654323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10</w:t>
        </w:r>
        <w:r w:rsidR="004327B1">
          <w:rPr>
            <w:noProof/>
            <w:webHidden/>
          </w:rPr>
          <w:fldChar w:fldCharType="end"/>
        </w:r>
      </w:hyperlink>
    </w:p>
    <w:p w:rsidR="004327B1" w:rsidRDefault="004C2522">
      <w:pPr>
        <w:pStyle w:val="Sumrio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napToGrid/>
          <w:sz w:val="22"/>
          <w:szCs w:val="22"/>
          <w:lang w:eastAsia="pt-BR"/>
        </w:rPr>
      </w:pPr>
      <w:hyperlink w:anchor="_Toc372654324" w:history="1">
        <w:r w:rsidR="004327B1" w:rsidRPr="001C6AB4">
          <w:rPr>
            <w:rStyle w:val="Hyperlink"/>
            <w:noProof/>
          </w:rPr>
          <w:t>2.2.7</w:t>
        </w:r>
        <w:r w:rsidR="004327B1">
          <w:rPr>
            <w:rFonts w:eastAsiaTheme="minorEastAsia" w:cstheme="minorBidi"/>
            <w:i w:val="0"/>
            <w:iCs w:val="0"/>
            <w:noProof/>
            <w:snapToGrid/>
            <w:sz w:val="22"/>
            <w:szCs w:val="22"/>
            <w:lang w:eastAsia="pt-BR"/>
          </w:rPr>
          <w:tab/>
        </w:r>
        <w:r w:rsidR="004327B1" w:rsidRPr="001C6AB4">
          <w:rPr>
            <w:rStyle w:val="Hyperlink"/>
            <w:noProof/>
          </w:rPr>
          <w:t>TC09 - Manter Seguradoras</w:t>
        </w:r>
        <w:r w:rsidR="004327B1">
          <w:rPr>
            <w:noProof/>
            <w:webHidden/>
          </w:rPr>
          <w:tab/>
        </w:r>
        <w:r w:rsidR="004327B1">
          <w:rPr>
            <w:noProof/>
            <w:webHidden/>
          </w:rPr>
          <w:fldChar w:fldCharType="begin"/>
        </w:r>
        <w:r w:rsidR="004327B1">
          <w:rPr>
            <w:noProof/>
            <w:webHidden/>
          </w:rPr>
          <w:instrText xml:space="preserve"> PAGEREF _Toc372654324 \h </w:instrText>
        </w:r>
        <w:r w:rsidR="004327B1">
          <w:rPr>
            <w:noProof/>
            <w:webHidden/>
          </w:rPr>
        </w:r>
        <w:r w:rsidR="004327B1">
          <w:rPr>
            <w:noProof/>
            <w:webHidden/>
          </w:rPr>
          <w:fldChar w:fldCharType="separate"/>
        </w:r>
        <w:r w:rsidR="004327B1">
          <w:rPr>
            <w:noProof/>
            <w:webHidden/>
          </w:rPr>
          <w:t>11</w:t>
        </w:r>
        <w:r w:rsidR="004327B1">
          <w:rPr>
            <w:noProof/>
            <w:webHidden/>
          </w:rPr>
          <w:fldChar w:fldCharType="end"/>
        </w:r>
      </w:hyperlink>
    </w:p>
    <w:p w:rsidR="00C27758" w:rsidRDefault="00926431" w:rsidP="00D859CA">
      <w:pPr>
        <w:pStyle w:val="Ttulo"/>
      </w:pPr>
      <w:r>
        <w:rPr>
          <w:rFonts w:ascii="Times New Roman" w:hAnsi="Times New Roman" w:cstheme="minorHAnsi"/>
          <w:sz w:val="20"/>
          <w:szCs w:val="20"/>
        </w:rPr>
        <w:fldChar w:fldCharType="end"/>
      </w:r>
      <w:r w:rsidR="000450CE">
        <w:br w:type="page"/>
      </w:r>
      <w:r w:rsidR="00850DC0">
        <w:lastRenderedPageBreak/>
        <w:t>Casos de Testes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2654312"/>
      <w:r w:rsidRPr="006844A6">
        <w:t>Introdução</w:t>
      </w:r>
      <w:bookmarkEnd w:id="0"/>
      <w:bookmarkEnd w:id="1"/>
      <w:bookmarkEnd w:id="2"/>
      <w:bookmarkEnd w:id="3"/>
      <w:bookmarkEnd w:id="4"/>
    </w:p>
    <w:p w:rsidR="00850DC0" w:rsidRDefault="00182CC1" w:rsidP="00AD0ABF">
      <w:pPr>
        <w:pStyle w:val="CorpodoTexto"/>
      </w:pPr>
      <w:r w:rsidRPr="00122A35">
        <w:t>A finalidade deste documento</w:t>
      </w:r>
      <w:r w:rsidR="00850DC0">
        <w:t xml:space="preserve"> </w:t>
      </w:r>
      <w:r w:rsidR="00995A55">
        <w:t>é</w:t>
      </w:r>
      <w:r w:rsidR="00850DC0">
        <w:t xml:space="preserve"> d</w:t>
      </w:r>
      <w:r w:rsidR="00850DC0" w:rsidRPr="00850DC0">
        <w:t>etalha</w:t>
      </w:r>
      <w:r w:rsidR="00850DC0">
        <w:t>r</w:t>
      </w:r>
      <w:r w:rsidR="00850DC0" w:rsidRPr="00850DC0">
        <w:t xml:space="preserve"> os testes que serão </w:t>
      </w:r>
      <w:r w:rsidR="005068CE">
        <w:t>executados no sistema</w:t>
      </w:r>
      <w:r w:rsidR="00850DC0">
        <w:t>.</w:t>
      </w:r>
    </w:p>
    <w:p w:rsidR="00850DC0" w:rsidRDefault="00850DC0" w:rsidP="00850DC0">
      <w:pPr>
        <w:pStyle w:val="Ttulo1"/>
        <w:spacing w:before="240" w:after="240" w:line="360" w:lineRule="auto"/>
        <w:ind w:left="567" w:hanging="567"/>
      </w:pPr>
      <w:bookmarkStart w:id="5" w:name="_Toc372623383"/>
      <w:bookmarkStart w:id="6" w:name="_Toc372654313"/>
      <w:r>
        <w:t>Descrição d</w:t>
      </w:r>
      <w:r w:rsidR="00D77421">
        <w:t>os</w:t>
      </w:r>
      <w:r>
        <w:t xml:space="preserve"> Casos de </w:t>
      </w:r>
      <w:bookmarkEnd w:id="5"/>
      <w:r>
        <w:t>Teste</w:t>
      </w:r>
      <w:bookmarkEnd w:id="6"/>
    </w:p>
    <w:p w:rsidR="005A7610" w:rsidRDefault="00196E47" w:rsidP="005A7610">
      <w:pPr>
        <w:pStyle w:val="Ttulo2"/>
        <w:spacing w:before="240" w:after="240" w:line="360" w:lineRule="auto"/>
        <w:ind w:left="567" w:hanging="567"/>
      </w:pPr>
      <w:bookmarkStart w:id="7" w:name="_Toc372654314"/>
      <w:r>
        <w:rPr>
          <w:rFonts w:cs="Arial"/>
          <w:iCs/>
        </w:rPr>
        <w:t>C</w:t>
      </w:r>
      <w:r w:rsidRPr="0089633E">
        <w:rPr>
          <w:rFonts w:cs="Arial"/>
          <w:iCs/>
        </w:rPr>
        <w:t xml:space="preserve">aso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I</w:t>
      </w:r>
      <w:r w:rsidRPr="0089633E">
        <w:rPr>
          <w:rFonts w:cs="Arial"/>
          <w:iCs/>
        </w:rPr>
        <w:t>nterface</w:t>
      </w:r>
      <w:bookmarkEnd w:id="7"/>
    </w:p>
    <w:p w:rsidR="0089633E" w:rsidRDefault="00666D71" w:rsidP="0089633E">
      <w:pPr>
        <w:pStyle w:val="Ttulo3"/>
      </w:pPr>
      <w:bookmarkStart w:id="8" w:name="_Toc372654315"/>
      <w:r>
        <w:t xml:space="preserve">TC01 - </w:t>
      </w:r>
      <w:r w:rsidR="0089633E">
        <w:t xml:space="preserve">Tela de </w:t>
      </w:r>
      <w:proofErr w:type="spellStart"/>
      <w:r w:rsidR="0089633E">
        <w:t>Login</w:t>
      </w:r>
      <w:bookmarkEnd w:id="8"/>
      <w:proofErr w:type="spellEnd"/>
    </w:p>
    <w:p w:rsidR="00196E47" w:rsidRPr="00196E47" w:rsidRDefault="00196E47" w:rsidP="00196E47"/>
    <w:p w:rsidR="00196E47" w:rsidRDefault="00666D71" w:rsidP="00196E47">
      <w:pPr>
        <w:pStyle w:val="Ttulo3"/>
      </w:pPr>
      <w:bookmarkStart w:id="9" w:name="_Toc372654316"/>
      <w:r>
        <w:t>TC02</w:t>
      </w:r>
      <w:r w:rsidR="006A500F">
        <w:t xml:space="preserve"> </w:t>
      </w:r>
      <w:r>
        <w:t xml:space="preserve">- </w:t>
      </w:r>
      <w:r w:rsidR="0089633E">
        <w:t xml:space="preserve">Tela </w:t>
      </w:r>
      <w:r w:rsidR="00EA7858">
        <w:t>Inicial</w:t>
      </w:r>
      <w:bookmarkEnd w:id="9"/>
    </w:p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"/>
        <w:gridCol w:w="1153"/>
        <w:gridCol w:w="1903"/>
        <w:gridCol w:w="1687"/>
        <w:gridCol w:w="3980"/>
      </w:tblGrid>
      <w:tr w:rsidR="00661381" w:rsidRPr="00520694" w:rsidTr="00661381">
        <w:trPr>
          <w:trHeight w:val="340"/>
        </w:trPr>
        <w:tc>
          <w:tcPr>
            <w:tcW w:w="859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661381" w:rsidRPr="00FE49DE" w:rsidRDefault="00661381" w:rsidP="004C3256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141" w:type="pct"/>
            <w:gridSpan w:val="3"/>
            <w:shd w:val="clear" w:color="auto" w:fill="auto"/>
            <w:vAlign w:val="center"/>
          </w:tcPr>
          <w:p w:rsidR="00661381" w:rsidRPr="00FE49DE" w:rsidRDefault="00CF3E9F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CF3E9F">
              <w:rPr>
                <w:rFonts w:ascii="Arial" w:hAnsi="Arial" w:cs="Arial"/>
                <w:iCs/>
              </w:rPr>
              <w:t xml:space="preserve">O usuário ter efetuado </w:t>
            </w:r>
            <w:proofErr w:type="spellStart"/>
            <w:r w:rsidRPr="00CF3E9F">
              <w:rPr>
                <w:rFonts w:ascii="Arial" w:hAnsi="Arial" w:cs="Arial"/>
                <w:iCs/>
              </w:rPr>
              <w:t>login</w:t>
            </w:r>
            <w:proofErr w:type="spellEnd"/>
            <w:r w:rsidRPr="00CF3E9F">
              <w:rPr>
                <w:rFonts w:ascii="Arial" w:hAnsi="Arial" w:cs="Arial"/>
                <w:iCs/>
              </w:rPr>
              <w:t xml:space="preserve"> no sistema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661381" w:rsidRPr="00520694" w:rsidTr="00CD4665">
        <w:trPr>
          <w:cantSplit/>
          <w:trHeight w:val="425"/>
        </w:trPr>
        <w:tc>
          <w:tcPr>
            <w:tcW w:w="228" w:type="pct"/>
            <w:shd w:val="clear" w:color="auto" w:fill="A6A6A6"/>
            <w:vAlign w:val="center"/>
          </w:tcPr>
          <w:p w:rsidR="00661381" w:rsidRPr="00520694" w:rsidRDefault="00661381" w:rsidP="004C3256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672" w:type="pct"/>
            <w:gridSpan w:val="2"/>
            <w:shd w:val="clear" w:color="auto" w:fill="A6A6A6"/>
            <w:vAlign w:val="center"/>
          </w:tcPr>
          <w:p w:rsidR="00661381" w:rsidRPr="00520694" w:rsidRDefault="00661381" w:rsidP="004C3256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923" w:type="pct"/>
            <w:shd w:val="clear" w:color="auto" w:fill="A6A6A6"/>
            <w:vAlign w:val="center"/>
          </w:tcPr>
          <w:p w:rsidR="00661381" w:rsidRPr="00520694" w:rsidRDefault="00661381" w:rsidP="004C3256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2177" w:type="pct"/>
            <w:shd w:val="clear" w:color="auto" w:fill="A6A6A6"/>
            <w:vAlign w:val="center"/>
          </w:tcPr>
          <w:p w:rsidR="00661381" w:rsidRPr="00520694" w:rsidRDefault="00661381" w:rsidP="004C3256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661381" w:rsidRPr="00520694" w:rsidTr="00CD4665">
        <w:trPr>
          <w:cantSplit/>
        </w:trPr>
        <w:tc>
          <w:tcPr>
            <w:tcW w:w="228" w:type="pct"/>
            <w:vAlign w:val="center"/>
          </w:tcPr>
          <w:p w:rsidR="00661381" w:rsidRDefault="00661381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661381" w:rsidRPr="00D30A5E" w:rsidRDefault="00661381" w:rsidP="00437CFB">
            <w:r w:rsidRPr="00661381">
              <w:t>Ter apresentado a tela inicial do sistema após</w:t>
            </w:r>
            <w:r w:rsidR="00CF3E9F"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 w:rsidR="00CF3E9F"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666D71">
              <w:t>Setores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661381" w:rsidRDefault="00CF3E9F" w:rsidP="00666D71">
            <w:r w:rsidRPr="00CF3E9F">
              <w:t xml:space="preserve">O sistema deve abrir a tela de </w:t>
            </w:r>
            <w:r w:rsidR="00666D71">
              <w:t>pesquisa de setores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FD50CD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Marcas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marcas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FD50CD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Modelos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modelos</w:t>
            </w:r>
            <w:r w:rsidRPr="00CF3E9F">
              <w:t>.</w:t>
            </w:r>
          </w:p>
        </w:tc>
      </w:tr>
      <w:tr w:rsidR="00CD4665" w:rsidRPr="00520694" w:rsidTr="00CD4665">
        <w:trPr>
          <w:cantSplit/>
        </w:trPr>
        <w:tc>
          <w:tcPr>
            <w:tcW w:w="228" w:type="pct"/>
            <w:vAlign w:val="center"/>
          </w:tcPr>
          <w:p w:rsidR="00CD4665" w:rsidRDefault="00CD4665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CD4665" w:rsidRPr="00D30A5E" w:rsidRDefault="00CD4665" w:rsidP="00FD50CD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CD4665" w:rsidRDefault="00CD4665" w:rsidP="000406BC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 w:rsidR="000406BC">
              <w:t>Tipos Serviço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CD4665" w:rsidRDefault="00CD4665" w:rsidP="00CD4665">
            <w:r w:rsidRPr="00CF3E9F">
              <w:t xml:space="preserve">O sistema deve abrir a tela de </w:t>
            </w:r>
            <w:r>
              <w:t>pesquisa de tipos de serviços</w:t>
            </w:r>
            <w:r w:rsidRPr="00CF3E9F">
              <w:t>.</w:t>
            </w:r>
          </w:p>
        </w:tc>
      </w:tr>
      <w:tr w:rsidR="00DB53A5" w:rsidRPr="00520694" w:rsidTr="00CD4665">
        <w:trPr>
          <w:cantSplit/>
        </w:trPr>
        <w:tc>
          <w:tcPr>
            <w:tcW w:w="228" w:type="pct"/>
            <w:vAlign w:val="center"/>
          </w:tcPr>
          <w:p w:rsidR="00DB53A5" w:rsidRDefault="00DB53A5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DB53A5" w:rsidRPr="00D30A5E" w:rsidRDefault="00DB53A5" w:rsidP="0099185B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Profissões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DB53A5" w:rsidRDefault="00DB53A5" w:rsidP="00DB53A5">
            <w:r w:rsidRPr="00CF3E9F">
              <w:t xml:space="preserve">O sistema deve abrir a tela de </w:t>
            </w:r>
            <w:r>
              <w:t>pesquisa de profissões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99185B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Cores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cores</w:t>
            </w:r>
            <w:r w:rsidRPr="00CF3E9F">
              <w:t>.</w:t>
            </w:r>
          </w:p>
        </w:tc>
      </w:tr>
      <w:tr w:rsidR="004327B1" w:rsidRPr="00520694" w:rsidTr="00CD4665">
        <w:trPr>
          <w:cantSplit/>
        </w:trPr>
        <w:tc>
          <w:tcPr>
            <w:tcW w:w="228" w:type="pct"/>
            <w:vAlign w:val="center"/>
          </w:tcPr>
          <w:p w:rsidR="004327B1" w:rsidRDefault="004327B1" w:rsidP="004C32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672" w:type="pct"/>
            <w:gridSpan w:val="2"/>
            <w:tcMar>
              <w:top w:w="113" w:type="dxa"/>
            </w:tcMar>
            <w:vAlign w:val="center"/>
          </w:tcPr>
          <w:p w:rsidR="004327B1" w:rsidRPr="00D30A5E" w:rsidRDefault="004327B1" w:rsidP="0099185B">
            <w:r w:rsidRPr="00661381">
              <w:t>Ter apresentado a tela inicial do sistema após</w:t>
            </w:r>
            <w:r>
              <w:t xml:space="preserve"> </w:t>
            </w:r>
            <w:r w:rsidRPr="00661381">
              <w:t xml:space="preserve">o usuário efetuar seu </w:t>
            </w:r>
            <w:proofErr w:type="spellStart"/>
            <w:r w:rsidRPr="00661381">
              <w:t>login</w:t>
            </w:r>
            <w:proofErr w:type="spellEnd"/>
            <w:r>
              <w:t>.</w:t>
            </w:r>
          </w:p>
        </w:tc>
        <w:tc>
          <w:tcPr>
            <w:tcW w:w="923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Clicar no item de </w:t>
            </w:r>
            <w:proofErr w:type="gramStart"/>
            <w:r w:rsidRPr="00CF3E9F">
              <w:t>menu</w:t>
            </w:r>
            <w:proofErr w:type="gramEnd"/>
            <w:r>
              <w:t xml:space="preserve"> </w:t>
            </w:r>
            <w:r w:rsidRPr="00CF3E9F">
              <w:t>“</w:t>
            </w:r>
            <w:r>
              <w:t>Seguradoras</w:t>
            </w:r>
            <w:r w:rsidRPr="00CF3E9F">
              <w:t>”</w:t>
            </w:r>
            <w:r>
              <w:t>.</w:t>
            </w:r>
          </w:p>
        </w:tc>
        <w:tc>
          <w:tcPr>
            <w:tcW w:w="2177" w:type="pct"/>
            <w:tcMar>
              <w:top w:w="113" w:type="dxa"/>
            </w:tcMar>
            <w:vAlign w:val="center"/>
          </w:tcPr>
          <w:p w:rsidR="004327B1" w:rsidRDefault="004327B1" w:rsidP="004327B1">
            <w:r w:rsidRPr="00CF3E9F">
              <w:t xml:space="preserve">O sistema deve abrir a tela de </w:t>
            </w:r>
            <w:r>
              <w:t>pesquisa de seguradoras</w:t>
            </w:r>
            <w:r w:rsidRPr="00CF3E9F">
              <w:t>.</w:t>
            </w:r>
          </w:p>
        </w:tc>
      </w:tr>
    </w:tbl>
    <w:p w:rsidR="00661381" w:rsidRPr="00661381" w:rsidRDefault="00661381" w:rsidP="00661381"/>
    <w:p w:rsidR="00264DDC" w:rsidRDefault="00264DDC">
      <w:pPr>
        <w:widowControl/>
        <w:autoSpaceDE/>
        <w:autoSpaceDN/>
        <w:spacing w:line="240" w:lineRule="auto"/>
      </w:pPr>
      <w:r>
        <w:br w:type="page"/>
      </w:r>
    </w:p>
    <w:p w:rsidR="00196E47" w:rsidRDefault="00196E47" w:rsidP="002816FE">
      <w:pPr>
        <w:pStyle w:val="Ttulo2"/>
        <w:spacing w:before="240" w:after="240" w:line="360" w:lineRule="auto"/>
        <w:ind w:left="567" w:hanging="567"/>
        <w:rPr>
          <w:rFonts w:cs="Arial"/>
          <w:iCs/>
        </w:rPr>
      </w:pPr>
      <w:bookmarkStart w:id="10" w:name="_Toc372654317"/>
      <w:bookmarkStart w:id="11" w:name="_Toc372623384"/>
      <w:r>
        <w:rPr>
          <w:rFonts w:cs="Arial"/>
          <w:iCs/>
        </w:rPr>
        <w:lastRenderedPageBreak/>
        <w:t>C</w:t>
      </w:r>
      <w:r w:rsidRPr="0089633E">
        <w:rPr>
          <w:rFonts w:cs="Arial"/>
          <w:iCs/>
        </w:rPr>
        <w:t>aso</w:t>
      </w:r>
      <w:r w:rsidR="00C46806">
        <w:rPr>
          <w:rFonts w:cs="Arial"/>
          <w:iCs/>
        </w:rPr>
        <w:t>s</w:t>
      </w:r>
      <w:r w:rsidRPr="0089633E">
        <w:rPr>
          <w:rFonts w:cs="Arial"/>
          <w:iCs/>
        </w:rPr>
        <w:t xml:space="preserve"> de </w:t>
      </w:r>
      <w:r>
        <w:rPr>
          <w:rFonts w:cs="Arial"/>
          <w:iCs/>
        </w:rPr>
        <w:t>T</w:t>
      </w:r>
      <w:r w:rsidRPr="0089633E">
        <w:rPr>
          <w:rFonts w:cs="Arial"/>
          <w:iCs/>
        </w:rPr>
        <w:t xml:space="preserve">este de </w:t>
      </w:r>
      <w:r>
        <w:rPr>
          <w:rFonts w:cs="Arial"/>
          <w:iCs/>
        </w:rPr>
        <w:t>Função</w:t>
      </w:r>
      <w:bookmarkEnd w:id="10"/>
    </w:p>
    <w:p w:rsidR="00196E47" w:rsidRDefault="00C46806" w:rsidP="00196E47">
      <w:pPr>
        <w:pStyle w:val="Ttulo3"/>
      </w:pPr>
      <w:bookmarkStart w:id="12" w:name="_Toc372654318"/>
      <w:r>
        <w:t>T</w:t>
      </w:r>
      <w:r w:rsidR="00196E47">
        <w:t>C0</w:t>
      </w:r>
      <w:r w:rsidR="00666D71">
        <w:t>3</w:t>
      </w:r>
      <w:r w:rsidR="00196E47">
        <w:t xml:space="preserve"> - Manter Setor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C46806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C46806" w:rsidRPr="00FE49DE" w:rsidRDefault="00C46806" w:rsidP="00C468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C46806" w:rsidRDefault="00C46806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UC01 – Manter Setor</w:t>
            </w:r>
          </w:p>
        </w:tc>
      </w:tr>
      <w:bookmarkEnd w:id="11"/>
      <w:tr w:rsidR="00052334" w:rsidRPr="00520694" w:rsidTr="00437CF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52334" w:rsidRPr="00FE49DE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196E47" w:rsidRPr="006E75F8" w:rsidRDefault="005068CE" w:rsidP="00437CF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="00052334" w:rsidRPr="00E022AE">
              <w:rPr>
                <w:rFonts w:ascii="Arial" w:hAnsi="Arial" w:cs="Arial"/>
                <w:iCs/>
              </w:rPr>
              <w:t>.</w:t>
            </w:r>
            <w:r w:rsidR="006103C5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052334" w:rsidRPr="00520694" w:rsidTr="00121F9A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52334" w:rsidRPr="00520694" w:rsidRDefault="00052334" w:rsidP="00A65DA2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52334" w:rsidRPr="00520694" w:rsidTr="00121F9A">
        <w:trPr>
          <w:cantSplit/>
        </w:trPr>
        <w:tc>
          <w:tcPr>
            <w:tcW w:w="225" w:type="pct"/>
            <w:vAlign w:val="center"/>
          </w:tcPr>
          <w:p w:rsidR="00052334" w:rsidRDefault="00052334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52334" w:rsidRPr="00D30A5E" w:rsidRDefault="00437CFB" w:rsidP="00666D71">
            <w:r>
              <w:t>O</w:t>
            </w:r>
            <w:r w:rsidR="00666D71">
              <w:t xml:space="preserve"> passo </w:t>
            </w:r>
            <w:proofErr w:type="gramStart"/>
            <w:r w:rsidR="00666D71">
              <w:t>1</w:t>
            </w:r>
            <w:proofErr w:type="gramEnd"/>
            <w:r w:rsidR="00666D71">
              <w:t xml:space="preserve"> do </w:t>
            </w:r>
            <w:r>
              <w:t>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 w:rsidR="00666D71">
              <w:t xml:space="preserve">: </w:t>
            </w:r>
            <w:r w:rsidRPr="00666D71">
              <w:rPr>
                <w:i/>
              </w:rPr>
              <w:t xml:space="preserve"> </w:t>
            </w:r>
            <w:r w:rsidR="00666D71" w:rsidRPr="00666D71">
              <w:rPr>
                <w:i/>
              </w:rPr>
              <w:t>TC02 – Tela Inicial</w:t>
            </w:r>
            <w:r w:rsidR="00666D71"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52334" w:rsidRPr="00D30A5E" w:rsidRDefault="00437CFB" w:rsidP="00437CF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52334" w:rsidRDefault="00052334" w:rsidP="00437CFB">
            <w:r>
              <w:t>Clicar</w:t>
            </w:r>
            <w:r w:rsidRPr="00520694">
              <w:t xml:space="preserve"> no botão </w:t>
            </w:r>
            <w:r w:rsidR="00437CFB">
              <w:t>“</w:t>
            </w:r>
            <w:r w:rsidR="00437CFB" w:rsidRPr="00437CFB">
              <w:t>Pesquisar</w:t>
            </w:r>
            <w:r w:rsidR="00437CFB"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seleciona os setores que atendam o filtro da pesquisa e monta a grid de resultado.</w:t>
            </w:r>
          </w:p>
        </w:tc>
      </w:tr>
      <w:tr w:rsidR="00437CFB" w:rsidRPr="00520694" w:rsidTr="00121F9A">
        <w:trPr>
          <w:cantSplit/>
        </w:trPr>
        <w:tc>
          <w:tcPr>
            <w:tcW w:w="225" w:type="pct"/>
            <w:vAlign w:val="center"/>
          </w:tcPr>
          <w:p w:rsidR="00437CFB" w:rsidRDefault="00437CFB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437CFB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437CFB" w:rsidRPr="00437CFB" w:rsidRDefault="00437CFB" w:rsidP="00437CF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437CFB" w:rsidRDefault="00437CFB" w:rsidP="00121F9A">
            <w:r>
              <w:t>Clicar no botão</w:t>
            </w:r>
            <w:r w:rsidR="00121F9A">
              <w:t xml:space="preserve"> </w:t>
            </w:r>
            <w:r>
              <w:t>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437CFB" w:rsidRDefault="00437CFB" w:rsidP="00437CFB">
            <w:r>
              <w:t>O sistema abre a tela de cadastro de setor.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A65DA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666D71" w:rsidP="00666D71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D30A5E" w:rsidRDefault="00014CF5" w:rsidP="004C3256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O sistema limpa todos os campos de filtro da tela e monta a grid de resultado com todos os setores.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37CF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831D35">
            <w:r>
              <w:t>Clicar no botão</w:t>
            </w:r>
          </w:p>
          <w:p w:rsidR="00014CF5" w:rsidRDefault="00014CF5" w:rsidP="00831D35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37CFB">
            <w:r>
              <w:t>O sistema abre a tela de cadastro de setor com os dados do setor preenchido.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Default="00014CF5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Pr="00437CFB" w:rsidRDefault="00014CF5" w:rsidP="004C3256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4C3256">
            <w:r>
              <w:t>Clicar no botão</w:t>
            </w:r>
          </w:p>
          <w:p w:rsidR="00014CF5" w:rsidRDefault="00014CF5" w:rsidP="00831D35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742A9C">
            <w:r>
              <w:t>O sistema solicita confirmação do usuário e,</w:t>
            </w:r>
            <w:r w:rsidR="00742A9C">
              <w:t xml:space="preserve"> no</w:t>
            </w:r>
            <w:r>
              <w:t xml:space="preserve"> caso </w:t>
            </w:r>
            <w:r w:rsidR="00742A9C">
              <w:t xml:space="preserve">da </w:t>
            </w:r>
            <w:r>
              <w:t>confirmação, exclui o registro no banco de dados.</w:t>
            </w:r>
          </w:p>
        </w:tc>
      </w:tr>
      <w:tr w:rsidR="00265E53" w:rsidRPr="00520694" w:rsidTr="00121F9A">
        <w:trPr>
          <w:cantSplit/>
        </w:trPr>
        <w:tc>
          <w:tcPr>
            <w:tcW w:w="225" w:type="pct"/>
            <w:vAlign w:val="center"/>
          </w:tcPr>
          <w:p w:rsidR="00265E53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65E53" w:rsidRDefault="00265E53" w:rsidP="00E97C7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 xml:space="preserve">Selecionar um setor da grid onde está sendo utilizado no cadastro de etapa.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Clicar no botão</w:t>
            </w:r>
          </w:p>
          <w:p w:rsidR="00265E53" w:rsidRDefault="00265E53" w:rsidP="00265E53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65E53" w:rsidRDefault="00265E53" w:rsidP="00265E53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14CF5" w:rsidRPr="00520694" w:rsidTr="00121F9A">
        <w:trPr>
          <w:cantSplit/>
        </w:trPr>
        <w:tc>
          <w:tcPr>
            <w:tcW w:w="225" w:type="pct"/>
            <w:vAlign w:val="center"/>
          </w:tcPr>
          <w:p w:rsidR="00014CF5" w:rsidRDefault="00014CF5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14CF5" w:rsidRPr="00D30A5E" w:rsidRDefault="00014CF5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E97C7B"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Valores dos campos:</w:t>
            </w:r>
          </w:p>
          <w:p w:rsidR="00014CF5" w:rsidRDefault="00014CF5" w:rsidP="00014CF5">
            <w:r>
              <w:t>Descrição = “Pintura”</w:t>
            </w:r>
          </w:p>
          <w:p w:rsidR="00014CF5" w:rsidRPr="00D30A5E" w:rsidRDefault="00014CF5" w:rsidP="00014CF5">
            <w:r>
              <w:t>Ativo = “Marcado”</w:t>
            </w:r>
          </w:p>
          <w:p w:rsidR="00014CF5" w:rsidRPr="00D30A5E" w:rsidRDefault="00014CF5" w:rsidP="00014CF5"/>
        </w:tc>
        <w:tc>
          <w:tcPr>
            <w:tcW w:w="769" w:type="pct"/>
            <w:tcMar>
              <w:top w:w="113" w:type="dxa"/>
            </w:tcMar>
            <w:vAlign w:val="center"/>
          </w:tcPr>
          <w:p w:rsidR="00014CF5" w:rsidRDefault="00014CF5" w:rsidP="00014CF5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14CF5" w:rsidRDefault="00014CF5" w:rsidP="004C3256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926431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Pr="00D30A5E" w:rsidRDefault="00926431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926431">
            <w:r>
              <w:t xml:space="preserve">O sistema </w:t>
            </w:r>
            <w:r w:rsidR="00AC024F">
              <w:t>notifica que os campos obrigatórios não foram preenchidos</w:t>
            </w:r>
            <w:r>
              <w:t>.</w:t>
            </w:r>
          </w:p>
        </w:tc>
      </w:tr>
      <w:tr w:rsidR="00926431" w:rsidRPr="00520694" w:rsidTr="00121F9A">
        <w:trPr>
          <w:cantSplit/>
        </w:trPr>
        <w:tc>
          <w:tcPr>
            <w:tcW w:w="225" w:type="pct"/>
            <w:vAlign w:val="center"/>
          </w:tcPr>
          <w:p w:rsidR="00926431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265E53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926431" w:rsidRPr="00D30A5E" w:rsidRDefault="00926431" w:rsidP="00E97C7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926431" w:rsidRDefault="00926431" w:rsidP="004C3256">
            <w:r>
              <w:t>Valores dos campos:</w:t>
            </w:r>
          </w:p>
          <w:p w:rsidR="00926431" w:rsidRDefault="00926431" w:rsidP="004C3256">
            <w:r>
              <w:t xml:space="preserve">Descrição = “Pintura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926431" w:rsidRPr="00D30A5E" w:rsidRDefault="00926431" w:rsidP="004C3256">
            <w:r>
              <w:t>Ativo = “Desmarcado”</w:t>
            </w:r>
          </w:p>
          <w:p w:rsidR="00926431" w:rsidRPr="00D30A5E" w:rsidRDefault="00926431" w:rsidP="004C3256"/>
        </w:tc>
        <w:tc>
          <w:tcPr>
            <w:tcW w:w="769" w:type="pct"/>
            <w:tcMar>
              <w:top w:w="113" w:type="dxa"/>
            </w:tcMar>
            <w:vAlign w:val="center"/>
          </w:tcPr>
          <w:p w:rsidR="00926431" w:rsidRDefault="00926431" w:rsidP="004C3256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926431" w:rsidRDefault="00926431" w:rsidP="00014CF5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265E53" w:rsidP="00014C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FD50CD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Pr="00D30A5E" w:rsidRDefault="00AC024F" w:rsidP="00FD50CD">
            <w:r w:rsidRPr="00437CFB">
              <w:t>Não preencher nenhum campo</w:t>
            </w:r>
            <w:r>
              <w:t>.</w:t>
            </w:r>
          </w:p>
          <w:p w:rsidR="00AC024F" w:rsidRPr="00D30A5E" w:rsidRDefault="00AC024F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FD50CD">
            <w:r>
              <w:t>O sistema notifica que os campos obrigatórios não foram preenchidos.</w:t>
            </w:r>
          </w:p>
        </w:tc>
      </w:tr>
      <w:tr w:rsidR="00AC024F" w:rsidRPr="00520694" w:rsidTr="00121F9A">
        <w:trPr>
          <w:cantSplit/>
        </w:trPr>
        <w:tc>
          <w:tcPr>
            <w:tcW w:w="225" w:type="pct"/>
            <w:vAlign w:val="center"/>
          </w:tcPr>
          <w:p w:rsidR="00AC024F" w:rsidRDefault="00AC024F" w:rsidP="00265E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265E53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AC024F" w:rsidRPr="00D30A5E" w:rsidRDefault="00AC024F" w:rsidP="00E97C7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3</w:t>
            </w:r>
            <w:r w:rsidRPr="00242288">
              <w:rPr>
                <w:i/>
              </w:rPr>
              <w:t>- Manter Setor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AC024F" w:rsidRDefault="00AC024F" w:rsidP="004C3256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AC024F" w:rsidRDefault="00AC024F" w:rsidP="00926431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AC024F" w:rsidRDefault="00AC024F" w:rsidP="00831D35">
            <w:r>
              <w:t>O sistema fecha a tela de cadastro de setor.</w:t>
            </w:r>
          </w:p>
        </w:tc>
      </w:tr>
    </w:tbl>
    <w:p w:rsidR="003635CA" w:rsidRDefault="003635CA" w:rsidP="00D77421"/>
    <w:p w:rsidR="00B84FFF" w:rsidRDefault="00B84FFF" w:rsidP="00B84FFF">
      <w:pPr>
        <w:pStyle w:val="Ttulo3"/>
      </w:pPr>
      <w:bookmarkStart w:id="13" w:name="_Toc372654319"/>
      <w:r>
        <w:lastRenderedPageBreak/>
        <w:t>TC0</w:t>
      </w:r>
      <w:r w:rsidR="006A500F">
        <w:t>4</w:t>
      </w:r>
      <w:r>
        <w:t xml:space="preserve"> - Manter Marca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FD50CD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64DD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64DDC">
              <w:rPr>
                <w:rFonts w:ascii="Arial" w:hAnsi="Arial" w:cs="Arial"/>
                <w:iCs/>
              </w:rPr>
              <w:t>4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Marca</w:t>
            </w:r>
          </w:p>
        </w:tc>
      </w:tr>
      <w:tr w:rsidR="00E63C64" w:rsidRPr="00520694" w:rsidTr="00FD50CD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FD50C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FD50CD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seleciona as marcas que atendam o filtro da pesquisa e monta a grid de resultado.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abre a tela de cadastro de marca.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limpa todos os campos de filtro da tela e monta a grid de resultado com todas as marcas.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abre a tela de cadastro de marca com os dados da marca preenchida.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264DDC">
            <w:r>
              <w:t>Selecionar um</w:t>
            </w:r>
            <w:r w:rsidR="00264DDC">
              <w:t>a</w:t>
            </w:r>
            <w:r>
              <w:t xml:space="preserve"> </w:t>
            </w:r>
            <w:r w:rsidR="00264DDC">
              <w:t>marca</w:t>
            </w:r>
            <w:r>
              <w:t xml:space="preserve"> da grid onde está sendo utilizado no cadastro de modelo.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Valores dos campos:</w:t>
            </w:r>
          </w:p>
          <w:p w:rsidR="00E63C64" w:rsidRDefault="00E63C64" w:rsidP="00FD50CD">
            <w:r>
              <w:t>Descrição = “GM”</w:t>
            </w:r>
          </w:p>
          <w:p w:rsidR="00E63C64" w:rsidRPr="00D30A5E" w:rsidRDefault="00E63C64" w:rsidP="00FD50CD">
            <w:r>
              <w:t>Ativo = “Marcado”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notifica que os campos obrigatórios não foram preenchidos.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Valores dos campos:</w:t>
            </w:r>
          </w:p>
          <w:p w:rsidR="00E63C64" w:rsidRDefault="00E63C64" w:rsidP="00FD50CD">
            <w:r>
              <w:t xml:space="preserve">Descrição = “GM </w:t>
            </w:r>
            <w:proofErr w:type="spellStart"/>
            <w:r>
              <w:t>Mod</w:t>
            </w:r>
            <w:proofErr w:type="spellEnd"/>
            <w:r>
              <w:t>”</w:t>
            </w:r>
          </w:p>
          <w:p w:rsidR="00E63C64" w:rsidRPr="00D30A5E" w:rsidRDefault="00E63C64" w:rsidP="00FD50CD">
            <w:r>
              <w:t>Ativo = “Desmarcado”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notifica que os campos obrigatórios não foram preenchidos.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4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Marca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fecha a tela de cadastro de marca.</w:t>
            </w:r>
          </w:p>
        </w:tc>
      </w:tr>
    </w:tbl>
    <w:p w:rsidR="00E63C64" w:rsidRDefault="00E63C64" w:rsidP="00E63C64"/>
    <w:p w:rsidR="00E63C64" w:rsidRPr="00E63C64" w:rsidRDefault="00E63C64" w:rsidP="00E63C64"/>
    <w:p w:rsidR="00B05F68" w:rsidRDefault="00B05F68" w:rsidP="00B05F68">
      <w:pPr>
        <w:pStyle w:val="Ttulo3"/>
      </w:pPr>
      <w:bookmarkStart w:id="14" w:name="_Toc372654320"/>
      <w:r>
        <w:lastRenderedPageBreak/>
        <w:t>TC0</w:t>
      </w:r>
      <w:r w:rsidR="006A500F">
        <w:t>5</w:t>
      </w:r>
      <w:r>
        <w:t>- Manter Modelo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E63C64" w:rsidRPr="00520694" w:rsidTr="00FD50CD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Default="00E63C64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</w:t>
            </w:r>
            <w:r w:rsidR="002B0021">
              <w:rPr>
                <w:rFonts w:ascii="Arial" w:hAnsi="Arial" w:cs="Arial"/>
                <w:iCs/>
              </w:rPr>
              <w:t>5</w:t>
            </w:r>
            <w:r>
              <w:rPr>
                <w:rFonts w:ascii="Arial" w:hAnsi="Arial" w:cs="Arial"/>
                <w:iCs/>
              </w:rPr>
              <w:t xml:space="preserve"> – Manter </w:t>
            </w:r>
            <w:r w:rsidR="00264DDC">
              <w:rPr>
                <w:rFonts w:ascii="Arial" w:hAnsi="Arial" w:cs="Arial"/>
                <w:iCs/>
              </w:rPr>
              <w:t>Modelo</w:t>
            </w:r>
          </w:p>
        </w:tc>
      </w:tr>
      <w:tr w:rsidR="00E63C64" w:rsidRPr="00520694" w:rsidTr="00FD50CD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E63C64" w:rsidRPr="00FE49DE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E63C64" w:rsidRPr="006E75F8" w:rsidRDefault="00E63C64" w:rsidP="00FD50C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  <w:r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63C64" w:rsidRPr="00520694" w:rsidTr="00FD50CD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E63C64" w:rsidRPr="00520694" w:rsidRDefault="00E63C64" w:rsidP="00FD50CD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264DDC">
            <w:r>
              <w:t xml:space="preserve">O passo </w:t>
            </w:r>
            <w:proofErr w:type="gramStart"/>
            <w:r w:rsidR="00264DDC"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seleciona os modelos que atendam o filtro da pesquisa e monta a grid de resultado.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abre a tela de cadastro de modelo.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3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limpa todos os campos de filtro da tela e monta a grid de resultado com todas as modelos.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abre a tela de cadastro de modelo com os dados do modelo preenchida.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437CFB" w:rsidRDefault="00E63C64" w:rsidP="00FD50CD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solicita confirmação do usuário e, no caso da confirmação, exclui o registro no banco de dados.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 xml:space="preserve">Selecionar um modelo da grid onde está sendo utilizado no cadastro de veículo do cliente.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 no botão</w:t>
            </w:r>
          </w:p>
          <w:p w:rsidR="00E63C64" w:rsidRDefault="00E63C64" w:rsidP="00FD50CD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Valores dos campos:</w:t>
            </w:r>
          </w:p>
          <w:p w:rsidR="00E63C64" w:rsidRDefault="00E63C64" w:rsidP="00FD50CD">
            <w:r>
              <w:t>Descrição = “</w:t>
            </w:r>
            <w:r w:rsidR="00264DDC">
              <w:t>Corsa</w:t>
            </w:r>
            <w:r>
              <w:t>”</w:t>
            </w:r>
          </w:p>
          <w:p w:rsidR="00264DDC" w:rsidRDefault="00264DDC" w:rsidP="00FD50CD">
            <w:r>
              <w:t>Marca =</w:t>
            </w:r>
            <w:r w:rsidR="002B0021">
              <w:t xml:space="preserve"> “</w:t>
            </w:r>
            <w:r>
              <w:t>GM”</w:t>
            </w:r>
          </w:p>
          <w:p w:rsidR="00E63C64" w:rsidRPr="00D30A5E" w:rsidRDefault="00E63C64" w:rsidP="00FD50CD">
            <w:r>
              <w:t>Ativo = “Marcado”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notifica que os campos obrigatórios não foram preenchidos.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Valores dos campos:</w:t>
            </w:r>
          </w:p>
          <w:p w:rsidR="00E63C64" w:rsidRDefault="00E63C64" w:rsidP="00FD50CD">
            <w:r>
              <w:t>Descrição = “</w:t>
            </w:r>
            <w:r w:rsidR="00264DDC">
              <w:t>Corsa Sedan</w:t>
            </w:r>
            <w:r>
              <w:t>”</w:t>
            </w:r>
          </w:p>
          <w:p w:rsidR="00E63C64" w:rsidRPr="00D30A5E" w:rsidRDefault="00E63C64" w:rsidP="00FD50CD">
            <w:r>
              <w:t>Ativo = “Desmarcado”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Pr="00D30A5E" w:rsidRDefault="00E63C64" w:rsidP="00FD50CD">
            <w:r w:rsidRPr="00437CFB">
              <w:t>Não preencher nenhum campo</w:t>
            </w:r>
            <w:r>
              <w:t>.</w:t>
            </w:r>
          </w:p>
          <w:p w:rsidR="00E63C64" w:rsidRPr="00D30A5E" w:rsidRDefault="00E63C64" w:rsidP="00FD50CD"/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notifica que os campos obrigatórios não foram preenchidos.</w:t>
            </w:r>
          </w:p>
        </w:tc>
      </w:tr>
      <w:tr w:rsidR="00E63C64" w:rsidRPr="00520694" w:rsidTr="00FD50CD">
        <w:trPr>
          <w:cantSplit/>
        </w:trPr>
        <w:tc>
          <w:tcPr>
            <w:tcW w:w="225" w:type="pct"/>
            <w:vAlign w:val="center"/>
          </w:tcPr>
          <w:p w:rsidR="00E63C64" w:rsidRDefault="00E63C64" w:rsidP="00FD50C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E63C64" w:rsidRPr="00D30A5E" w:rsidRDefault="00E63C64" w:rsidP="00FD50CD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>
              <w:rPr>
                <w:i/>
              </w:rPr>
              <w:t>5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Modelo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E63C64" w:rsidRDefault="00E63C64" w:rsidP="00FD50CD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E63C64" w:rsidRDefault="00E63C64" w:rsidP="00FD50CD">
            <w:r>
              <w:t>O sistema fecha a tela de cadastro de marca.</w:t>
            </w:r>
          </w:p>
        </w:tc>
      </w:tr>
    </w:tbl>
    <w:p w:rsidR="00B05F68" w:rsidRPr="00B05F68" w:rsidRDefault="00B05F68" w:rsidP="00B05F68"/>
    <w:p w:rsidR="00B05F68" w:rsidRDefault="00B05F68" w:rsidP="00D77421"/>
    <w:p w:rsidR="002B0021" w:rsidRDefault="002B0021" w:rsidP="002B0021">
      <w:pPr>
        <w:pStyle w:val="Ttulo3"/>
      </w:pPr>
      <w:bookmarkStart w:id="15" w:name="_Toc372654321"/>
      <w:r>
        <w:lastRenderedPageBreak/>
        <w:t>TC0</w:t>
      </w:r>
      <w:r w:rsidR="006A500F">
        <w:t>6</w:t>
      </w:r>
      <w:r>
        <w:t>- Manter Tipo de Serviços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2B0021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UC11 – Manter Tipo de Serviço</w:t>
            </w:r>
          </w:p>
        </w:tc>
      </w:tr>
      <w:tr w:rsidR="002B0021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2B0021" w:rsidRPr="00FE49DE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2B0021" w:rsidRPr="006E75F8" w:rsidRDefault="002B0021" w:rsidP="002B00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 xml:space="preserve">O usuário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deve ter perfil de gerente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2B0021" w:rsidRPr="00520694" w:rsidTr="0099185B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2B0021" w:rsidRPr="00520694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2B0021" w:rsidRPr="00520694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2B0021" w:rsidRPr="00520694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2B0021" w:rsidRPr="00520694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2B0021" w:rsidRPr="00520694" w:rsidRDefault="002B002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2B0021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seleciona </w:t>
            </w:r>
            <w:r w:rsidR="00256013">
              <w:t>registros</w:t>
            </w:r>
            <w:r>
              <w:t xml:space="preserve"> que atendam o filtro da pesquisa e monta a grid de resultado.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O sistema abre a tela de cadastro de </w:t>
            </w:r>
            <w:r w:rsidR="00256013">
              <w:t>tipo de serviço</w:t>
            </w:r>
            <w:r>
              <w:t>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>O sistema limpa todos os campos de filtro da tela e monta a grid de resultado com tod</w:t>
            </w:r>
            <w:r w:rsidR="006A500F">
              <w:t>o</w:t>
            </w:r>
            <w:r>
              <w:t xml:space="preserve">s </w:t>
            </w:r>
            <w:r w:rsidR="00256013">
              <w:t>o</w:t>
            </w:r>
            <w:r>
              <w:t xml:space="preserve">s </w:t>
            </w:r>
            <w:r w:rsidR="00256013">
              <w:t>tipos de serviços</w:t>
            </w:r>
            <w:r>
              <w:t>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 no botão</w:t>
            </w:r>
          </w:p>
          <w:p w:rsidR="002B0021" w:rsidRDefault="002B0021" w:rsidP="0099185B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sistema abre a tela de cadastro de </w:t>
            </w:r>
            <w:r w:rsidR="00256013">
              <w:t>tipo de serviços</w:t>
            </w:r>
            <w:r>
              <w:t xml:space="preserve"> com os dados do </w:t>
            </w:r>
            <w:r w:rsidR="00256013">
              <w:t>tipo de serviço</w:t>
            </w:r>
            <w:r>
              <w:t xml:space="preserve"> preenchid</w:t>
            </w:r>
            <w:r w:rsidR="006A500F">
              <w:t>o</w:t>
            </w:r>
            <w:r>
              <w:t>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437CFB" w:rsidRDefault="002B0021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 no botão</w:t>
            </w:r>
          </w:p>
          <w:p w:rsidR="002B0021" w:rsidRDefault="002B0021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O sistema solicita confirmação do usuário e, no caso da confirmação, exclui o registro no banco de dados.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Default="002B0021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256013">
            <w:r>
              <w:t xml:space="preserve">Selecionar um modelo da grid onde está sendo utilizado no cadastro de </w:t>
            </w:r>
            <w:r w:rsidR="00256013">
              <w:t>etapa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 no botão</w:t>
            </w:r>
          </w:p>
          <w:p w:rsidR="002B0021" w:rsidRDefault="002B0021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Valores dos campos:</w:t>
            </w:r>
          </w:p>
          <w:p w:rsidR="002B0021" w:rsidRDefault="002B0021" w:rsidP="0099185B">
            <w:r>
              <w:t>Descrição = “</w:t>
            </w:r>
            <w:r w:rsidR="00256013">
              <w:t>Pintura</w:t>
            </w:r>
            <w:r>
              <w:t>”</w:t>
            </w:r>
          </w:p>
          <w:p w:rsidR="00640178" w:rsidRDefault="00640178" w:rsidP="0099185B">
            <w:r>
              <w:t xml:space="preserve">Valor Hora Padrão </w:t>
            </w:r>
            <w:bookmarkStart w:id="16" w:name="_GoBack"/>
            <w:bookmarkEnd w:id="16"/>
            <w:r>
              <w:t>= “1,00”</w:t>
            </w:r>
          </w:p>
          <w:p w:rsidR="002B0021" w:rsidRPr="00D30A5E" w:rsidRDefault="002B0021" w:rsidP="0099185B">
            <w:r>
              <w:t>Ativo = “Marcado”</w:t>
            </w:r>
          </w:p>
          <w:p w:rsidR="002B0021" w:rsidRPr="00D30A5E" w:rsidRDefault="002B002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O sistema notifica que os campos obrigatórios não foram preenchidos.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Valores dos campos:</w:t>
            </w:r>
          </w:p>
          <w:p w:rsidR="002B0021" w:rsidRDefault="002B0021" w:rsidP="0099185B">
            <w:r>
              <w:t>Descrição = “</w:t>
            </w:r>
            <w:r w:rsidR="00256013">
              <w:t>Serviço de Pintura</w:t>
            </w:r>
            <w:r>
              <w:t>”</w:t>
            </w:r>
          </w:p>
          <w:p w:rsidR="002B0021" w:rsidRPr="00D30A5E" w:rsidRDefault="002B0021" w:rsidP="0099185B">
            <w:r>
              <w:t>Ativo = “Desmarcado”</w:t>
            </w:r>
          </w:p>
          <w:p w:rsidR="002B0021" w:rsidRPr="00D30A5E" w:rsidRDefault="002B002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Pr="00D30A5E" w:rsidRDefault="002B0021" w:rsidP="0099185B">
            <w:r w:rsidRPr="00437CFB">
              <w:t>Não preencher nenhum campo</w:t>
            </w:r>
            <w:r>
              <w:t>.</w:t>
            </w:r>
          </w:p>
          <w:p w:rsidR="002B0021" w:rsidRPr="00D30A5E" w:rsidRDefault="002B002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O sistema notifica que os campos obrigatórios não foram preenchidos.</w:t>
            </w:r>
          </w:p>
        </w:tc>
      </w:tr>
      <w:tr w:rsidR="002B0021" w:rsidRPr="00520694" w:rsidTr="0099185B">
        <w:trPr>
          <w:cantSplit/>
        </w:trPr>
        <w:tc>
          <w:tcPr>
            <w:tcW w:w="225" w:type="pct"/>
            <w:vAlign w:val="center"/>
          </w:tcPr>
          <w:p w:rsidR="002B0021" w:rsidRDefault="002B002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2B0021" w:rsidRPr="00D30A5E" w:rsidRDefault="002B0021" w:rsidP="006A500F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6</w:t>
            </w:r>
            <w:r w:rsidRPr="00242288">
              <w:rPr>
                <w:i/>
              </w:rPr>
              <w:t xml:space="preserve">- Manter </w:t>
            </w:r>
            <w:r>
              <w:rPr>
                <w:i/>
              </w:rPr>
              <w:t>Tipo de Serviço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2B0021" w:rsidRDefault="002B002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2B0021" w:rsidRDefault="002B0021" w:rsidP="0099185B">
            <w:r>
              <w:t>O sistema fecha a tela de cadastro de marca.</w:t>
            </w:r>
          </w:p>
        </w:tc>
      </w:tr>
    </w:tbl>
    <w:p w:rsidR="002B0021" w:rsidRDefault="002B0021" w:rsidP="00D77421"/>
    <w:p w:rsidR="000406BC" w:rsidRDefault="000406BC" w:rsidP="00D77421"/>
    <w:p w:rsidR="000406BC" w:rsidRDefault="000406BC" w:rsidP="000406BC">
      <w:pPr>
        <w:pStyle w:val="Ttulo3"/>
      </w:pPr>
      <w:bookmarkStart w:id="17" w:name="_Toc372654322"/>
      <w:r>
        <w:t>TC0</w:t>
      </w:r>
      <w:r w:rsidR="006A500F">
        <w:t>7</w:t>
      </w:r>
      <w:r>
        <w:t xml:space="preserve"> - Manter Profissão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0406BC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Default="000406BC" w:rsidP="000406B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UC12 – Manter Profissão</w:t>
            </w:r>
          </w:p>
        </w:tc>
      </w:tr>
      <w:tr w:rsidR="000406BC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0406BC" w:rsidRPr="00FE49DE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0406BC" w:rsidRPr="006E75F8" w:rsidRDefault="000406BC" w:rsidP="0099185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="00DB3E28" w:rsidRPr="005068CE">
              <w:rPr>
                <w:rFonts w:ascii="Arial" w:hAnsi="Arial" w:cs="Arial"/>
                <w:iCs/>
              </w:rPr>
              <w:t>O usuário</w:t>
            </w:r>
            <w:r w:rsidR="00DB3E28">
              <w:rPr>
                <w:rFonts w:ascii="Arial" w:hAnsi="Arial" w:cs="Arial"/>
                <w:iCs/>
              </w:rPr>
              <w:t xml:space="preserve"> deve estar</w:t>
            </w:r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="00DB3E28"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="00DB3E28" w:rsidRPr="005068CE">
              <w:rPr>
                <w:rFonts w:ascii="Arial" w:hAnsi="Arial" w:cs="Arial"/>
                <w:iCs/>
              </w:rPr>
              <w:t xml:space="preserve"> </w:t>
            </w:r>
            <w:r w:rsidR="00DB3E28">
              <w:rPr>
                <w:rFonts w:ascii="Arial" w:hAnsi="Arial" w:cs="Arial"/>
                <w:iCs/>
              </w:rPr>
              <w:t>no sistema</w:t>
            </w:r>
            <w:r w:rsidR="00DB3E28"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0406BC" w:rsidRPr="00520694" w:rsidTr="0099185B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0406BC" w:rsidRPr="00520694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0406BC" w:rsidRPr="00520694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0406BC" w:rsidRPr="00520694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0406BC" w:rsidRPr="00520694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0406BC" w:rsidRPr="00520694" w:rsidRDefault="000406BC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seleciona registros que atendam o filtro da pesquisa e monta a grid de resultado.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de </w:t>
            </w:r>
            <w:r w:rsidR="006A500F">
              <w:t>profissão</w:t>
            </w:r>
            <w:r>
              <w:t>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6A500F">
            <w:r>
              <w:t xml:space="preserve">O passo </w:t>
            </w:r>
            <w:proofErr w:type="gramStart"/>
            <w:r w:rsidR="006A500F">
              <w:t>5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limpa todos os campos de filtro da tela e monta a grid de resultado com todas </w:t>
            </w:r>
            <w:r w:rsidR="006A500F">
              <w:t>a</w:t>
            </w:r>
            <w:r>
              <w:t xml:space="preserve">s </w:t>
            </w:r>
            <w:r w:rsidR="006A500F">
              <w:t>profissões</w:t>
            </w:r>
            <w:r>
              <w:t>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 no botão</w:t>
            </w:r>
          </w:p>
          <w:p w:rsidR="000406BC" w:rsidRDefault="000406BC" w:rsidP="0099185B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6A500F">
            <w:r>
              <w:t xml:space="preserve">O sistema abre a tela de cadastro </w:t>
            </w:r>
            <w:r w:rsidR="006A500F">
              <w:t>de profissão com os dados da</w:t>
            </w:r>
            <w:r>
              <w:t xml:space="preserve"> </w:t>
            </w:r>
            <w:r w:rsidR="006A500F">
              <w:t>profissão</w:t>
            </w:r>
            <w:r>
              <w:t xml:space="preserve"> preenchida.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437CFB" w:rsidRDefault="000406BC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 no botão</w:t>
            </w:r>
          </w:p>
          <w:p w:rsidR="000406BC" w:rsidRDefault="000406BC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solicita confirmação do usuário e, no caso da confirmação, exclui o registro no banco de dados.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Default="000406BC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6A500F" w:rsidP="006A500F">
            <w:r>
              <w:t xml:space="preserve">Selecionar uma profissão </w:t>
            </w:r>
            <w:r w:rsidR="000406BC">
              <w:t xml:space="preserve">da grid onde está sendo utilizado no cadastro de </w:t>
            </w:r>
            <w:r>
              <w:t>funcionário</w:t>
            </w:r>
            <w:r w:rsidR="000406BC"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 no botão</w:t>
            </w:r>
          </w:p>
          <w:p w:rsidR="000406BC" w:rsidRDefault="000406BC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Valores dos campos:</w:t>
            </w:r>
          </w:p>
          <w:p w:rsidR="000406BC" w:rsidRDefault="000406BC" w:rsidP="0099185B">
            <w:r>
              <w:t>Descrição = “</w:t>
            </w:r>
            <w:r w:rsidR="006A500F">
              <w:t>Pintor</w:t>
            </w:r>
            <w:r>
              <w:t>”</w:t>
            </w:r>
          </w:p>
          <w:p w:rsidR="000406BC" w:rsidRPr="00D30A5E" w:rsidRDefault="000406BC" w:rsidP="0099185B">
            <w:r>
              <w:t>Ativo = “Marcado”</w:t>
            </w:r>
          </w:p>
          <w:p w:rsidR="000406BC" w:rsidRPr="00D30A5E" w:rsidRDefault="000406BC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notifica que os campos obrigatórios não foram preenchidos.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Valores dos campos:</w:t>
            </w:r>
          </w:p>
          <w:p w:rsidR="000406BC" w:rsidRDefault="000406BC" w:rsidP="0099185B">
            <w:r>
              <w:t>Descrição = “</w:t>
            </w:r>
            <w:proofErr w:type="gramStart"/>
            <w:r w:rsidR="006A500F">
              <w:t>Pintor(</w:t>
            </w:r>
            <w:proofErr w:type="gramEnd"/>
            <w:r w:rsidR="006A500F">
              <w:t>a)</w:t>
            </w:r>
            <w:r>
              <w:t>”</w:t>
            </w:r>
          </w:p>
          <w:p w:rsidR="000406BC" w:rsidRPr="00D30A5E" w:rsidRDefault="000406BC" w:rsidP="0099185B">
            <w:r>
              <w:t>Ativo = “Desmarcado”</w:t>
            </w:r>
          </w:p>
          <w:p w:rsidR="000406BC" w:rsidRPr="00D30A5E" w:rsidRDefault="000406BC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 w:rsidR="006A50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Pr="00D30A5E" w:rsidRDefault="000406BC" w:rsidP="0099185B">
            <w:r w:rsidRPr="00437CFB">
              <w:t>Não preencher nenhum campo</w:t>
            </w:r>
            <w:r>
              <w:t>.</w:t>
            </w:r>
          </w:p>
          <w:p w:rsidR="000406BC" w:rsidRPr="00D30A5E" w:rsidRDefault="000406BC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notifica que os campos obrigatórios não foram preenchidos.</w:t>
            </w:r>
          </w:p>
        </w:tc>
      </w:tr>
      <w:tr w:rsidR="000406BC" w:rsidRPr="00520694" w:rsidTr="0099185B">
        <w:trPr>
          <w:cantSplit/>
        </w:trPr>
        <w:tc>
          <w:tcPr>
            <w:tcW w:w="225" w:type="pct"/>
            <w:vAlign w:val="center"/>
          </w:tcPr>
          <w:p w:rsidR="000406BC" w:rsidRDefault="000406BC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0406BC" w:rsidRPr="00D30A5E" w:rsidRDefault="000406BC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6A500F" w:rsidRPr="00242288">
              <w:rPr>
                <w:i/>
              </w:rPr>
              <w:t>TC0</w:t>
            </w:r>
            <w:r w:rsidR="006A500F">
              <w:rPr>
                <w:i/>
              </w:rPr>
              <w:t>7</w:t>
            </w:r>
            <w:r w:rsidR="006A500F" w:rsidRPr="00242288">
              <w:rPr>
                <w:i/>
              </w:rPr>
              <w:t xml:space="preserve">- Manter </w:t>
            </w:r>
            <w:r w:rsidR="006A500F">
              <w:rPr>
                <w:i/>
              </w:rPr>
              <w:t>Profissão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0406BC" w:rsidRDefault="000406BC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0406BC" w:rsidRDefault="000406BC" w:rsidP="0099185B">
            <w:r>
              <w:t>O sistema fecha a tela de cadastro de marca.</w:t>
            </w:r>
          </w:p>
        </w:tc>
      </w:tr>
    </w:tbl>
    <w:p w:rsidR="000406BC" w:rsidRDefault="000406BC" w:rsidP="00D77421"/>
    <w:p w:rsidR="00DB3E28" w:rsidRDefault="00DB3E28" w:rsidP="00D77421"/>
    <w:p w:rsidR="00DB3E28" w:rsidRDefault="00DB3E28" w:rsidP="00D77421"/>
    <w:p w:rsidR="00DB3E28" w:rsidRDefault="00DB3E28" w:rsidP="00D77421"/>
    <w:p w:rsidR="00DB3E28" w:rsidRDefault="00DB3E28" w:rsidP="00DB3E28">
      <w:pPr>
        <w:pStyle w:val="Ttulo3"/>
      </w:pPr>
      <w:bookmarkStart w:id="18" w:name="_Toc372654323"/>
      <w:r>
        <w:t>TC08 - Manter Cor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B3E28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Default="00DB3E28" w:rsidP="00DB3E2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UC13 – Manter Cor</w:t>
            </w:r>
          </w:p>
        </w:tc>
      </w:tr>
      <w:tr w:rsidR="00DB3E28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B3E28" w:rsidRPr="00FE49DE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B3E28" w:rsidRPr="006E75F8" w:rsidRDefault="00DB3E28" w:rsidP="0099185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B3E28" w:rsidRPr="00520694" w:rsidTr="0099185B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B3E28" w:rsidRPr="00520694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B3E28" w:rsidRPr="00520694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B3E28" w:rsidRPr="00520694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B3E28" w:rsidRPr="00520694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B3E28" w:rsidRPr="00520694" w:rsidRDefault="00DB3E28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seleciona registros que atendam o filtro da pesquisa e monta a grid de resultado.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>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D67C0F">
            <w:r>
              <w:t xml:space="preserve">O passo </w:t>
            </w:r>
            <w:proofErr w:type="gramStart"/>
            <w:r w:rsidR="00D67C0F">
              <w:t>6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limpa todos os campos de filtro da tela e monta a grid de resultado com todas as </w:t>
            </w:r>
            <w:r w:rsidR="00410705">
              <w:t>cores</w:t>
            </w:r>
            <w:r>
              <w:t>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D67C0F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 no botão</w:t>
            </w:r>
          </w:p>
          <w:p w:rsidR="00DB3E28" w:rsidRDefault="00DB3E28" w:rsidP="0099185B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O sistema abre a tela de cadastro de </w:t>
            </w:r>
            <w:r w:rsidR="00410705">
              <w:t>cor</w:t>
            </w:r>
            <w:r>
              <w:t xml:space="preserve"> com os dados da </w:t>
            </w:r>
            <w:r w:rsidR="00410705">
              <w:t>cor</w:t>
            </w:r>
            <w:r>
              <w:t xml:space="preserve"> preenchida.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437CFB" w:rsidRDefault="00DB3E28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 no botão</w:t>
            </w:r>
          </w:p>
          <w:p w:rsidR="00DB3E28" w:rsidRDefault="00DB3E28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solicita confirmação do usuário e, no caso da confirmação, exclui o registro no banco de dados.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Default="00DB3E28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410705">
            <w:r>
              <w:t xml:space="preserve">Selecionar uma </w:t>
            </w:r>
            <w:r w:rsidR="00410705">
              <w:t>cor</w:t>
            </w:r>
            <w:r>
              <w:t xml:space="preserve"> da grid onde está sendo utilizado no cadastro de </w:t>
            </w:r>
            <w:r w:rsidR="00410705">
              <w:t>veículos do cliente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 no botão</w:t>
            </w:r>
          </w:p>
          <w:p w:rsidR="00DB3E28" w:rsidRDefault="00DB3E28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Valores dos campos:</w:t>
            </w:r>
          </w:p>
          <w:p w:rsidR="00DB3E28" w:rsidRDefault="00DB3E28" w:rsidP="0099185B">
            <w:r>
              <w:t>Descrição = “</w:t>
            </w:r>
            <w:r w:rsidR="00410705">
              <w:t>Preto</w:t>
            </w:r>
            <w:r>
              <w:t>”</w:t>
            </w:r>
          </w:p>
          <w:p w:rsidR="00DB3E28" w:rsidRPr="00D30A5E" w:rsidRDefault="00DB3E28" w:rsidP="0099185B">
            <w:r>
              <w:t>Ativo = “Marcado”</w:t>
            </w:r>
          </w:p>
          <w:p w:rsidR="00DB3E28" w:rsidRPr="00D30A5E" w:rsidRDefault="00DB3E28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notifica que os campos obrigatórios não foram preenchidos.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Valores dos campos:</w:t>
            </w:r>
          </w:p>
          <w:p w:rsidR="00DB3E28" w:rsidRDefault="00DB3E28" w:rsidP="0099185B">
            <w:r>
              <w:t>Descrição = “</w:t>
            </w:r>
            <w:r w:rsidR="00410705">
              <w:t>Preta</w:t>
            </w:r>
            <w:r>
              <w:t>”</w:t>
            </w:r>
          </w:p>
          <w:p w:rsidR="00DB3E28" w:rsidRPr="00D30A5E" w:rsidRDefault="00DB3E28" w:rsidP="0099185B">
            <w:r>
              <w:t>Ativo = “Desmarcado”</w:t>
            </w:r>
          </w:p>
          <w:p w:rsidR="00DB3E28" w:rsidRPr="00D30A5E" w:rsidRDefault="00DB3E28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Pr="00D30A5E" w:rsidRDefault="00DB3E28" w:rsidP="0099185B">
            <w:r w:rsidRPr="00437CFB">
              <w:t>Não preencher nenhum campo</w:t>
            </w:r>
            <w:r>
              <w:t>.</w:t>
            </w:r>
          </w:p>
          <w:p w:rsidR="00DB3E28" w:rsidRPr="00D30A5E" w:rsidRDefault="00DB3E28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notifica que os campos obrigatórios não foram preenchidos.</w:t>
            </w:r>
          </w:p>
        </w:tc>
      </w:tr>
      <w:tr w:rsidR="00DB3E28" w:rsidRPr="00520694" w:rsidTr="0099185B">
        <w:trPr>
          <w:cantSplit/>
        </w:trPr>
        <w:tc>
          <w:tcPr>
            <w:tcW w:w="225" w:type="pct"/>
            <w:vAlign w:val="center"/>
          </w:tcPr>
          <w:p w:rsidR="00DB3E28" w:rsidRDefault="00DB3E28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B3E28" w:rsidRPr="00D30A5E" w:rsidRDefault="00DB3E28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D67C0F" w:rsidRPr="00242288">
              <w:rPr>
                <w:i/>
              </w:rPr>
              <w:t>TC0</w:t>
            </w:r>
            <w:r w:rsidR="00D67C0F">
              <w:rPr>
                <w:i/>
              </w:rPr>
              <w:t>8</w:t>
            </w:r>
            <w:r w:rsidR="00D67C0F" w:rsidRPr="00242288">
              <w:rPr>
                <w:i/>
              </w:rPr>
              <w:t xml:space="preserve">- Manter </w:t>
            </w:r>
            <w:r w:rsidR="00D67C0F">
              <w:rPr>
                <w:i/>
              </w:rPr>
              <w:t>Cor</w:t>
            </w:r>
            <w:r w:rsidR="00D67C0F">
              <w:t xml:space="preserve"> </w:t>
            </w:r>
            <w:r>
              <w:t>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B3E28" w:rsidRDefault="00DB3E28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B3E28" w:rsidRDefault="00DB3E28" w:rsidP="0099185B">
            <w:r>
              <w:t>O sistema fecha a tela de cadastro de marca.</w:t>
            </w:r>
          </w:p>
        </w:tc>
      </w:tr>
    </w:tbl>
    <w:p w:rsidR="00DB3E28" w:rsidRDefault="00DB3E28" w:rsidP="00D77421"/>
    <w:p w:rsidR="00DE56E1" w:rsidRDefault="00DE56E1" w:rsidP="00D77421"/>
    <w:p w:rsidR="00DE56E1" w:rsidRDefault="00DE56E1" w:rsidP="00D77421"/>
    <w:p w:rsidR="00DE56E1" w:rsidRDefault="00DE56E1" w:rsidP="00D77421"/>
    <w:p w:rsidR="00DE56E1" w:rsidRDefault="00DE56E1" w:rsidP="00DE56E1">
      <w:pPr>
        <w:pStyle w:val="Ttulo3"/>
      </w:pPr>
      <w:bookmarkStart w:id="19" w:name="_Toc372654324"/>
      <w:r>
        <w:t>TC09 - Manter Seguradoras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1290"/>
        <w:gridCol w:w="1201"/>
        <w:gridCol w:w="2126"/>
        <w:gridCol w:w="1417"/>
        <w:gridCol w:w="2764"/>
      </w:tblGrid>
      <w:tr w:rsidR="00DE56E1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Default="00DE56E1" w:rsidP="00DE56E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UC07 – Manter </w:t>
            </w:r>
            <w:r w:rsidR="00704757">
              <w:rPr>
                <w:rFonts w:ascii="Arial" w:hAnsi="Arial" w:cs="Arial"/>
                <w:iCs/>
              </w:rPr>
              <w:t>Seguradora</w:t>
            </w:r>
          </w:p>
        </w:tc>
      </w:tr>
      <w:tr w:rsidR="00DE56E1" w:rsidRPr="00520694" w:rsidTr="0099185B">
        <w:trPr>
          <w:trHeight w:val="340"/>
        </w:trPr>
        <w:tc>
          <w:tcPr>
            <w:tcW w:w="925" w:type="pct"/>
            <w:gridSpan w:val="2"/>
            <w:shd w:val="clear" w:color="auto" w:fill="auto"/>
            <w:tcMar>
              <w:top w:w="57" w:type="dxa"/>
              <w:right w:w="113" w:type="dxa"/>
            </w:tcMar>
            <w:vAlign w:val="center"/>
          </w:tcPr>
          <w:p w:rsidR="00DE56E1" w:rsidRPr="00FE49DE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FE49DE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4075" w:type="pct"/>
            <w:gridSpan w:val="4"/>
            <w:tcMar>
              <w:top w:w="57" w:type="dxa"/>
            </w:tcMar>
            <w:vAlign w:val="center"/>
          </w:tcPr>
          <w:p w:rsidR="00DE56E1" w:rsidRPr="006E75F8" w:rsidRDefault="00DE56E1" w:rsidP="0099185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1. </w:t>
            </w:r>
            <w:r w:rsidRPr="005068CE">
              <w:rPr>
                <w:rFonts w:ascii="Arial" w:hAnsi="Arial" w:cs="Arial"/>
                <w:iCs/>
              </w:rPr>
              <w:t>O usuário</w:t>
            </w:r>
            <w:r>
              <w:rPr>
                <w:rFonts w:ascii="Arial" w:hAnsi="Arial" w:cs="Arial"/>
                <w:iCs/>
              </w:rPr>
              <w:t xml:space="preserve"> deve estar</w:t>
            </w:r>
            <w:r w:rsidRPr="005068CE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5068CE">
              <w:rPr>
                <w:rFonts w:ascii="Arial" w:hAnsi="Arial" w:cs="Arial"/>
                <w:iCs/>
              </w:rPr>
              <w:t>logado</w:t>
            </w:r>
            <w:proofErr w:type="spellEnd"/>
            <w:r w:rsidRPr="005068C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>no sistema</w:t>
            </w:r>
            <w:r w:rsidRPr="005068CE">
              <w:rPr>
                <w:rFonts w:ascii="Arial" w:hAnsi="Arial" w:cs="Arial"/>
                <w:iCs/>
              </w:rPr>
              <w:t xml:space="preserve"> para acessar a tela</w:t>
            </w:r>
            <w:r w:rsidRPr="00E022AE">
              <w:rPr>
                <w:rFonts w:ascii="Arial" w:hAnsi="Arial" w:cs="Arial"/>
                <w:iCs/>
              </w:rPr>
              <w:t>.</w:t>
            </w:r>
          </w:p>
        </w:tc>
      </w:tr>
      <w:tr w:rsidR="00DE56E1" w:rsidRPr="00520694" w:rsidTr="0099185B">
        <w:trPr>
          <w:cantSplit/>
          <w:trHeight w:val="425"/>
        </w:trPr>
        <w:tc>
          <w:tcPr>
            <w:tcW w:w="225" w:type="pct"/>
            <w:shd w:val="clear" w:color="auto" w:fill="A6A6A6"/>
            <w:vAlign w:val="center"/>
          </w:tcPr>
          <w:p w:rsidR="00DE56E1" w:rsidRPr="00520694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Pr="00520694">
              <w:rPr>
                <w:rFonts w:ascii="Arial" w:hAnsi="Arial" w:cs="Arial"/>
                <w:b/>
                <w:bCs/>
              </w:rPr>
              <w:t>º</w:t>
            </w:r>
          </w:p>
        </w:tc>
        <w:tc>
          <w:tcPr>
            <w:tcW w:w="1352" w:type="pct"/>
            <w:gridSpan w:val="2"/>
            <w:shd w:val="clear" w:color="auto" w:fill="A6A6A6"/>
            <w:vAlign w:val="center"/>
          </w:tcPr>
          <w:p w:rsidR="00DE56E1" w:rsidRPr="00520694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1154" w:type="pct"/>
            <w:shd w:val="clear" w:color="auto" w:fill="A6A6A6"/>
            <w:vAlign w:val="center"/>
          </w:tcPr>
          <w:p w:rsidR="00DE56E1" w:rsidRPr="00520694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769" w:type="pct"/>
            <w:shd w:val="clear" w:color="auto" w:fill="A6A6A6"/>
            <w:vAlign w:val="center"/>
          </w:tcPr>
          <w:p w:rsidR="00DE56E1" w:rsidRPr="00520694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Ação</w:t>
            </w:r>
          </w:p>
        </w:tc>
        <w:tc>
          <w:tcPr>
            <w:tcW w:w="1500" w:type="pct"/>
            <w:shd w:val="clear" w:color="auto" w:fill="A6A6A6"/>
            <w:vAlign w:val="center"/>
          </w:tcPr>
          <w:p w:rsidR="00DE56E1" w:rsidRPr="00520694" w:rsidRDefault="00DE56E1" w:rsidP="0099185B">
            <w:pPr>
              <w:rPr>
                <w:rFonts w:ascii="Arial" w:hAnsi="Arial" w:cs="Arial"/>
                <w:b/>
                <w:bCs/>
              </w:rPr>
            </w:pPr>
            <w:r w:rsidRPr="00520694">
              <w:rPr>
                <w:rFonts w:ascii="Arial" w:hAnsi="Arial" w:cs="Arial"/>
                <w:b/>
                <w:bCs/>
              </w:rPr>
              <w:t>Resultado Esperado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</w:t>
            </w:r>
            <w:r w:rsidRPr="00437CFB">
              <w:t>Pesquisar</w:t>
            </w:r>
            <w:r>
              <w:t>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seleciona registros que atendam o filtro da pesquisa e monta a grid de resultado.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 no botão “Novo”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>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03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F11A55">
            <w:r>
              <w:t xml:space="preserve">O passo </w:t>
            </w:r>
            <w:proofErr w:type="gramStart"/>
            <w:r w:rsidR="00F11A55">
              <w:t>7</w:t>
            </w:r>
            <w:proofErr w:type="gramEnd"/>
            <w:r>
              <w:t xml:space="preserve"> do C</w:t>
            </w:r>
            <w:r w:rsidRPr="0089633E">
              <w:t xml:space="preserve">aso de </w:t>
            </w:r>
            <w:r>
              <w:t>T</w:t>
            </w:r>
            <w:r w:rsidRPr="0089633E">
              <w:t>este</w:t>
            </w:r>
            <w:r>
              <w:t xml:space="preserve">: </w:t>
            </w:r>
            <w:r w:rsidRPr="00666D71">
              <w:rPr>
                <w:i/>
              </w:rPr>
              <w:t xml:space="preserve"> TC02 – Tela Inicial</w:t>
            </w:r>
            <w:r>
              <w:t xml:space="preserve"> </w:t>
            </w:r>
            <w:r w:rsidRPr="00196E47">
              <w:t>foi</w:t>
            </w:r>
            <w:r>
              <w:t xml:space="preserve">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99185B">
            <w:r w:rsidRPr="00437CFB">
              <w:t xml:space="preserve">Preencher campo de </w:t>
            </w:r>
            <w:r>
              <w:t>p</w:t>
            </w:r>
            <w:r w:rsidRPr="00437CFB">
              <w:t>esquisa com</w:t>
            </w:r>
            <w:r>
              <w:t xml:space="preserve"> </w:t>
            </w:r>
            <w:r w:rsidRPr="00437CFB">
              <w:t>valores diversos para simular buscas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“Limpar”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limpa todos os campos de filtro da tela e monta a grid de resultado com todas as cores.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F11A55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 no botão</w:t>
            </w:r>
          </w:p>
          <w:p w:rsidR="00DE56E1" w:rsidRDefault="00DE56E1" w:rsidP="0099185B">
            <w:r>
              <w:t>“Editar”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 xml:space="preserve">O sistema abre a tela de cadastro de </w:t>
            </w:r>
            <w:r w:rsidR="007C62B7">
              <w:t>seguradora</w:t>
            </w:r>
            <w:r>
              <w:t xml:space="preserve"> com os dados da </w:t>
            </w:r>
            <w:r w:rsidR="007C62B7">
              <w:t>seguradora</w:t>
            </w:r>
            <w:r>
              <w:t xml:space="preserve"> preenchida.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437CFB" w:rsidRDefault="00DE56E1" w:rsidP="0099185B">
            <w:r>
              <w:t>Selecionar um dos registros da</w:t>
            </w:r>
            <w:r w:rsidRPr="00831D35">
              <w:t xml:space="preserve"> grid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 no botão</w:t>
            </w:r>
          </w:p>
          <w:p w:rsidR="00DE56E1" w:rsidRDefault="00DE56E1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solicita confirmação do usuário e, no caso da confirmação, exclui o registro no banco de dados.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Default="00DE56E1" w:rsidP="0099185B">
            <w:r>
              <w:t xml:space="preserve">O passo </w:t>
            </w:r>
            <w:proofErr w:type="gramStart"/>
            <w:r>
              <w:t>1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7C62B7">
            <w:r>
              <w:t>Selecionar uma cor da grid onde está sendo utilizado no cadastro de</w:t>
            </w:r>
            <w:r w:rsidR="007C62B7">
              <w:t xml:space="preserve"> orçamento</w:t>
            </w:r>
            <w:r>
              <w:t xml:space="preserve">. 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 no botão</w:t>
            </w:r>
          </w:p>
          <w:p w:rsidR="00DE56E1" w:rsidRDefault="00DE56E1" w:rsidP="0099185B">
            <w:r>
              <w:t>“Excluir”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exibe a mensagem “</w:t>
            </w:r>
            <w:r w:rsidRPr="00000FA5">
              <w:t>Este registro esta associado a outros cadastros. Exclusão não permitida</w:t>
            </w:r>
            <w:r>
              <w:t>.”.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Valores dos campos:</w:t>
            </w:r>
          </w:p>
          <w:p w:rsidR="00DE56E1" w:rsidRDefault="00DE56E1" w:rsidP="0099185B">
            <w:r>
              <w:t>Descrição = “</w:t>
            </w:r>
            <w:r w:rsidR="007C62B7">
              <w:t xml:space="preserve">SUL </w:t>
            </w:r>
            <w:proofErr w:type="spellStart"/>
            <w:r w:rsidR="007C62B7">
              <w:t>America</w:t>
            </w:r>
            <w:proofErr w:type="spellEnd"/>
            <w:r>
              <w:t>”</w:t>
            </w:r>
          </w:p>
          <w:p w:rsidR="00DE56E1" w:rsidRPr="00D30A5E" w:rsidRDefault="00DE56E1" w:rsidP="0099185B">
            <w:r>
              <w:t>Ativo = “Marcado”</w:t>
            </w:r>
          </w:p>
          <w:p w:rsidR="00DE56E1" w:rsidRPr="00D30A5E" w:rsidRDefault="00DE56E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 w:rsidRPr="00014CF5">
              <w:t>O sistema efetua o registro no banco de dados</w:t>
            </w:r>
            <w:r>
              <w:t xml:space="preserve"> e </w:t>
            </w:r>
            <w:r w:rsidRPr="00014CF5">
              <w:t>notifica ao usuário que o registro foi incluído com sucesso</w:t>
            </w:r>
            <w:r>
              <w:t>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notifica que os campos obrigatórios não foram preenchidos.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Valores dos campos:</w:t>
            </w:r>
          </w:p>
          <w:p w:rsidR="00DE56E1" w:rsidRDefault="00DE56E1" w:rsidP="0099185B">
            <w:r>
              <w:t>Descrição = “</w:t>
            </w:r>
            <w:r w:rsidR="007C62B7">
              <w:t>Sul América</w:t>
            </w:r>
            <w:r>
              <w:t>”</w:t>
            </w:r>
          </w:p>
          <w:p w:rsidR="00DE56E1" w:rsidRPr="00D30A5E" w:rsidRDefault="00DE56E1" w:rsidP="0099185B">
            <w:r>
              <w:t>Ativo = “</w:t>
            </w:r>
            <w:r w:rsidR="007C62B7">
              <w:t>M</w:t>
            </w:r>
            <w:r>
              <w:t>arcado”</w:t>
            </w:r>
          </w:p>
          <w:p w:rsidR="00DE56E1" w:rsidRPr="00D30A5E" w:rsidRDefault="00DE56E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 w:rsidRPr="00014CF5">
              <w:t xml:space="preserve">O sistema </w:t>
            </w:r>
            <w:r>
              <w:t>atualiza</w:t>
            </w:r>
            <w:r w:rsidRPr="00014CF5">
              <w:t xml:space="preserve"> o registro no banco de dados</w:t>
            </w:r>
            <w:r>
              <w:t xml:space="preserve"> e </w:t>
            </w:r>
            <w:r w:rsidRPr="00014CF5">
              <w:t xml:space="preserve">notifica ao usuário que o registro foi </w:t>
            </w:r>
            <w:r>
              <w:t>alterado</w:t>
            </w:r>
            <w:r w:rsidRPr="00014CF5">
              <w:t xml:space="preserve"> com sucesso</w:t>
            </w:r>
            <w:r>
              <w:t>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99185B">
            <w:r>
              <w:t xml:space="preserve">O passo </w:t>
            </w:r>
            <w:proofErr w:type="gramStart"/>
            <w:r>
              <w:t>4</w:t>
            </w:r>
            <w:proofErr w:type="gramEnd"/>
            <w:r>
              <w:t xml:space="preserve"> do Caso de Teste: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Pr="00D30A5E" w:rsidRDefault="00DE56E1" w:rsidP="0099185B">
            <w:r w:rsidRPr="00437CFB">
              <w:t>Não preencher nenhum campo</w:t>
            </w:r>
            <w:r>
              <w:t>.</w:t>
            </w:r>
          </w:p>
          <w:p w:rsidR="00DE56E1" w:rsidRPr="00D30A5E" w:rsidRDefault="00DE56E1" w:rsidP="0099185B"/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“Salvar”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notifica que os campos obrigatórios não foram preenchidos.</w:t>
            </w:r>
          </w:p>
        </w:tc>
      </w:tr>
      <w:tr w:rsidR="00DE56E1" w:rsidRPr="00520694" w:rsidTr="0099185B">
        <w:trPr>
          <w:cantSplit/>
        </w:trPr>
        <w:tc>
          <w:tcPr>
            <w:tcW w:w="225" w:type="pct"/>
            <w:vAlign w:val="center"/>
          </w:tcPr>
          <w:p w:rsidR="00DE56E1" w:rsidRDefault="00DE56E1" w:rsidP="0099185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1352" w:type="pct"/>
            <w:gridSpan w:val="2"/>
            <w:tcMar>
              <w:top w:w="113" w:type="dxa"/>
            </w:tcMar>
            <w:vAlign w:val="center"/>
          </w:tcPr>
          <w:p w:rsidR="00DE56E1" w:rsidRPr="00D30A5E" w:rsidRDefault="00DE56E1" w:rsidP="0099185B">
            <w:r>
              <w:t xml:space="preserve">O passo </w:t>
            </w:r>
            <w:proofErr w:type="gramStart"/>
            <w:r>
              <w:t>2</w:t>
            </w:r>
            <w:proofErr w:type="gramEnd"/>
            <w:r>
              <w:t xml:space="preserve"> ou 4 do Caso de </w:t>
            </w:r>
            <w:r w:rsidR="00F11A55" w:rsidRPr="00242288">
              <w:rPr>
                <w:i/>
              </w:rPr>
              <w:t>TC0</w:t>
            </w:r>
            <w:r w:rsidR="00F11A55">
              <w:rPr>
                <w:i/>
              </w:rPr>
              <w:t>9</w:t>
            </w:r>
            <w:r w:rsidR="00F11A55" w:rsidRPr="00242288">
              <w:rPr>
                <w:i/>
              </w:rPr>
              <w:t xml:space="preserve">- Manter </w:t>
            </w:r>
            <w:r w:rsidR="00F11A55">
              <w:rPr>
                <w:i/>
              </w:rPr>
              <w:t>Seguradora</w:t>
            </w:r>
            <w:r>
              <w:t xml:space="preserve"> foi executado.</w:t>
            </w:r>
          </w:p>
        </w:tc>
        <w:tc>
          <w:tcPr>
            <w:tcW w:w="1154" w:type="pct"/>
            <w:tcMar>
              <w:top w:w="113" w:type="dxa"/>
            </w:tcMar>
            <w:vAlign w:val="center"/>
          </w:tcPr>
          <w:p w:rsidR="00DE56E1" w:rsidRDefault="00DE56E1" w:rsidP="0099185B">
            <w:r w:rsidRPr="00437CFB">
              <w:t>Não preencher nenhum campo</w:t>
            </w:r>
            <w:r>
              <w:t>.</w:t>
            </w:r>
          </w:p>
        </w:tc>
        <w:tc>
          <w:tcPr>
            <w:tcW w:w="769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Clicar</w:t>
            </w:r>
            <w:r w:rsidRPr="00520694">
              <w:t xml:space="preserve"> no botão </w:t>
            </w:r>
            <w:r>
              <w:t>“Cancelar”</w:t>
            </w:r>
            <w:r>
              <w:rPr>
                <w:i/>
              </w:rPr>
              <w:t>.</w:t>
            </w:r>
          </w:p>
        </w:tc>
        <w:tc>
          <w:tcPr>
            <w:tcW w:w="1500" w:type="pct"/>
            <w:tcMar>
              <w:top w:w="113" w:type="dxa"/>
            </w:tcMar>
            <w:vAlign w:val="center"/>
          </w:tcPr>
          <w:p w:rsidR="00DE56E1" w:rsidRDefault="00DE56E1" w:rsidP="0099185B">
            <w:r>
              <w:t>O sistema fecha a tela de cadastro de marca.</w:t>
            </w:r>
          </w:p>
        </w:tc>
      </w:tr>
    </w:tbl>
    <w:p w:rsidR="00DE56E1" w:rsidRDefault="00DE56E1" w:rsidP="00D77421"/>
    <w:sectPr w:rsidR="00DE56E1" w:rsidSect="00D77421">
      <w:headerReference w:type="default" r:id="rId10"/>
      <w:footerReference w:type="default" r:id="rId11"/>
      <w:pgSz w:w="11907" w:h="16840" w:code="9"/>
      <w:pgMar w:top="1134" w:right="1134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522" w:rsidRDefault="004C2522">
      <w:pPr>
        <w:spacing w:line="240" w:lineRule="auto"/>
      </w:pPr>
      <w:r>
        <w:separator/>
      </w:r>
    </w:p>
  </w:endnote>
  <w:endnote w:type="continuationSeparator" w:id="0">
    <w:p w:rsidR="004C2522" w:rsidRDefault="004C2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 w:rsidR="00304946"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40178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522" w:rsidRDefault="004C2522">
      <w:pPr>
        <w:spacing w:line="240" w:lineRule="auto"/>
      </w:pPr>
      <w:r>
        <w:separator/>
      </w:r>
    </w:p>
  </w:footnote>
  <w:footnote w:type="continuationSeparator" w:id="0">
    <w:p w:rsidR="004C2522" w:rsidRDefault="004C2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64997" w:rsidRDefault="00B64997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640178">
            <w:rPr>
              <w:b/>
              <w:bCs/>
              <w:noProof/>
            </w:rPr>
            <w:t>19/11/2013 20:01:00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8822F1"/>
    <w:multiLevelType w:val="hybridMultilevel"/>
    <w:tmpl w:val="527CCA06"/>
    <w:lvl w:ilvl="0" w:tplc="5976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4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2"/>
  </w:num>
  <w:num w:numId="10">
    <w:abstractNumId w:val="4"/>
  </w:num>
  <w:num w:numId="11">
    <w:abstractNumId w:val="19"/>
  </w:num>
  <w:num w:numId="12">
    <w:abstractNumId w:val="16"/>
  </w:num>
  <w:num w:numId="13">
    <w:abstractNumId w:val="41"/>
  </w:num>
  <w:num w:numId="14">
    <w:abstractNumId w:val="15"/>
  </w:num>
  <w:num w:numId="15">
    <w:abstractNumId w:val="9"/>
  </w:num>
  <w:num w:numId="16">
    <w:abstractNumId w:val="39"/>
  </w:num>
  <w:num w:numId="17">
    <w:abstractNumId w:val="24"/>
  </w:num>
  <w:num w:numId="18">
    <w:abstractNumId w:val="11"/>
  </w:num>
  <w:num w:numId="19">
    <w:abstractNumId w:val="22"/>
  </w:num>
  <w:num w:numId="20">
    <w:abstractNumId w:val="14"/>
  </w:num>
  <w:num w:numId="21">
    <w:abstractNumId w:val="38"/>
  </w:num>
  <w:num w:numId="22">
    <w:abstractNumId w:val="25"/>
  </w:num>
  <w:num w:numId="23">
    <w:abstractNumId w:val="13"/>
  </w:num>
  <w:num w:numId="24">
    <w:abstractNumId w:val="23"/>
  </w:num>
  <w:num w:numId="25">
    <w:abstractNumId w:val="12"/>
  </w:num>
  <w:num w:numId="26">
    <w:abstractNumId w:val="45"/>
  </w:num>
  <w:num w:numId="27">
    <w:abstractNumId w:val="33"/>
  </w:num>
  <w:num w:numId="28">
    <w:abstractNumId w:val="7"/>
  </w:num>
  <w:num w:numId="29">
    <w:abstractNumId w:val="8"/>
  </w:num>
  <w:num w:numId="30">
    <w:abstractNumId w:val="28"/>
  </w:num>
  <w:num w:numId="31">
    <w:abstractNumId w:val="5"/>
  </w:num>
  <w:num w:numId="32">
    <w:abstractNumId w:val="31"/>
  </w:num>
  <w:num w:numId="33">
    <w:abstractNumId w:val="37"/>
  </w:num>
  <w:num w:numId="34">
    <w:abstractNumId w:val="35"/>
  </w:num>
  <w:num w:numId="35">
    <w:abstractNumId w:val="34"/>
  </w:num>
  <w:num w:numId="36">
    <w:abstractNumId w:val="43"/>
  </w:num>
  <w:num w:numId="37">
    <w:abstractNumId w:val="20"/>
  </w:num>
  <w:num w:numId="38">
    <w:abstractNumId w:val="18"/>
  </w:num>
  <w:num w:numId="39">
    <w:abstractNumId w:val="6"/>
  </w:num>
  <w:num w:numId="40">
    <w:abstractNumId w:val="30"/>
  </w:num>
  <w:num w:numId="41">
    <w:abstractNumId w:val="3"/>
  </w:num>
  <w:num w:numId="42">
    <w:abstractNumId w:val="40"/>
  </w:num>
  <w:num w:numId="43">
    <w:abstractNumId w:val="32"/>
  </w:num>
  <w:num w:numId="44">
    <w:abstractNumId w:val="29"/>
  </w:num>
  <w:num w:numId="45">
    <w:abstractNumId w:val="36"/>
  </w:num>
  <w:num w:numId="46">
    <w:abstractNumId w:val="1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14CF5"/>
    <w:rsid w:val="00034194"/>
    <w:rsid w:val="000406BC"/>
    <w:rsid w:val="000450CE"/>
    <w:rsid w:val="00052334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1F9A"/>
    <w:rsid w:val="00126069"/>
    <w:rsid w:val="00166714"/>
    <w:rsid w:val="001701DB"/>
    <w:rsid w:val="00170C87"/>
    <w:rsid w:val="001802CB"/>
    <w:rsid w:val="00182CC1"/>
    <w:rsid w:val="00196E47"/>
    <w:rsid w:val="001A119E"/>
    <w:rsid w:val="001C4351"/>
    <w:rsid w:val="001D7980"/>
    <w:rsid w:val="001F0ACC"/>
    <w:rsid w:val="001F41B6"/>
    <w:rsid w:val="00231ABD"/>
    <w:rsid w:val="00235B93"/>
    <w:rsid w:val="002404A4"/>
    <w:rsid w:val="00242232"/>
    <w:rsid w:val="00242288"/>
    <w:rsid w:val="00256013"/>
    <w:rsid w:val="002617A9"/>
    <w:rsid w:val="00264DDC"/>
    <w:rsid w:val="00265E53"/>
    <w:rsid w:val="002665C0"/>
    <w:rsid w:val="0027139C"/>
    <w:rsid w:val="00272547"/>
    <w:rsid w:val="002816FE"/>
    <w:rsid w:val="002B0021"/>
    <w:rsid w:val="002B3B09"/>
    <w:rsid w:val="002D34EC"/>
    <w:rsid w:val="002E0AF6"/>
    <w:rsid w:val="002E7280"/>
    <w:rsid w:val="00304946"/>
    <w:rsid w:val="00317372"/>
    <w:rsid w:val="00325E42"/>
    <w:rsid w:val="003456A2"/>
    <w:rsid w:val="00345800"/>
    <w:rsid w:val="003635CA"/>
    <w:rsid w:val="0036411C"/>
    <w:rsid w:val="00383FCF"/>
    <w:rsid w:val="003841F0"/>
    <w:rsid w:val="00391873"/>
    <w:rsid w:val="00391CAD"/>
    <w:rsid w:val="00393491"/>
    <w:rsid w:val="00395870"/>
    <w:rsid w:val="00396038"/>
    <w:rsid w:val="003976BF"/>
    <w:rsid w:val="003B43A6"/>
    <w:rsid w:val="003E70E5"/>
    <w:rsid w:val="003F2521"/>
    <w:rsid w:val="003F5553"/>
    <w:rsid w:val="00410705"/>
    <w:rsid w:val="00413607"/>
    <w:rsid w:val="004144FA"/>
    <w:rsid w:val="0042158E"/>
    <w:rsid w:val="00427DAE"/>
    <w:rsid w:val="004327B1"/>
    <w:rsid w:val="00437CFB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C2522"/>
    <w:rsid w:val="004D3F77"/>
    <w:rsid w:val="004D532F"/>
    <w:rsid w:val="004E05E0"/>
    <w:rsid w:val="004E3D4D"/>
    <w:rsid w:val="004F376D"/>
    <w:rsid w:val="00501626"/>
    <w:rsid w:val="005068CE"/>
    <w:rsid w:val="005171FF"/>
    <w:rsid w:val="00523D99"/>
    <w:rsid w:val="00527915"/>
    <w:rsid w:val="00540546"/>
    <w:rsid w:val="005700DB"/>
    <w:rsid w:val="00585C06"/>
    <w:rsid w:val="00590EAE"/>
    <w:rsid w:val="005A62D9"/>
    <w:rsid w:val="005A7610"/>
    <w:rsid w:val="005B55E0"/>
    <w:rsid w:val="005D43A6"/>
    <w:rsid w:val="005F0031"/>
    <w:rsid w:val="005F2F91"/>
    <w:rsid w:val="005F5A30"/>
    <w:rsid w:val="006103C5"/>
    <w:rsid w:val="006249C1"/>
    <w:rsid w:val="00632CB2"/>
    <w:rsid w:val="00635092"/>
    <w:rsid w:val="006352EB"/>
    <w:rsid w:val="0063630B"/>
    <w:rsid w:val="00640178"/>
    <w:rsid w:val="00661381"/>
    <w:rsid w:val="00666D71"/>
    <w:rsid w:val="006736F8"/>
    <w:rsid w:val="0067594A"/>
    <w:rsid w:val="0067594F"/>
    <w:rsid w:val="00675FF2"/>
    <w:rsid w:val="00677B27"/>
    <w:rsid w:val="00685AFF"/>
    <w:rsid w:val="006A500F"/>
    <w:rsid w:val="006B1E56"/>
    <w:rsid w:val="006C507D"/>
    <w:rsid w:val="006D52E4"/>
    <w:rsid w:val="006E0141"/>
    <w:rsid w:val="006F020C"/>
    <w:rsid w:val="00704757"/>
    <w:rsid w:val="0073753A"/>
    <w:rsid w:val="007376DD"/>
    <w:rsid w:val="00742A9C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2B7"/>
    <w:rsid w:val="007C6ABE"/>
    <w:rsid w:val="007E14C6"/>
    <w:rsid w:val="0080732C"/>
    <w:rsid w:val="00822D0B"/>
    <w:rsid w:val="00831D35"/>
    <w:rsid w:val="00847564"/>
    <w:rsid w:val="00850DC0"/>
    <w:rsid w:val="00862A0A"/>
    <w:rsid w:val="008739A2"/>
    <w:rsid w:val="0089633E"/>
    <w:rsid w:val="008B0653"/>
    <w:rsid w:val="008B13C1"/>
    <w:rsid w:val="008C0D0C"/>
    <w:rsid w:val="008D2F1F"/>
    <w:rsid w:val="008F2153"/>
    <w:rsid w:val="009160C4"/>
    <w:rsid w:val="00924CF7"/>
    <w:rsid w:val="00926431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65DA2"/>
    <w:rsid w:val="00A86352"/>
    <w:rsid w:val="00A91C9F"/>
    <w:rsid w:val="00AB3CED"/>
    <w:rsid w:val="00AB439F"/>
    <w:rsid w:val="00AC024F"/>
    <w:rsid w:val="00AC6878"/>
    <w:rsid w:val="00AD0ABF"/>
    <w:rsid w:val="00B014D2"/>
    <w:rsid w:val="00B05F68"/>
    <w:rsid w:val="00B10E58"/>
    <w:rsid w:val="00B30263"/>
    <w:rsid w:val="00B369A4"/>
    <w:rsid w:val="00B404A3"/>
    <w:rsid w:val="00B64997"/>
    <w:rsid w:val="00B65456"/>
    <w:rsid w:val="00B80876"/>
    <w:rsid w:val="00B84FFF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6806"/>
    <w:rsid w:val="00C4740E"/>
    <w:rsid w:val="00C60D3B"/>
    <w:rsid w:val="00C6242D"/>
    <w:rsid w:val="00C64211"/>
    <w:rsid w:val="00C92C2E"/>
    <w:rsid w:val="00C97885"/>
    <w:rsid w:val="00CA66DD"/>
    <w:rsid w:val="00CB0A2F"/>
    <w:rsid w:val="00CC19F7"/>
    <w:rsid w:val="00CC1FD1"/>
    <w:rsid w:val="00CC20B8"/>
    <w:rsid w:val="00CD16F5"/>
    <w:rsid w:val="00CD4665"/>
    <w:rsid w:val="00CE1992"/>
    <w:rsid w:val="00CE5F81"/>
    <w:rsid w:val="00CF3E9F"/>
    <w:rsid w:val="00D16AA9"/>
    <w:rsid w:val="00D47329"/>
    <w:rsid w:val="00D56AAA"/>
    <w:rsid w:val="00D613B8"/>
    <w:rsid w:val="00D67C0F"/>
    <w:rsid w:val="00D77421"/>
    <w:rsid w:val="00D82311"/>
    <w:rsid w:val="00D8286C"/>
    <w:rsid w:val="00D859CA"/>
    <w:rsid w:val="00DA0E9E"/>
    <w:rsid w:val="00DB0E24"/>
    <w:rsid w:val="00DB3E28"/>
    <w:rsid w:val="00DB53A5"/>
    <w:rsid w:val="00DC17FC"/>
    <w:rsid w:val="00DC26AF"/>
    <w:rsid w:val="00DD7FB3"/>
    <w:rsid w:val="00DE56E1"/>
    <w:rsid w:val="00DE785B"/>
    <w:rsid w:val="00E14CFD"/>
    <w:rsid w:val="00E16A87"/>
    <w:rsid w:val="00E23720"/>
    <w:rsid w:val="00E272F3"/>
    <w:rsid w:val="00E27CFE"/>
    <w:rsid w:val="00E41298"/>
    <w:rsid w:val="00E4500A"/>
    <w:rsid w:val="00E63C64"/>
    <w:rsid w:val="00E65F09"/>
    <w:rsid w:val="00E74AD1"/>
    <w:rsid w:val="00E85ADF"/>
    <w:rsid w:val="00E92806"/>
    <w:rsid w:val="00E94CD4"/>
    <w:rsid w:val="00E97C7B"/>
    <w:rsid w:val="00EA7858"/>
    <w:rsid w:val="00EB0511"/>
    <w:rsid w:val="00ED5217"/>
    <w:rsid w:val="00ED662D"/>
    <w:rsid w:val="00ED739A"/>
    <w:rsid w:val="00EF04F3"/>
    <w:rsid w:val="00EF68EA"/>
    <w:rsid w:val="00F00309"/>
    <w:rsid w:val="00F11A55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  <w:style w:type="paragraph" w:customStyle="1" w:styleId="Estilo1">
    <w:name w:val="Estilo1"/>
    <w:basedOn w:val="Normal"/>
    <w:qFormat/>
    <w:rsid w:val="00850DC0"/>
    <w:pPr>
      <w:spacing w:before="100" w:after="100" w:line="36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EEF05-9534-4BBA-B88B-A05975BC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254</TotalTime>
  <Pages>12</Pages>
  <Words>3417</Words>
  <Characters>18456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46</cp:revision>
  <dcterms:created xsi:type="dcterms:W3CDTF">2013-11-19T13:42:00Z</dcterms:created>
  <dcterms:modified xsi:type="dcterms:W3CDTF">2013-11-19T23:09:00Z</dcterms:modified>
</cp:coreProperties>
</file>