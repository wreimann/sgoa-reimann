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proofErr w:type="spellStart"/>
      <w:r w:rsidR="00DC17FC">
        <w:t>SGOA</w:t>
      </w:r>
      <w:proofErr w:type="spellEnd"/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D47329">
        <w:t>Casos de Uso Negociais</w:t>
      </w:r>
      <w:proofErr w:type="gramEnd"/>
    </w:p>
    <w:p w:rsidR="00C27758" w:rsidRDefault="00C27758">
      <w:pPr>
        <w:pStyle w:val="Ttulo"/>
        <w:jc w:val="right"/>
      </w:pPr>
    </w:p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19</w:t>
            </w:r>
            <w:r w:rsidR="000450CE">
              <w:t>/</w:t>
            </w:r>
            <w:r>
              <w:t>09</w:t>
            </w:r>
            <w:r w:rsidR="000450CE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A0E9E">
            <w:pPr>
              <w:pStyle w:val="Tabletext"/>
            </w:pPr>
            <w:r>
              <w:t>17/10/2012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A0E9E" w:rsidP="00DA0E9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A0E9E">
            <w:pPr>
              <w:pStyle w:val="Tabletext"/>
            </w:pPr>
            <w:r>
              <w:t>Caso de uso: Funcionário, Cliente</w:t>
            </w:r>
            <w:r w:rsidR="00DE785B">
              <w:t xml:space="preserve">, </w:t>
            </w:r>
            <w:proofErr w:type="gramStart"/>
            <w:r w:rsidR="00DE785B">
              <w:t>Orçamento</w:t>
            </w:r>
            <w:proofErr w:type="gram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A0E9E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bookmarkStart w:id="0" w:name="_GoBack"/>
    <w:bookmarkEnd w:id="0"/>
    <w:p w:rsidR="00AA42B1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1872915" w:history="1">
        <w:r w:rsidR="00AA42B1" w:rsidRPr="001F4C7B">
          <w:rPr>
            <w:rStyle w:val="Hyperlink"/>
            <w:noProof/>
          </w:rPr>
          <w:t>1.</w:t>
        </w:r>
        <w:r w:rsidR="00AA42B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AA42B1" w:rsidRPr="001F4C7B">
          <w:rPr>
            <w:rStyle w:val="Hyperlink"/>
            <w:noProof/>
          </w:rPr>
          <w:t>Introdução</w:t>
        </w:r>
        <w:r w:rsidR="00AA42B1">
          <w:rPr>
            <w:noProof/>
            <w:webHidden/>
          </w:rPr>
          <w:tab/>
        </w:r>
        <w:r w:rsidR="00AA42B1">
          <w:rPr>
            <w:noProof/>
            <w:webHidden/>
          </w:rPr>
          <w:fldChar w:fldCharType="begin"/>
        </w:r>
        <w:r w:rsidR="00AA42B1">
          <w:rPr>
            <w:noProof/>
            <w:webHidden/>
          </w:rPr>
          <w:instrText xml:space="preserve"> PAGEREF _Toc341872915 \h </w:instrText>
        </w:r>
        <w:r w:rsidR="00AA42B1">
          <w:rPr>
            <w:noProof/>
            <w:webHidden/>
          </w:rPr>
        </w:r>
        <w:r w:rsidR="00AA42B1">
          <w:rPr>
            <w:noProof/>
            <w:webHidden/>
          </w:rPr>
          <w:fldChar w:fldCharType="separate"/>
        </w:r>
        <w:r w:rsidR="00AA42B1">
          <w:rPr>
            <w:noProof/>
            <w:webHidden/>
          </w:rPr>
          <w:t>4</w:t>
        </w:r>
        <w:r w:rsidR="00AA42B1"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1872916" w:history="1">
        <w:r w:rsidRPr="001F4C7B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1872917" w:history="1">
        <w:r w:rsidRPr="001F4C7B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Descrição de Casos de Uso Negociais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18" w:history="1">
        <w:r w:rsidRPr="001F4C7B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UC01 - Manter 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19" w:history="1">
        <w:r w:rsidRPr="001F4C7B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UC02 -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0" w:history="1">
        <w:r w:rsidRPr="001F4C7B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UC03 -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1" w:history="1">
        <w:r w:rsidRPr="001F4C7B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UC04 - Manter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2" w:history="1">
        <w:r w:rsidRPr="001F4C7B">
          <w:rPr>
            <w:rStyle w:val="Hyperlink"/>
            <w:noProof/>
          </w:rPr>
          <w:t>3.5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UC05 – Gerar ordem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3" w:history="1">
        <w:r w:rsidRPr="001F4C7B">
          <w:rPr>
            <w:rStyle w:val="Hyperlink"/>
            <w:noProof/>
          </w:rPr>
          <w:t>3.6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UC06 – Manter etapas do fluxo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4" w:history="1">
        <w:r w:rsidRPr="001F4C7B">
          <w:rPr>
            <w:rStyle w:val="Hyperlink"/>
            <w:noProof/>
          </w:rPr>
          <w:t>3.7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UC07 – Gerar fluxo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5" w:history="1">
        <w:r w:rsidRPr="001F4C7B">
          <w:rPr>
            <w:rStyle w:val="Hyperlink"/>
            <w:noProof/>
          </w:rPr>
          <w:t>3.8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UC08 - Efetuar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6" w:history="1">
        <w:r w:rsidRPr="001F4C7B">
          <w:rPr>
            <w:rStyle w:val="Hyperlink"/>
            <w:noProof/>
          </w:rPr>
          <w:t>3.9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UC09 – Controlar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7" w:history="1">
        <w:r w:rsidRPr="001F4C7B">
          <w:rPr>
            <w:rStyle w:val="Hyperlink"/>
            <w:noProof/>
          </w:rPr>
          <w:t>3.10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UC10 – Monitorar o trânsito na oficina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8" w:history="1">
        <w:r w:rsidRPr="001F4C7B">
          <w:rPr>
            <w:rStyle w:val="Hyperlink"/>
            <w:noProof/>
          </w:rPr>
          <w:t>3.11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UC11 - Manter Tipo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29" w:history="1">
        <w:r w:rsidRPr="001F4C7B">
          <w:rPr>
            <w:rStyle w:val="Hyperlink"/>
            <w:noProof/>
          </w:rPr>
          <w:t>3.12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UC12 - Manter Profissão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30" w:history="1">
        <w:r w:rsidRPr="001F4C7B">
          <w:rPr>
            <w:rStyle w:val="Hyperlink"/>
            <w:noProof/>
          </w:rPr>
          <w:t>3.13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UC13 - Manter 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31" w:history="1">
        <w:r w:rsidRPr="001F4C7B">
          <w:rPr>
            <w:rStyle w:val="Hyperlink"/>
            <w:noProof/>
          </w:rPr>
          <w:t>3.14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UC14 - Manter Marcar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A42B1" w:rsidRDefault="00AA42B1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41872932" w:history="1">
        <w:r w:rsidRPr="001F4C7B">
          <w:rPr>
            <w:rStyle w:val="Hyperlink"/>
            <w:noProof/>
          </w:rPr>
          <w:t>3.15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1F4C7B">
          <w:rPr>
            <w:rStyle w:val="Hyperlink"/>
            <w:noProof/>
          </w:rPr>
          <w:t>Caso de uso: UC15 - Manter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_Toc341872932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27758" w:rsidRDefault="00B97600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182CC1" w:rsidRPr="00182CC1">
        <w:lastRenderedPageBreak/>
        <w:t>Casos de Uso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41872915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é </w:t>
      </w:r>
      <w:r>
        <w:t xml:space="preserve">contextualizar o SGOA em um nível superior </w:t>
      </w:r>
      <w:r w:rsidRPr="00182CC1">
        <w:t>para</w:t>
      </w:r>
      <w:r>
        <w:t xml:space="preserve"> uma</w:t>
      </w:r>
      <w:r w:rsidRPr="00182CC1">
        <w:t xml:space="preserve"> melhor compreen</w:t>
      </w:r>
      <w:r>
        <w:t>são</w:t>
      </w:r>
      <w:r w:rsidRPr="00182CC1">
        <w:t xml:space="preserve"> do sistema a ser criado</w:t>
      </w:r>
      <w:r w:rsidRPr="00122A35">
        <w:t>.</w:t>
      </w:r>
    </w:p>
    <w:p w:rsidR="00E65F09" w:rsidRDefault="00F87DF4" w:rsidP="003635CA">
      <w:pPr>
        <w:pStyle w:val="Ttulo1"/>
        <w:spacing w:before="240" w:after="240" w:line="360" w:lineRule="auto"/>
        <w:ind w:left="567" w:hanging="567"/>
      </w:pPr>
      <w:bookmarkStart w:id="6" w:name="_Toc341872916"/>
      <w:r>
        <w:t xml:space="preserve">Diagrama </w:t>
      </w:r>
      <w:r w:rsidR="00440694">
        <w:t>de</w:t>
      </w:r>
      <w:r w:rsidR="00325E42">
        <w:t xml:space="preserve"> Casos de Uso</w:t>
      </w:r>
      <w:bookmarkEnd w:id="6"/>
    </w:p>
    <w:p w:rsidR="003635CA" w:rsidRPr="003635CA" w:rsidRDefault="003635CA" w:rsidP="003635CA">
      <w:pPr>
        <w:pStyle w:val="CorpodoTexto"/>
      </w:pPr>
      <w:r w:rsidRPr="003635CA">
        <w:t>O Modelo de Casos de Uso de Negócios é um modelo das funções pretendidas do negócio. É usado como base para identificar papéis e produtos liberados na organização</w:t>
      </w:r>
      <w:r>
        <w:t>.</w:t>
      </w:r>
    </w:p>
    <w:p w:rsidR="003635CA" w:rsidRDefault="00A44EFA" w:rsidP="00A44EFA">
      <w:pPr>
        <w:keepNext/>
        <w:jc w:val="center"/>
      </w:pPr>
      <w:r>
        <w:rPr>
          <w:noProof/>
          <w:snapToGrid/>
          <w:lang w:eastAsia="pt-BR"/>
        </w:rPr>
        <w:drawing>
          <wp:inline distT="0" distB="0" distL="0" distR="0" wp14:anchorId="05143B25" wp14:editId="742DAFDD">
            <wp:extent cx="5610225" cy="354330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CA" w:rsidRDefault="003635CA" w:rsidP="00B9570A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1</w:t>
      </w:r>
      <w:r w:rsidR="00AA42B1">
        <w:rPr>
          <w:noProof/>
        </w:rPr>
        <w:fldChar w:fldCharType="end"/>
      </w:r>
      <w:r>
        <w:t xml:space="preserve"> </w:t>
      </w:r>
      <w:r w:rsidR="00F87DF4">
        <w:t>–</w:t>
      </w:r>
      <w:r>
        <w:t xml:space="preserve"> </w:t>
      </w:r>
      <w:r w:rsidR="00F87DF4">
        <w:t>Diagrama de</w:t>
      </w:r>
      <w:r>
        <w:t xml:space="preserve"> Ca</w:t>
      </w:r>
      <w:r w:rsidR="00E4500A">
        <w:t>s</w:t>
      </w:r>
      <w:r w:rsidR="00F87DF4">
        <w:t>os de Uso</w:t>
      </w:r>
    </w:p>
    <w:p w:rsidR="00AD0ABF" w:rsidRDefault="00DB0E24" w:rsidP="00AD0ABF">
      <w:pPr>
        <w:pStyle w:val="Ttulo1"/>
        <w:spacing w:before="240" w:after="240" w:line="360" w:lineRule="auto"/>
        <w:ind w:left="567" w:hanging="567"/>
      </w:pPr>
      <w:bookmarkStart w:id="7" w:name="_Toc341872917"/>
      <w:proofErr w:type="gramStart"/>
      <w:r>
        <w:t>Descrição de</w:t>
      </w:r>
      <w:r w:rsidR="00E65F09">
        <w:t xml:space="preserve"> Casos de Uso Negociais</w:t>
      </w:r>
      <w:bookmarkEnd w:id="7"/>
      <w:proofErr w:type="gramEnd"/>
    </w:p>
    <w:p w:rsidR="00CD16F5" w:rsidRPr="00CD16F5" w:rsidRDefault="00034194" w:rsidP="00034194">
      <w:pPr>
        <w:pStyle w:val="CorpodoTexto"/>
      </w:pPr>
      <w:r>
        <w:t>Os casos de uso de negócios são identificados e possivelmente resumidos no início da fase de iniciação, para ajudar a definir o escopo do projeto. Os casos de uso de negócios relevantes para a criação do sistema são descritos em mais detalhes na fase de elaboração.</w:t>
      </w:r>
    </w:p>
    <w:p w:rsidR="000D7EE1" w:rsidRDefault="00242232" w:rsidP="000D7EE1">
      <w:pPr>
        <w:pStyle w:val="Ttulo2"/>
        <w:spacing w:before="240" w:after="240" w:line="360" w:lineRule="auto"/>
        <w:ind w:left="567" w:hanging="567"/>
      </w:pPr>
      <w:bookmarkStart w:id="8" w:name="_Toc512930907"/>
      <w:bookmarkStart w:id="9" w:name="_Toc452813579"/>
      <w:bookmarkStart w:id="10" w:name="_Toc436203379"/>
      <w:bookmarkStart w:id="11" w:name="_Toc335851691"/>
      <w:bookmarkStart w:id="12" w:name="_Toc341872918"/>
      <w:r>
        <w:lastRenderedPageBreak/>
        <w:t>Caso de uso: UC</w:t>
      </w:r>
      <w:r w:rsidR="000D7EE1">
        <w:t>01 - Manter Setor</w:t>
      </w:r>
      <w:bookmarkEnd w:id="12"/>
    </w:p>
    <w:p w:rsidR="000D7EE1" w:rsidRDefault="000D7EE1" w:rsidP="000D7EE1">
      <w:pPr>
        <w:pStyle w:val="Ttulo3"/>
      </w:pPr>
      <w:r>
        <w:t>Descrição</w:t>
      </w:r>
    </w:p>
    <w:p w:rsidR="000D7EE1" w:rsidRPr="00393491" w:rsidRDefault="000D7EE1" w:rsidP="000D7EE1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dos </w:t>
      </w:r>
      <w:r>
        <w:t>setores de trabalho da oficina.</w:t>
      </w:r>
    </w:p>
    <w:p w:rsidR="000D7EE1" w:rsidRDefault="000D7EE1" w:rsidP="000D7EE1">
      <w:pPr>
        <w:pStyle w:val="Ttulo3"/>
      </w:pPr>
      <w:r>
        <w:t>Visões</w:t>
      </w:r>
    </w:p>
    <w:p w:rsidR="000D7EE1" w:rsidRDefault="009B16F8" w:rsidP="000D7EE1">
      <w:pPr>
        <w:pStyle w:val="CorpodoTexto"/>
      </w:pPr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12512" behindDoc="0" locked="0" layoutInCell="1" allowOverlap="1" wp14:anchorId="0E03FEB6" wp14:editId="4A4F321C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621020" cy="1076325"/>
                <wp:effectExtent l="0" t="0" r="17780" b="2857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B79F474" wp14:editId="70A3F27C">
                                  <wp:extent cx="2113280" cy="267335"/>
                                  <wp:effectExtent l="0" t="0" r="1270" b="0"/>
                                  <wp:docPr id="394" name="Imagem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C9A71E9" wp14:editId="2C10E305">
                                  <wp:extent cx="1492250" cy="129540"/>
                                  <wp:effectExtent l="19050" t="19050" r="12700" b="22860"/>
                                  <wp:docPr id="395" name="Imagem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98"/>
                              <w:gridCol w:w="2334"/>
                              <w:gridCol w:w="1414"/>
                              <w:gridCol w:w="2810"/>
                            </w:tblGrid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6B3291" w:rsidRDefault="00301340" w:rsidP="0080732C">
                                  <w:r>
                                    <w:t>C</w:t>
                                  </w:r>
                                  <w:r w:rsidRPr="006B3291">
                                    <w:t>ódigo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Pintura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 w:rsidP="000D7EE1"/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16.75pt;width:442.6pt;height:84.75pt;z-index:251712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B79F474" wp14:editId="70A3F27C">
                            <wp:extent cx="2113280" cy="267335"/>
                            <wp:effectExtent l="0" t="0" r="1270" b="0"/>
                            <wp:docPr id="394" name="Imagem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C9A71E9" wp14:editId="2C10E305">
                            <wp:extent cx="1492250" cy="129540"/>
                            <wp:effectExtent l="19050" t="19050" r="12700" b="22860"/>
                            <wp:docPr id="395" name="Imagem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98"/>
                        <w:gridCol w:w="2334"/>
                        <w:gridCol w:w="1414"/>
                        <w:gridCol w:w="2810"/>
                      </w:tblGrid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6B3291" w:rsidRDefault="00301340" w:rsidP="0080732C">
                            <w:r>
                              <w:t>C</w:t>
                            </w:r>
                            <w:r w:rsidRPr="006B3291">
                              <w:t>ódigo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Pintura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Inativo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 w:rsidP="000D7EE1"/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 w:rsidR="000D7EE1" w:rsidRPr="00614936">
        <w:rPr>
          <w:b/>
          <w:bCs/>
        </w:rPr>
        <w:t>DV</w:t>
      </w:r>
      <w:r w:rsidR="000D7EE1">
        <w:rPr>
          <w:b/>
          <w:bCs/>
        </w:rPr>
        <w:t>1</w:t>
      </w:r>
      <w:r w:rsidR="000D7EE1" w:rsidRPr="00614936">
        <w:rPr>
          <w:b/>
          <w:bCs/>
        </w:rPr>
        <w:t xml:space="preserve"> </w:t>
      </w:r>
      <w:r w:rsidR="000D7EE1">
        <w:rPr>
          <w:b/>
          <w:bCs/>
        </w:rPr>
        <w:t>–</w:t>
      </w:r>
      <w:r w:rsidR="000D7EE1" w:rsidRPr="00614936">
        <w:rPr>
          <w:b/>
          <w:bCs/>
        </w:rPr>
        <w:t xml:space="preserve"> </w:t>
      </w:r>
      <w:r w:rsidR="000D7EE1" w:rsidRPr="00C216E2">
        <w:rPr>
          <w:b/>
        </w:rPr>
        <w:t xml:space="preserve">Tela de pesquisa de </w:t>
      </w:r>
      <w:r w:rsidR="000D7EE1">
        <w:rPr>
          <w:b/>
        </w:rPr>
        <w:t>setor</w:t>
      </w:r>
    </w:p>
    <w:p w:rsidR="000D7EE1" w:rsidRDefault="000D7EE1" w:rsidP="000D7EE1"/>
    <w:p w:rsidR="000D7EE1" w:rsidRDefault="000D7EE1" w:rsidP="000D7EE1">
      <w:pPr>
        <w:pStyle w:val="EstiloCORPOTEXTOSPEIPrimeiralinha0cm"/>
      </w:pPr>
    </w:p>
    <w:p w:rsidR="000D7EE1" w:rsidRDefault="000D7EE1" w:rsidP="000D7EE1">
      <w:pPr>
        <w:pStyle w:val="EstiloCORPOTEXTOSPEIPrimeiralinha0cm"/>
      </w:pPr>
    </w:p>
    <w:p w:rsidR="000D7EE1" w:rsidRDefault="000D7EE1" w:rsidP="000D7EE1">
      <w:pPr>
        <w:pStyle w:val="EstiloCORPOTEXTOSPEIPrimeiralinha0cm"/>
      </w:pPr>
    </w:p>
    <w:p w:rsidR="000D7EE1" w:rsidRDefault="009B16F8" w:rsidP="000D7EE1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422A2C" wp14:editId="1458B733">
                <wp:simplePos x="0" y="0"/>
                <wp:positionH relativeFrom="column">
                  <wp:posOffset>-76200</wp:posOffset>
                </wp:positionH>
                <wp:positionV relativeFrom="paragraph">
                  <wp:posOffset>8255</wp:posOffset>
                </wp:positionV>
                <wp:extent cx="5621020" cy="2381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0D7EE1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setor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-6pt;margin-top:.65pt;width:442.6pt;height:18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" stroked="f">
                <v:textbox inset="0,0,0,0">
                  <w:txbxContent>
                    <w:p w:rsidR="00301340" w:rsidRPr="00213B69" w:rsidRDefault="00301340" w:rsidP="000D7EE1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setor</w:t>
                      </w:r>
                    </w:p>
                  </w:txbxContent>
                </v:textbox>
              </v:shape>
            </w:pict>
          </mc:Fallback>
        </mc:AlternateContent>
      </w:r>
    </w:p>
    <w:p w:rsidR="000D7EE1" w:rsidRDefault="000D7EE1" w:rsidP="009B16F8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11488" behindDoc="0" locked="0" layoutInCell="1" allowOverlap="1" wp14:anchorId="2A78D182" wp14:editId="780A219E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78918A0" wp14:editId="21827629">
                                  <wp:extent cx="2113280" cy="267335"/>
                                  <wp:effectExtent l="0" t="0" r="1270" b="0"/>
                                  <wp:docPr id="396" name="Imagem 3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0D7EE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4FBDA0A" wp14:editId="6CE86E9F">
                                  <wp:extent cx="1492250" cy="129540"/>
                                  <wp:effectExtent l="0" t="0" r="0" b="3810"/>
                                  <wp:docPr id="397" name="Imagem 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BE8C46C" wp14:editId="1BC4240D">
                                  <wp:extent cx="1492250" cy="129540"/>
                                  <wp:effectExtent l="0" t="0" r="0" b="3810"/>
                                  <wp:docPr id="398" name="Imagem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EA7BEC5" wp14:editId="144E6050">
                                  <wp:extent cx="1492250" cy="129540"/>
                                  <wp:effectExtent l="0" t="0" r="0" b="3810"/>
                                  <wp:docPr id="399" name="Imagem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left:0;text-align:left;margin-left:85.05pt;margin-top:590.85pt;width:442.6pt;height:145.55pt;z-index:251711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L1wyEAxAgAAYA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78918A0" wp14:editId="21827629">
                            <wp:extent cx="2113280" cy="267335"/>
                            <wp:effectExtent l="0" t="0" r="1270" b="0"/>
                            <wp:docPr id="396" name="Imagem 3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0D7EE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4FBDA0A" wp14:editId="6CE86E9F">
                            <wp:extent cx="1492250" cy="129540"/>
                            <wp:effectExtent l="0" t="0" r="0" b="3810"/>
                            <wp:docPr id="397" name="Imagem 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BE8C46C" wp14:editId="1BC4240D">
                            <wp:extent cx="1492250" cy="129540"/>
                            <wp:effectExtent l="0" t="0" r="0" b="3810"/>
                            <wp:docPr id="398" name="Imagem 3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EA7BEC5" wp14:editId="144E6050">
                            <wp:extent cx="1492250" cy="129540"/>
                            <wp:effectExtent l="0" t="0" r="0" b="3810"/>
                            <wp:docPr id="399" name="Imagem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0464" behindDoc="0" locked="0" layoutInCell="1" allowOverlap="1" wp14:anchorId="37B8AFD9" wp14:editId="433EDEA4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ABDA0EB" wp14:editId="27D3187C">
                                  <wp:extent cx="2113280" cy="267335"/>
                                  <wp:effectExtent l="0" t="0" r="1270" b="0"/>
                                  <wp:docPr id="400" name="Imagem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0D7EE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85F20F7" wp14:editId="24808E5B">
                                  <wp:extent cx="1492250" cy="129540"/>
                                  <wp:effectExtent l="0" t="0" r="0" b="3810"/>
                                  <wp:docPr id="401" name="Imagem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2E1FEBD" wp14:editId="62F69603">
                                  <wp:extent cx="1492250" cy="129540"/>
                                  <wp:effectExtent l="0" t="0" r="0" b="3810"/>
                                  <wp:docPr id="402" name="Imagem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8E5ECF3" wp14:editId="17BFE36C">
                                  <wp:extent cx="1492250" cy="129540"/>
                                  <wp:effectExtent l="0" t="0" r="0" b="3810"/>
                                  <wp:docPr id="403" name="Imagem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85.05pt;margin-top:590.85pt;width:442.6pt;height:145.55pt;z-index:251710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Danh1yMgIAAGA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ABDA0EB" wp14:editId="27D3187C">
                            <wp:extent cx="2113280" cy="267335"/>
                            <wp:effectExtent l="0" t="0" r="1270" b="0"/>
                            <wp:docPr id="400" name="Imagem 4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0D7EE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85F20F7" wp14:editId="24808E5B">
                            <wp:extent cx="1492250" cy="129540"/>
                            <wp:effectExtent l="0" t="0" r="0" b="3810"/>
                            <wp:docPr id="401" name="Imagem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2E1FEBD" wp14:editId="62F69603">
                            <wp:extent cx="1492250" cy="129540"/>
                            <wp:effectExtent l="0" t="0" r="0" b="3810"/>
                            <wp:docPr id="402" name="Imagem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8E5ECF3" wp14:editId="17BFE36C">
                            <wp:extent cx="1492250" cy="129540"/>
                            <wp:effectExtent l="0" t="0" r="0" b="3810"/>
                            <wp:docPr id="403" name="Imagem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9440" behindDoc="0" locked="0" layoutInCell="1" allowOverlap="1" wp14:anchorId="5DF00601" wp14:editId="5C2338B1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12B2215" wp14:editId="2EC767EE">
                                  <wp:extent cx="2113280" cy="267335"/>
                                  <wp:effectExtent l="0" t="0" r="1270" b="0"/>
                                  <wp:docPr id="404" name="Imagem 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0D7EE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2EAE94F" wp14:editId="790538FD">
                                  <wp:extent cx="1492250" cy="129540"/>
                                  <wp:effectExtent l="0" t="0" r="0" b="3810"/>
                                  <wp:docPr id="405" name="Imagem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8683214" wp14:editId="3055FFF5">
                                  <wp:extent cx="1492250" cy="129540"/>
                                  <wp:effectExtent l="0" t="0" r="0" b="381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E4939E9" wp14:editId="0A3F8CAB">
                                  <wp:extent cx="1492250" cy="129540"/>
                                  <wp:effectExtent l="0" t="0" r="0" b="3810"/>
                                  <wp:docPr id="407" name="Imagem 4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left:0;text-align:left;margin-left:85.05pt;margin-top:590.85pt;width:442.6pt;height:145.55pt;z-index:2517094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QgMgIAAGA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BxmlQgMgIAAGA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12B2215" wp14:editId="2EC767EE">
                            <wp:extent cx="2113280" cy="267335"/>
                            <wp:effectExtent l="0" t="0" r="1270" b="0"/>
                            <wp:docPr id="404" name="Imagem 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0D7EE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2EAE94F" wp14:editId="790538FD">
                            <wp:extent cx="1492250" cy="129540"/>
                            <wp:effectExtent l="0" t="0" r="0" b="3810"/>
                            <wp:docPr id="405" name="Imagem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8683214" wp14:editId="3055FFF5">
                            <wp:extent cx="1492250" cy="129540"/>
                            <wp:effectExtent l="0" t="0" r="0" b="381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E4939E9" wp14:editId="0A3F8CAB">
                            <wp:extent cx="1492250" cy="129540"/>
                            <wp:effectExtent l="0" t="0" r="0" b="3810"/>
                            <wp:docPr id="407" name="Imagem 4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8416" behindDoc="0" locked="0" layoutInCell="1" allowOverlap="1" wp14:anchorId="4E42C075" wp14:editId="71DE2064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66" name="Caixa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2086AB7" wp14:editId="47F2D834">
                                  <wp:extent cx="2113280" cy="267335"/>
                                  <wp:effectExtent l="0" t="0" r="1270" b="0"/>
                                  <wp:docPr id="408" name="Imagem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0D7EE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A5D281E" wp14:editId="72D8EFF2">
                                  <wp:extent cx="1492250" cy="129540"/>
                                  <wp:effectExtent l="0" t="0" r="0" b="3810"/>
                                  <wp:docPr id="409" name="Imagem 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77A0A15" wp14:editId="6FE18225">
                                  <wp:extent cx="1492250" cy="129540"/>
                                  <wp:effectExtent l="0" t="0" r="0" b="3810"/>
                                  <wp:docPr id="410" name="Imagem 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94AC053" wp14:editId="03C105CD">
                                  <wp:extent cx="1492250" cy="129540"/>
                                  <wp:effectExtent l="0" t="0" r="0" b="3810"/>
                                  <wp:docPr id="411" name="Imagem 4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6" o:spid="_x0000_s1031" type="#_x0000_t202" style="position:absolute;left:0;text-align:left;margin-left:85.05pt;margin-top:590.85pt;width:442.6pt;height:145.55pt;z-index:2517084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obMQIAAGA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FYd2hsxAgAAYA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2086AB7" wp14:editId="47F2D834">
                            <wp:extent cx="2113280" cy="267335"/>
                            <wp:effectExtent l="0" t="0" r="1270" b="0"/>
                            <wp:docPr id="408" name="Imagem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0D7EE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A5D281E" wp14:editId="72D8EFF2">
                            <wp:extent cx="1492250" cy="129540"/>
                            <wp:effectExtent l="0" t="0" r="0" b="3810"/>
                            <wp:docPr id="409" name="Imagem 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77A0A15" wp14:editId="6FE18225">
                            <wp:extent cx="1492250" cy="129540"/>
                            <wp:effectExtent l="0" t="0" r="0" b="3810"/>
                            <wp:docPr id="410" name="Imagem 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94AC053" wp14:editId="03C105CD">
                            <wp:extent cx="1492250" cy="129540"/>
                            <wp:effectExtent l="0" t="0" r="0" b="3810"/>
                            <wp:docPr id="411" name="Imagem 4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7392" behindDoc="0" locked="0" layoutInCell="1" allowOverlap="1" wp14:anchorId="718D9F00" wp14:editId="6119BAC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67" name="Caixa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8726B46" wp14:editId="288A2137">
                                  <wp:extent cx="2113280" cy="267335"/>
                                  <wp:effectExtent l="0" t="0" r="1270" b="0"/>
                                  <wp:docPr id="412" name="Imagem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0D7EE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6290B14" wp14:editId="7F9ADEC5">
                                  <wp:extent cx="1492250" cy="129540"/>
                                  <wp:effectExtent l="0" t="0" r="0" b="3810"/>
                                  <wp:docPr id="413" name="Imagem 4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36129F8" wp14:editId="7193F96A">
                                  <wp:extent cx="1492250" cy="129540"/>
                                  <wp:effectExtent l="0" t="0" r="0" b="3810"/>
                                  <wp:docPr id="414" name="Imagem 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4D44E1E" wp14:editId="6FC5C36A">
                                  <wp:extent cx="1492250" cy="129540"/>
                                  <wp:effectExtent l="0" t="0" r="0" b="3810"/>
                                  <wp:docPr id="415" name="Imagem 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7" o:spid="_x0000_s1032" type="#_x0000_t202" style="position:absolute;left:0;text-align:left;margin-left:85.05pt;margin-top:590.85pt;width:442.6pt;height:145.55pt;z-index:251707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DBolCsxAgAAYA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8726B46" wp14:editId="288A2137">
                            <wp:extent cx="2113280" cy="267335"/>
                            <wp:effectExtent l="0" t="0" r="1270" b="0"/>
                            <wp:docPr id="412" name="Imagem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0D7EE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6290B14" wp14:editId="7F9ADEC5">
                            <wp:extent cx="1492250" cy="129540"/>
                            <wp:effectExtent l="0" t="0" r="0" b="3810"/>
                            <wp:docPr id="413" name="Imagem 4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36129F8" wp14:editId="7193F96A">
                            <wp:extent cx="1492250" cy="129540"/>
                            <wp:effectExtent l="0" t="0" r="0" b="3810"/>
                            <wp:docPr id="414" name="Imagem 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4D44E1E" wp14:editId="6FC5C36A">
                            <wp:extent cx="1492250" cy="129540"/>
                            <wp:effectExtent l="0" t="0" r="0" b="3810"/>
                            <wp:docPr id="415" name="Imagem 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6368" behindDoc="0" locked="0" layoutInCell="1" allowOverlap="1" wp14:anchorId="3320821F" wp14:editId="012CC0D3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98" name="Caixa de text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0D7EE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4F273F4" wp14:editId="34570F04">
                                  <wp:extent cx="2113280" cy="267335"/>
                                  <wp:effectExtent l="0" t="0" r="1270" b="0"/>
                                  <wp:docPr id="416" name="Imagem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0D7EE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AE7DFDA" wp14:editId="7C836809">
                                  <wp:extent cx="1492250" cy="129540"/>
                                  <wp:effectExtent l="0" t="0" r="0" b="3810"/>
                                  <wp:docPr id="417" name="Imagem 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83B2A2A" wp14:editId="70CD61B3">
                                  <wp:extent cx="1492250" cy="129540"/>
                                  <wp:effectExtent l="0" t="0" r="0" b="3810"/>
                                  <wp:docPr id="418" name="Imagem 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0D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2A0512" wp14:editId="71112C5F">
                                  <wp:extent cx="1492250" cy="129540"/>
                                  <wp:effectExtent l="0" t="0" r="0" b="3810"/>
                                  <wp:docPr id="419" name="Imagem 4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0D7EE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8" o:spid="_x0000_s1033" type="#_x0000_t202" style="position:absolute;left:0;text-align:left;margin-left:85.05pt;margin-top:590.85pt;width:442.6pt;height:145.55pt;z-index:251706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D6rEnAMgIAAGA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0D7EE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4F273F4" wp14:editId="34570F04">
                            <wp:extent cx="2113280" cy="267335"/>
                            <wp:effectExtent l="0" t="0" r="1270" b="0"/>
                            <wp:docPr id="416" name="Imagem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0D7EE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AE7DFDA" wp14:editId="7C836809">
                            <wp:extent cx="1492250" cy="129540"/>
                            <wp:effectExtent l="0" t="0" r="0" b="3810"/>
                            <wp:docPr id="417" name="Imagem 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83B2A2A" wp14:editId="70CD61B3">
                            <wp:extent cx="1492250" cy="129540"/>
                            <wp:effectExtent l="0" t="0" r="0" b="3810"/>
                            <wp:docPr id="418" name="Imagem 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0D7EE1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2A0512" wp14:editId="71112C5F">
                            <wp:extent cx="1492250" cy="129540"/>
                            <wp:effectExtent l="0" t="0" r="0" b="3810"/>
                            <wp:docPr id="419" name="Imagem 4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0D7EE1"/>
                  </w:txbxContent>
                </v:textbox>
              </v:shape>
            </w:pict>
          </mc:Fallback>
        </mc:AlternateContent>
      </w: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0D7EE1" w:rsidRPr="00393491" w:rsidTr="000D7EE1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0D7EE1" w:rsidRPr="00AB439F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Pr="00393491" w:rsidRDefault="000D7EE1" w:rsidP="000D7EE1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0D7EE1" w:rsidRPr="00393491" w:rsidRDefault="000D7EE1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0D7EE1" w:rsidRPr="00393491" w:rsidRDefault="000D7EE1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0D7EE1" w:rsidRPr="00393491" w:rsidRDefault="000D7EE1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jc w:val="center"/>
            </w:pP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0D7EE1" w:rsidRPr="00AB439F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Default="000D7EE1" w:rsidP="000D7EE1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0D7EE1" w:rsidRDefault="000D7EE1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0D7EE1" w:rsidRDefault="000D7EE1" w:rsidP="000D7EE1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0D7EE1" w:rsidRDefault="000D7EE1" w:rsidP="000D7EE1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jc w:val="center"/>
            </w:pP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Default="000D7EE1" w:rsidP="000D7EE1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0D7EE1" w:rsidRDefault="000D7EE1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0D7EE1" w:rsidRDefault="000D7EE1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0D7EE1" w:rsidRDefault="000D7EE1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jc w:val="center"/>
            </w:pP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Default="000D7EE1" w:rsidP="000D7EE1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0D7EE1" w:rsidRDefault="000D7EE1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0D7EE1" w:rsidRDefault="000D7EE1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0D7EE1" w:rsidRDefault="000D7EE1" w:rsidP="000D7EE1">
            <w:pPr>
              <w:jc w:val="center"/>
            </w:pPr>
            <w:r>
              <w:t xml:space="preserve">0 – Inativo; </w:t>
            </w:r>
          </w:p>
          <w:p w:rsidR="000D7EE1" w:rsidRDefault="000D7EE1" w:rsidP="000D7EE1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keepNext/>
              <w:jc w:val="center"/>
            </w:pPr>
          </w:p>
        </w:tc>
      </w:tr>
    </w:tbl>
    <w:p w:rsidR="000D7EE1" w:rsidRDefault="000D7EE1" w:rsidP="000D7EE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1</w:t>
      </w:r>
      <w:r w:rsidR="00AA42B1">
        <w:rPr>
          <w:noProof/>
        </w:rPr>
        <w:fldChar w:fldCharType="end"/>
      </w:r>
      <w:r>
        <w:t>- Regras de validação da tela de pesquisa de setor</w:t>
      </w:r>
    </w:p>
    <w:p w:rsidR="000D7EE1" w:rsidRDefault="000D7EE1" w:rsidP="000D7EE1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0D7EE1" w:rsidRPr="00393491" w:rsidTr="000D7EE1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0D7EE1" w:rsidRPr="006C507D" w:rsidRDefault="000D7EE1" w:rsidP="000D7EE1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0D7EE1" w:rsidRDefault="000D7EE1" w:rsidP="009B16F8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0D7EE1" w:rsidRDefault="000D7EE1" w:rsidP="000D7EE1">
            <w:pPr>
              <w:jc w:val="center"/>
            </w:pPr>
            <w:r>
              <w:t xml:space="preserve">Carrega os </w:t>
            </w:r>
            <w:r w:rsidR="0079637E">
              <w:t>setores</w:t>
            </w:r>
            <w:r>
              <w:t xml:space="preserve"> de acordo com o filtro da pesquisa ou carrega todos os registros caso o usuário não tenha informado</w:t>
            </w:r>
            <w:r w:rsidR="009B16F8">
              <w:t xml:space="preserve"> um</w:t>
            </w:r>
            <w:r>
              <w:t xml:space="preserve"> filtro para a pesquisa.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0D7EE1" w:rsidRDefault="000D7EE1" w:rsidP="000D7EE1">
            <w:pPr>
              <w:jc w:val="center"/>
            </w:pPr>
            <w:r>
              <w:t>Retorna a pagina principal do sistema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0D7EE1" w:rsidRPr="006C507D" w:rsidRDefault="000D7EE1" w:rsidP="000D7EE1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0D7EE1" w:rsidRDefault="000D7EE1" w:rsidP="009B16F8">
            <w:pPr>
              <w:jc w:val="center"/>
            </w:pPr>
            <w:r>
              <w:t xml:space="preserve">Carrega o </w:t>
            </w:r>
            <w:r w:rsidR="00126069">
              <w:t>setor</w:t>
            </w:r>
            <w:r>
              <w:t xml:space="preserve"> na</w:t>
            </w:r>
            <w:r w:rsidR="009B16F8">
              <w:t xml:space="preserve"> tela</w:t>
            </w:r>
            <w:r>
              <w:t xml:space="preserve"> </w:t>
            </w:r>
            <w:r w:rsidRPr="006C507D">
              <w:rPr>
                <w:b/>
              </w:rPr>
              <w:t>DV2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0D7EE1" w:rsidRDefault="000D7EE1" w:rsidP="000D7EE1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0D7EE1" w:rsidRDefault="000D7EE1" w:rsidP="000D7EE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6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9B16F8">
        <w:t>setor</w:t>
      </w:r>
    </w:p>
    <w:p w:rsidR="009B16F8" w:rsidRPr="009B16F8" w:rsidRDefault="009B16F8" w:rsidP="009B16F8"/>
    <w:p w:rsidR="000D7EE1" w:rsidRPr="00393491" w:rsidRDefault="000D7EE1" w:rsidP="000D7EE1">
      <w:pPr>
        <w:pStyle w:val="CorpodoTexto"/>
      </w:pPr>
      <w:r w:rsidRPr="00614936">
        <w:rPr>
          <w:b/>
          <w:bCs/>
        </w:rPr>
        <w:lastRenderedPageBreak/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de </w:t>
      </w:r>
      <w:r w:rsidR="00126069">
        <w:rPr>
          <w:b/>
        </w:rPr>
        <w:t>setor</w:t>
      </w:r>
    </w:p>
    <w:p w:rsidR="000D7EE1" w:rsidRDefault="00126069" w:rsidP="000D7EE1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2CEDFECC" wp14:editId="4154AF07">
            <wp:extent cx="5669280" cy="1487170"/>
            <wp:effectExtent l="0" t="0" r="762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E1" w:rsidRDefault="000D7EE1" w:rsidP="000D7EE1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3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 w:rsidR="00126069">
        <w:t>setor</w:t>
      </w:r>
    </w:p>
    <w:p w:rsidR="000D7EE1" w:rsidRDefault="000D7EE1" w:rsidP="000D7EE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0D7EE1" w:rsidRPr="00393491" w:rsidTr="000D7EE1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Default="000D7EE1" w:rsidP="000D7EE1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0D7EE1" w:rsidRDefault="000D7EE1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0D7EE1" w:rsidRDefault="000D7EE1" w:rsidP="000D7EE1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0D7EE1" w:rsidRDefault="000D7EE1" w:rsidP="000D7EE1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jc w:val="center"/>
            </w:pP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Default="000D7EE1" w:rsidP="000D7EE1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0D7EE1" w:rsidRDefault="000D7EE1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0D7EE1" w:rsidRDefault="000D7EE1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0D7EE1" w:rsidRDefault="000D7EE1" w:rsidP="000D7EE1">
            <w:pPr>
              <w:jc w:val="center"/>
            </w:pPr>
            <w:r>
              <w:t xml:space="preserve">0 – Inativo; </w:t>
            </w:r>
          </w:p>
          <w:p w:rsidR="000D7EE1" w:rsidRDefault="000D7EE1" w:rsidP="000D7EE1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jc w:val="center"/>
            </w:pP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0D7EE1" w:rsidRDefault="00126069" w:rsidP="000D7EE1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0D7EE1" w:rsidRDefault="000D7EE1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0D7EE1" w:rsidRDefault="000D7EE1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0D7EE1" w:rsidRDefault="000D7EE1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0D7EE1" w:rsidRPr="00393491" w:rsidRDefault="000D7EE1" w:rsidP="000D7EE1">
            <w:pPr>
              <w:jc w:val="center"/>
            </w:pPr>
          </w:p>
        </w:tc>
      </w:tr>
    </w:tbl>
    <w:p w:rsidR="000D7EE1" w:rsidRDefault="000D7EE1" w:rsidP="000D7EE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3</w:t>
      </w:r>
      <w:r w:rsidR="00AA42B1">
        <w:rPr>
          <w:noProof/>
        </w:rPr>
        <w:fldChar w:fldCharType="end"/>
      </w:r>
      <w:r>
        <w:t xml:space="preserve"> - Regras de validação da tela de cadastro </w:t>
      </w:r>
      <w:r w:rsidR="00126069">
        <w:t>setor</w:t>
      </w:r>
    </w:p>
    <w:p w:rsidR="000D7EE1" w:rsidRDefault="000D7EE1" w:rsidP="000D7EE1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0D7EE1" w:rsidRPr="00393491" w:rsidTr="000D7EE1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0D7EE1" w:rsidRPr="00393491" w:rsidRDefault="000D7EE1" w:rsidP="000D7EE1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0D7EE1" w:rsidRDefault="000D7EE1" w:rsidP="000D7EE1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0D7EE1" w:rsidRPr="00393491" w:rsidTr="000D7EE1">
        <w:trPr>
          <w:trHeight w:val="323"/>
          <w:jc w:val="center"/>
        </w:trPr>
        <w:tc>
          <w:tcPr>
            <w:tcW w:w="1582" w:type="pct"/>
            <w:vAlign w:val="center"/>
          </w:tcPr>
          <w:p w:rsidR="000D7EE1" w:rsidRDefault="000D7EE1" w:rsidP="000D7EE1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0D7EE1" w:rsidRDefault="000D7EE1" w:rsidP="000D7EE1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0D7EE1" w:rsidRDefault="000D7EE1" w:rsidP="00126069">
            <w:pPr>
              <w:keepNext/>
              <w:jc w:val="center"/>
            </w:pPr>
            <w:r>
              <w:t xml:space="preserve">Retorna a tela de pesquisa de </w:t>
            </w:r>
            <w:r w:rsidR="00126069">
              <w:t>setor</w:t>
            </w:r>
            <w:r>
              <w:t xml:space="preserve">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</w:tbl>
    <w:p w:rsidR="000D7EE1" w:rsidRPr="00ED739A" w:rsidRDefault="000D7EE1" w:rsidP="000D7EE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4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126069">
        <w:t>setor</w:t>
      </w:r>
    </w:p>
    <w:p w:rsidR="000D7EE1" w:rsidRDefault="000D7EE1" w:rsidP="000D7EE1">
      <w:pPr>
        <w:pStyle w:val="Ttulo3"/>
      </w:pPr>
      <w:r>
        <w:t>Pré-condição</w:t>
      </w:r>
    </w:p>
    <w:p w:rsidR="009B16F8" w:rsidRPr="00AB3CED" w:rsidRDefault="009B16F8" w:rsidP="009B16F8">
      <w:pPr>
        <w:pStyle w:val="CorpodoTexto"/>
      </w:pPr>
      <w:r w:rsidRPr="00AB3CED">
        <w:t>Este caso de uso pode iniciar somente se:</w:t>
      </w:r>
    </w:p>
    <w:p w:rsidR="009B16F8" w:rsidRPr="00AB3CED" w:rsidRDefault="009B16F8" w:rsidP="009B16F8">
      <w:pPr>
        <w:pStyle w:val="CorpodoTexto"/>
      </w:pPr>
      <w:r>
        <w:t xml:space="preserve">1. </w:t>
      </w:r>
      <w:r w:rsidRPr="00AB3CED">
        <w:t xml:space="preserve">O usuário deve ter realizado o </w:t>
      </w:r>
      <w:r>
        <w:t xml:space="preserve">UC08- Efetuar </w:t>
      </w:r>
      <w:proofErr w:type="spellStart"/>
      <w:r>
        <w:t>L</w:t>
      </w:r>
      <w:r w:rsidRPr="00AB3CED">
        <w:t>ogin</w:t>
      </w:r>
      <w:proofErr w:type="spellEnd"/>
      <w:r w:rsidRPr="00AB3CED">
        <w:t xml:space="preserve"> com sucesso.</w:t>
      </w:r>
    </w:p>
    <w:p w:rsidR="000D7EE1" w:rsidRDefault="000D7EE1" w:rsidP="000D7EE1">
      <w:pPr>
        <w:pStyle w:val="Ttulo3"/>
      </w:pPr>
      <w:r>
        <w:t>Pós-condição</w:t>
      </w:r>
    </w:p>
    <w:p w:rsidR="000D7EE1" w:rsidRPr="00614936" w:rsidRDefault="000D7EE1" w:rsidP="000D7EE1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0D7EE1" w:rsidRDefault="00B65456" w:rsidP="000D7EE1">
      <w:pPr>
        <w:pStyle w:val="CorpodoTexto"/>
      </w:pPr>
      <w:r>
        <w:t>1. Ter pesquisado,</w:t>
      </w:r>
      <w:r w:rsidR="000D7EE1">
        <w:t xml:space="preserve"> </w:t>
      </w:r>
      <w:r w:rsidR="000D7EE1" w:rsidRPr="002665C0">
        <w:t xml:space="preserve">incluído, alterado ou </w:t>
      </w:r>
      <w:r w:rsidR="000D7EE1">
        <w:t xml:space="preserve">inativado um </w:t>
      </w:r>
      <w:r w:rsidR="00126069">
        <w:t>setor</w:t>
      </w:r>
      <w:r w:rsidR="000D7EE1" w:rsidRPr="002665C0">
        <w:t>;</w:t>
      </w:r>
    </w:p>
    <w:p w:rsidR="000D7EE1" w:rsidRDefault="000D7EE1" w:rsidP="000D7EE1">
      <w:pPr>
        <w:pStyle w:val="Ttulo3"/>
      </w:pPr>
      <w:r>
        <w:t>Autor Primário</w:t>
      </w:r>
    </w:p>
    <w:p w:rsidR="000D7EE1" w:rsidRDefault="000D7EE1" w:rsidP="000D7EE1">
      <w:pPr>
        <w:pStyle w:val="CorpodoTexto"/>
      </w:pPr>
      <w:r>
        <w:t>Secret</w:t>
      </w:r>
      <w:r w:rsidR="009B16F8">
        <w:t>á</w:t>
      </w:r>
      <w:r>
        <w:t>ria</w:t>
      </w:r>
    </w:p>
    <w:p w:rsidR="009B16F8" w:rsidRPr="007C6ABE" w:rsidRDefault="009B16F8" w:rsidP="000D7EE1">
      <w:pPr>
        <w:pStyle w:val="CorpodoTexto"/>
      </w:pPr>
    </w:p>
    <w:p w:rsidR="000D7EE1" w:rsidRDefault="000D7EE1" w:rsidP="000D7EE1">
      <w:pPr>
        <w:pStyle w:val="Ttulo3"/>
      </w:pPr>
      <w:r>
        <w:lastRenderedPageBreak/>
        <w:t>Fluxo principal</w:t>
      </w:r>
    </w:p>
    <w:p w:rsidR="000D7EE1" w:rsidRPr="008571E9" w:rsidRDefault="000D7EE1" w:rsidP="000D7EE1">
      <w:pPr>
        <w:pStyle w:val="CorpodoTexto"/>
      </w:pPr>
      <w:r>
        <w:t xml:space="preserve">1. O sistema abra a tela de pesquisa de </w:t>
      </w:r>
      <w:r w:rsidR="00126069">
        <w:t>setor</w:t>
      </w:r>
      <w:r>
        <w:t xml:space="preserve"> </w:t>
      </w:r>
      <w:r w:rsidRPr="0080732C">
        <w:rPr>
          <w:b/>
        </w:rPr>
        <w:t>DV1</w:t>
      </w:r>
      <w:r>
        <w:t>;</w:t>
      </w:r>
    </w:p>
    <w:p w:rsidR="000D7EE1" w:rsidRDefault="000D7EE1" w:rsidP="000D7EE1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os campos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0D7EE1" w:rsidRDefault="000D7EE1" w:rsidP="000D7EE1">
      <w:pPr>
        <w:pStyle w:val="CorpodoTexto"/>
      </w:pPr>
      <w:r>
        <w:t xml:space="preserve">3. O sistema seleciona os </w:t>
      </w:r>
      <w:r w:rsidR="00126069">
        <w:t>setores</w:t>
      </w:r>
      <w:r>
        <w:t xml:space="preserve"> que atendam o filtro da pesquisa e monta a grid de resultado; </w:t>
      </w:r>
      <w:r w:rsidRPr="003F2521">
        <w:rPr>
          <w:b/>
        </w:rPr>
        <w:t>(A3)(A4).</w:t>
      </w:r>
    </w:p>
    <w:p w:rsidR="000D7EE1" w:rsidRDefault="000D7EE1" w:rsidP="000D7EE1">
      <w:pPr>
        <w:pStyle w:val="CorpodoTexto"/>
      </w:pPr>
      <w:r>
        <w:t xml:space="preserve">4. O caso de uso é encerrado. </w:t>
      </w:r>
    </w:p>
    <w:p w:rsidR="000D7EE1" w:rsidRDefault="000D7EE1" w:rsidP="000D7EE1">
      <w:pPr>
        <w:pStyle w:val="Ttulo3"/>
      </w:pPr>
      <w:r>
        <w:t>Fluxos alternativos</w:t>
      </w:r>
    </w:p>
    <w:p w:rsidR="000D7EE1" w:rsidRPr="00D94F83" w:rsidRDefault="000D7EE1" w:rsidP="000D7EE1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0D7EE1" w:rsidRPr="007631A1" w:rsidRDefault="000D7EE1" w:rsidP="000D7EE1">
      <w:pPr>
        <w:pStyle w:val="CorpodoTexto"/>
      </w:pPr>
      <w:r>
        <w:t>1. O ator pressiona o botão “Voltar”;</w:t>
      </w:r>
    </w:p>
    <w:p w:rsidR="000D7EE1" w:rsidRPr="00527915" w:rsidRDefault="000D7EE1" w:rsidP="000D7EE1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0D7EE1" w:rsidRPr="00D94F83" w:rsidRDefault="000D7EE1" w:rsidP="000D7EE1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 xml:space="preserve">Novo </w:t>
      </w:r>
      <w:r w:rsidR="00126069">
        <w:rPr>
          <w:rFonts w:cs="Arial"/>
          <w:b/>
        </w:rPr>
        <w:t>Setor</w:t>
      </w:r>
      <w:r>
        <w:rPr>
          <w:rFonts w:cs="Arial"/>
        </w:rPr>
        <w:t>:</w:t>
      </w:r>
    </w:p>
    <w:p w:rsidR="000D7EE1" w:rsidRPr="007631A1" w:rsidRDefault="000D7EE1" w:rsidP="000D7EE1">
      <w:pPr>
        <w:pStyle w:val="CorpodoTexto"/>
      </w:pPr>
      <w:r>
        <w:t xml:space="preserve">1. O ator pressiona o botão “Novo” na tela de pesquisa de </w:t>
      </w:r>
      <w:r w:rsidR="00126069">
        <w:t>setor</w:t>
      </w:r>
      <w:r w:rsidR="009B16F8">
        <w:t xml:space="preserve"> </w:t>
      </w:r>
      <w:r w:rsidR="009B16F8" w:rsidRPr="009B16F8">
        <w:rPr>
          <w:b/>
        </w:rPr>
        <w:t>(DV1)</w:t>
      </w:r>
      <w:r>
        <w:t>;</w:t>
      </w:r>
    </w:p>
    <w:p w:rsidR="000D7EE1" w:rsidRPr="003F2521" w:rsidRDefault="000D7EE1" w:rsidP="000D7EE1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</w:t>
      </w:r>
      <w:r w:rsidR="00126069">
        <w:t>setor</w:t>
      </w:r>
      <w:r>
        <w:t xml:space="preserve"> </w:t>
      </w:r>
      <w:r w:rsidR="009B16F8" w:rsidRPr="009B16F8">
        <w:rPr>
          <w:b/>
        </w:rPr>
        <w:t>(</w:t>
      </w:r>
      <w:r w:rsidRPr="009B16F8">
        <w:rPr>
          <w:b/>
        </w:rPr>
        <w:t>DV2</w:t>
      </w:r>
      <w:r w:rsidR="009B16F8" w:rsidRPr="009B16F8">
        <w:rPr>
          <w:b/>
        </w:rPr>
        <w:t>)</w:t>
      </w:r>
      <w:r>
        <w:rPr>
          <w:b/>
        </w:rPr>
        <w:t>;</w:t>
      </w:r>
    </w:p>
    <w:p w:rsidR="000D7EE1" w:rsidRDefault="000D7EE1" w:rsidP="000D7EE1">
      <w:pPr>
        <w:pStyle w:val="CorpodoTexto"/>
      </w:pPr>
      <w:r>
        <w:t xml:space="preserve">3. O ator informa os dados do </w:t>
      </w:r>
      <w:r w:rsidR="00126069">
        <w:t>setor</w:t>
      </w:r>
      <w:r>
        <w:t xml:space="preserve">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0D7EE1" w:rsidRDefault="000D7EE1" w:rsidP="000D7EE1">
      <w:pPr>
        <w:pStyle w:val="CorpodoTexto"/>
      </w:pPr>
      <w:r>
        <w:t>4. O sistema verifica o preenchimento dos campos da tela;</w:t>
      </w:r>
    </w:p>
    <w:p w:rsidR="000D7EE1" w:rsidRDefault="000D7EE1" w:rsidP="000D7EE1">
      <w:pPr>
        <w:pStyle w:val="CorpodoTexto"/>
      </w:pPr>
      <w:r>
        <w:t xml:space="preserve">5. O sistema grava os dados do </w:t>
      </w:r>
      <w:r w:rsidR="00126069">
        <w:t>setor</w:t>
      </w:r>
      <w:r>
        <w:t xml:space="preserve"> no banco de dados;</w:t>
      </w:r>
    </w:p>
    <w:p w:rsidR="000D7EE1" w:rsidRDefault="00126069" w:rsidP="000D7EE1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="000D7EE1" w:rsidRPr="009628A6">
        <w:t>.</w:t>
      </w:r>
    </w:p>
    <w:p w:rsidR="000D7EE1" w:rsidRPr="00D94F83" w:rsidRDefault="000D7EE1" w:rsidP="000D7EE1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Pr="003F2521">
        <w:rPr>
          <w:rFonts w:cs="Arial"/>
          <w:b/>
        </w:rPr>
        <w:t xml:space="preserve"> </w:t>
      </w:r>
      <w:r w:rsidR="00126069">
        <w:rPr>
          <w:rFonts w:cs="Arial"/>
          <w:b/>
        </w:rPr>
        <w:t>Setor</w:t>
      </w:r>
      <w:r>
        <w:rPr>
          <w:rFonts w:cs="Arial"/>
        </w:rPr>
        <w:t>:</w:t>
      </w:r>
    </w:p>
    <w:p w:rsidR="000D7EE1" w:rsidRDefault="000D7EE1" w:rsidP="000D7EE1">
      <w:pPr>
        <w:pStyle w:val="CorpodoTexto"/>
      </w:pPr>
      <w:r>
        <w:t xml:space="preserve">1. O ator pressiona o botão “Editar” na tela de pesquisa de </w:t>
      </w:r>
      <w:r w:rsidR="00126069">
        <w:t>setor</w:t>
      </w:r>
      <w:r w:rsidR="009B16F8">
        <w:t xml:space="preserve"> </w:t>
      </w:r>
      <w:r w:rsidR="009B16F8" w:rsidRPr="009B16F8">
        <w:rPr>
          <w:b/>
        </w:rPr>
        <w:t>(DV1)</w:t>
      </w:r>
      <w:r>
        <w:t>;</w:t>
      </w:r>
    </w:p>
    <w:p w:rsidR="009B16F8" w:rsidRPr="003F2521" w:rsidRDefault="000D7EE1" w:rsidP="009B16F8">
      <w:pPr>
        <w:pStyle w:val="CorpodoTexto"/>
        <w:tabs>
          <w:tab w:val="left" w:pos="851"/>
        </w:tabs>
        <w:ind w:left="851" w:hanging="284"/>
      </w:pPr>
      <w:r>
        <w:t xml:space="preserve">2. </w:t>
      </w:r>
      <w:r w:rsidR="009B16F8" w:rsidRPr="00BC2608">
        <w:t xml:space="preserve">O </w:t>
      </w:r>
      <w:r w:rsidR="009B16F8">
        <w:t>sistema abre a tela de cadastro de setor</w:t>
      </w:r>
      <w:r w:rsidR="009B16F8" w:rsidRPr="003F2521">
        <w:rPr>
          <w:b/>
        </w:rPr>
        <w:t xml:space="preserve"> </w:t>
      </w:r>
      <w:r w:rsidR="009B16F8">
        <w:rPr>
          <w:b/>
        </w:rPr>
        <w:t>(</w:t>
      </w:r>
      <w:r w:rsidR="009B16F8" w:rsidRPr="003F2521">
        <w:rPr>
          <w:b/>
        </w:rPr>
        <w:t>DV2</w:t>
      </w:r>
      <w:r w:rsidR="009B16F8">
        <w:rPr>
          <w:b/>
        </w:rPr>
        <w:t xml:space="preserve">) </w:t>
      </w:r>
      <w:r w:rsidR="00B54C26" w:rsidRPr="00B54C26">
        <w:t>e</w:t>
      </w:r>
      <w:r w:rsidR="00B54C26">
        <w:rPr>
          <w:b/>
        </w:rPr>
        <w:t xml:space="preserve"> </w:t>
      </w:r>
      <w:r w:rsidR="009B16F8">
        <w:t>preenche os campos com os dados do setor selecionado na tela de pesquisa</w:t>
      </w:r>
      <w:r w:rsidR="009B16F8">
        <w:rPr>
          <w:b/>
        </w:rPr>
        <w:t>;</w:t>
      </w:r>
    </w:p>
    <w:p w:rsidR="000D7EE1" w:rsidRDefault="009B16F8" w:rsidP="009B16F8">
      <w:pPr>
        <w:pStyle w:val="CorpodoTexto"/>
      </w:pPr>
      <w:r>
        <w:t>3</w:t>
      </w:r>
      <w:r w:rsidR="000D7EE1">
        <w:t xml:space="preserve">. O ator altera os dados e pressiona o botão “Salvar”; </w:t>
      </w:r>
      <w:r w:rsidR="000D7EE1" w:rsidRPr="00527915">
        <w:rPr>
          <w:b/>
        </w:rPr>
        <w:t>(</w:t>
      </w:r>
      <w:proofErr w:type="gramStart"/>
      <w:r w:rsidR="000D7EE1" w:rsidRPr="00527915">
        <w:rPr>
          <w:b/>
        </w:rPr>
        <w:t>A1)</w:t>
      </w:r>
      <w:proofErr w:type="gramEnd"/>
    </w:p>
    <w:p w:rsidR="000D7EE1" w:rsidRDefault="009B16F8" w:rsidP="000D7EE1">
      <w:pPr>
        <w:pStyle w:val="CorpodoTexto"/>
      </w:pPr>
      <w:r>
        <w:t>4</w:t>
      </w:r>
      <w:r w:rsidR="000D7EE1">
        <w:t>. O sistema verifica o preenchimento dos campos da tela;</w:t>
      </w:r>
    </w:p>
    <w:p w:rsidR="000D7EE1" w:rsidRDefault="009B16F8" w:rsidP="000D7EE1">
      <w:pPr>
        <w:pStyle w:val="CorpodoTexto"/>
      </w:pPr>
      <w:r>
        <w:t>5</w:t>
      </w:r>
      <w:r w:rsidR="000D7EE1">
        <w:t xml:space="preserve">. O sistema atualiza os dados do </w:t>
      </w:r>
      <w:r w:rsidR="00126069">
        <w:t>setor</w:t>
      </w:r>
      <w:r w:rsidR="000D7EE1">
        <w:t xml:space="preserve"> no banco de dados;</w:t>
      </w:r>
    </w:p>
    <w:p w:rsidR="000D7EE1" w:rsidRDefault="009B16F8" w:rsidP="000D7EE1">
      <w:pPr>
        <w:pStyle w:val="CorpodoTexto"/>
      </w:pPr>
      <w:r>
        <w:t>6</w:t>
      </w:r>
      <w:r w:rsidR="000D7EE1">
        <w:t xml:space="preserve">. O caso de uso retoma ao passo </w:t>
      </w:r>
      <w:proofErr w:type="gramStart"/>
      <w:r w:rsidR="000D7EE1">
        <w:t>3</w:t>
      </w:r>
      <w:proofErr w:type="gramEnd"/>
      <w:r w:rsidR="000D7EE1">
        <w:t xml:space="preserve"> do fluxo principal</w:t>
      </w:r>
      <w:r w:rsidR="000D7EE1" w:rsidRPr="009628A6">
        <w:t>.</w:t>
      </w:r>
    </w:p>
    <w:p w:rsidR="000D7EE1" w:rsidRPr="00D94F83" w:rsidRDefault="000D7EE1" w:rsidP="000D7EE1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Inativar</w:t>
      </w:r>
      <w:r w:rsidRPr="003F2521">
        <w:rPr>
          <w:rFonts w:cs="Arial"/>
          <w:b/>
        </w:rPr>
        <w:t xml:space="preserve"> </w:t>
      </w:r>
      <w:r w:rsidR="00D8286C">
        <w:rPr>
          <w:rFonts w:cs="Arial"/>
          <w:b/>
        </w:rPr>
        <w:t>Setor</w:t>
      </w:r>
      <w:r>
        <w:rPr>
          <w:rFonts w:cs="Arial"/>
        </w:rPr>
        <w:t>:</w:t>
      </w:r>
    </w:p>
    <w:p w:rsidR="000D7EE1" w:rsidRPr="007631A1" w:rsidRDefault="000D7EE1" w:rsidP="000D7EE1">
      <w:pPr>
        <w:pStyle w:val="CorpodoTexto"/>
      </w:pPr>
      <w:r>
        <w:t xml:space="preserve">1. O ator pressiona o botão “Excluir” na tela de pesquisa de </w:t>
      </w:r>
      <w:r w:rsidR="00126069">
        <w:t>setor</w:t>
      </w:r>
      <w:r w:rsidR="009B16F8">
        <w:t xml:space="preserve"> </w:t>
      </w:r>
      <w:r w:rsidR="009B16F8" w:rsidRPr="009B16F8">
        <w:rPr>
          <w:b/>
        </w:rPr>
        <w:t>(DV1)</w:t>
      </w:r>
      <w:r w:rsidR="009B16F8">
        <w:t>;</w:t>
      </w:r>
    </w:p>
    <w:p w:rsidR="000D7EE1" w:rsidRPr="003F2521" w:rsidRDefault="000D7EE1" w:rsidP="000D7EE1">
      <w:pPr>
        <w:pStyle w:val="CorpodoTexto"/>
      </w:pPr>
      <w:r>
        <w:t xml:space="preserve">2. O sistema apresenta mensagem de confirmação para a mudança de situação do </w:t>
      </w:r>
      <w:r w:rsidR="00126069">
        <w:t>setor</w:t>
      </w:r>
      <w:r>
        <w:t xml:space="preserve"> selecionado</w:t>
      </w:r>
      <w:r>
        <w:rPr>
          <w:b/>
        </w:rPr>
        <w:t>;</w:t>
      </w:r>
    </w:p>
    <w:p w:rsidR="000D7EE1" w:rsidRDefault="000D7EE1" w:rsidP="000D7EE1">
      <w:pPr>
        <w:pStyle w:val="CorpodoTexto"/>
      </w:pPr>
      <w:r>
        <w:t xml:space="preserve">3. O ator confirma a inativação do </w:t>
      </w:r>
      <w:r w:rsidR="00126069">
        <w:t>setor</w:t>
      </w:r>
      <w:r>
        <w:t xml:space="preserve">; </w:t>
      </w:r>
    </w:p>
    <w:p w:rsidR="000D7EE1" w:rsidRDefault="000D7EE1" w:rsidP="000D7EE1">
      <w:pPr>
        <w:pStyle w:val="CorpodoTexto"/>
      </w:pPr>
      <w:r>
        <w:t xml:space="preserve">4. O sistema atualiza os dados do </w:t>
      </w:r>
      <w:r w:rsidR="00126069">
        <w:t>setor</w:t>
      </w:r>
      <w:r>
        <w:t xml:space="preserve"> no banco de dados;</w:t>
      </w:r>
    </w:p>
    <w:p w:rsidR="000D7EE1" w:rsidRDefault="000D7EE1" w:rsidP="000D7EE1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034194" w:rsidRDefault="00034194" w:rsidP="00034194">
      <w:pPr>
        <w:pStyle w:val="Ttulo2"/>
        <w:spacing w:before="240" w:after="240" w:line="360" w:lineRule="auto"/>
        <w:ind w:left="567" w:hanging="567"/>
      </w:pPr>
      <w:bookmarkStart w:id="13" w:name="_Toc341872919"/>
      <w:r>
        <w:lastRenderedPageBreak/>
        <w:t>Caso de uso: UC0</w:t>
      </w:r>
      <w:r w:rsidR="00B65456">
        <w:t>2</w:t>
      </w:r>
      <w:r>
        <w:t xml:space="preserve"> - Manter </w:t>
      </w:r>
      <w:bookmarkEnd w:id="8"/>
      <w:bookmarkEnd w:id="9"/>
      <w:bookmarkEnd w:id="10"/>
      <w:bookmarkEnd w:id="11"/>
      <w:r w:rsidR="0080732C">
        <w:t>C</w:t>
      </w:r>
      <w:r w:rsidR="002665C0">
        <w:t>liente</w:t>
      </w:r>
      <w:bookmarkEnd w:id="13"/>
    </w:p>
    <w:p w:rsidR="00034194" w:rsidRDefault="00034194" w:rsidP="00034194">
      <w:pPr>
        <w:pStyle w:val="Ttulo3"/>
      </w:pPr>
      <w:r>
        <w:t>Descrição</w:t>
      </w:r>
    </w:p>
    <w:p w:rsidR="00393491" w:rsidRPr="00393491" w:rsidRDefault="00393491" w:rsidP="00393491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="002665C0" w:rsidRPr="002665C0">
        <w:t xml:space="preserve">serve para descreve como é realizada a inclusão, alteração, exclusão e consulta dos </w:t>
      </w:r>
      <w:r w:rsidR="002665C0">
        <w:t>clientes.</w:t>
      </w:r>
    </w:p>
    <w:p w:rsidR="00034194" w:rsidRDefault="002665C0" w:rsidP="00034194">
      <w:pPr>
        <w:pStyle w:val="Ttulo3"/>
      </w:pPr>
      <w:r>
        <w:t>Visões</w:t>
      </w:r>
    </w:p>
    <w:p w:rsidR="002665C0" w:rsidRDefault="00CE1992" w:rsidP="00CE1992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>Tela de pesquisa de cliente</w:t>
      </w:r>
    </w:p>
    <w:p w:rsidR="00B87411" w:rsidRDefault="00B87411" w:rsidP="00B87411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4226E86E" wp14:editId="69AFA165">
                <wp:simplePos x="0" y="0"/>
                <wp:positionH relativeFrom="column">
                  <wp:posOffset>0</wp:posOffset>
                </wp:positionH>
                <wp:positionV relativeFrom="paragraph">
                  <wp:posOffset>30613</wp:posOffset>
                </wp:positionV>
                <wp:extent cx="5621020" cy="1708030"/>
                <wp:effectExtent l="0" t="0" r="17780" b="26035"/>
                <wp:wrapNone/>
                <wp:docPr id="123" name="Caixa de tex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B87411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8AA1D58" wp14:editId="71347BF4">
                                  <wp:extent cx="2113280" cy="267335"/>
                                  <wp:effectExtent l="0" t="0" r="1270" b="0"/>
                                  <wp:docPr id="162" name="Imagem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B87411"/>
                          <w:p w:rsidR="00301340" w:rsidRDefault="00301340" w:rsidP="00B8741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5842852" wp14:editId="3A0B7BD3">
                                  <wp:extent cx="1492250" cy="129540"/>
                                  <wp:effectExtent l="19050" t="19050" r="12700" b="22860"/>
                                  <wp:docPr id="163" name="Imagem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301340" w:rsidRDefault="00301340" w:rsidP="00B87411">
                            <w:r>
                              <w:t>Placa:</w:t>
                            </w:r>
                            <w:proofErr w:type="gramStart"/>
                            <w:r>
                              <w:t xml:space="preserve"> 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59A23AB" wp14:editId="6557450A">
                                  <wp:extent cx="1492250" cy="129540"/>
                                  <wp:effectExtent l="19050" t="19050" r="12700" b="22860"/>
                                  <wp:docPr id="155" name="Imagem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p w:rsidR="00301340" w:rsidRPr="005726BA" w:rsidRDefault="00301340" w:rsidP="00B874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9"/>
                              <w:gridCol w:w="1462"/>
                              <w:gridCol w:w="1351"/>
                              <w:gridCol w:w="1674"/>
                              <w:gridCol w:w="2308"/>
                            </w:tblGrid>
                            <w:tr w:rsidR="00301340" w:rsidTr="00B65456">
                              <w:trPr>
                                <w:trHeight w:val="259"/>
                              </w:trPr>
                              <w:tc>
                                <w:tcPr>
                                  <w:tcW w:w="1129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301340" w:rsidRPr="006B3291" w:rsidRDefault="00301340" w:rsidP="0080732C">
                                  <w:r>
                                    <w:t>Telefone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B65456">
                              <w:trPr>
                                <w:trHeight w:val="243"/>
                              </w:trPr>
                              <w:tc>
                                <w:tcPr>
                                  <w:tcW w:w="1129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B65456">
                              <w:trPr>
                                <w:trHeight w:val="275"/>
                              </w:trPr>
                              <w:tc>
                                <w:tcPr>
                                  <w:tcW w:w="1129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74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B8741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3" o:spid="_x0000_s1034" type="#_x0000_t202" style="position:absolute;margin-left:0;margin-top:2.4pt;width:442.6pt;height:134.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" strokeweight=".5pt">
                <v:textbox inset="7.45pt,3.85pt,7.45pt,3.85pt">
                  <w:txbxContent>
                    <w:p w:rsidR="00301340" w:rsidRPr="00122D15" w:rsidRDefault="00301340" w:rsidP="00B87411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8AA1D58" wp14:editId="71347BF4">
                            <wp:extent cx="2113280" cy="267335"/>
                            <wp:effectExtent l="0" t="0" r="1270" b="0"/>
                            <wp:docPr id="162" name="Imagem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B87411"/>
                    <w:p w:rsidR="00301340" w:rsidRDefault="00301340" w:rsidP="00B8741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5842852" wp14:editId="3A0B7BD3">
                            <wp:extent cx="1492250" cy="129540"/>
                            <wp:effectExtent l="19050" t="19050" r="12700" b="22860"/>
                            <wp:docPr id="163" name="Imagem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301340" w:rsidRDefault="00301340" w:rsidP="00B87411">
                      <w:r>
                        <w:t>Placa:</w:t>
                      </w:r>
                      <w:proofErr w:type="gramStart"/>
                      <w:r>
                        <w:t xml:space="preserve"> 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59A23AB" wp14:editId="6557450A">
                            <wp:extent cx="1492250" cy="129540"/>
                            <wp:effectExtent l="19050" t="19050" r="12700" b="22860"/>
                            <wp:docPr id="155" name="Imagem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p w:rsidR="00301340" w:rsidRPr="005726BA" w:rsidRDefault="00301340" w:rsidP="00B87411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9"/>
                        <w:gridCol w:w="1462"/>
                        <w:gridCol w:w="1351"/>
                        <w:gridCol w:w="1674"/>
                        <w:gridCol w:w="2308"/>
                      </w:tblGrid>
                      <w:tr w:rsidR="00301340" w:rsidTr="00B65456">
                        <w:trPr>
                          <w:trHeight w:val="259"/>
                        </w:trPr>
                        <w:tc>
                          <w:tcPr>
                            <w:tcW w:w="1129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301340" w:rsidRPr="006B3291" w:rsidRDefault="00301340" w:rsidP="0080732C">
                            <w:r>
                              <w:t>Telefone</w:t>
                            </w:r>
                          </w:p>
                        </w:tc>
                        <w:tc>
                          <w:tcPr>
                            <w:tcW w:w="167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308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B65456">
                        <w:trPr>
                          <w:trHeight w:val="243"/>
                        </w:trPr>
                        <w:tc>
                          <w:tcPr>
                            <w:tcW w:w="1129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462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674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2308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B65456">
                        <w:trPr>
                          <w:trHeight w:val="275"/>
                        </w:trPr>
                        <w:tc>
                          <w:tcPr>
                            <w:tcW w:w="1129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462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51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674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2308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B87411"/>
                  </w:txbxContent>
                </v:textbox>
              </v:shape>
            </w:pict>
          </mc:Fallback>
        </mc:AlternateContent>
      </w:r>
    </w:p>
    <w:p w:rsidR="00B87411" w:rsidRDefault="00B87411" w:rsidP="002665C0">
      <w:pPr>
        <w:pStyle w:val="EstiloCORPOTEXTOSPEIPrimeiralinha0cm"/>
      </w:pPr>
    </w:p>
    <w:p w:rsidR="00B87411" w:rsidRDefault="00B87411" w:rsidP="002665C0">
      <w:pPr>
        <w:pStyle w:val="EstiloCORPOTEXTOSPEIPrimeiralinha0cm"/>
      </w:pPr>
    </w:p>
    <w:p w:rsidR="00B87411" w:rsidRDefault="00B87411" w:rsidP="002665C0">
      <w:pPr>
        <w:pStyle w:val="EstiloCORPOTEXTOSPEIPrimeiralinha0cm"/>
      </w:pPr>
    </w:p>
    <w:p w:rsidR="00B87411" w:rsidRDefault="00B87411" w:rsidP="002665C0">
      <w:pPr>
        <w:pStyle w:val="EstiloCORPOTEXTOSPEIPrimeiralinha0cm"/>
      </w:pPr>
    </w:p>
    <w:p w:rsidR="00B87411" w:rsidRDefault="00B87411" w:rsidP="002665C0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11CF8CF1" wp14:editId="625EA695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09" name="Caixa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80732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C53E85F" wp14:editId="0A06451B">
                                  <wp:extent cx="2113280" cy="267335"/>
                                  <wp:effectExtent l="0" t="0" r="127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80732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D95BFF4" wp14:editId="64F1AE62">
                                  <wp:extent cx="1492250" cy="129540"/>
                                  <wp:effectExtent l="0" t="0" r="0" b="3810"/>
                                  <wp:docPr id="107" name="Imagem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6BBCF07" wp14:editId="0E0208D4">
                                  <wp:extent cx="1492250" cy="129540"/>
                                  <wp:effectExtent l="0" t="0" r="0" b="3810"/>
                                  <wp:docPr id="106" name="Imagem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8073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F1952DA" wp14:editId="098C6AFC">
                                  <wp:extent cx="1492250" cy="129540"/>
                                  <wp:effectExtent l="0" t="0" r="0" b="3810"/>
                                  <wp:docPr id="105" name="Imagem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80732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9" o:spid="_x0000_s1035" type="#_x0000_t202" style="position:absolute;left:0;text-align:left;margin-left:85.05pt;margin-top:590.85pt;width:442.6pt;height:145.5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AG/eWOMgIAAGI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80732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C53E85F" wp14:editId="0A06451B">
                            <wp:extent cx="2113280" cy="267335"/>
                            <wp:effectExtent l="0" t="0" r="127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80732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D95BFF4" wp14:editId="64F1AE62">
                            <wp:extent cx="1492250" cy="129540"/>
                            <wp:effectExtent l="0" t="0" r="0" b="3810"/>
                            <wp:docPr id="107" name="Imagem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6BBCF07" wp14:editId="0E0208D4">
                            <wp:extent cx="1492250" cy="129540"/>
                            <wp:effectExtent l="0" t="0" r="0" b="3810"/>
                            <wp:docPr id="106" name="Imagem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80732C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F1952DA" wp14:editId="098C6AFC">
                            <wp:extent cx="1492250" cy="129540"/>
                            <wp:effectExtent l="0" t="0" r="0" b="3810"/>
                            <wp:docPr id="105" name="Imagem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807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64298256" wp14:editId="2779FFC6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84" name="Caixa de text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80732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47E62C2" wp14:editId="1F9F7D07">
                                  <wp:extent cx="2113280" cy="267335"/>
                                  <wp:effectExtent l="0" t="0" r="1270" b="0"/>
                                  <wp:docPr id="83" name="Imagem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80732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48C3322" wp14:editId="51928507">
                                  <wp:extent cx="1492250" cy="129540"/>
                                  <wp:effectExtent l="0" t="0" r="0" b="3810"/>
                                  <wp:docPr id="82" name="Imagem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D064A09" wp14:editId="75533C11">
                                  <wp:extent cx="1492250" cy="129540"/>
                                  <wp:effectExtent l="0" t="0" r="0" b="3810"/>
                                  <wp:docPr id="81" name="Imagem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8073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53461AC" wp14:editId="1593C2F4">
                                  <wp:extent cx="1492250" cy="129540"/>
                                  <wp:effectExtent l="0" t="0" r="0" b="3810"/>
                                  <wp:docPr id="80" name="Imagem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80732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84" o:spid="_x0000_s1036" type="#_x0000_t202" style="position:absolute;left:0;text-align:left;margin-left:85.05pt;margin-top:590.85pt;width:442.6pt;height:145.5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1bMgIAAGE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CdrI1b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80732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47E62C2" wp14:editId="1F9F7D07">
                            <wp:extent cx="2113280" cy="267335"/>
                            <wp:effectExtent l="0" t="0" r="1270" b="0"/>
                            <wp:docPr id="83" name="Imagem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80732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48C3322" wp14:editId="51928507">
                            <wp:extent cx="1492250" cy="129540"/>
                            <wp:effectExtent l="0" t="0" r="0" b="3810"/>
                            <wp:docPr id="82" name="Imagem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D064A09" wp14:editId="75533C11">
                            <wp:extent cx="1492250" cy="129540"/>
                            <wp:effectExtent l="0" t="0" r="0" b="3810"/>
                            <wp:docPr id="81" name="Imagem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80732C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53461AC" wp14:editId="1593C2F4">
                            <wp:extent cx="1492250" cy="129540"/>
                            <wp:effectExtent l="0" t="0" r="0" b="3810"/>
                            <wp:docPr id="80" name="Imagem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807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0E56234D" wp14:editId="199508A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63" name="Caixa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80732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AF3F093" wp14:editId="3B61087A">
                                  <wp:extent cx="2113280" cy="267335"/>
                                  <wp:effectExtent l="0" t="0" r="1270" b="0"/>
                                  <wp:docPr id="62" name="Imagem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80732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48EF854" wp14:editId="4BD97758">
                                  <wp:extent cx="1492250" cy="129540"/>
                                  <wp:effectExtent l="0" t="0" r="0" b="3810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0C45A16" wp14:editId="37C0E625">
                                  <wp:extent cx="1492250" cy="129540"/>
                                  <wp:effectExtent l="0" t="0" r="0" b="381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8073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E49DF7F" wp14:editId="731004F8">
                                  <wp:extent cx="1492250" cy="129540"/>
                                  <wp:effectExtent l="0" t="0" r="0" b="3810"/>
                                  <wp:docPr id="59" name="Imagem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80732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3" o:spid="_x0000_s1037" type="#_x0000_t202" style="position:absolute;left:0;text-align:left;margin-left:85.05pt;margin-top:590.85pt;width:442.6pt;height:145.5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ZmMQIAAGE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CjDhmYxAgAAYQ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80732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AF3F093" wp14:editId="3B61087A">
                            <wp:extent cx="2113280" cy="267335"/>
                            <wp:effectExtent l="0" t="0" r="1270" b="0"/>
                            <wp:docPr id="62" name="Imagem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80732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48EF854" wp14:editId="4BD97758">
                            <wp:extent cx="1492250" cy="129540"/>
                            <wp:effectExtent l="0" t="0" r="0" b="3810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0C45A16" wp14:editId="37C0E625">
                            <wp:extent cx="1492250" cy="129540"/>
                            <wp:effectExtent l="0" t="0" r="0" b="3810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80732C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E49DF7F" wp14:editId="731004F8">
                            <wp:extent cx="1492250" cy="129540"/>
                            <wp:effectExtent l="0" t="0" r="0" b="3810"/>
                            <wp:docPr id="59" name="Imagem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807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057ACE89" wp14:editId="535210A5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80732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88F4828" wp14:editId="5BD014C0">
                                  <wp:extent cx="2113280" cy="267335"/>
                                  <wp:effectExtent l="0" t="0" r="1270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80732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8B8EB01" wp14:editId="491C7CB9">
                                  <wp:extent cx="1492250" cy="129540"/>
                                  <wp:effectExtent l="0" t="0" r="0" b="381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4E9AC9B" wp14:editId="738FA99F">
                                  <wp:extent cx="1492250" cy="129540"/>
                                  <wp:effectExtent l="0" t="0" r="0" b="381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8073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96B2781" wp14:editId="4ED76BAF">
                                  <wp:extent cx="1492250" cy="129540"/>
                                  <wp:effectExtent l="0" t="0" r="0" b="3810"/>
                                  <wp:docPr id="42" name="Image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80732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6" o:spid="_x0000_s1038" type="#_x0000_t202" style="position:absolute;left:0;text-align:left;margin-left:85.05pt;margin-top:590.85pt;width:442.6pt;height:145.5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U+MwIAAGE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dMeVPjMCAABh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80732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88F4828" wp14:editId="5BD014C0">
                            <wp:extent cx="2113280" cy="267335"/>
                            <wp:effectExtent l="0" t="0" r="1270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80732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8B8EB01" wp14:editId="491C7CB9">
                            <wp:extent cx="1492250" cy="129540"/>
                            <wp:effectExtent l="0" t="0" r="0" b="381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4E9AC9B" wp14:editId="738FA99F">
                            <wp:extent cx="1492250" cy="129540"/>
                            <wp:effectExtent l="0" t="0" r="0" b="381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80732C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96B2781" wp14:editId="4ED76BAF">
                            <wp:extent cx="1492250" cy="129540"/>
                            <wp:effectExtent l="0" t="0" r="0" b="3810"/>
                            <wp:docPr id="42" name="Image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807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E557099" wp14:editId="7ECD4B36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80732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BD718FB" wp14:editId="15E63039">
                                  <wp:extent cx="2113280" cy="267335"/>
                                  <wp:effectExtent l="0" t="0" r="1270" b="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80732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AD4C8C8" wp14:editId="102784D7">
                                  <wp:extent cx="1492250" cy="129540"/>
                                  <wp:effectExtent l="0" t="0" r="0" b="381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71FD9F6" wp14:editId="7BF9927F">
                                  <wp:extent cx="1492250" cy="129540"/>
                                  <wp:effectExtent l="0" t="0" r="0" b="381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8073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0761410" wp14:editId="3CEC8274">
                                  <wp:extent cx="1492250" cy="129540"/>
                                  <wp:effectExtent l="0" t="0" r="0" b="381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80732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3" o:spid="_x0000_s1039" type="#_x0000_t202" style="position:absolute;left:0;text-align:left;margin-left:85.05pt;margin-top:590.85pt;width:442.6pt;height:145.5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Atk7Wk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80732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BD718FB" wp14:editId="15E63039">
                            <wp:extent cx="2113280" cy="267335"/>
                            <wp:effectExtent l="0" t="0" r="1270" b="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80732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AD4C8C8" wp14:editId="102784D7">
                            <wp:extent cx="1492250" cy="129540"/>
                            <wp:effectExtent l="0" t="0" r="0" b="381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71FD9F6" wp14:editId="7BF9927F">
                            <wp:extent cx="1492250" cy="129540"/>
                            <wp:effectExtent l="0" t="0" r="0" b="381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80732C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0761410" wp14:editId="3CEC8274">
                            <wp:extent cx="1492250" cy="129540"/>
                            <wp:effectExtent l="0" t="0" r="0" b="381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807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4CB4836" wp14:editId="259E012E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80732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851DD23" wp14:editId="379D4C80">
                                  <wp:extent cx="2113280" cy="267335"/>
                                  <wp:effectExtent l="0" t="0" r="127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80732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88CA610" wp14:editId="36CB8C4E">
                                  <wp:extent cx="1492250" cy="129540"/>
                                  <wp:effectExtent l="0" t="0" r="0" b="381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9D253AB" wp14:editId="54E09DF6">
                                  <wp:extent cx="1492250" cy="129540"/>
                                  <wp:effectExtent l="0" t="0" r="0" b="381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8073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818D436" wp14:editId="7B920064">
                                  <wp:extent cx="1492250" cy="129540"/>
                                  <wp:effectExtent l="0" t="0" r="0" b="381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80732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" o:spid="_x0000_s1040" type="#_x0000_t202" style="position:absolute;left:0;text-align:left;margin-left:85.05pt;margin-top:590.85pt;width:442.6pt;height:145.5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DWCpoE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80732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851DD23" wp14:editId="379D4C80">
                            <wp:extent cx="2113280" cy="267335"/>
                            <wp:effectExtent l="0" t="0" r="127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80732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88CA610" wp14:editId="36CB8C4E">
                            <wp:extent cx="1492250" cy="129540"/>
                            <wp:effectExtent l="0" t="0" r="0" b="381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9D253AB" wp14:editId="54E09DF6">
                            <wp:extent cx="1492250" cy="129540"/>
                            <wp:effectExtent l="0" t="0" r="0" b="381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80732C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818D436" wp14:editId="7B920064">
                            <wp:extent cx="1492250" cy="129540"/>
                            <wp:effectExtent l="0" t="0" r="0" b="381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80732C"/>
                  </w:txbxContent>
                </v:textbox>
              </v:shape>
            </w:pict>
          </mc:Fallback>
        </mc:AlternateContent>
      </w:r>
    </w:p>
    <w:p w:rsidR="00B87411" w:rsidRDefault="00B87411" w:rsidP="002665C0">
      <w:pPr>
        <w:pStyle w:val="EstiloCORPOTEXTOSPEIPrimeiralinha0cm"/>
      </w:pPr>
    </w:p>
    <w:p w:rsidR="00B87411" w:rsidRDefault="00B65456" w:rsidP="002665C0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99AD0" wp14:editId="3A24EBB7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621020" cy="209550"/>
                <wp:effectExtent l="0" t="0" r="0" b="0"/>
                <wp:wrapNone/>
                <wp:docPr id="165" name="Caixa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501626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5" o:spid="_x0000_s1041" type="#_x0000_t202" style="position:absolute;left:0;text-align:left;margin-left:0;margin-top:5.3pt;width:442.6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" stroked="f">
                <v:textbox inset="0,0,0,0">
                  <w:txbxContent>
                    <w:p w:rsidR="00301340" w:rsidRPr="00213B69" w:rsidRDefault="00301340" w:rsidP="00501626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2665C0" w:rsidRDefault="002665C0" w:rsidP="00B8741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501626" w:rsidRPr="00393491" w:rsidTr="00AB439F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501626" w:rsidRPr="00393491" w:rsidRDefault="00501626" w:rsidP="00AB439F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501626" w:rsidRPr="00393491" w:rsidRDefault="00501626" w:rsidP="00AB439F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501626" w:rsidRPr="00393491" w:rsidRDefault="00501626" w:rsidP="00AB439F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501626" w:rsidRPr="00393491" w:rsidRDefault="00501626" w:rsidP="00AB439F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501626" w:rsidRPr="00393491" w:rsidRDefault="00501626" w:rsidP="00AB439F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501626" w:rsidRPr="00393491" w:rsidTr="00AB439F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501626" w:rsidRPr="00AB439F" w:rsidRDefault="006C507D" w:rsidP="00AB439F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501626" w:rsidRPr="00AB439F">
              <w:rPr>
                <w:b/>
              </w:rPr>
              <w:t xml:space="preserve">iltro da </w:t>
            </w:r>
            <w:r w:rsidR="00AB439F">
              <w:rPr>
                <w:b/>
              </w:rPr>
              <w:t>pesquisa</w:t>
            </w:r>
          </w:p>
        </w:tc>
      </w:tr>
      <w:tr w:rsidR="00501626" w:rsidRPr="00393491" w:rsidTr="00AB439F">
        <w:trPr>
          <w:trHeight w:val="323"/>
          <w:jc w:val="center"/>
        </w:trPr>
        <w:tc>
          <w:tcPr>
            <w:tcW w:w="773" w:type="pct"/>
            <w:vAlign w:val="center"/>
          </w:tcPr>
          <w:p w:rsidR="00501626" w:rsidRPr="00393491" w:rsidRDefault="00501626" w:rsidP="00AB439F">
            <w:pPr>
              <w:jc w:val="center"/>
            </w:pPr>
            <w:r>
              <w:t>Nome</w:t>
            </w:r>
          </w:p>
        </w:tc>
        <w:tc>
          <w:tcPr>
            <w:tcW w:w="791" w:type="pct"/>
            <w:vAlign w:val="center"/>
          </w:tcPr>
          <w:p w:rsidR="00501626" w:rsidRPr="00393491" w:rsidRDefault="00501626" w:rsidP="00AB439F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01626" w:rsidRPr="00393491" w:rsidRDefault="00501626" w:rsidP="00AB439F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501626" w:rsidRPr="00393491" w:rsidRDefault="00501626" w:rsidP="00AB439F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01626" w:rsidRPr="00393491" w:rsidRDefault="00501626" w:rsidP="00AB439F">
            <w:pPr>
              <w:jc w:val="center"/>
            </w:pPr>
            <w:r w:rsidRPr="00393491">
              <w:t>-</w:t>
            </w:r>
          </w:p>
        </w:tc>
      </w:tr>
      <w:tr w:rsidR="00501626" w:rsidRPr="00393491" w:rsidTr="00AB439F">
        <w:trPr>
          <w:trHeight w:val="323"/>
          <w:jc w:val="center"/>
        </w:trPr>
        <w:tc>
          <w:tcPr>
            <w:tcW w:w="773" w:type="pct"/>
            <w:vAlign w:val="center"/>
          </w:tcPr>
          <w:p w:rsidR="00501626" w:rsidRDefault="0049085F" w:rsidP="00AB439F">
            <w:pPr>
              <w:jc w:val="center"/>
            </w:pPr>
            <w:r>
              <w:t>Placa</w:t>
            </w:r>
          </w:p>
        </w:tc>
        <w:tc>
          <w:tcPr>
            <w:tcW w:w="791" w:type="pct"/>
            <w:vAlign w:val="center"/>
          </w:tcPr>
          <w:p w:rsidR="00501626" w:rsidRDefault="0049085F" w:rsidP="00AB439F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01626" w:rsidRDefault="0049085F" w:rsidP="00AB439F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501626" w:rsidRDefault="0049085F" w:rsidP="00AB439F">
            <w:pPr>
              <w:jc w:val="center"/>
            </w:pPr>
            <w:r>
              <w:t>Letras e Números</w:t>
            </w:r>
          </w:p>
        </w:tc>
        <w:tc>
          <w:tcPr>
            <w:tcW w:w="1317" w:type="pct"/>
            <w:vAlign w:val="center"/>
          </w:tcPr>
          <w:p w:rsidR="00501626" w:rsidRPr="00393491" w:rsidRDefault="00DD7FB3" w:rsidP="00DD7FB3">
            <w:pPr>
              <w:jc w:val="center"/>
            </w:pPr>
            <w:r>
              <w:t>LLL</w:t>
            </w:r>
            <w:r w:rsidR="0049085F">
              <w:t xml:space="preserve"> </w:t>
            </w:r>
            <w:r>
              <w:t>NNNN</w:t>
            </w:r>
          </w:p>
        </w:tc>
      </w:tr>
      <w:tr w:rsidR="00501626" w:rsidRPr="00393491" w:rsidTr="00AB439F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501626" w:rsidRPr="00AB439F" w:rsidRDefault="006C507D" w:rsidP="00AB439F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501626" w:rsidRPr="00AB439F">
              <w:rPr>
                <w:b/>
              </w:rPr>
              <w:t>esultado</w:t>
            </w:r>
            <w:r w:rsidR="00AB439F" w:rsidRPr="00AB439F">
              <w:rPr>
                <w:b/>
              </w:rPr>
              <w:t xml:space="preserve"> da </w:t>
            </w:r>
            <w:r w:rsidR="00AB439F">
              <w:rPr>
                <w:b/>
              </w:rPr>
              <w:t>pesquisa</w:t>
            </w:r>
          </w:p>
        </w:tc>
      </w:tr>
      <w:tr w:rsidR="00501626" w:rsidRPr="00393491" w:rsidTr="00AB439F">
        <w:trPr>
          <w:trHeight w:val="323"/>
          <w:jc w:val="center"/>
        </w:trPr>
        <w:tc>
          <w:tcPr>
            <w:tcW w:w="773" w:type="pct"/>
            <w:vAlign w:val="center"/>
          </w:tcPr>
          <w:p w:rsidR="00501626" w:rsidRDefault="0049085F" w:rsidP="00AB439F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501626" w:rsidRDefault="0049085F" w:rsidP="00AB439F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501626" w:rsidRDefault="0049085F" w:rsidP="0049085F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501626" w:rsidRDefault="0049085F" w:rsidP="00AB439F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501626" w:rsidRPr="00393491" w:rsidRDefault="00501626" w:rsidP="00AB439F">
            <w:pPr>
              <w:jc w:val="center"/>
            </w:pPr>
          </w:p>
        </w:tc>
      </w:tr>
      <w:tr w:rsidR="00501626" w:rsidRPr="00393491" w:rsidTr="00AB439F">
        <w:trPr>
          <w:trHeight w:val="323"/>
          <w:jc w:val="center"/>
        </w:trPr>
        <w:tc>
          <w:tcPr>
            <w:tcW w:w="773" w:type="pct"/>
            <w:vAlign w:val="center"/>
          </w:tcPr>
          <w:p w:rsidR="00501626" w:rsidRDefault="0049085F" w:rsidP="00AB439F">
            <w:pPr>
              <w:jc w:val="center"/>
            </w:pPr>
            <w:r>
              <w:t>Nome</w:t>
            </w:r>
          </w:p>
        </w:tc>
        <w:tc>
          <w:tcPr>
            <w:tcW w:w="791" w:type="pct"/>
            <w:vAlign w:val="center"/>
          </w:tcPr>
          <w:p w:rsidR="00501626" w:rsidRDefault="0049085F" w:rsidP="00AB439F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01626" w:rsidRDefault="0049085F" w:rsidP="00AB439F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501626" w:rsidRDefault="0049085F" w:rsidP="00AB439F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01626" w:rsidRPr="00393491" w:rsidRDefault="00501626" w:rsidP="00AB439F">
            <w:pPr>
              <w:jc w:val="center"/>
            </w:pPr>
          </w:p>
        </w:tc>
      </w:tr>
      <w:tr w:rsidR="0049085F" w:rsidRPr="00393491" w:rsidTr="00AB439F">
        <w:trPr>
          <w:trHeight w:val="323"/>
          <w:jc w:val="center"/>
        </w:trPr>
        <w:tc>
          <w:tcPr>
            <w:tcW w:w="773" w:type="pct"/>
            <w:vAlign w:val="center"/>
          </w:tcPr>
          <w:p w:rsidR="0049085F" w:rsidRDefault="0049085F" w:rsidP="00AB439F">
            <w:pPr>
              <w:jc w:val="center"/>
            </w:pPr>
            <w:r>
              <w:t>Telefone</w:t>
            </w:r>
          </w:p>
        </w:tc>
        <w:tc>
          <w:tcPr>
            <w:tcW w:w="791" w:type="pct"/>
            <w:vAlign w:val="center"/>
          </w:tcPr>
          <w:p w:rsidR="0049085F" w:rsidRDefault="0049085F" w:rsidP="00AB439F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49085F" w:rsidRDefault="0049085F" w:rsidP="00AB439F">
            <w:pPr>
              <w:jc w:val="center"/>
            </w:pPr>
            <w:r>
              <w:t>12 bytes</w:t>
            </w:r>
          </w:p>
        </w:tc>
        <w:tc>
          <w:tcPr>
            <w:tcW w:w="1240" w:type="pct"/>
            <w:vAlign w:val="center"/>
          </w:tcPr>
          <w:p w:rsidR="0049085F" w:rsidRDefault="0049085F" w:rsidP="00AB439F">
            <w:pPr>
              <w:jc w:val="center"/>
            </w:pPr>
            <w:r>
              <w:t xml:space="preserve">Números, barras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7" w:type="pct"/>
            <w:vAlign w:val="center"/>
          </w:tcPr>
          <w:p w:rsidR="0049085F" w:rsidRPr="00393491" w:rsidRDefault="0049085F" w:rsidP="00DD7FB3">
            <w:pPr>
              <w:jc w:val="center"/>
            </w:pPr>
            <w:r>
              <w:t>Ex: (</w:t>
            </w:r>
            <w:r w:rsidR="00DD7FB3">
              <w:t>NN</w:t>
            </w:r>
            <w:proofErr w:type="gramStart"/>
            <w:r>
              <w:t>)</w:t>
            </w:r>
            <w:r w:rsidR="00DD7FB3">
              <w:t>NNNN</w:t>
            </w:r>
            <w:proofErr w:type="gramEnd"/>
            <w:r w:rsidR="00DD7FB3">
              <w:t>-NNNN</w:t>
            </w:r>
          </w:p>
        </w:tc>
      </w:tr>
      <w:tr w:rsidR="0049085F" w:rsidRPr="00393491" w:rsidTr="00AB439F">
        <w:trPr>
          <w:trHeight w:val="323"/>
          <w:jc w:val="center"/>
        </w:trPr>
        <w:tc>
          <w:tcPr>
            <w:tcW w:w="773" w:type="pct"/>
            <w:vAlign w:val="center"/>
          </w:tcPr>
          <w:p w:rsidR="0049085F" w:rsidRDefault="0049085F" w:rsidP="00AB439F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49085F" w:rsidRDefault="0049085F" w:rsidP="00AB439F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49085F" w:rsidRDefault="0049085F" w:rsidP="00AB439F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49085F" w:rsidRDefault="0049085F" w:rsidP="0049085F">
            <w:pPr>
              <w:jc w:val="center"/>
            </w:pPr>
            <w:r>
              <w:t xml:space="preserve">0 – Inativo; </w:t>
            </w:r>
          </w:p>
          <w:p w:rsidR="0049085F" w:rsidRDefault="0049085F" w:rsidP="0049085F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49085F" w:rsidRPr="00393491" w:rsidRDefault="0049085F" w:rsidP="006C507D">
            <w:pPr>
              <w:keepNext/>
              <w:jc w:val="center"/>
            </w:pPr>
          </w:p>
        </w:tc>
      </w:tr>
    </w:tbl>
    <w:p w:rsidR="002665C0" w:rsidRDefault="006C507D" w:rsidP="006C507D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5</w:t>
      </w:r>
      <w:r w:rsidR="00AA42B1">
        <w:rPr>
          <w:noProof/>
        </w:rPr>
        <w:fldChar w:fldCharType="end"/>
      </w:r>
      <w:r>
        <w:t>- Regras de validação da tela</w:t>
      </w:r>
      <w:r w:rsidR="00ED739A">
        <w:t xml:space="preserve"> de</w:t>
      </w:r>
      <w:r>
        <w:t xml:space="preserve"> pesquisa de cliente</w:t>
      </w:r>
    </w:p>
    <w:p w:rsidR="002665C0" w:rsidRDefault="002665C0" w:rsidP="00CE1992">
      <w:pPr>
        <w:pStyle w:val="CorpodoTexto"/>
      </w:pPr>
      <w:r>
        <w:t>Especificação da navegação</w:t>
      </w:r>
      <w:r w:rsidR="006C507D">
        <w:t xml:space="preserve"> da</w:t>
      </w:r>
      <w:r>
        <w:t xml:space="preserve">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6C507D" w:rsidRPr="00393491" w:rsidTr="006C507D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6C507D" w:rsidRPr="00393491" w:rsidRDefault="006C507D" w:rsidP="0080732C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6C507D" w:rsidRPr="00393491" w:rsidRDefault="006C507D" w:rsidP="0080732C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6C507D" w:rsidRPr="00393491" w:rsidRDefault="006C507D" w:rsidP="0080732C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6C507D" w:rsidRPr="00393491" w:rsidTr="006C507D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6C507D" w:rsidRPr="006C507D" w:rsidRDefault="006C507D" w:rsidP="0080732C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6C507D" w:rsidRPr="00393491" w:rsidTr="006C507D">
        <w:trPr>
          <w:trHeight w:val="323"/>
          <w:jc w:val="center"/>
        </w:trPr>
        <w:tc>
          <w:tcPr>
            <w:tcW w:w="1582" w:type="pct"/>
            <w:vAlign w:val="center"/>
          </w:tcPr>
          <w:p w:rsidR="006C507D" w:rsidRDefault="004E05E0" w:rsidP="0080732C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6C507D" w:rsidRDefault="006C507D" w:rsidP="0080732C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6C507D" w:rsidRDefault="006C507D" w:rsidP="009C59EB">
            <w:pPr>
              <w:jc w:val="center"/>
            </w:pPr>
            <w:r>
              <w:t>Carrega a</w:t>
            </w:r>
            <w:r w:rsidR="004E05E0">
              <w:t xml:space="preserve"> tela </w:t>
            </w:r>
            <w:r w:rsidRPr="006C507D">
              <w:rPr>
                <w:b/>
              </w:rPr>
              <w:t>DV2</w:t>
            </w:r>
          </w:p>
        </w:tc>
      </w:tr>
      <w:tr w:rsidR="006C507D" w:rsidRPr="00393491" w:rsidTr="006C507D">
        <w:trPr>
          <w:trHeight w:val="323"/>
          <w:jc w:val="center"/>
        </w:trPr>
        <w:tc>
          <w:tcPr>
            <w:tcW w:w="1582" w:type="pct"/>
            <w:vAlign w:val="center"/>
          </w:tcPr>
          <w:p w:rsidR="006C507D" w:rsidRDefault="004E05E0" w:rsidP="004E05E0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6C507D" w:rsidRDefault="006C507D" w:rsidP="0080732C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6C507D" w:rsidRDefault="006C507D" w:rsidP="006C507D">
            <w:pPr>
              <w:jc w:val="center"/>
            </w:pPr>
            <w:r>
              <w:t>Carrega os clientes de acordo com o filtro da pesquisa ou carrega todos os registros caso o usuário não tenha informado filtro para a pesquisa.</w:t>
            </w:r>
          </w:p>
        </w:tc>
      </w:tr>
      <w:tr w:rsidR="006C507D" w:rsidRPr="00393491" w:rsidTr="006C507D">
        <w:trPr>
          <w:trHeight w:val="323"/>
          <w:jc w:val="center"/>
        </w:trPr>
        <w:tc>
          <w:tcPr>
            <w:tcW w:w="1582" w:type="pct"/>
            <w:vAlign w:val="center"/>
          </w:tcPr>
          <w:p w:rsidR="006C507D" w:rsidRDefault="004E05E0" w:rsidP="0080732C">
            <w:pPr>
              <w:jc w:val="center"/>
            </w:pPr>
            <w:r>
              <w:lastRenderedPageBreak/>
              <w:t>Sair da tela</w:t>
            </w:r>
          </w:p>
        </w:tc>
        <w:tc>
          <w:tcPr>
            <w:tcW w:w="1619" w:type="pct"/>
            <w:vAlign w:val="center"/>
          </w:tcPr>
          <w:p w:rsidR="006C507D" w:rsidRDefault="006C507D" w:rsidP="0080732C">
            <w:pPr>
              <w:jc w:val="center"/>
            </w:pPr>
            <w:r>
              <w:t>Bot</w:t>
            </w:r>
            <w:r w:rsidR="004E05E0">
              <w:t xml:space="preserve">ão - </w:t>
            </w:r>
            <w:r>
              <w:t>Voltar</w:t>
            </w:r>
          </w:p>
        </w:tc>
        <w:tc>
          <w:tcPr>
            <w:tcW w:w="1799" w:type="pct"/>
            <w:vAlign w:val="center"/>
          </w:tcPr>
          <w:p w:rsidR="006C507D" w:rsidRDefault="006C507D" w:rsidP="0080732C">
            <w:pPr>
              <w:jc w:val="center"/>
            </w:pPr>
            <w:r>
              <w:t>Retorna a pagina principal do sistema</w:t>
            </w:r>
          </w:p>
        </w:tc>
      </w:tr>
      <w:tr w:rsidR="006C507D" w:rsidRPr="00393491" w:rsidTr="006C507D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6C507D" w:rsidRPr="006C507D" w:rsidRDefault="006C507D" w:rsidP="0080732C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6C507D" w:rsidRPr="00393491" w:rsidTr="006C507D">
        <w:trPr>
          <w:trHeight w:val="323"/>
          <w:jc w:val="center"/>
        </w:trPr>
        <w:tc>
          <w:tcPr>
            <w:tcW w:w="1582" w:type="pct"/>
            <w:vAlign w:val="center"/>
          </w:tcPr>
          <w:p w:rsidR="006C507D" w:rsidRDefault="004E05E0" w:rsidP="0080732C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6C507D" w:rsidRDefault="004E05E0" w:rsidP="0080732C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6C507D" w:rsidRDefault="004E05E0" w:rsidP="009C59EB">
            <w:pPr>
              <w:jc w:val="center"/>
            </w:pPr>
            <w:r>
              <w:t xml:space="preserve">Carrega o cliente na tela </w:t>
            </w:r>
            <w:r w:rsidRPr="006C507D">
              <w:rPr>
                <w:b/>
              </w:rPr>
              <w:t>DV2</w:t>
            </w:r>
          </w:p>
        </w:tc>
      </w:tr>
      <w:tr w:rsidR="004E05E0" w:rsidRPr="00393491" w:rsidTr="006C507D">
        <w:trPr>
          <w:trHeight w:val="323"/>
          <w:jc w:val="center"/>
        </w:trPr>
        <w:tc>
          <w:tcPr>
            <w:tcW w:w="1582" w:type="pct"/>
            <w:vAlign w:val="center"/>
          </w:tcPr>
          <w:p w:rsidR="004E05E0" w:rsidRDefault="004E05E0" w:rsidP="0080732C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4E05E0" w:rsidRDefault="004E05E0" w:rsidP="004E05E0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4E05E0" w:rsidRDefault="004E05E0" w:rsidP="00EB0511">
            <w:pPr>
              <w:keepNext/>
              <w:jc w:val="center"/>
            </w:pPr>
            <w:r>
              <w:t xml:space="preserve">O sistema exibe uma mensagem de confirmação da ação </w:t>
            </w:r>
            <w:r w:rsidR="00EB0511">
              <w:t>do us</w:t>
            </w:r>
            <w:r w:rsidR="007E14C6">
              <w:t>uário</w:t>
            </w:r>
          </w:p>
        </w:tc>
      </w:tr>
    </w:tbl>
    <w:p w:rsidR="006C507D" w:rsidRDefault="004E05E0" w:rsidP="004E05E0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6</w:t>
      </w:r>
      <w:r w:rsidR="00AA42B1">
        <w:rPr>
          <w:noProof/>
        </w:rPr>
        <w:fldChar w:fldCharType="end"/>
      </w:r>
      <w:r>
        <w:t xml:space="preserve"> - Especificação da navegação da tela de pesquisa de cliente</w:t>
      </w:r>
    </w:p>
    <w:p w:rsidR="00CE1992" w:rsidRPr="00393491" w:rsidRDefault="00B65456" w:rsidP="00CE1992">
      <w:pPr>
        <w:pStyle w:val="CorpodoTexto"/>
      </w:pPr>
      <w:r>
        <w:rPr>
          <w:b/>
          <w:bCs/>
        </w:rPr>
        <w:t>D</w:t>
      </w:r>
      <w:r w:rsidR="00CE1992" w:rsidRPr="00614936">
        <w:rPr>
          <w:b/>
          <w:bCs/>
        </w:rPr>
        <w:t>V</w:t>
      </w:r>
      <w:r w:rsidR="00CE1992">
        <w:rPr>
          <w:b/>
          <w:bCs/>
        </w:rPr>
        <w:t>2</w:t>
      </w:r>
      <w:r w:rsidR="00CE1992" w:rsidRPr="00614936">
        <w:rPr>
          <w:b/>
          <w:bCs/>
        </w:rPr>
        <w:t xml:space="preserve"> </w:t>
      </w:r>
      <w:r w:rsidR="00CE1992">
        <w:rPr>
          <w:b/>
          <w:bCs/>
        </w:rPr>
        <w:t>–</w:t>
      </w:r>
      <w:r w:rsidR="00CE1992" w:rsidRPr="00614936">
        <w:rPr>
          <w:b/>
          <w:bCs/>
        </w:rPr>
        <w:t xml:space="preserve"> </w:t>
      </w:r>
      <w:r w:rsidR="00CE1992" w:rsidRPr="00C216E2">
        <w:rPr>
          <w:b/>
        </w:rPr>
        <w:t>Tela para cadastro de cliente</w:t>
      </w:r>
    </w:p>
    <w:p w:rsidR="00E92806" w:rsidRDefault="00765736" w:rsidP="00E92806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63DAA779" wp14:editId="5657B136">
            <wp:extent cx="5940153" cy="3848100"/>
            <wp:effectExtent l="0" t="0" r="3810" b="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9A" w:rsidRDefault="00E92806" w:rsidP="00E92806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5</w:t>
      </w:r>
      <w:r w:rsidR="00AA42B1">
        <w:rPr>
          <w:noProof/>
        </w:rPr>
        <w:fldChar w:fldCharType="end"/>
      </w:r>
      <w:r>
        <w:t xml:space="preserve"> - </w:t>
      </w:r>
      <w:r w:rsidRPr="00D6029B">
        <w:t>Tela de cadastro de cliente</w:t>
      </w:r>
    </w:p>
    <w:p w:rsidR="00ED739A" w:rsidRDefault="00ED739A" w:rsidP="00ED739A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ED739A" w:rsidRPr="00393491" w:rsidTr="0080732C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B369A4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B369A4" w:rsidRDefault="00B369A4" w:rsidP="0080732C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B369A4" w:rsidRDefault="002E0AF6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B369A4" w:rsidRDefault="002E0AF6" w:rsidP="002E0AF6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B369A4" w:rsidRDefault="002E0AF6" w:rsidP="0080732C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B369A4" w:rsidRPr="00393491" w:rsidRDefault="00B369A4" w:rsidP="0080732C">
            <w:pPr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2E0AF6" w:rsidRDefault="002E0AF6" w:rsidP="0080732C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2E0AF6" w:rsidRDefault="002E0AF6" w:rsidP="0080732C">
            <w:pPr>
              <w:jc w:val="center"/>
            </w:pPr>
            <w:r>
              <w:t xml:space="preserve">0 – Inativo; </w:t>
            </w:r>
          </w:p>
          <w:p w:rsidR="002E0AF6" w:rsidRDefault="002E0AF6" w:rsidP="0080732C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80732C">
            <w:pPr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Nome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2E0AF6" w:rsidRDefault="002E0AF6" w:rsidP="0080732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2E0AF6" w:rsidRDefault="002E0AF6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80732C">
            <w:pPr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Tipo</w:t>
            </w:r>
          </w:p>
        </w:tc>
        <w:tc>
          <w:tcPr>
            <w:tcW w:w="791" w:type="pct"/>
            <w:vAlign w:val="center"/>
          </w:tcPr>
          <w:p w:rsidR="002E0AF6" w:rsidRDefault="00523D99" w:rsidP="0080732C">
            <w:pPr>
              <w:jc w:val="center"/>
            </w:pPr>
            <w:r>
              <w:t>Letra</w:t>
            </w:r>
          </w:p>
        </w:tc>
        <w:tc>
          <w:tcPr>
            <w:tcW w:w="879" w:type="pct"/>
            <w:vAlign w:val="center"/>
          </w:tcPr>
          <w:p w:rsidR="002E0AF6" w:rsidRDefault="002E0AF6" w:rsidP="00523D99">
            <w:pPr>
              <w:jc w:val="center"/>
            </w:pPr>
            <w:proofErr w:type="gramStart"/>
            <w:r>
              <w:t>1</w:t>
            </w:r>
            <w:proofErr w:type="gramEnd"/>
            <w:r w:rsidR="00523D99">
              <w:t xml:space="preserve"> byte</w:t>
            </w:r>
          </w:p>
        </w:tc>
        <w:tc>
          <w:tcPr>
            <w:tcW w:w="1240" w:type="pct"/>
            <w:vAlign w:val="center"/>
          </w:tcPr>
          <w:p w:rsidR="00523D99" w:rsidRDefault="00523D99" w:rsidP="00523D99">
            <w:pPr>
              <w:jc w:val="center"/>
            </w:pPr>
            <w:r>
              <w:t xml:space="preserve">F – Física; </w:t>
            </w:r>
          </w:p>
          <w:p w:rsidR="002E0AF6" w:rsidRDefault="00523D99" w:rsidP="00523D99">
            <w:pPr>
              <w:jc w:val="center"/>
            </w:pPr>
            <w:r>
              <w:t>J – Jurídica;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80732C">
            <w:pPr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CPF/CNPJ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2E0AF6" w:rsidRDefault="002E0AF6" w:rsidP="0080732C">
            <w:pPr>
              <w:jc w:val="center"/>
            </w:pPr>
            <w:r>
              <w:t>14 bytes</w:t>
            </w:r>
          </w:p>
        </w:tc>
        <w:tc>
          <w:tcPr>
            <w:tcW w:w="1240" w:type="pct"/>
            <w:vAlign w:val="center"/>
          </w:tcPr>
          <w:p w:rsidR="002E0AF6" w:rsidRDefault="002E0AF6" w:rsidP="002E0AF6">
            <w:pPr>
              <w:jc w:val="center"/>
            </w:pPr>
            <w:r>
              <w:t xml:space="preserve">Números, pontos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7" w:type="pct"/>
            <w:vAlign w:val="center"/>
          </w:tcPr>
          <w:p w:rsidR="002E0AF6" w:rsidRDefault="002E0AF6" w:rsidP="00ED739A">
            <w:pPr>
              <w:keepNext/>
              <w:jc w:val="center"/>
            </w:pPr>
            <w:r>
              <w:t xml:space="preserve">Ex.: </w:t>
            </w:r>
            <w:r w:rsidR="00523D99">
              <w:br/>
              <w:t xml:space="preserve">CPF: </w:t>
            </w:r>
            <w:proofErr w:type="gramStart"/>
            <w:r w:rsidR="00523D99">
              <w:t>NNN.</w:t>
            </w:r>
            <w:proofErr w:type="gramEnd"/>
            <w:r w:rsidR="00523D99">
              <w:t>NNN.NNN</w:t>
            </w:r>
            <w:r>
              <w:t>–NN</w:t>
            </w:r>
          </w:p>
          <w:p w:rsidR="002E0AF6" w:rsidRPr="00393491" w:rsidRDefault="002E0AF6" w:rsidP="00ED739A">
            <w:pPr>
              <w:keepNext/>
              <w:jc w:val="center"/>
            </w:pPr>
            <w:r>
              <w:t xml:space="preserve">CNPJ: </w:t>
            </w:r>
            <w:proofErr w:type="gramStart"/>
            <w:r>
              <w:t>NN.</w:t>
            </w:r>
            <w:proofErr w:type="gramEnd"/>
            <w:r>
              <w:t>NNN.NNN/NNNN-NN</w:t>
            </w: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Endereço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2E0AF6" w:rsidRDefault="00677B27" w:rsidP="0080732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2E0AF6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ED739A">
            <w:pPr>
              <w:keepNext/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lastRenderedPageBreak/>
              <w:t>Número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2E0AF6" w:rsidRDefault="00677B27" w:rsidP="0080732C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2E0AF6" w:rsidRDefault="00677B27" w:rsidP="0080732C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ED739A">
            <w:pPr>
              <w:keepNext/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Bairro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2E0AF6" w:rsidRDefault="00677B27" w:rsidP="0080732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2E0AF6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ED739A">
            <w:pPr>
              <w:keepNext/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Cidade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2E0AF6" w:rsidRDefault="00677B27" w:rsidP="0080732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2E0AF6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ED739A">
            <w:pPr>
              <w:keepNext/>
              <w:jc w:val="center"/>
            </w:pPr>
          </w:p>
        </w:tc>
      </w:tr>
      <w:tr w:rsidR="002E0AF6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2E0AF6" w:rsidRDefault="002E0AF6" w:rsidP="0080732C">
            <w:pPr>
              <w:jc w:val="center"/>
            </w:pPr>
            <w:r>
              <w:t>UF</w:t>
            </w:r>
          </w:p>
        </w:tc>
        <w:tc>
          <w:tcPr>
            <w:tcW w:w="791" w:type="pct"/>
            <w:vAlign w:val="center"/>
          </w:tcPr>
          <w:p w:rsidR="002E0AF6" w:rsidRDefault="002E0AF6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2E0AF6" w:rsidRDefault="00677B27" w:rsidP="0080732C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2E0AF6" w:rsidRDefault="00677B27" w:rsidP="0080732C">
            <w:pPr>
              <w:jc w:val="center"/>
            </w:pPr>
            <w:r>
              <w:t>Letras</w:t>
            </w:r>
          </w:p>
        </w:tc>
        <w:tc>
          <w:tcPr>
            <w:tcW w:w="1317" w:type="pct"/>
            <w:vAlign w:val="center"/>
          </w:tcPr>
          <w:p w:rsidR="002E0AF6" w:rsidRPr="00393491" w:rsidRDefault="002E0AF6" w:rsidP="00ED739A">
            <w:pPr>
              <w:keepNext/>
              <w:jc w:val="center"/>
            </w:pP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Telefone Principal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r>
              <w:t>12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 xml:space="preserve">Números, barras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7" w:type="pct"/>
            <w:vAlign w:val="center"/>
          </w:tcPr>
          <w:p w:rsidR="00677B27" w:rsidRPr="00393491" w:rsidRDefault="00677B27" w:rsidP="0080732C">
            <w:pPr>
              <w:jc w:val="center"/>
            </w:pPr>
            <w:r>
              <w:t>Ex: (NN</w:t>
            </w:r>
            <w:proofErr w:type="gramStart"/>
            <w:r>
              <w:t>)NNNN</w:t>
            </w:r>
            <w:proofErr w:type="gramEnd"/>
            <w:r>
              <w:t>-NNNN</w:t>
            </w: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Telefone Secundário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r>
              <w:t>12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 xml:space="preserve">Números, barras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7" w:type="pct"/>
            <w:vAlign w:val="center"/>
          </w:tcPr>
          <w:p w:rsidR="00677B27" w:rsidRPr="00393491" w:rsidRDefault="00677B27" w:rsidP="0080732C">
            <w:pPr>
              <w:jc w:val="center"/>
            </w:pPr>
            <w:r>
              <w:t>Ex: (NN</w:t>
            </w:r>
            <w:proofErr w:type="gramStart"/>
            <w:r>
              <w:t>)NNNN</w:t>
            </w:r>
            <w:proofErr w:type="gramEnd"/>
            <w:r>
              <w:t>-NNNN</w:t>
            </w: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E-mail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7B27" w:rsidRDefault="00677B27" w:rsidP="00677B27">
            <w:pPr>
              <w:jc w:val="center"/>
            </w:pPr>
            <w:r>
              <w:t>250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77B27" w:rsidRPr="00393491" w:rsidRDefault="00677B27" w:rsidP="00ED739A">
            <w:pPr>
              <w:keepNext/>
              <w:jc w:val="center"/>
            </w:pP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Observação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r>
              <w:t>1000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77B27" w:rsidRPr="00393491" w:rsidRDefault="00677B27" w:rsidP="00ED739A">
            <w:pPr>
              <w:keepNext/>
              <w:jc w:val="center"/>
            </w:pPr>
          </w:p>
        </w:tc>
      </w:tr>
      <w:tr w:rsidR="00677B27" w:rsidRPr="00393491" w:rsidTr="00B369A4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677B27" w:rsidRPr="00B369A4" w:rsidRDefault="00677B27" w:rsidP="00ED739A">
            <w:pPr>
              <w:keepNext/>
              <w:jc w:val="center"/>
              <w:rPr>
                <w:b/>
              </w:rPr>
            </w:pPr>
            <w:r w:rsidRPr="00B369A4">
              <w:rPr>
                <w:b/>
              </w:rPr>
              <w:t>Veículo</w:t>
            </w: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Placa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>Letras e Números</w:t>
            </w:r>
          </w:p>
        </w:tc>
        <w:tc>
          <w:tcPr>
            <w:tcW w:w="1317" w:type="pct"/>
            <w:vAlign w:val="center"/>
          </w:tcPr>
          <w:p w:rsidR="00677B27" w:rsidRPr="00393491" w:rsidRDefault="00677B27" w:rsidP="0080732C">
            <w:pPr>
              <w:jc w:val="center"/>
            </w:pPr>
            <w:r>
              <w:t>LLL NNNN</w:t>
            </w: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Marca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77B27" w:rsidRPr="00393491" w:rsidRDefault="00677B27" w:rsidP="00ED739A">
            <w:pPr>
              <w:keepNext/>
              <w:jc w:val="center"/>
            </w:pP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Modelo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77B27" w:rsidRPr="00393491" w:rsidRDefault="00677B27" w:rsidP="00ED739A">
            <w:pPr>
              <w:keepNext/>
              <w:jc w:val="center"/>
            </w:pPr>
          </w:p>
        </w:tc>
      </w:tr>
      <w:tr w:rsidR="00677B27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677B27" w:rsidRDefault="00677B27" w:rsidP="0080732C">
            <w:pPr>
              <w:jc w:val="center"/>
            </w:pPr>
            <w:r>
              <w:t>Ano</w:t>
            </w:r>
          </w:p>
        </w:tc>
        <w:tc>
          <w:tcPr>
            <w:tcW w:w="791" w:type="pct"/>
            <w:vAlign w:val="center"/>
          </w:tcPr>
          <w:p w:rsidR="00677B27" w:rsidRDefault="00677B27" w:rsidP="0080732C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677B27" w:rsidRDefault="00677B27" w:rsidP="0080732C">
            <w:pPr>
              <w:jc w:val="center"/>
            </w:pPr>
            <w:proofErr w:type="gramStart"/>
            <w:r>
              <w:t>4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677B27" w:rsidRDefault="00677B27" w:rsidP="0080732C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677B27" w:rsidRPr="00393491" w:rsidRDefault="00677B27" w:rsidP="00ED739A">
            <w:pPr>
              <w:keepNext/>
              <w:jc w:val="center"/>
            </w:pPr>
          </w:p>
        </w:tc>
      </w:tr>
      <w:tr w:rsidR="001F0ACC" w:rsidRPr="00393491" w:rsidTr="0080732C">
        <w:trPr>
          <w:trHeight w:val="323"/>
          <w:jc w:val="center"/>
        </w:trPr>
        <w:tc>
          <w:tcPr>
            <w:tcW w:w="773" w:type="pct"/>
            <w:vAlign w:val="center"/>
          </w:tcPr>
          <w:p w:rsidR="001F0ACC" w:rsidRDefault="001F0ACC" w:rsidP="0080732C">
            <w:pPr>
              <w:jc w:val="center"/>
            </w:pPr>
            <w:r>
              <w:t>Cor</w:t>
            </w:r>
          </w:p>
        </w:tc>
        <w:tc>
          <w:tcPr>
            <w:tcW w:w="791" w:type="pct"/>
            <w:vAlign w:val="center"/>
          </w:tcPr>
          <w:p w:rsidR="001F0ACC" w:rsidRDefault="001F0ACC" w:rsidP="0080732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F0ACC" w:rsidRDefault="001F0ACC" w:rsidP="0080732C">
            <w:pPr>
              <w:jc w:val="center"/>
            </w:pPr>
            <w:r>
              <w:t>70 bytes</w:t>
            </w:r>
          </w:p>
        </w:tc>
        <w:tc>
          <w:tcPr>
            <w:tcW w:w="1240" w:type="pct"/>
            <w:vAlign w:val="center"/>
          </w:tcPr>
          <w:p w:rsidR="001F0ACC" w:rsidRDefault="001F0ACC" w:rsidP="0080732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1F0ACC" w:rsidRPr="00393491" w:rsidRDefault="001F0ACC" w:rsidP="00ED739A">
            <w:pPr>
              <w:keepNext/>
              <w:jc w:val="center"/>
            </w:pPr>
          </w:p>
        </w:tc>
      </w:tr>
    </w:tbl>
    <w:p w:rsidR="00ED739A" w:rsidRDefault="00ED739A" w:rsidP="003456A2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7</w:t>
      </w:r>
      <w:r w:rsidR="00AA42B1">
        <w:rPr>
          <w:noProof/>
        </w:rPr>
        <w:fldChar w:fldCharType="end"/>
      </w:r>
      <w:r>
        <w:t xml:space="preserve"> - Regras de validação da tela de cadastro cliente</w:t>
      </w:r>
    </w:p>
    <w:p w:rsidR="00ED739A" w:rsidRDefault="00ED739A" w:rsidP="00ED739A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ED739A" w:rsidRPr="00393491" w:rsidTr="0080732C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ED739A" w:rsidRPr="00393491" w:rsidRDefault="00ED739A" w:rsidP="0080732C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D739A" w:rsidRPr="00393491" w:rsidTr="0080732C">
        <w:trPr>
          <w:trHeight w:val="323"/>
          <w:jc w:val="center"/>
        </w:trPr>
        <w:tc>
          <w:tcPr>
            <w:tcW w:w="1582" w:type="pct"/>
            <w:vAlign w:val="center"/>
          </w:tcPr>
          <w:p w:rsidR="00ED739A" w:rsidRDefault="001802CB" w:rsidP="0080732C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ED739A" w:rsidRDefault="00ED739A" w:rsidP="001802CB">
            <w:pPr>
              <w:jc w:val="center"/>
            </w:pPr>
            <w:r>
              <w:t xml:space="preserve">Botão - </w:t>
            </w:r>
            <w:r w:rsidR="001802CB">
              <w:t>Salvar</w:t>
            </w:r>
          </w:p>
        </w:tc>
        <w:tc>
          <w:tcPr>
            <w:tcW w:w="1799" w:type="pct"/>
            <w:vAlign w:val="center"/>
          </w:tcPr>
          <w:p w:rsidR="00ED739A" w:rsidRDefault="001802CB" w:rsidP="001802CB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ED739A" w:rsidRPr="00393491" w:rsidTr="0080732C">
        <w:trPr>
          <w:trHeight w:val="323"/>
          <w:jc w:val="center"/>
        </w:trPr>
        <w:tc>
          <w:tcPr>
            <w:tcW w:w="1582" w:type="pct"/>
            <w:vAlign w:val="center"/>
          </w:tcPr>
          <w:p w:rsidR="00ED739A" w:rsidRDefault="001802CB" w:rsidP="0080732C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ED739A" w:rsidRDefault="00ED739A" w:rsidP="001802CB">
            <w:pPr>
              <w:jc w:val="center"/>
            </w:pPr>
            <w:r>
              <w:t xml:space="preserve">Botão - </w:t>
            </w:r>
            <w:r w:rsidR="001802CB">
              <w:t>Voltar</w:t>
            </w:r>
          </w:p>
        </w:tc>
        <w:tc>
          <w:tcPr>
            <w:tcW w:w="1799" w:type="pct"/>
            <w:vAlign w:val="center"/>
          </w:tcPr>
          <w:p w:rsidR="00ED739A" w:rsidRDefault="001802CB" w:rsidP="00B94D53">
            <w:pPr>
              <w:keepNext/>
              <w:jc w:val="center"/>
            </w:pPr>
            <w:r>
              <w:t xml:space="preserve">Retorna a tela </w:t>
            </w:r>
            <w:r w:rsidRPr="001802CB">
              <w:rPr>
                <w:b/>
              </w:rPr>
              <w:t>DV1</w:t>
            </w:r>
          </w:p>
        </w:tc>
      </w:tr>
    </w:tbl>
    <w:p w:rsidR="00ED739A" w:rsidRPr="00ED739A" w:rsidRDefault="00ED739A" w:rsidP="00ED739A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8</w:t>
      </w:r>
      <w:r w:rsidR="00AA42B1">
        <w:rPr>
          <w:noProof/>
        </w:rPr>
        <w:fldChar w:fldCharType="end"/>
      </w:r>
      <w:r>
        <w:t xml:space="preserve"> - Especificação de navegação da tela de cadastro de cliente</w:t>
      </w:r>
    </w:p>
    <w:p w:rsidR="00034194" w:rsidRDefault="00034194" w:rsidP="00034194">
      <w:pPr>
        <w:pStyle w:val="Ttulo3"/>
      </w:pPr>
      <w:r>
        <w:t>Pré-condição</w:t>
      </w:r>
    </w:p>
    <w:p w:rsidR="007C6ABE" w:rsidRPr="0067594A" w:rsidRDefault="007C6ABE" w:rsidP="0067594A">
      <w:pPr>
        <w:pStyle w:val="CorpodoTexto"/>
      </w:pPr>
      <w:r w:rsidRPr="0067594A">
        <w:t>Este caso de uso pode iniciar somente se:</w:t>
      </w:r>
    </w:p>
    <w:p w:rsidR="007C6ABE" w:rsidRPr="0067594A" w:rsidRDefault="0067594A" w:rsidP="0067594A">
      <w:pPr>
        <w:pStyle w:val="CorpodoTexto"/>
      </w:pPr>
      <w:r w:rsidRPr="0067594A">
        <w:t xml:space="preserve">1. </w:t>
      </w:r>
      <w:r w:rsidR="002665C0" w:rsidRPr="0067594A">
        <w:t xml:space="preserve">O usuário deve ter realizado o login no </w:t>
      </w:r>
      <w:r w:rsidR="00E85ADF" w:rsidRPr="0067594A">
        <w:t>s</w:t>
      </w:r>
      <w:r w:rsidR="002665C0" w:rsidRPr="0067594A">
        <w:t>istema com sucesso</w:t>
      </w:r>
      <w:r w:rsidR="007C6ABE" w:rsidRPr="0067594A">
        <w:t>.</w:t>
      </w:r>
    </w:p>
    <w:p w:rsidR="00E14CFD" w:rsidRDefault="00E14CFD" w:rsidP="00E14CFD">
      <w:pPr>
        <w:pStyle w:val="Ttulo3"/>
      </w:pPr>
      <w:r>
        <w:t>Pós-condição</w:t>
      </w:r>
    </w:p>
    <w:p w:rsidR="007C6ABE" w:rsidRPr="0067594A" w:rsidRDefault="007C6ABE" w:rsidP="0067594A">
      <w:pPr>
        <w:pStyle w:val="CorpodoTexto"/>
      </w:pPr>
      <w:r w:rsidRPr="0067594A">
        <w:t>Após o fim normal deste caso de uso o sistema deve:</w:t>
      </w:r>
    </w:p>
    <w:p w:rsidR="007C6ABE" w:rsidRPr="0067594A" w:rsidRDefault="0067594A" w:rsidP="0067594A">
      <w:pPr>
        <w:pStyle w:val="CorpodoTexto"/>
      </w:pPr>
      <w:r w:rsidRPr="0067594A">
        <w:t xml:space="preserve">1.  </w:t>
      </w:r>
      <w:r w:rsidR="002665C0" w:rsidRPr="0067594A">
        <w:t xml:space="preserve">Ter </w:t>
      </w:r>
      <w:r w:rsidR="00B65456">
        <w:t>pesquisado</w:t>
      </w:r>
      <w:r w:rsidR="00847564" w:rsidRPr="0067594A">
        <w:t>,</w:t>
      </w:r>
      <w:r w:rsidR="002665C0" w:rsidRPr="0067594A">
        <w:t xml:space="preserve"> incluído, alterado ou </w:t>
      </w:r>
      <w:r w:rsidR="00847564" w:rsidRPr="0067594A">
        <w:t>inativado</w:t>
      </w:r>
      <w:r w:rsidR="002665C0" w:rsidRPr="0067594A">
        <w:t xml:space="preserve"> um </w:t>
      </w:r>
      <w:r w:rsidR="00B9113C">
        <w:t>cliente</w:t>
      </w:r>
      <w:r w:rsidR="002665C0" w:rsidRPr="0067594A">
        <w:t>;</w:t>
      </w:r>
    </w:p>
    <w:p w:rsidR="00E14CFD" w:rsidRDefault="00E85ADF" w:rsidP="00E14CFD">
      <w:pPr>
        <w:pStyle w:val="Ttulo3"/>
      </w:pPr>
      <w:r>
        <w:t>Autor Primário</w:t>
      </w:r>
    </w:p>
    <w:p w:rsidR="004D532F" w:rsidRDefault="00CE1992" w:rsidP="00B65456">
      <w:pPr>
        <w:pStyle w:val="CorpodoTexto"/>
      </w:pPr>
      <w:r>
        <w:t>Secretaria</w:t>
      </w:r>
    </w:p>
    <w:p w:rsidR="00B94D53" w:rsidRDefault="00B94D53" w:rsidP="00B65456">
      <w:pPr>
        <w:pStyle w:val="CorpodoTexto"/>
      </w:pPr>
    </w:p>
    <w:p w:rsidR="00B94D53" w:rsidRPr="007C6ABE" w:rsidRDefault="00B94D53" w:rsidP="00B65456">
      <w:pPr>
        <w:pStyle w:val="CorpodoTexto"/>
      </w:pPr>
    </w:p>
    <w:p w:rsidR="00E14CFD" w:rsidRDefault="00E14CFD" w:rsidP="00E14CFD">
      <w:pPr>
        <w:pStyle w:val="Ttulo3"/>
      </w:pPr>
      <w:r>
        <w:lastRenderedPageBreak/>
        <w:t>Fluxo principal</w:t>
      </w:r>
    </w:p>
    <w:p w:rsidR="007C6ABE" w:rsidRPr="008571E9" w:rsidRDefault="0067594A" w:rsidP="0067594A">
      <w:pPr>
        <w:pStyle w:val="CorpodoTexto"/>
      </w:pPr>
      <w:r>
        <w:t xml:space="preserve">1. </w:t>
      </w:r>
      <w:r w:rsidR="007C6ABE">
        <w:t xml:space="preserve">O sistema </w:t>
      </w:r>
      <w:r w:rsidR="0080732C">
        <w:t xml:space="preserve">abra a tela de pesquisa de cliente </w:t>
      </w:r>
      <w:r w:rsidR="0080732C" w:rsidRPr="0080732C">
        <w:rPr>
          <w:b/>
        </w:rPr>
        <w:t>DV1</w:t>
      </w:r>
      <w:r w:rsidR="0080732C">
        <w:t>;</w:t>
      </w:r>
    </w:p>
    <w:p w:rsidR="007C6ABE" w:rsidRDefault="0067594A" w:rsidP="0067594A">
      <w:pPr>
        <w:pStyle w:val="CorpodoTexto"/>
      </w:pPr>
      <w:r>
        <w:t xml:space="preserve">2. </w:t>
      </w:r>
      <w:r w:rsidR="007C6ABE" w:rsidRPr="00614936">
        <w:t xml:space="preserve">O </w:t>
      </w:r>
      <w:r w:rsidR="0080732C">
        <w:t xml:space="preserve">ator informa os campos para o filtro e pressiona o botão “Pesquisar”; </w:t>
      </w:r>
      <w:r w:rsidR="0080732C" w:rsidRPr="003F2521">
        <w:rPr>
          <w:b/>
        </w:rPr>
        <w:t>(</w:t>
      </w:r>
      <w:r w:rsidR="003F2521" w:rsidRPr="003F2521">
        <w:rPr>
          <w:b/>
        </w:rPr>
        <w:t>A1)</w:t>
      </w:r>
      <w:r w:rsidR="003F2521">
        <w:rPr>
          <w:b/>
        </w:rPr>
        <w:t>(A2)</w:t>
      </w:r>
      <w:r w:rsidR="003F2521">
        <w:t>.</w:t>
      </w:r>
    </w:p>
    <w:p w:rsidR="003F2521" w:rsidRDefault="0067594A" w:rsidP="0067594A">
      <w:pPr>
        <w:pStyle w:val="CorpodoTexto"/>
      </w:pPr>
      <w:r>
        <w:t xml:space="preserve">3. </w:t>
      </w:r>
      <w:r w:rsidR="0080732C">
        <w:t>O sistema seleciona os clientes que atendam o filtro da pesquisa</w:t>
      </w:r>
      <w:r w:rsidR="003F2521">
        <w:t xml:space="preserve"> e monta a grid de resultado</w:t>
      </w:r>
      <w:r w:rsidR="0080732C">
        <w:t>;</w:t>
      </w:r>
      <w:r w:rsidR="003F2521">
        <w:t xml:space="preserve"> </w:t>
      </w:r>
      <w:r w:rsidR="003F2521" w:rsidRPr="003F2521">
        <w:rPr>
          <w:b/>
        </w:rPr>
        <w:t>(A3)(A4).</w:t>
      </w:r>
    </w:p>
    <w:p w:rsidR="0080732C" w:rsidRDefault="0067594A" w:rsidP="0067594A">
      <w:pPr>
        <w:pStyle w:val="CorpodoTexto"/>
      </w:pPr>
      <w:r>
        <w:t xml:space="preserve">4. </w:t>
      </w:r>
      <w:r w:rsidR="0080732C">
        <w:t xml:space="preserve">O caso de uso é encerrado. </w:t>
      </w:r>
    </w:p>
    <w:p w:rsidR="00E14CFD" w:rsidRDefault="00E14CFD" w:rsidP="00E14CFD">
      <w:pPr>
        <w:pStyle w:val="Ttulo3"/>
      </w:pPr>
      <w:r>
        <w:t>Fluxos alternativos</w:t>
      </w:r>
    </w:p>
    <w:p w:rsidR="00527915" w:rsidRPr="00D94F83" w:rsidRDefault="00527915" w:rsidP="00527915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527915" w:rsidRPr="007631A1" w:rsidRDefault="0067594A" w:rsidP="0067594A">
      <w:pPr>
        <w:pStyle w:val="CorpodoTexto"/>
      </w:pPr>
      <w:r>
        <w:t xml:space="preserve">1. </w:t>
      </w:r>
      <w:r w:rsidR="00527915">
        <w:t>O ator pressiona o botão “Voltar”;</w:t>
      </w:r>
    </w:p>
    <w:p w:rsidR="00527915" w:rsidRPr="00527915" w:rsidRDefault="0067594A" w:rsidP="0067594A">
      <w:pPr>
        <w:pStyle w:val="CorpodoTexto"/>
      </w:pPr>
      <w:r>
        <w:t xml:space="preserve">2. </w:t>
      </w:r>
      <w:r w:rsidR="00527915" w:rsidRPr="00774CF0">
        <w:t>O sistema retorna a tela anterior</w:t>
      </w:r>
      <w:r w:rsidR="00527915">
        <w:rPr>
          <w:b/>
        </w:rPr>
        <w:t>.</w:t>
      </w:r>
    </w:p>
    <w:p w:rsidR="007C6ABE" w:rsidRPr="00D94F83" w:rsidRDefault="007C6ABE" w:rsidP="003F2521">
      <w:pPr>
        <w:ind w:firstLine="426"/>
        <w:rPr>
          <w:rFonts w:cs="Arial"/>
        </w:rPr>
      </w:pPr>
      <w:r>
        <w:rPr>
          <w:rFonts w:cs="Arial"/>
          <w:b/>
        </w:rPr>
        <w:t>A</w:t>
      </w:r>
      <w:r w:rsidR="00527915">
        <w:rPr>
          <w:rFonts w:cs="Arial"/>
          <w:b/>
        </w:rPr>
        <w:t>2-</w:t>
      </w:r>
      <w:r w:rsidRPr="00D94F83">
        <w:rPr>
          <w:rFonts w:cs="Arial"/>
        </w:rPr>
        <w:t xml:space="preserve"> </w:t>
      </w:r>
      <w:r w:rsidR="003F2521" w:rsidRPr="003F2521">
        <w:rPr>
          <w:rFonts w:cs="Arial"/>
          <w:b/>
        </w:rPr>
        <w:t>Novo Cliente</w:t>
      </w:r>
      <w:r w:rsidR="003F2521">
        <w:rPr>
          <w:rFonts w:cs="Arial"/>
        </w:rPr>
        <w:t>:</w:t>
      </w:r>
    </w:p>
    <w:p w:rsidR="007C6ABE" w:rsidRPr="007631A1" w:rsidRDefault="0067594A" w:rsidP="0067594A">
      <w:pPr>
        <w:pStyle w:val="CorpodoTexto"/>
      </w:pPr>
      <w:r>
        <w:t xml:space="preserve">1. </w:t>
      </w:r>
      <w:r w:rsidR="003F2521">
        <w:t>O ator pressiona o botão “Novo” na tela de pesquisa de cliente;</w:t>
      </w:r>
    </w:p>
    <w:p w:rsidR="003F2521" w:rsidRPr="003F2521" w:rsidRDefault="0067594A" w:rsidP="0067594A">
      <w:pPr>
        <w:pStyle w:val="CorpodoTexto"/>
      </w:pPr>
      <w:r>
        <w:t xml:space="preserve">2. </w:t>
      </w:r>
      <w:r w:rsidR="007C6ABE" w:rsidRPr="00BC2608">
        <w:t xml:space="preserve">O </w:t>
      </w:r>
      <w:r w:rsidR="003F2521">
        <w:t xml:space="preserve">sistema abre a tela de cadastro de cliente </w:t>
      </w:r>
      <w:r w:rsidR="003F2521" w:rsidRPr="003F2521">
        <w:rPr>
          <w:b/>
        </w:rPr>
        <w:t>DV2</w:t>
      </w:r>
      <w:r w:rsidR="003F2521">
        <w:rPr>
          <w:b/>
        </w:rPr>
        <w:t>;</w:t>
      </w:r>
    </w:p>
    <w:p w:rsidR="003F2521" w:rsidRDefault="0067594A" w:rsidP="0067594A">
      <w:pPr>
        <w:pStyle w:val="CorpodoTexto"/>
      </w:pPr>
      <w:r>
        <w:t xml:space="preserve">3. </w:t>
      </w:r>
      <w:r w:rsidR="003F2521">
        <w:t>O ator informa os dados do cliente e pressiona o botão “Salvar”;</w:t>
      </w:r>
      <w:r w:rsidR="00527915">
        <w:t xml:space="preserve"> </w:t>
      </w:r>
      <w:r w:rsidR="00527915" w:rsidRPr="00527915">
        <w:rPr>
          <w:b/>
        </w:rPr>
        <w:t>(</w:t>
      </w:r>
      <w:proofErr w:type="gramStart"/>
      <w:r w:rsidR="00527915" w:rsidRPr="00527915">
        <w:rPr>
          <w:b/>
        </w:rPr>
        <w:t>A1)</w:t>
      </w:r>
      <w:proofErr w:type="gramEnd"/>
    </w:p>
    <w:p w:rsidR="00527915" w:rsidRDefault="0067594A" w:rsidP="0067594A">
      <w:pPr>
        <w:pStyle w:val="CorpodoTexto"/>
      </w:pPr>
      <w:r>
        <w:t xml:space="preserve">4. </w:t>
      </w:r>
      <w:r w:rsidR="00527915">
        <w:t>O sistema verifica o preenchimento dos campos da tela;</w:t>
      </w:r>
    </w:p>
    <w:p w:rsidR="00527915" w:rsidRDefault="0067594A" w:rsidP="0067594A">
      <w:pPr>
        <w:pStyle w:val="CorpodoTexto"/>
      </w:pPr>
      <w:r>
        <w:t xml:space="preserve">5. </w:t>
      </w:r>
      <w:r w:rsidR="00527915">
        <w:t>O sistema grava os dados</w:t>
      </w:r>
      <w:r w:rsidR="00FB0A65">
        <w:t xml:space="preserve"> do cliente</w:t>
      </w:r>
      <w:r w:rsidR="00527915">
        <w:t xml:space="preserve"> no banco de dados;</w:t>
      </w:r>
    </w:p>
    <w:p w:rsidR="00527915" w:rsidRDefault="0067594A" w:rsidP="0067594A">
      <w:pPr>
        <w:pStyle w:val="CorpodoTexto"/>
      </w:pPr>
      <w:r>
        <w:t>6</w:t>
      </w:r>
      <w:r w:rsidR="00B65456">
        <w:t xml:space="preserve">. O caso de uso retoma ao passo </w:t>
      </w:r>
      <w:proofErr w:type="gramStart"/>
      <w:r w:rsidR="00B65456">
        <w:t>3</w:t>
      </w:r>
      <w:proofErr w:type="gramEnd"/>
      <w:r w:rsidR="00B65456">
        <w:t xml:space="preserve"> do fluxo principal</w:t>
      </w:r>
      <w:r w:rsidR="007C6ABE" w:rsidRPr="009628A6">
        <w:t>.</w:t>
      </w:r>
    </w:p>
    <w:p w:rsidR="00527915" w:rsidRPr="00D94F83" w:rsidRDefault="00527915" w:rsidP="00527915">
      <w:pPr>
        <w:ind w:firstLine="426"/>
        <w:rPr>
          <w:rFonts w:cs="Arial"/>
        </w:rPr>
      </w:pPr>
      <w:r>
        <w:rPr>
          <w:rFonts w:cs="Arial"/>
          <w:b/>
        </w:rPr>
        <w:t>A</w:t>
      </w:r>
      <w:r w:rsidR="00E41298">
        <w:rPr>
          <w:rFonts w:cs="Arial"/>
          <w:b/>
        </w:rPr>
        <w:t>3</w:t>
      </w:r>
      <w:r>
        <w:rPr>
          <w:rFonts w:cs="Arial"/>
          <w:b/>
        </w:rPr>
        <w:t>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Pr="003F2521">
        <w:rPr>
          <w:rFonts w:cs="Arial"/>
          <w:b/>
        </w:rPr>
        <w:t xml:space="preserve"> Cliente</w:t>
      </w:r>
      <w:r>
        <w:rPr>
          <w:rFonts w:cs="Arial"/>
        </w:rPr>
        <w:t>:</w:t>
      </w:r>
    </w:p>
    <w:p w:rsidR="00527915" w:rsidRDefault="0067594A" w:rsidP="0067594A">
      <w:pPr>
        <w:pStyle w:val="CorpodoTexto"/>
      </w:pPr>
      <w:r>
        <w:t xml:space="preserve">1. </w:t>
      </w:r>
      <w:r w:rsidR="00527915">
        <w:t>O ator pressiona o botão “Editar” na tela de pesquisa de cliente;</w:t>
      </w:r>
    </w:p>
    <w:p w:rsidR="00527915" w:rsidRPr="007631A1" w:rsidRDefault="0067594A" w:rsidP="0067594A">
      <w:pPr>
        <w:pStyle w:val="CorpodoTexto"/>
      </w:pPr>
      <w:r>
        <w:t xml:space="preserve">2. </w:t>
      </w:r>
      <w:r w:rsidR="00527915">
        <w:t>O sistema recupera os dados do cliente se</w:t>
      </w:r>
      <w:r w:rsidR="00E41298">
        <w:t>lecionado na tela de pesquisa.</w:t>
      </w:r>
    </w:p>
    <w:p w:rsidR="00527915" w:rsidRPr="003F2521" w:rsidRDefault="0067594A" w:rsidP="0067594A">
      <w:pPr>
        <w:pStyle w:val="CorpodoTexto"/>
      </w:pPr>
      <w:r>
        <w:t xml:space="preserve">3. </w:t>
      </w:r>
      <w:r w:rsidR="00527915" w:rsidRPr="00BC2608">
        <w:t xml:space="preserve">O </w:t>
      </w:r>
      <w:r w:rsidR="00527915">
        <w:t xml:space="preserve">sistema abre a tela de cadastro de cliente </w:t>
      </w:r>
      <w:r w:rsidR="00527915" w:rsidRPr="003F2521">
        <w:rPr>
          <w:b/>
        </w:rPr>
        <w:t>DV2</w:t>
      </w:r>
      <w:proofErr w:type="gramStart"/>
      <w:r w:rsidR="00E41298">
        <w:rPr>
          <w:b/>
        </w:rPr>
        <w:t xml:space="preserve"> </w:t>
      </w:r>
      <w:r w:rsidR="00E41298">
        <w:t xml:space="preserve"> </w:t>
      </w:r>
      <w:proofErr w:type="gramEnd"/>
      <w:r w:rsidR="00E41298">
        <w:t>com os dados do cliente carregados</w:t>
      </w:r>
      <w:r w:rsidR="00527915">
        <w:rPr>
          <w:b/>
        </w:rPr>
        <w:t>;</w:t>
      </w:r>
    </w:p>
    <w:p w:rsidR="00527915" w:rsidRDefault="0067594A" w:rsidP="0067594A">
      <w:pPr>
        <w:pStyle w:val="CorpodoTexto"/>
      </w:pPr>
      <w:r>
        <w:t xml:space="preserve">4. </w:t>
      </w:r>
      <w:r w:rsidR="00527915">
        <w:t xml:space="preserve">O ator </w:t>
      </w:r>
      <w:r w:rsidR="00E41298">
        <w:t xml:space="preserve">altera </w:t>
      </w:r>
      <w:r w:rsidR="00527915">
        <w:t xml:space="preserve">os dados e pressiona o botão “Salvar”; </w:t>
      </w:r>
      <w:r w:rsidR="00527915" w:rsidRPr="00527915">
        <w:rPr>
          <w:b/>
        </w:rPr>
        <w:t>(</w:t>
      </w:r>
      <w:proofErr w:type="gramStart"/>
      <w:r w:rsidR="00527915" w:rsidRPr="00527915">
        <w:rPr>
          <w:b/>
        </w:rPr>
        <w:t>A1)</w:t>
      </w:r>
      <w:proofErr w:type="gramEnd"/>
    </w:p>
    <w:p w:rsidR="00527915" w:rsidRDefault="0067594A" w:rsidP="0067594A">
      <w:pPr>
        <w:pStyle w:val="CorpodoTexto"/>
      </w:pPr>
      <w:r>
        <w:t xml:space="preserve">5. </w:t>
      </w:r>
      <w:r w:rsidR="00527915">
        <w:t>O sistema verifica o preenchimento dos campos da tela;</w:t>
      </w:r>
    </w:p>
    <w:p w:rsidR="00527915" w:rsidRDefault="0067594A" w:rsidP="0067594A">
      <w:pPr>
        <w:pStyle w:val="CorpodoTexto"/>
      </w:pPr>
      <w:r>
        <w:t xml:space="preserve">6. </w:t>
      </w:r>
      <w:r w:rsidR="00527915">
        <w:t xml:space="preserve">O sistema </w:t>
      </w:r>
      <w:r w:rsidR="00E41298">
        <w:t xml:space="preserve">atualiza </w:t>
      </w:r>
      <w:r w:rsidR="00527915">
        <w:t>os dados</w:t>
      </w:r>
      <w:r w:rsidR="000B252F">
        <w:t xml:space="preserve"> do cliente</w:t>
      </w:r>
      <w:r w:rsidR="00527915">
        <w:t xml:space="preserve"> no banco de dados;</w:t>
      </w:r>
    </w:p>
    <w:p w:rsidR="00527915" w:rsidRDefault="0067594A" w:rsidP="0067594A">
      <w:pPr>
        <w:pStyle w:val="CorpodoTexto"/>
      </w:pPr>
      <w:r>
        <w:t xml:space="preserve">7. </w:t>
      </w:r>
      <w:r w:rsidR="000B252F">
        <w:t xml:space="preserve">O caso de uso retoma ao passo </w:t>
      </w:r>
      <w:proofErr w:type="gramStart"/>
      <w:r w:rsidR="000B252F">
        <w:t>3</w:t>
      </w:r>
      <w:proofErr w:type="gramEnd"/>
      <w:r w:rsidR="000B252F">
        <w:t xml:space="preserve"> do fluxo principal</w:t>
      </w:r>
      <w:r w:rsidR="00527915" w:rsidRPr="009628A6">
        <w:t>.</w:t>
      </w:r>
    </w:p>
    <w:p w:rsidR="00527915" w:rsidRPr="00D94F83" w:rsidRDefault="00527915" w:rsidP="00527915">
      <w:pPr>
        <w:ind w:firstLine="426"/>
        <w:rPr>
          <w:rFonts w:cs="Arial"/>
        </w:rPr>
      </w:pPr>
      <w:r>
        <w:rPr>
          <w:rFonts w:cs="Arial"/>
          <w:b/>
        </w:rPr>
        <w:t>A</w:t>
      </w:r>
      <w:r w:rsidR="00E41298">
        <w:rPr>
          <w:rFonts w:cs="Arial"/>
          <w:b/>
        </w:rPr>
        <w:t>4</w:t>
      </w:r>
      <w:r>
        <w:rPr>
          <w:rFonts w:cs="Arial"/>
          <w:b/>
        </w:rPr>
        <w:t>-</w:t>
      </w:r>
      <w:r w:rsidRPr="00D94F83">
        <w:rPr>
          <w:rFonts w:cs="Arial"/>
        </w:rPr>
        <w:t xml:space="preserve"> </w:t>
      </w:r>
      <w:r w:rsidR="000B252F">
        <w:rPr>
          <w:rFonts w:cs="Arial"/>
          <w:b/>
        </w:rPr>
        <w:t>Inativar</w:t>
      </w:r>
      <w:r w:rsidRPr="003F2521">
        <w:rPr>
          <w:rFonts w:cs="Arial"/>
          <w:b/>
        </w:rPr>
        <w:t xml:space="preserve"> Cliente</w:t>
      </w:r>
      <w:r>
        <w:rPr>
          <w:rFonts w:cs="Arial"/>
        </w:rPr>
        <w:t>:</w:t>
      </w:r>
    </w:p>
    <w:p w:rsidR="00527915" w:rsidRPr="00FB0A65" w:rsidRDefault="0067594A" w:rsidP="00FB0A65">
      <w:pPr>
        <w:pStyle w:val="CorpodoTexto"/>
      </w:pPr>
      <w:r w:rsidRPr="00FB0A65">
        <w:t xml:space="preserve">1. </w:t>
      </w:r>
      <w:r w:rsidR="00527915" w:rsidRPr="00FB0A65">
        <w:t>O ator pressiona o botão “</w:t>
      </w:r>
      <w:r w:rsidR="00E41298" w:rsidRPr="00FB0A65">
        <w:t>Excluir</w:t>
      </w:r>
      <w:r w:rsidR="00527915" w:rsidRPr="00FB0A65">
        <w:t>” na tela de pesquisa de cliente;</w:t>
      </w:r>
    </w:p>
    <w:p w:rsidR="00527915" w:rsidRPr="00FB0A65" w:rsidRDefault="0067594A" w:rsidP="00FB0A65">
      <w:pPr>
        <w:pStyle w:val="CorpodoTexto"/>
      </w:pPr>
      <w:r w:rsidRPr="00FB0A65">
        <w:t xml:space="preserve">2. </w:t>
      </w:r>
      <w:r w:rsidR="000B252F" w:rsidRPr="00FB0A65">
        <w:t>O sistema apresenta mensagem de confirmação para a mudança de situação do cliente selecionado</w:t>
      </w:r>
      <w:r w:rsidR="00527915" w:rsidRPr="00FB0A65">
        <w:t>;</w:t>
      </w:r>
    </w:p>
    <w:p w:rsidR="00527915" w:rsidRPr="00FB0A65" w:rsidRDefault="0067594A" w:rsidP="00FB0A65">
      <w:pPr>
        <w:pStyle w:val="CorpodoTexto"/>
      </w:pPr>
      <w:r w:rsidRPr="00FB0A65">
        <w:t xml:space="preserve">3. </w:t>
      </w:r>
      <w:r w:rsidR="00527915" w:rsidRPr="00FB0A65">
        <w:t xml:space="preserve">O ator </w:t>
      </w:r>
      <w:r w:rsidR="000B252F" w:rsidRPr="00FB0A65">
        <w:t>confirma a inativação do cliente</w:t>
      </w:r>
      <w:r w:rsidR="00527915" w:rsidRPr="00FB0A65">
        <w:t xml:space="preserve">; </w:t>
      </w:r>
    </w:p>
    <w:p w:rsidR="00527915" w:rsidRPr="00FB0A65" w:rsidRDefault="0067594A" w:rsidP="00FB0A65">
      <w:pPr>
        <w:pStyle w:val="CorpodoTexto"/>
      </w:pPr>
      <w:r w:rsidRPr="00FB0A65">
        <w:t xml:space="preserve">4. </w:t>
      </w:r>
      <w:r w:rsidR="00527915" w:rsidRPr="00FB0A65">
        <w:t xml:space="preserve">O sistema </w:t>
      </w:r>
      <w:r w:rsidR="000B252F" w:rsidRPr="00FB0A65">
        <w:t xml:space="preserve">atualiza </w:t>
      </w:r>
      <w:r w:rsidR="00527915" w:rsidRPr="00FB0A65">
        <w:t>os dados</w:t>
      </w:r>
      <w:r w:rsidR="000B252F" w:rsidRPr="00FB0A65">
        <w:t xml:space="preserve"> do cliente</w:t>
      </w:r>
      <w:r w:rsidR="00527915" w:rsidRPr="00FB0A65">
        <w:t xml:space="preserve"> no banco de dados;</w:t>
      </w:r>
    </w:p>
    <w:p w:rsidR="00B94D53" w:rsidRDefault="0067594A" w:rsidP="00B94D53">
      <w:pPr>
        <w:pStyle w:val="CorpodoTexto"/>
      </w:pPr>
      <w:r w:rsidRPr="00FB0A65">
        <w:t xml:space="preserve">5. </w:t>
      </w:r>
      <w:r w:rsidR="000B252F" w:rsidRPr="00FB0A65">
        <w:t xml:space="preserve">O caso de uso retoma ao passo </w:t>
      </w:r>
      <w:proofErr w:type="gramStart"/>
      <w:r w:rsidR="000B252F" w:rsidRPr="00FB0A65">
        <w:t>3</w:t>
      </w:r>
      <w:proofErr w:type="gramEnd"/>
      <w:r w:rsidR="000B252F" w:rsidRPr="00FB0A65">
        <w:t xml:space="preserve"> do fluxo principal</w:t>
      </w:r>
      <w:r w:rsidR="00527915" w:rsidRPr="00FB0A65">
        <w:t>.</w:t>
      </w:r>
    </w:p>
    <w:p w:rsidR="0042158E" w:rsidRDefault="00242232" w:rsidP="0042158E">
      <w:pPr>
        <w:pStyle w:val="Ttulo2"/>
        <w:spacing w:before="240" w:after="240" w:line="360" w:lineRule="auto"/>
        <w:ind w:left="567" w:hanging="567"/>
      </w:pPr>
      <w:bookmarkStart w:id="14" w:name="_Toc341872920"/>
      <w:r>
        <w:lastRenderedPageBreak/>
        <w:t>Caso de uso: UC0</w:t>
      </w:r>
      <w:r w:rsidR="00B65456">
        <w:t>3</w:t>
      </w:r>
      <w:r w:rsidR="0042158E">
        <w:t xml:space="preserve"> - Manter Funcionário</w:t>
      </w:r>
      <w:bookmarkEnd w:id="14"/>
    </w:p>
    <w:p w:rsidR="0042158E" w:rsidRDefault="0042158E" w:rsidP="0042158E">
      <w:pPr>
        <w:pStyle w:val="Ttulo3"/>
      </w:pPr>
      <w:r>
        <w:t>Descrição</w:t>
      </w:r>
    </w:p>
    <w:p w:rsidR="0042158E" w:rsidRPr="00393491" w:rsidRDefault="0042158E" w:rsidP="0042158E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dos </w:t>
      </w:r>
      <w:r>
        <w:t>funcionários da oficina.</w:t>
      </w:r>
    </w:p>
    <w:p w:rsidR="0042158E" w:rsidRDefault="0042158E" w:rsidP="0042158E">
      <w:pPr>
        <w:pStyle w:val="Ttulo3"/>
      </w:pPr>
      <w:r>
        <w:t>Visões</w:t>
      </w:r>
    </w:p>
    <w:p w:rsidR="0042158E" w:rsidRDefault="0042158E" w:rsidP="0042158E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pesquisa de </w:t>
      </w:r>
      <w:r w:rsidR="00C216E2">
        <w:rPr>
          <w:b/>
        </w:rPr>
        <w:t>funcionário</w:t>
      </w:r>
    </w:p>
    <w:p w:rsidR="0042158E" w:rsidRDefault="0042158E" w:rsidP="0042158E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675648" behindDoc="0" locked="0" layoutInCell="1" allowOverlap="1" wp14:anchorId="00B73798" wp14:editId="0FDC82CF">
                <wp:simplePos x="0" y="0"/>
                <wp:positionH relativeFrom="column">
                  <wp:posOffset>0</wp:posOffset>
                </wp:positionH>
                <wp:positionV relativeFrom="paragraph">
                  <wp:posOffset>30613</wp:posOffset>
                </wp:positionV>
                <wp:extent cx="5621020" cy="1708030"/>
                <wp:effectExtent l="0" t="0" r="17780" b="26035"/>
                <wp:wrapNone/>
                <wp:docPr id="172" name="Caixa de text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8D22F3B" wp14:editId="526AAEB1">
                                  <wp:extent cx="2113280" cy="267335"/>
                                  <wp:effectExtent l="0" t="0" r="1270" b="0"/>
                                  <wp:docPr id="180" name="Imagem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/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1BCA858" wp14:editId="1D933554">
                                  <wp:extent cx="1492250" cy="129540"/>
                                  <wp:effectExtent l="19050" t="19050" r="12700" b="22860"/>
                                  <wp:docPr id="181" name="Imagem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301340" w:rsidRDefault="00301340" w:rsidP="0042158E">
                            <w:r>
                              <w:t>Matricula:</w:t>
                            </w:r>
                            <w:proofErr w:type="gramStart"/>
                            <w:r>
                              <w:t xml:space="preserve"> 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3718692" wp14:editId="25446B94">
                                  <wp:extent cx="1492250" cy="129540"/>
                                  <wp:effectExtent l="19050" t="19050" r="12700" b="22860"/>
                                  <wp:docPr id="182" name="Imagem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94"/>
                              <w:gridCol w:w="1094"/>
                              <w:gridCol w:w="1059"/>
                              <w:gridCol w:w="1279"/>
                              <w:gridCol w:w="1173"/>
                              <w:gridCol w:w="1270"/>
                              <w:gridCol w:w="1782"/>
                            </w:tblGrid>
                            <w:tr w:rsidR="00301340" w:rsidTr="00AC6878">
                              <w:tc>
                                <w:tcPr>
                                  <w:tcW w:w="895" w:type="dxa"/>
                                </w:tcPr>
                                <w:p w:rsidR="00301340" w:rsidRPr="006B3291" w:rsidRDefault="00301340" w:rsidP="0080732C">
                                  <w:r>
                                    <w:t>Matricula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301340" w:rsidRPr="006B3291" w:rsidRDefault="00301340" w:rsidP="0080732C">
                                  <w:r>
                                    <w:t>Telefone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</w:tcPr>
                                <w:p w:rsidR="00301340" w:rsidRPr="006B3291" w:rsidRDefault="00301340" w:rsidP="0080732C">
                                  <w:r>
                                    <w:t>Profissão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301340" w:rsidRPr="006B3291" w:rsidRDefault="00301340" w:rsidP="0080732C">
                                  <w:r>
                                    <w:t>Setor Trab.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AC6878">
                              <w:tc>
                                <w:tcPr>
                                  <w:tcW w:w="895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97" w:type="dxa"/>
                                </w:tcPr>
                                <w:p w:rsidR="00301340" w:rsidRDefault="00301340" w:rsidP="0080732C"/>
                              </w:tc>
                              <w:tc>
                                <w:tcPr>
                                  <w:tcW w:w="1202" w:type="dxa"/>
                                </w:tcPr>
                                <w:p w:rsidR="00301340" w:rsidRDefault="00301340" w:rsidP="0080732C"/>
                              </w:tc>
                              <w:tc>
                                <w:tcPr>
                                  <w:tcW w:w="1290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AC6878">
                              <w:tc>
                                <w:tcPr>
                                  <w:tcW w:w="895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97" w:type="dxa"/>
                                </w:tcPr>
                                <w:p w:rsidR="00301340" w:rsidRDefault="00301340" w:rsidP="0080732C"/>
                              </w:tc>
                              <w:tc>
                                <w:tcPr>
                                  <w:tcW w:w="1202" w:type="dxa"/>
                                </w:tcPr>
                                <w:p w:rsidR="00301340" w:rsidRDefault="00301340" w:rsidP="0080732C"/>
                              </w:tc>
                              <w:tc>
                                <w:tcPr>
                                  <w:tcW w:w="1290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/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2" o:spid="_x0000_s1042" type="#_x0000_t202" style="position:absolute;margin-left:0;margin-top:2.4pt;width:442.6pt;height:134.5pt;z-index:2516756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8D22F3B" wp14:editId="526AAEB1">
                            <wp:extent cx="2113280" cy="267335"/>
                            <wp:effectExtent l="0" t="0" r="1270" b="0"/>
                            <wp:docPr id="180" name="Imagem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/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1BCA858" wp14:editId="1D933554">
                            <wp:extent cx="1492250" cy="129540"/>
                            <wp:effectExtent l="19050" t="19050" r="12700" b="22860"/>
                            <wp:docPr id="181" name="Imagem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301340" w:rsidRDefault="00301340" w:rsidP="0042158E">
                      <w:r>
                        <w:t>Matricula:</w:t>
                      </w:r>
                      <w:proofErr w:type="gramStart"/>
                      <w:r>
                        <w:t xml:space="preserve"> 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3718692" wp14:editId="25446B94">
                            <wp:extent cx="1492250" cy="129540"/>
                            <wp:effectExtent l="19050" t="19050" r="12700" b="22860"/>
                            <wp:docPr id="182" name="Imagem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94"/>
                        <w:gridCol w:w="1094"/>
                        <w:gridCol w:w="1059"/>
                        <w:gridCol w:w="1279"/>
                        <w:gridCol w:w="1173"/>
                        <w:gridCol w:w="1270"/>
                        <w:gridCol w:w="1782"/>
                      </w:tblGrid>
                      <w:tr w:rsidR="00301340" w:rsidTr="00AC6878">
                        <w:tc>
                          <w:tcPr>
                            <w:tcW w:w="895" w:type="dxa"/>
                          </w:tcPr>
                          <w:p w:rsidR="00301340" w:rsidRPr="006B3291" w:rsidRDefault="00301340" w:rsidP="0080732C">
                            <w:r>
                              <w:t>Matricula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301340" w:rsidRPr="006B3291" w:rsidRDefault="00301340" w:rsidP="0080732C">
                            <w:r>
                              <w:t>Telefone</w:t>
                            </w:r>
                          </w:p>
                        </w:tc>
                        <w:tc>
                          <w:tcPr>
                            <w:tcW w:w="1297" w:type="dxa"/>
                          </w:tcPr>
                          <w:p w:rsidR="00301340" w:rsidRPr="006B3291" w:rsidRDefault="00301340" w:rsidP="0080732C">
                            <w:r>
                              <w:t>Profissão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301340" w:rsidRPr="006B3291" w:rsidRDefault="00301340" w:rsidP="0080732C">
                            <w:r>
                              <w:t>Setor Trab.</w:t>
                            </w:r>
                          </w:p>
                        </w:tc>
                        <w:tc>
                          <w:tcPr>
                            <w:tcW w:w="1290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AC6878">
                        <w:tc>
                          <w:tcPr>
                            <w:tcW w:w="895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15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297" w:type="dxa"/>
                          </w:tcPr>
                          <w:p w:rsidR="00301340" w:rsidRDefault="00301340" w:rsidP="0080732C"/>
                        </w:tc>
                        <w:tc>
                          <w:tcPr>
                            <w:tcW w:w="1202" w:type="dxa"/>
                          </w:tcPr>
                          <w:p w:rsidR="00301340" w:rsidRDefault="00301340" w:rsidP="0080732C"/>
                        </w:tc>
                        <w:tc>
                          <w:tcPr>
                            <w:tcW w:w="1290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02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AC6878">
                        <w:tc>
                          <w:tcPr>
                            <w:tcW w:w="895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15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6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297" w:type="dxa"/>
                          </w:tcPr>
                          <w:p w:rsidR="00301340" w:rsidRDefault="00301340" w:rsidP="0080732C"/>
                        </w:tc>
                        <w:tc>
                          <w:tcPr>
                            <w:tcW w:w="1202" w:type="dxa"/>
                          </w:tcPr>
                          <w:p w:rsidR="00301340" w:rsidRDefault="00301340" w:rsidP="0080732C"/>
                        </w:tc>
                        <w:tc>
                          <w:tcPr>
                            <w:tcW w:w="1290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02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/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</w:p>
    <w:p w:rsidR="0042158E" w:rsidRDefault="0042158E" w:rsidP="0042158E">
      <w:pPr>
        <w:pStyle w:val="EstiloCORPOTEXTOSPEIPrimeiralinha0cm"/>
      </w:pPr>
    </w:p>
    <w:p w:rsidR="0042158E" w:rsidRDefault="0042158E" w:rsidP="0042158E">
      <w:pPr>
        <w:pStyle w:val="EstiloCORPOTEXTOSPEIPrimeiralinha0cm"/>
      </w:pPr>
    </w:p>
    <w:p w:rsidR="0042158E" w:rsidRDefault="0042158E" w:rsidP="0042158E">
      <w:pPr>
        <w:pStyle w:val="EstiloCORPOTEXTOSPEIPrimeiralinha0cm"/>
      </w:pPr>
    </w:p>
    <w:p w:rsidR="0042158E" w:rsidRDefault="0042158E" w:rsidP="0042158E">
      <w:pPr>
        <w:pStyle w:val="EstiloCORPOTEXTOSPEIPrimeiralinha0cm"/>
      </w:pPr>
    </w:p>
    <w:p w:rsidR="0042158E" w:rsidRDefault="0042158E" w:rsidP="0042158E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4624" behindDoc="0" locked="0" layoutInCell="1" allowOverlap="1" wp14:anchorId="199308B5" wp14:editId="38C1CE0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73" name="Caixa de text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C24567E" wp14:editId="29170CDF">
                                  <wp:extent cx="2113280" cy="267335"/>
                                  <wp:effectExtent l="0" t="0" r="1270" b="0"/>
                                  <wp:docPr id="183" name="Imagem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4558C78" wp14:editId="10FAC00C">
                                  <wp:extent cx="1492250" cy="129540"/>
                                  <wp:effectExtent l="0" t="0" r="0" b="3810"/>
                                  <wp:docPr id="184" name="Imagem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EA647C6" wp14:editId="4C1C78B4">
                                  <wp:extent cx="1492250" cy="129540"/>
                                  <wp:effectExtent l="0" t="0" r="0" b="3810"/>
                                  <wp:docPr id="185" name="Imagem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B4F824E" wp14:editId="3446E046">
                                  <wp:extent cx="1492250" cy="129540"/>
                                  <wp:effectExtent l="0" t="0" r="0" b="3810"/>
                                  <wp:docPr id="186" name="Imagem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3" o:spid="_x0000_s1043" type="#_x0000_t202" style="position:absolute;left:0;text-align:left;margin-left:85.05pt;margin-top:590.85pt;width:442.6pt;height:145.55pt;z-index:2516746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AjJKb5MgIAAGM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C24567E" wp14:editId="29170CDF">
                            <wp:extent cx="2113280" cy="267335"/>
                            <wp:effectExtent l="0" t="0" r="1270" b="0"/>
                            <wp:docPr id="183" name="Imagem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4558C78" wp14:editId="10FAC00C">
                            <wp:extent cx="1492250" cy="129540"/>
                            <wp:effectExtent l="0" t="0" r="0" b="3810"/>
                            <wp:docPr id="184" name="Imagem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EA647C6" wp14:editId="4C1C78B4">
                            <wp:extent cx="1492250" cy="129540"/>
                            <wp:effectExtent l="0" t="0" r="0" b="3810"/>
                            <wp:docPr id="185" name="Imagem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B4F824E" wp14:editId="3446E046">
                            <wp:extent cx="1492250" cy="129540"/>
                            <wp:effectExtent l="0" t="0" r="0" b="3810"/>
                            <wp:docPr id="186" name="Imagem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7E08A7B5" wp14:editId="2D16BAD9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74" name="Caixa de text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502E2A3" wp14:editId="5ABD44F4">
                                  <wp:extent cx="2113280" cy="267335"/>
                                  <wp:effectExtent l="0" t="0" r="1270" b="0"/>
                                  <wp:docPr id="187" name="Imagem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A0B3842" wp14:editId="0B79F9DF">
                                  <wp:extent cx="1492250" cy="129540"/>
                                  <wp:effectExtent l="0" t="0" r="0" b="3810"/>
                                  <wp:docPr id="188" name="Imagem 1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17394D6" wp14:editId="2A21B1C1">
                                  <wp:extent cx="1492250" cy="129540"/>
                                  <wp:effectExtent l="0" t="0" r="0" b="3810"/>
                                  <wp:docPr id="189" name="Imagem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9AD150C" wp14:editId="300D68B1">
                                  <wp:extent cx="1492250" cy="129540"/>
                                  <wp:effectExtent l="0" t="0" r="0" b="3810"/>
                                  <wp:docPr id="190" name="Imagem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4" o:spid="_x0000_s1044" type="#_x0000_t202" style="position:absolute;left:0;text-align:left;margin-left:85.05pt;margin-top:590.85pt;width:442.6pt;height:145.5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3dNopD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502E2A3" wp14:editId="5ABD44F4">
                            <wp:extent cx="2113280" cy="267335"/>
                            <wp:effectExtent l="0" t="0" r="1270" b="0"/>
                            <wp:docPr id="187" name="Imagem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A0B3842" wp14:editId="0B79F9DF">
                            <wp:extent cx="1492250" cy="129540"/>
                            <wp:effectExtent l="0" t="0" r="0" b="3810"/>
                            <wp:docPr id="188" name="Imagem 1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17394D6" wp14:editId="2A21B1C1">
                            <wp:extent cx="1492250" cy="129540"/>
                            <wp:effectExtent l="0" t="0" r="0" b="3810"/>
                            <wp:docPr id="189" name="Imagem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9AD150C" wp14:editId="300D68B1">
                            <wp:extent cx="1492250" cy="129540"/>
                            <wp:effectExtent l="0" t="0" r="0" b="3810"/>
                            <wp:docPr id="190" name="Imagem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5C0AE67B" wp14:editId="2938D9B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75" name="Caixa de text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0B112A6" wp14:editId="34254139">
                                  <wp:extent cx="2113280" cy="267335"/>
                                  <wp:effectExtent l="0" t="0" r="1270" b="0"/>
                                  <wp:docPr id="191" name="Imagem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443F629" wp14:editId="0E473D31">
                                  <wp:extent cx="1492250" cy="129540"/>
                                  <wp:effectExtent l="0" t="0" r="0" b="3810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E03406A" wp14:editId="3DCB0484">
                                  <wp:extent cx="1492250" cy="129540"/>
                                  <wp:effectExtent l="0" t="0" r="0" b="3810"/>
                                  <wp:docPr id="193" name="Imagem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07905E9" wp14:editId="2DE479D6">
                                  <wp:extent cx="1492250" cy="129540"/>
                                  <wp:effectExtent l="0" t="0" r="0" b="3810"/>
                                  <wp:docPr id="194" name="Imagem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5" o:spid="_x0000_s1045" type="#_x0000_t202" style="position:absolute;left:0;text-align:left;margin-left:85.05pt;margin-top:590.85pt;width:442.6pt;height:145.5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ODr1/T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0B112A6" wp14:editId="34254139">
                            <wp:extent cx="2113280" cy="267335"/>
                            <wp:effectExtent l="0" t="0" r="1270" b="0"/>
                            <wp:docPr id="191" name="Imagem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443F629" wp14:editId="0E473D31">
                            <wp:extent cx="1492250" cy="129540"/>
                            <wp:effectExtent l="0" t="0" r="0" b="3810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E03406A" wp14:editId="3DCB0484">
                            <wp:extent cx="1492250" cy="129540"/>
                            <wp:effectExtent l="0" t="0" r="0" b="3810"/>
                            <wp:docPr id="193" name="Imagem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07905E9" wp14:editId="2DE479D6">
                            <wp:extent cx="1492250" cy="129540"/>
                            <wp:effectExtent l="0" t="0" r="0" b="3810"/>
                            <wp:docPr id="194" name="Imagem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05063ECB" wp14:editId="5BA3B362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76" name="Caixa de texto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07AB3C4" wp14:editId="4E4F0D3D">
                                  <wp:extent cx="2113280" cy="267335"/>
                                  <wp:effectExtent l="0" t="0" r="1270" b="0"/>
                                  <wp:docPr id="195" name="Imagem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9BBCF5A" wp14:editId="450E82A4">
                                  <wp:extent cx="1492250" cy="129540"/>
                                  <wp:effectExtent l="0" t="0" r="0" b="3810"/>
                                  <wp:docPr id="196" name="Imagem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8B6AA57" wp14:editId="72B1A07F">
                                  <wp:extent cx="1492250" cy="129540"/>
                                  <wp:effectExtent l="0" t="0" r="0" b="3810"/>
                                  <wp:docPr id="197" name="Imagem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36720A0" wp14:editId="465B5099">
                                  <wp:extent cx="1492250" cy="129540"/>
                                  <wp:effectExtent l="0" t="0" r="0" b="3810"/>
                                  <wp:docPr id="198" name="Imagem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6" o:spid="_x0000_s1046" type="#_x0000_t202" style="position:absolute;left:0;text-align:left;margin-left:85.05pt;margin-top:590.85pt;width:442.6pt;height:145.5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LkKmb4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07AB3C4" wp14:editId="4E4F0D3D">
                            <wp:extent cx="2113280" cy="267335"/>
                            <wp:effectExtent l="0" t="0" r="1270" b="0"/>
                            <wp:docPr id="195" name="Imagem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9BBCF5A" wp14:editId="450E82A4">
                            <wp:extent cx="1492250" cy="129540"/>
                            <wp:effectExtent l="0" t="0" r="0" b="3810"/>
                            <wp:docPr id="196" name="Imagem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8B6AA57" wp14:editId="72B1A07F">
                            <wp:extent cx="1492250" cy="129540"/>
                            <wp:effectExtent l="0" t="0" r="0" b="3810"/>
                            <wp:docPr id="197" name="Imagem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36720A0" wp14:editId="465B5099">
                            <wp:extent cx="1492250" cy="129540"/>
                            <wp:effectExtent l="0" t="0" r="0" b="3810"/>
                            <wp:docPr id="198" name="Imagem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322594F0" wp14:editId="66CF88F6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77" name="Caixa de text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72DF6F0" wp14:editId="79671399">
                                  <wp:extent cx="2113280" cy="267335"/>
                                  <wp:effectExtent l="0" t="0" r="1270" b="0"/>
                                  <wp:docPr id="199" name="Imagem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267E08D" wp14:editId="661E4063">
                                  <wp:extent cx="1492250" cy="129540"/>
                                  <wp:effectExtent l="0" t="0" r="0" b="3810"/>
                                  <wp:docPr id="200" name="Imagem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198F487" wp14:editId="53E9B25D">
                                  <wp:extent cx="1492250" cy="129540"/>
                                  <wp:effectExtent l="0" t="0" r="0" b="3810"/>
                                  <wp:docPr id="201" name="Imagem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76C7306" wp14:editId="268593D5">
                                  <wp:extent cx="1492250" cy="129540"/>
                                  <wp:effectExtent l="0" t="0" r="0" b="3810"/>
                                  <wp:docPr id="202" name="Imagem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7" o:spid="_x0000_s1047" type="#_x0000_t202" style="position:absolute;left:0;text-align:left;margin-left:85.05pt;margin-top:590.85pt;width:442.6pt;height:145.5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XOME5z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72DF6F0" wp14:editId="79671399">
                            <wp:extent cx="2113280" cy="267335"/>
                            <wp:effectExtent l="0" t="0" r="1270" b="0"/>
                            <wp:docPr id="199" name="Imagem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267E08D" wp14:editId="661E4063">
                            <wp:extent cx="1492250" cy="129540"/>
                            <wp:effectExtent l="0" t="0" r="0" b="3810"/>
                            <wp:docPr id="200" name="Imagem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198F487" wp14:editId="53E9B25D">
                            <wp:extent cx="1492250" cy="129540"/>
                            <wp:effectExtent l="0" t="0" r="0" b="3810"/>
                            <wp:docPr id="201" name="Imagem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76C7306" wp14:editId="268593D5">
                            <wp:extent cx="1492250" cy="129540"/>
                            <wp:effectExtent l="0" t="0" r="0" b="3810"/>
                            <wp:docPr id="202" name="Imagem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42C63409" wp14:editId="48C721F9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78" name="Caixa de text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42158E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CF39975" wp14:editId="08530C54">
                                  <wp:extent cx="2113280" cy="267335"/>
                                  <wp:effectExtent l="0" t="0" r="1270" b="0"/>
                                  <wp:docPr id="203" name="Imagem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42158E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50C986D" wp14:editId="7F408A5A">
                                  <wp:extent cx="1492250" cy="129540"/>
                                  <wp:effectExtent l="0" t="0" r="0" b="3810"/>
                                  <wp:docPr id="204" name="Imagem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A08892B" wp14:editId="648314CE">
                                  <wp:extent cx="1492250" cy="129540"/>
                                  <wp:effectExtent l="0" t="0" r="0" b="3810"/>
                                  <wp:docPr id="205" name="Imagem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4215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3C2090B" wp14:editId="15E1952F">
                                  <wp:extent cx="1492250" cy="129540"/>
                                  <wp:effectExtent l="0" t="0" r="0" b="3810"/>
                                  <wp:docPr id="206" name="Imagem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42158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8" o:spid="_x0000_s1048" type="#_x0000_t202" style="position:absolute;left:0;text-align:left;margin-left:85.05pt;margin-top:590.85pt;width:442.6pt;height:145.5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S2eBHj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42158E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CF39975" wp14:editId="08530C54">
                            <wp:extent cx="2113280" cy="267335"/>
                            <wp:effectExtent l="0" t="0" r="1270" b="0"/>
                            <wp:docPr id="203" name="Imagem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42158E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50C986D" wp14:editId="7F408A5A">
                            <wp:extent cx="1492250" cy="129540"/>
                            <wp:effectExtent l="0" t="0" r="0" b="3810"/>
                            <wp:docPr id="204" name="Imagem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A08892B" wp14:editId="648314CE">
                            <wp:extent cx="1492250" cy="129540"/>
                            <wp:effectExtent l="0" t="0" r="0" b="3810"/>
                            <wp:docPr id="205" name="Imagem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42158E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3C2090B" wp14:editId="15E1952F">
                            <wp:extent cx="1492250" cy="129540"/>
                            <wp:effectExtent l="0" t="0" r="0" b="3810"/>
                            <wp:docPr id="206" name="Imagem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42158E"/>
                  </w:txbxContent>
                </v:textbox>
              </v:shape>
            </w:pict>
          </mc:Fallback>
        </mc:AlternateContent>
      </w:r>
    </w:p>
    <w:p w:rsidR="0042158E" w:rsidRDefault="0042158E" w:rsidP="0042158E">
      <w:pPr>
        <w:pStyle w:val="EstiloCORPOTEXTOSPEIPrimeiralinha0cm"/>
      </w:pPr>
    </w:p>
    <w:p w:rsidR="0042158E" w:rsidRDefault="002D737B" w:rsidP="0042158E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0CAF6" wp14:editId="3E470B7F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621020" cy="228600"/>
                <wp:effectExtent l="0" t="0" r="0" b="0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42158E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1" o:spid="_x0000_s1049" type="#_x0000_t202" style="position:absolute;left:0;text-align:left;margin-left:0;margin-top:5.3pt;width:442.6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" stroked="f">
                <v:textbox inset="0,0,0,0">
                  <w:txbxContent>
                    <w:p w:rsidR="00301340" w:rsidRPr="00213B69" w:rsidRDefault="00301340" w:rsidP="0042158E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funcionário</w:t>
                      </w:r>
                    </w:p>
                  </w:txbxContent>
                </v:textbox>
              </v:shape>
            </w:pict>
          </mc:Fallback>
        </mc:AlternateContent>
      </w:r>
    </w:p>
    <w:p w:rsidR="0042158E" w:rsidRDefault="0042158E" w:rsidP="0042158E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42158E" w:rsidRPr="00393491" w:rsidTr="00797E44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42158E" w:rsidRPr="00AB439F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42158E" w:rsidRPr="00393491" w:rsidRDefault="0063630B" w:rsidP="00797E44">
            <w:pPr>
              <w:jc w:val="center"/>
            </w:pPr>
            <w:r>
              <w:t>Matricula</w:t>
            </w:r>
          </w:p>
        </w:tc>
        <w:tc>
          <w:tcPr>
            <w:tcW w:w="791" w:type="pct"/>
            <w:vAlign w:val="center"/>
          </w:tcPr>
          <w:p w:rsidR="0042158E" w:rsidRPr="00393491" w:rsidRDefault="0063630B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42158E" w:rsidRPr="00393491" w:rsidRDefault="0063630B" w:rsidP="00797E44">
            <w:pPr>
              <w:jc w:val="center"/>
            </w:pPr>
            <w:r>
              <w:t>1</w:t>
            </w:r>
            <w:r w:rsidR="0042158E">
              <w:t>0 bytes</w:t>
            </w:r>
          </w:p>
        </w:tc>
        <w:tc>
          <w:tcPr>
            <w:tcW w:w="1240" w:type="pct"/>
            <w:vAlign w:val="center"/>
          </w:tcPr>
          <w:p w:rsidR="0042158E" w:rsidRPr="00393491" w:rsidRDefault="0063630B" w:rsidP="0063630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42158E" w:rsidRPr="00393491" w:rsidRDefault="0042158E" w:rsidP="00797E44">
            <w:pPr>
              <w:jc w:val="center"/>
            </w:pPr>
          </w:p>
        </w:tc>
      </w:tr>
      <w:tr w:rsidR="002D737B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2D737B" w:rsidRDefault="002D737B" w:rsidP="00797E44">
            <w:pPr>
              <w:jc w:val="center"/>
            </w:pPr>
            <w:r>
              <w:t>Nome</w:t>
            </w:r>
          </w:p>
        </w:tc>
        <w:tc>
          <w:tcPr>
            <w:tcW w:w="791" w:type="pct"/>
            <w:vAlign w:val="center"/>
          </w:tcPr>
          <w:p w:rsidR="002D737B" w:rsidRDefault="002D737B" w:rsidP="0030134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2D737B" w:rsidRDefault="002D737B" w:rsidP="0030134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2D737B" w:rsidRDefault="002D737B" w:rsidP="0030134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2D737B" w:rsidRPr="00393491" w:rsidRDefault="002D737B" w:rsidP="00073E48">
            <w:pPr>
              <w:keepNext/>
              <w:jc w:val="center"/>
            </w:pP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42158E" w:rsidRPr="00AB439F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42158E" w:rsidRDefault="002D737B" w:rsidP="00797E44">
            <w:pPr>
              <w:jc w:val="center"/>
            </w:pPr>
            <w:r>
              <w:t>Matricula</w:t>
            </w:r>
          </w:p>
        </w:tc>
        <w:tc>
          <w:tcPr>
            <w:tcW w:w="791" w:type="pct"/>
            <w:vAlign w:val="center"/>
          </w:tcPr>
          <w:p w:rsidR="0042158E" w:rsidRDefault="0042158E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42158E" w:rsidRDefault="0042158E" w:rsidP="00797E44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42158E" w:rsidRDefault="0042158E" w:rsidP="00797E44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42158E" w:rsidRPr="00393491" w:rsidRDefault="0042158E" w:rsidP="00797E44">
            <w:pPr>
              <w:jc w:val="center"/>
            </w:pP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42158E" w:rsidRDefault="0042158E" w:rsidP="00797E44">
            <w:pPr>
              <w:jc w:val="center"/>
            </w:pPr>
            <w:r>
              <w:t>Nome</w:t>
            </w:r>
          </w:p>
        </w:tc>
        <w:tc>
          <w:tcPr>
            <w:tcW w:w="791" w:type="pct"/>
            <w:vAlign w:val="center"/>
          </w:tcPr>
          <w:p w:rsidR="0042158E" w:rsidRDefault="0042158E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42158E" w:rsidRDefault="0042158E" w:rsidP="00797E44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42158E" w:rsidRDefault="0042158E" w:rsidP="00797E44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42158E" w:rsidRPr="00393491" w:rsidRDefault="0042158E" w:rsidP="00797E44">
            <w:pPr>
              <w:jc w:val="center"/>
            </w:pP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42158E" w:rsidRDefault="0042158E" w:rsidP="00797E44">
            <w:pPr>
              <w:jc w:val="center"/>
            </w:pPr>
            <w:r>
              <w:t>Telefone</w:t>
            </w:r>
          </w:p>
        </w:tc>
        <w:tc>
          <w:tcPr>
            <w:tcW w:w="791" w:type="pct"/>
            <w:vAlign w:val="center"/>
          </w:tcPr>
          <w:p w:rsidR="0042158E" w:rsidRDefault="0042158E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42158E" w:rsidRDefault="0042158E" w:rsidP="00797E44">
            <w:pPr>
              <w:jc w:val="center"/>
            </w:pPr>
            <w:r>
              <w:t>12 bytes</w:t>
            </w:r>
          </w:p>
        </w:tc>
        <w:tc>
          <w:tcPr>
            <w:tcW w:w="1240" w:type="pct"/>
            <w:vAlign w:val="center"/>
          </w:tcPr>
          <w:p w:rsidR="0042158E" w:rsidRDefault="0042158E" w:rsidP="00797E44">
            <w:pPr>
              <w:jc w:val="center"/>
            </w:pPr>
            <w:r>
              <w:t xml:space="preserve">Números, barras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7" w:type="pct"/>
            <w:vAlign w:val="center"/>
          </w:tcPr>
          <w:p w:rsidR="0042158E" w:rsidRPr="00393491" w:rsidRDefault="0042158E" w:rsidP="00797E44">
            <w:pPr>
              <w:jc w:val="center"/>
            </w:pPr>
            <w:r>
              <w:t>Ex: (NN</w:t>
            </w:r>
            <w:proofErr w:type="gramStart"/>
            <w:r>
              <w:t>)NNNN</w:t>
            </w:r>
            <w:proofErr w:type="gramEnd"/>
            <w:r>
              <w:t>-NNNN</w:t>
            </w:r>
          </w:p>
        </w:tc>
      </w:tr>
      <w:tr w:rsidR="00073E48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073E48" w:rsidRDefault="00073E48" w:rsidP="00797E44">
            <w:pPr>
              <w:jc w:val="center"/>
            </w:pPr>
            <w:r>
              <w:t>Profissão</w:t>
            </w:r>
          </w:p>
        </w:tc>
        <w:tc>
          <w:tcPr>
            <w:tcW w:w="791" w:type="pct"/>
            <w:vAlign w:val="center"/>
          </w:tcPr>
          <w:p w:rsidR="00073E48" w:rsidRDefault="00073E48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073E48" w:rsidRDefault="00073E48" w:rsidP="00797E44">
            <w:pPr>
              <w:jc w:val="center"/>
            </w:pPr>
            <w:r>
              <w:t>150 bytes</w:t>
            </w:r>
          </w:p>
        </w:tc>
        <w:tc>
          <w:tcPr>
            <w:tcW w:w="1240" w:type="pct"/>
            <w:vAlign w:val="center"/>
          </w:tcPr>
          <w:p w:rsidR="00073E48" w:rsidRDefault="00073E48" w:rsidP="00797E44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073E48" w:rsidRDefault="00073E48" w:rsidP="00797E44">
            <w:pPr>
              <w:jc w:val="center"/>
            </w:pPr>
          </w:p>
        </w:tc>
      </w:tr>
      <w:tr w:rsidR="00AC6878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AC6878" w:rsidRDefault="00AC6878" w:rsidP="00797E44">
            <w:pPr>
              <w:jc w:val="center"/>
            </w:pPr>
            <w:r>
              <w:t>Setor de Trabalho</w:t>
            </w:r>
          </w:p>
        </w:tc>
        <w:tc>
          <w:tcPr>
            <w:tcW w:w="791" w:type="pct"/>
            <w:vAlign w:val="center"/>
          </w:tcPr>
          <w:p w:rsidR="00AC6878" w:rsidRDefault="00AC6878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AC6878" w:rsidRDefault="00AC6878" w:rsidP="00797E44">
            <w:pPr>
              <w:jc w:val="center"/>
            </w:pPr>
            <w:r>
              <w:t>150 bytes</w:t>
            </w:r>
          </w:p>
        </w:tc>
        <w:tc>
          <w:tcPr>
            <w:tcW w:w="1240" w:type="pct"/>
            <w:vAlign w:val="center"/>
          </w:tcPr>
          <w:p w:rsidR="00AC6878" w:rsidRDefault="00AC6878" w:rsidP="00797E44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AC6878" w:rsidRDefault="00AC6878" w:rsidP="00797E44">
            <w:pPr>
              <w:jc w:val="center"/>
            </w:pP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42158E" w:rsidRDefault="0042158E" w:rsidP="00797E44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42158E" w:rsidRDefault="0042158E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42158E" w:rsidRDefault="0042158E" w:rsidP="00797E4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42158E" w:rsidRDefault="0042158E" w:rsidP="00797E44">
            <w:pPr>
              <w:jc w:val="center"/>
            </w:pPr>
            <w:r>
              <w:t xml:space="preserve">0 – Inativo; </w:t>
            </w:r>
          </w:p>
          <w:p w:rsidR="0042158E" w:rsidRDefault="0042158E" w:rsidP="00797E44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42158E" w:rsidRPr="00393491" w:rsidRDefault="0042158E" w:rsidP="00797E44">
            <w:pPr>
              <w:keepNext/>
              <w:jc w:val="center"/>
            </w:pPr>
          </w:p>
        </w:tc>
      </w:tr>
    </w:tbl>
    <w:p w:rsidR="0042158E" w:rsidRDefault="0042158E" w:rsidP="0042158E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9</w:t>
      </w:r>
      <w:r w:rsidR="00AA42B1">
        <w:rPr>
          <w:noProof/>
        </w:rPr>
        <w:fldChar w:fldCharType="end"/>
      </w:r>
      <w:r>
        <w:t xml:space="preserve">- Regras de validação da tela de pesquisa de </w:t>
      </w:r>
      <w:r w:rsidR="00073E48">
        <w:t>funcionário</w:t>
      </w:r>
    </w:p>
    <w:p w:rsidR="004D532F" w:rsidRDefault="004D532F" w:rsidP="0042158E">
      <w:pPr>
        <w:pStyle w:val="CorpodoTexto"/>
      </w:pPr>
    </w:p>
    <w:p w:rsidR="002D737B" w:rsidRDefault="002D737B" w:rsidP="0042158E">
      <w:pPr>
        <w:pStyle w:val="CorpodoTexto"/>
      </w:pPr>
    </w:p>
    <w:p w:rsidR="002D737B" w:rsidRDefault="002D737B" w:rsidP="0042158E">
      <w:pPr>
        <w:pStyle w:val="CorpodoTexto"/>
      </w:pPr>
    </w:p>
    <w:p w:rsidR="002D737B" w:rsidRDefault="002D737B" w:rsidP="0042158E">
      <w:pPr>
        <w:pStyle w:val="CorpodoTexto"/>
      </w:pPr>
    </w:p>
    <w:p w:rsidR="0042158E" w:rsidRDefault="0042158E" w:rsidP="0042158E">
      <w:pPr>
        <w:pStyle w:val="CorpodoTexto"/>
      </w:pPr>
      <w:r>
        <w:lastRenderedPageBreak/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42158E" w:rsidRPr="00393491" w:rsidTr="00797E44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42158E" w:rsidRPr="006C507D" w:rsidRDefault="0042158E" w:rsidP="00797E44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42158E" w:rsidRDefault="0042158E" w:rsidP="002D737B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42158E" w:rsidRDefault="0042158E" w:rsidP="00AC6878">
            <w:pPr>
              <w:jc w:val="center"/>
            </w:pPr>
            <w:r>
              <w:t xml:space="preserve">Carrega os </w:t>
            </w:r>
            <w:r w:rsidR="00AC6878">
              <w:t>funcionários</w:t>
            </w:r>
            <w:r>
              <w:t xml:space="preserve"> de acordo com o filtro da pesquisa ou carrega todos os registros caso o usuário não tenha informado filtro para a pesquisa.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42158E" w:rsidRDefault="0042158E" w:rsidP="00797E44">
            <w:pPr>
              <w:jc w:val="center"/>
            </w:pPr>
            <w:r>
              <w:t>Retorna a pagina principal do sistema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42158E" w:rsidRPr="006C507D" w:rsidRDefault="0042158E" w:rsidP="00797E44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42158E" w:rsidRDefault="0042158E" w:rsidP="002D737B">
            <w:pPr>
              <w:jc w:val="center"/>
            </w:pPr>
            <w:r>
              <w:t xml:space="preserve">Carrega o </w:t>
            </w:r>
            <w:r w:rsidR="0027139C">
              <w:t>funcionário</w:t>
            </w:r>
            <w:r>
              <w:t xml:space="preserve"> na tela </w:t>
            </w:r>
            <w:r w:rsidRPr="006C507D">
              <w:rPr>
                <w:b/>
              </w:rPr>
              <w:t>DV2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42158E" w:rsidRDefault="0042158E" w:rsidP="00797E44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42158E" w:rsidRDefault="0042158E" w:rsidP="0042158E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10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FB0A65">
        <w:t>funcionário</w:t>
      </w:r>
    </w:p>
    <w:p w:rsidR="0042158E" w:rsidRPr="00393491" w:rsidRDefault="0042158E" w:rsidP="0042158E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de </w:t>
      </w:r>
      <w:r w:rsidR="00523D99" w:rsidRPr="00C216E2">
        <w:rPr>
          <w:b/>
        </w:rPr>
        <w:t>funcionário</w:t>
      </w:r>
    </w:p>
    <w:p w:rsidR="0042158E" w:rsidRDefault="000562BA" w:rsidP="0042158E">
      <w:pPr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4924425" cy="4648200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8E" w:rsidRDefault="0042158E" w:rsidP="0042158E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7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 w:rsidR="00523D99">
        <w:t>funcionário</w:t>
      </w:r>
    </w:p>
    <w:p w:rsidR="00523D99" w:rsidRPr="00523D99" w:rsidRDefault="00523D99" w:rsidP="00523D99"/>
    <w:p w:rsidR="0042158E" w:rsidRDefault="0042158E" w:rsidP="0042158E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500"/>
        <w:gridCol w:w="1668"/>
        <w:gridCol w:w="2361"/>
        <w:gridCol w:w="2509"/>
      </w:tblGrid>
      <w:tr w:rsidR="0042158E" w:rsidRPr="00393491" w:rsidTr="000562BA">
        <w:trPr>
          <w:trHeight w:val="323"/>
          <w:jc w:val="center"/>
        </w:trPr>
        <w:tc>
          <w:tcPr>
            <w:tcW w:w="803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83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1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33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0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42158E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42158E" w:rsidRDefault="0042158E" w:rsidP="00797E44">
            <w:pPr>
              <w:jc w:val="center"/>
            </w:pPr>
            <w:r>
              <w:t>Código</w:t>
            </w:r>
          </w:p>
        </w:tc>
        <w:tc>
          <w:tcPr>
            <w:tcW w:w="783" w:type="pct"/>
            <w:vAlign w:val="center"/>
          </w:tcPr>
          <w:p w:rsidR="0042158E" w:rsidRDefault="0042158E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42158E" w:rsidRDefault="0042158E" w:rsidP="00797E44">
            <w:pPr>
              <w:jc w:val="center"/>
            </w:pPr>
            <w:r>
              <w:t>10 bytes</w:t>
            </w:r>
          </w:p>
        </w:tc>
        <w:tc>
          <w:tcPr>
            <w:tcW w:w="1233" w:type="pct"/>
            <w:vAlign w:val="center"/>
          </w:tcPr>
          <w:p w:rsidR="0042158E" w:rsidRDefault="0042158E" w:rsidP="00797E44">
            <w:pPr>
              <w:jc w:val="center"/>
            </w:pPr>
            <w:r>
              <w:t>Números</w:t>
            </w:r>
          </w:p>
        </w:tc>
        <w:tc>
          <w:tcPr>
            <w:tcW w:w="1310" w:type="pct"/>
            <w:vAlign w:val="center"/>
          </w:tcPr>
          <w:p w:rsidR="0042158E" w:rsidRPr="00393491" w:rsidRDefault="0042158E" w:rsidP="00797E44">
            <w:pPr>
              <w:jc w:val="center"/>
            </w:pPr>
          </w:p>
        </w:tc>
      </w:tr>
      <w:tr w:rsidR="0042158E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42158E" w:rsidRDefault="0042158E" w:rsidP="00797E44">
            <w:pPr>
              <w:jc w:val="center"/>
            </w:pPr>
            <w:r>
              <w:t>Situação</w:t>
            </w:r>
          </w:p>
        </w:tc>
        <w:tc>
          <w:tcPr>
            <w:tcW w:w="783" w:type="pct"/>
            <w:vAlign w:val="center"/>
          </w:tcPr>
          <w:p w:rsidR="0042158E" w:rsidRDefault="0042158E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42158E" w:rsidRDefault="0042158E" w:rsidP="00797E4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33" w:type="pct"/>
            <w:vAlign w:val="center"/>
          </w:tcPr>
          <w:p w:rsidR="0042158E" w:rsidRDefault="0042158E" w:rsidP="00797E44">
            <w:pPr>
              <w:jc w:val="center"/>
            </w:pPr>
            <w:r>
              <w:t xml:space="preserve">0 – Inativo; </w:t>
            </w:r>
          </w:p>
          <w:p w:rsidR="0042158E" w:rsidRDefault="0042158E" w:rsidP="00797E44">
            <w:pPr>
              <w:jc w:val="center"/>
            </w:pPr>
            <w:r>
              <w:t>1 – Ativo;</w:t>
            </w:r>
          </w:p>
        </w:tc>
        <w:tc>
          <w:tcPr>
            <w:tcW w:w="1310" w:type="pct"/>
            <w:vAlign w:val="center"/>
          </w:tcPr>
          <w:p w:rsidR="0042158E" w:rsidRPr="00393491" w:rsidRDefault="0042158E" w:rsidP="00797E44">
            <w:pPr>
              <w:jc w:val="center"/>
            </w:pPr>
          </w:p>
        </w:tc>
      </w:tr>
      <w:tr w:rsidR="0042158E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42158E" w:rsidRDefault="0042158E" w:rsidP="00797E44">
            <w:pPr>
              <w:jc w:val="center"/>
            </w:pPr>
            <w:r>
              <w:t>Nome</w:t>
            </w:r>
          </w:p>
        </w:tc>
        <w:tc>
          <w:tcPr>
            <w:tcW w:w="783" w:type="pct"/>
            <w:vAlign w:val="center"/>
          </w:tcPr>
          <w:p w:rsidR="0042158E" w:rsidRDefault="0042158E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42158E" w:rsidRDefault="0042158E" w:rsidP="00797E44">
            <w:pPr>
              <w:jc w:val="center"/>
            </w:pPr>
            <w:r>
              <w:t>200 bytes</w:t>
            </w:r>
          </w:p>
        </w:tc>
        <w:tc>
          <w:tcPr>
            <w:tcW w:w="1233" w:type="pct"/>
            <w:vAlign w:val="center"/>
          </w:tcPr>
          <w:p w:rsidR="0042158E" w:rsidRDefault="0042158E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42158E" w:rsidRPr="00393491" w:rsidRDefault="0042158E" w:rsidP="00797E44">
            <w:pPr>
              <w:jc w:val="center"/>
            </w:pPr>
          </w:p>
        </w:tc>
      </w:tr>
      <w:tr w:rsidR="0042158E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42158E" w:rsidRDefault="0042158E" w:rsidP="00523D99">
            <w:pPr>
              <w:jc w:val="center"/>
            </w:pPr>
            <w:r>
              <w:t>CPF</w:t>
            </w:r>
          </w:p>
        </w:tc>
        <w:tc>
          <w:tcPr>
            <w:tcW w:w="783" w:type="pct"/>
            <w:vAlign w:val="center"/>
          </w:tcPr>
          <w:p w:rsidR="0042158E" w:rsidRDefault="0042158E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42158E" w:rsidRDefault="0042158E" w:rsidP="00523D99">
            <w:pPr>
              <w:jc w:val="center"/>
            </w:pPr>
            <w:r>
              <w:t>1</w:t>
            </w:r>
            <w:r w:rsidR="00523D99">
              <w:t>1</w:t>
            </w:r>
            <w:r>
              <w:t xml:space="preserve"> bytes</w:t>
            </w:r>
          </w:p>
        </w:tc>
        <w:tc>
          <w:tcPr>
            <w:tcW w:w="1233" w:type="pct"/>
            <w:vAlign w:val="center"/>
          </w:tcPr>
          <w:p w:rsidR="0042158E" w:rsidRDefault="0042158E" w:rsidP="00797E44">
            <w:pPr>
              <w:jc w:val="center"/>
            </w:pPr>
            <w:r>
              <w:t xml:space="preserve">Números, pontos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0" w:type="pct"/>
            <w:vAlign w:val="center"/>
          </w:tcPr>
          <w:p w:rsidR="00523D99" w:rsidRDefault="0042158E" w:rsidP="00523D99">
            <w:pPr>
              <w:keepNext/>
              <w:jc w:val="center"/>
            </w:pPr>
            <w:r>
              <w:t xml:space="preserve">Ex.: </w:t>
            </w:r>
          </w:p>
          <w:p w:rsidR="0042158E" w:rsidRPr="00393491" w:rsidRDefault="0042158E" w:rsidP="00523D99">
            <w:pPr>
              <w:keepNext/>
              <w:jc w:val="center"/>
            </w:pPr>
            <w:r>
              <w:t xml:space="preserve">CPF: </w:t>
            </w:r>
            <w:proofErr w:type="gramStart"/>
            <w:r>
              <w:t>NNN.</w:t>
            </w:r>
            <w:proofErr w:type="gramEnd"/>
            <w:r>
              <w:t>NNN.NNN –NN</w:t>
            </w:r>
          </w:p>
        </w:tc>
      </w:tr>
      <w:tr w:rsidR="0067594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67594A" w:rsidRDefault="0067594A" w:rsidP="00523D99">
            <w:pPr>
              <w:jc w:val="center"/>
            </w:pPr>
            <w:r>
              <w:t>Profissão</w:t>
            </w:r>
          </w:p>
        </w:tc>
        <w:tc>
          <w:tcPr>
            <w:tcW w:w="783" w:type="pct"/>
            <w:vAlign w:val="center"/>
          </w:tcPr>
          <w:p w:rsidR="0067594A" w:rsidRDefault="0067594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67594A" w:rsidRDefault="0067594A" w:rsidP="00797E44">
            <w:pPr>
              <w:jc w:val="center"/>
            </w:pPr>
            <w:r>
              <w:t>150 bytes</w:t>
            </w:r>
          </w:p>
        </w:tc>
        <w:tc>
          <w:tcPr>
            <w:tcW w:w="1233" w:type="pct"/>
            <w:vAlign w:val="center"/>
          </w:tcPr>
          <w:p w:rsidR="0067594A" w:rsidRDefault="0067594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67594A" w:rsidRDefault="0067594A" w:rsidP="00523D99">
            <w:pPr>
              <w:keepNext/>
              <w:jc w:val="center"/>
            </w:pPr>
          </w:p>
        </w:tc>
      </w:tr>
      <w:tr w:rsidR="0067594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67594A" w:rsidRDefault="0067594A" w:rsidP="00523D99">
            <w:pPr>
              <w:jc w:val="center"/>
            </w:pPr>
            <w:r>
              <w:t>Setor de Trabalho</w:t>
            </w:r>
          </w:p>
        </w:tc>
        <w:tc>
          <w:tcPr>
            <w:tcW w:w="783" w:type="pct"/>
            <w:vAlign w:val="center"/>
          </w:tcPr>
          <w:p w:rsidR="0067594A" w:rsidRDefault="0067594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67594A" w:rsidRDefault="0067594A" w:rsidP="00797E44">
            <w:pPr>
              <w:jc w:val="center"/>
            </w:pPr>
            <w:r>
              <w:t>150 bytes</w:t>
            </w:r>
          </w:p>
        </w:tc>
        <w:tc>
          <w:tcPr>
            <w:tcW w:w="1233" w:type="pct"/>
            <w:vAlign w:val="center"/>
          </w:tcPr>
          <w:p w:rsidR="0067594A" w:rsidRDefault="0067594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67594A" w:rsidRDefault="0067594A" w:rsidP="00523D99">
            <w:pPr>
              <w:keepNext/>
              <w:jc w:val="center"/>
            </w:pPr>
          </w:p>
        </w:tc>
      </w:tr>
      <w:tr w:rsidR="0067594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67594A" w:rsidRDefault="0067594A" w:rsidP="00797E44">
            <w:pPr>
              <w:jc w:val="center"/>
            </w:pPr>
            <w:r>
              <w:t>Endereço</w:t>
            </w:r>
          </w:p>
        </w:tc>
        <w:tc>
          <w:tcPr>
            <w:tcW w:w="783" w:type="pct"/>
            <w:vAlign w:val="center"/>
          </w:tcPr>
          <w:p w:rsidR="0067594A" w:rsidRDefault="0067594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67594A" w:rsidRDefault="0067594A" w:rsidP="00797E44">
            <w:pPr>
              <w:jc w:val="center"/>
            </w:pPr>
            <w:r>
              <w:t>200 bytes</w:t>
            </w:r>
          </w:p>
        </w:tc>
        <w:tc>
          <w:tcPr>
            <w:tcW w:w="1233" w:type="pct"/>
            <w:vAlign w:val="center"/>
          </w:tcPr>
          <w:p w:rsidR="0067594A" w:rsidRDefault="0067594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67594A" w:rsidRPr="00393491" w:rsidRDefault="0067594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Perfil</w:t>
            </w:r>
          </w:p>
        </w:tc>
        <w:tc>
          <w:tcPr>
            <w:tcW w:w="783" w:type="pct"/>
            <w:vAlign w:val="center"/>
          </w:tcPr>
          <w:p w:rsidR="000562BA" w:rsidRDefault="000562BA" w:rsidP="00301340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0562BA" w:rsidRDefault="000562BA" w:rsidP="00301340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33" w:type="pct"/>
            <w:vAlign w:val="center"/>
          </w:tcPr>
          <w:p w:rsidR="000562BA" w:rsidRDefault="000562BA" w:rsidP="00301340">
            <w:pPr>
              <w:jc w:val="center"/>
            </w:pPr>
            <w:r>
              <w:t xml:space="preserve">0 – Secretária; </w:t>
            </w:r>
          </w:p>
          <w:p w:rsidR="000562BA" w:rsidRDefault="000562BA" w:rsidP="000562BA">
            <w:pPr>
              <w:jc w:val="center"/>
            </w:pPr>
            <w:r>
              <w:t>1 – Gerente;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Matricula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10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Números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Senha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10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B9570A">
            <w:pPr>
              <w:jc w:val="center"/>
            </w:pPr>
            <w:proofErr w:type="spellStart"/>
            <w:proofErr w:type="gramStart"/>
            <w:r>
              <w:t>ConfirmarSenha</w:t>
            </w:r>
            <w:proofErr w:type="spellEnd"/>
            <w:proofErr w:type="gramEnd"/>
          </w:p>
        </w:tc>
        <w:tc>
          <w:tcPr>
            <w:tcW w:w="783" w:type="pct"/>
            <w:vAlign w:val="center"/>
          </w:tcPr>
          <w:p w:rsidR="000562BA" w:rsidRDefault="000562BA" w:rsidP="00B9570A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B9570A">
            <w:pPr>
              <w:jc w:val="center"/>
            </w:pPr>
            <w:r>
              <w:t>10 bytes</w:t>
            </w:r>
          </w:p>
        </w:tc>
        <w:tc>
          <w:tcPr>
            <w:tcW w:w="1233" w:type="pct"/>
            <w:vAlign w:val="center"/>
          </w:tcPr>
          <w:p w:rsidR="000562BA" w:rsidRDefault="000562BA" w:rsidP="00B9570A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Número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10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Números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Bairro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200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Cidade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200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UF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Letras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Telefone Principal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12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 xml:space="preserve">Números, barras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jc w:val="center"/>
            </w:pPr>
            <w:r>
              <w:t>Ex: (NN</w:t>
            </w:r>
            <w:proofErr w:type="gramStart"/>
            <w:r>
              <w:t>)NNNN</w:t>
            </w:r>
            <w:proofErr w:type="gramEnd"/>
            <w:r>
              <w:t>-NNNN</w:t>
            </w: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Telefone Secundário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12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 xml:space="preserve">Números, barras e </w:t>
            </w:r>
            <w:proofErr w:type="gramStart"/>
            <w:r>
              <w:t>hífen</w:t>
            </w:r>
            <w:proofErr w:type="gramEnd"/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jc w:val="center"/>
            </w:pPr>
            <w:r>
              <w:t>Ex: (NN</w:t>
            </w:r>
            <w:proofErr w:type="gramStart"/>
            <w:r>
              <w:t>)NNNN</w:t>
            </w:r>
            <w:proofErr w:type="gramEnd"/>
            <w:r>
              <w:t>-NNNN</w:t>
            </w: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E-mail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250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  <w:tr w:rsidR="000562BA" w:rsidRPr="00393491" w:rsidTr="000562BA">
        <w:trPr>
          <w:trHeight w:val="323"/>
          <w:jc w:val="center"/>
        </w:trPr>
        <w:tc>
          <w:tcPr>
            <w:tcW w:w="803" w:type="pct"/>
            <w:vAlign w:val="center"/>
          </w:tcPr>
          <w:p w:rsidR="000562BA" w:rsidRDefault="000562BA" w:rsidP="00797E44">
            <w:pPr>
              <w:jc w:val="center"/>
            </w:pPr>
            <w:r>
              <w:t>Observação</w:t>
            </w:r>
          </w:p>
        </w:tc>
        <w:tc>
          <w:tcPr>
            <w:tcW w:w="783" w:type="pct"/>
            <w:vAlign w:val="center"/>
          </w:tcPr>
          <w:p w:rsidR="000562BA" w:rsidRDefault="000562BA" w:rsidP="00797E44">
            <w:pPr>
              <w:jc w:val="center"/>
            </w:pPr>
            <w:r>
              <w:t>Alfanumérico</w:t>
            </w:r>
          </w:p>
        </w:tc>
        <w:tc>
          <w:tcPr>
            <w:tcW w:w="871" w:type="pct"/>
            <w:vAlign w:val="center"/>
          </w:tcPr>
          <w:p w:rsidR="000562BA" w:rsidRDefault="000562BA" w:rsidP="00797E44">
            <w:pPr>
              <w:jc w:val="center"/>
            </w:pPr>
            <w:r>
              <w:t>1000 bytes</w:t>
            </w:r>
          </w:p>
        </w:tc>
        <w:tc>
          <w:tcPr>
            <w:tcW w:w="1233" w:type="pct"/>
            <w:vAlign w:val="center"/>
          </w:tcPr>
          <w:p w:rsidR="000562BA" w:rsidRDefault="000562BA" w:rsidP="00797E44">
            <w:pPr>
              <w:jc w:val="center"/>
            </w:pPr>
            <w:r>
              <w:t>Qualquer caractere</w:t>
            </w:r>
          </w:p>
        </w:tc>
        <w:tc>
          <w:tcPr>
            <w:tcW w:w="1310" w:type="pct"/>
            <w:vAlign w:val="center"/>
          </w:tcPr>
          <w:p w:rsidR="000562BA" w:rsidRPr="00393491" w:rsidRDefault="000562BA" w:rsidP="00797E44">
            <w:pPr>
              <w:keepNext/>
              <w:jc w:val="center"/>
            </w:pPr>
          </w:p>
        </w:tc>
      </w:tr>
    </w:tbl>
    <w:p w:rsidR="0042158E" w:rsidRDefault="0042158E" w:rsidP="0042158E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11</w:t>
      </w:r>
      <w:r w:rsidR="00AA42B1">
        <w:rPr>
          <w:noProof/>
        </w:rPr>
        <w:fldChar w:fldCharType="end"/>
      </w:r>
      <w:r>
        <w:t xml:space="preserve"> - Regras de validação da tela de cadastro </w:t>
      </w:r>
      <w:r w:rsidR="009B517D">
        <w:t>funcionário</w:t>
      </w:r>
    </w:p>
    <w:p w:rsidR="0042158E" w:rsidRDefault="0042158E" w:rsidP="0042158E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42158E" w:rsidRPr="00393491" w:rsidTr="00797E44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42158E" w:rsidRPr="00393491" w:rsidRDefault="0042158E" w:rsidP="00797E44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42158E" w:rsidRDefault="0042158E" w:rsidP="00797E44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42158E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42158E" w:rsidRDefault="0042158E" w:rsidP="00797E44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42158E" w:rsidRDefault="0042158E" w:rsidP="00797E44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42158E" w:rsidRDefault="0042158E" w:rsidP="0067594A">
            <w:pPr>
              <w:keepNext/>
              <w:jc w:val="center"/>
            </w:pPr>
            <w:r>
              <w:t xml:space="preserve">Retorna a tela de pesquisa de </w:t>
            </w:r>
            <w:r w:rsidR="0067594A">
              <w:t>funcionário</w:t>
            </w:r>
            <w:r>
              <w:t xml:space="preserve">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</w:tbl>
    <w:p w:rsidR="0042158E" w:rsidRDefault="0042158E" w:rsidP="0042158E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65456">
        <w:rPr>
          <w:noProof/>
        </w:rPr>
        <w:t>12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9B517D">
        <w:t>funcionário</w:t>
      </w:r>
    </w:p>
    <w:p w:rsidR="000149B1" w:rsidRDefault="000149B1" w:rsidP="000149B1"/>
    <w:p w:rsidR="000149B1" w:rsidRDefault="000149B1" w:rsidP="000149B1"/>
    <w:p w:rsidR="000149B1" w:rsidRPr="000149B1" w:rsidRDefault="000149B1" w:rsidP="000149B1"/>
    <w:p w:rsidR="0042158E" w:rsidRDefault="0042158E" w:rsidP="0042158E">
      <w:pPr>
        <w:pStyle w:val="Ttulo3"/>
      </w:pPr>
      <w:r>
        <w:lastRenderedPageBreak/>
        <w:t>Pré-condição</w:t>
      </w:r>
    </w:p>
    <w:p w:rsidR="0042158E" w:rsidRPr="00AB3CED" w:rsidRDefault="0042158E" w:rsidP="00AB3CED">
      <w:pPr>
        <w:pStyle w:val="CorpodoTexto"/>
      </w:pPr>
      <w:r w:rsidRPr="00AB3CED">
        <w:t>Este caso de uso pode iniciar somente se:</w:t>
      </w:r>
    </w:p>
    <w:p w:rsidR="0042158E" w:rsidRPr="00AB3CED" w:rsidRDefault="00AB3CED" w:rsidP="00AB3CED">
      <w:pPr>
        <w:pStyle w:val="CorpodoTexto"/>
      </w:pPr>
      <w:r>
        <w:t>1</w:t>
      </w:r>
      <w:r w:rsidR="000562BA">
        <w:t xml:space="preserve">. </w:t>
      </w:r>
      <w:r w:rsidR="000562BA" w:rsidRPr="00AB3CED">
        <w:t xml:space="preserve">O usuário deve ter realizado o </w:t>
      </w:r>
      <w:r w:rsidR="000562BA">
        <w:t xml:space="preserve">UC08- Efetuar </w:t>
      </w:r>
      <w:proofErr w:type="spellStart"/>
      <w:r w:rsidR="000562BA">
        <w:t>Login</w:t>
      </w:r>
      <w:proofErr w:type="spellEnd"/>
      <w:r w:rsidR="000562BA">
        <w:t xml:space="preserve"> com sucesso</w:t>
      </w:r>
      <w:r w:rsidR="0042158E" w:rsidRPr="00AB3CED">
        <w:t>.</w:t>
      </w:r>
    </w:p>
    <w:p w:rsidR="0042158E" w:rsidRDefault="0042158E" w:rsidP="0042158E">
      <w:pPr>
        <w:pStyle w:val="Ttulo3"/>
      </w:pPr>
      <w:r>
        <w:t>Pós-condição</w:t>
      </w:r>
    </w:p>
    <w:p w:rsidR="0042158E" w:rsidRPr="00614936" w:rsidRDefault="0042158E" w:rsidP="00AB3CED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42158E" w:rsidRDefault="00AB3CED" w:rsidP="00AB3CED">
      <w:pPr>
        <w:pStyle w:val="CorpodoTexto"/>
      </w:pPr>
      <w:r>
        <w:t xml:space="preserve">1. </w:t>
      </w:r>
      <w:r w:rsidR="00B65456">
        <w:t>Ter pesquisado,</w:t>
      </w:r>
      <w:r w:rsidR="0042158E">
        <w:t xml:space="preserve"> </w:t>
      </w:r>
      <w:r w:rsidR="0042158E" w:rsidRPr="002665C0">
        <w:t xml:space="preserve">incluído, alterado ou </w:t>
      </w:r>
      <w:r w:rsidR="0042158E">
        <w:t xml:space="preserve">inativado um </w:t>
      </w:r>
      <w:r w:rsidR="00B9113C">
        <w:t>funcionário</w:t>
      </w:r>
      <w:r w:rsidR="0042158E" w:rsidRPr="002665C0">
        <w:t>;</w:t>
      </w:r>
    </w:p>
    <w:p w:rsidR="0042158E" w:rsidRDefault="0042158E" w:rsidP="0042158E">
      <w:pPr>
        <w:pStyle w:val="Ttulo3"/>
      </w:pPr>
      <w:r>
        <w:t>Autor Primário</w:t>
      </w:r>
    </w:p>
    <w:p w:rsidR="0042158E" w:rsidRPr="007C6ABE" w:rsidRDefault="00A718E1" w:rsidP="0042158E">
      <w:pPr>
        <w:pStyle w:val="CorpodoTexto"/>
      </w:pPr>
      <w:r>
        <w:t>Gerente</w:t>
      </w:r>
    </w:p>
    <w:p w:rsidR="0042158E" w:rsidRDefault="0042158E" w:rsidP="0042158E">
      <w:pPr>
        <w:pStyle w:val="Ttulo3"/>
      </w:pPr>
      <w:r>
        <w:t>Fluxo principal</w:t>
      </w:r>
    </w:p>
    <w:p w:rsidR="0042158E" w:rsidRPr="008571E9" w:rsidRDefault="00B404A3" w:rsidP="00B404A3">
      <w:pPr>
        <w:pStyle w:val="CorpodoTexto"/>
      </w:pPr>
      <w:r>
        <w:t xml:space="preserve">1. </w:t>
      </w:r>
      <w:r w:rsidR="0042158E">
        <w:t xml:space="preserve">O sistema abra a tela de pesquisa de </w:t>
      </w:r>
      <w:r w:rsidR="0067594A">
        <w:t>funcionário</w:t>
      </w:r>
      <w:r w:rsidR="0042158E">
        <w:t xml:space="preserve"> </w:t>
      </w:r>
      <w:r w:rsidR="000562BA" w:rsidRPr="000562BA">
        <w:rPr>
          <w:b/>
        </w:rPr>
        <w:t>(</w:t>
      </w:r>
      <w:r w:rsidR="0042158E" w:rsidRPr="000562BA">
        <w:rPr>
          <w:b/>
        </w:rPr>
        <w:t>DV1</w:t>
      </w:r>
      <w:r w:rsidR="000562BA" w:rsidRPr="000562BA">
        <w:rPr>
          <w:b/>
        </w:rPr>
        <w:t>)</w:t>
      </w:r>
      <w:r w:rsidR="0042158E">
        <w:t>;</w:t>
      </w:r>
    </w:p>
    <w:p w:rsidR="0042158E" w:rsidRDefault="00B404A3" w:rsidP="00B404A3">
      <w:pPr>
        <w:pStyle w:val="CorpodoTexto"/>
      </w:pPr>
      <w:r>
        <w:t xml:space="preserve">2. </w:t>
      </w:r>
      <w:r w:rsidR="0042158E" w:rsidRPr="00614936">
        <w:t xml:space="preserve">O </w:t>
      </w:r>
      <w:r w:rsidR="0042158E">
        <w:t xml:space="preserve">ator informa os campos para o filtro e pressiona o botão “Pesquisar”; </w:t>
      </w:r>
      <w:r w:rsidR="0042158E" w:rsidRPr="003F2521">
        <w:rPr>
          <w:b/>
        </w:rPr>
        <w:t>(A1)</w:t>
      </w:r>
      <w:r w:rsidR="0042158E">
        <w:rPr>
          <w:b/>
        </w:rPr>
        <w:t>(A2)</w:t>
      </w:r>
      <w:r w:rsidR="0042158E">
        <w:t>.</w:t>
      </w:r>
    </w:p>
    <w:p w:rsidR="0042158E" w:rsidRDefault="00B404A3" w:rsidP="000562BA">
      <w:pPr>
        <w:pStyle w:val="CorpodoTexto"/>
        <w:ind w:left="851" w:hanging="284"/>
      </w:pPr>
      <w:r>
        <w:t xml:space="preserve">3. </w:t>
      </w:r>
      <w:r w:rsidR="0042158E">
        <w:t xml:space="preserve">O sistema seleciona os </w:t>
      </w:r>
      <w:r w:rsidR="0067594A">
        <w:t>funcionários</w:t>
      </w:r>
      <w:r w:rsidR="0042158E">
        <w:t xml:space="preserve"> que atendam o filtro da pesquisa e monta a grid de resultado; </w:t>
      </w:r>
      <w:r w:rsidR="0042158E" w:rsidRPr="003F2521">
        <w:rPr>
          <w:b/>
        </w:rPr>
        <w:t>(A3)(A4).</w:t>
      </w:r>
    </w:p>
    <w:p w:rsidR="0042158E" w:rsidRDefault="00B404A3" w:rsidP="00B404A3">
      <w:pPr>
        <w:pStyle w:val="CorpodoTexto"/>
      </w:pPr>
      <w:r>
        <w:t xml:space="preserve">4. </w:t>
      </w:r>
      <w:r w:rsidR="0042158E">
        <w:t xml:space="preserve">O caso de uso é encerrado. </w:t>
      </w:r>
    </w:p>
    <w:p w:rsidR="0042158E" w:rsidRDefault="0042158E" w:rsidP="0042158E">
      <w:pPr>
        <w:pStyle w:val="Ttulo3"/>
      </w:pPr>
      <w:r>
        <w:t>Fluxos alternativos</w:t>
      </w:r>
    </w:p>
    <w:p w:rsidR="0042158E" w:rsidRPr="00D94F83" w:rsidRDefault="0042158E" w:rsidP="0042158E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42158E" w:rsidRPr="007631A1" w:rsidRDefault="00B404A3" w:rsidP="00B404A3">
      <w:pPr>
        <w:pStyle w:val="CorpodoTexto"/>
      </w:pPr>
      <w:r>
        <w:t xml:space="preserve">1. </w:t>
      </w:r>
      <w:r w:rsidR="0042158E">
        <w:t>O ator pressiona o botão “Voltar”;</w:t>
      </w:r>
    </w:p>
    <w:p w:rsidR="0042158E" w:rsidRPr="00527915" w:rsidRDefault="00B404A3" w:rsidP="00B404A3">
      <w:pPr>
        <w:pStyle w:val="CorpodoTexto"/>
      </w:pPr>
      <w:r>
        <w:t xml:space="preserve">2. </w:t>
      </w:r>
      <w:r w:rsidR="0042158E" w:rsidRPr="00774CF0">
        <w:t>O sistema retorna a tela anterior</w:t>
      </w:r>
      <w:r w:rsidR="0042158E">
        <w:rPr>
          <w:b/>
        </w:rPr>
        <w:t>.</w:t>
      </w:r>
    </w:p>
    <w:p w:rsidR="0042158E" w:rsidRPr="00D94F83" w:rsidRDefault="0042158E" w:rsidP="0042158E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 xml:space="preserve">Novo </w:t>
      </w:r>
      <w:r w:rsidR="0067594A">
        <w:rPr>
          <w:rFonts w:cs="Arial"/>
          <w:b/>
        </w:rPr>
        <w:t>Funcionário</w:t>
      </w:r>
      <w:r>
        <w:rPr>
          <w:rFonts w:cs="Arial"/>
        </w:rPr>
        <w:t>:</w:t>
      </w:r>
    </w:p>
    <w:p w:rsidR="0042158E" w:rsidRPr="007631A1" w:rsidRDefault="00B404A3" w:rsidP="00B404A3">
      <w:pPr>
        <w:pStyle w:val="CorpodoTexto"/>
      </w:pPr>
      <w:r>
        <w:t xml:space="preserve">1. </w:t>
      </w:r>
      <w:r w:rsidR="0042158E">
        <w:t xml:space="preserve">O ator pressiona o botão “Novo” na tela de pesquisa de </w:t>
      </w:r>
      <w:r w:rsidR="0067594A">
        <w:t>funcionário</w:t>
      </w:r>
      <w:r w:rsidR="000562BA">
        <w:t xml:space="preserve"> </w:t>
      </w:r>
      <w:r w:rsidR="000562BA" w:rsidRPr="000562BA">
        <w:rPr>
          <w:b/>
        </w:rPr>
        <w:t>(DV1)</w:t>
      </w:r>
      <w:r w:rsidR="0042158E">
        <w:t>;</w:t>
      </w:r>
    </w:p>
    <w:p w:rsidR="0042158E" w:rsidRPr="003F2521" w:rsidRDefault="00B404A3" w:rsidP="00B404A3">
      <w:pPr>
        <w:pStyle w:val="CorpodoTexto"/>
      </w:pPr>
      <w:r>
        <w:t xml:space="preserve">2. </w:t>
      </w:r>
      <w:r w:rsidR="0042158E" w:rsidRPr="00BC2608">
        <w:t xml:space="preserve">O </w:t>
      </w:r>
      <w:r w:rsidR="0042158E">
        <w:t xml:space="preserve">sistema abre a tela de cadastro de </w:t>
      </w:r>
      <w:r w:rsidR="0067594A">
        <w:t>funcionário</w:t>
      </w:r>
      <w:r w:rsidR="0042158E">
        <w:t xml:space="preserve"> </w:t>
      </w:r>
      <w:r w:rsidR="00A718E1" w:rsidRPr="00A718E1">
        <w:rPr>
          <w:b/>
        </w:rPr>
        <w:t>(</w:t>
      </w:r>
      <w:r w:rsidR="0042158E" w:rsidRPr="00A718E1">
        <w:rPr>
          <w:b/>
        </w:rPr>
        <w:t>DV2</w:t>
      </w:r>
      <w:r w:rsidR="00A718E1" w:rsidRPr="00A718E1">
        <w:rPr>
          <w:b/>
        </w:rPr>
        <w:t>)</w:t>
      </w:r>
      <w:r w:rsidR="0042158E">
        <w:rPr>
          <w:b/>
        </w:rPr>
        <w:t>;</w:t>
      </w:r>
    </w:p>
    <w:p w:rsidR="00A718E1" w:rsidRDefault="00B404A3" w:rsidP="00A718E1">
      <w:pPr>
        <w:pStyle w:val="CorpodoTexto"/>
      </w:pPr>
      <w:r>
        <w:t>3</w:t>
      </w:r>
      <w:r w:rsidR="00A718E1">
        <w:t>.</w:t>
      </w:r>
      <w:r w:rsidR="00A718E1" w:rsidRPr="00A718E1">
        <w:t xml:space="preserve"> </w:t>
      </w:r>
      <w:r w:rsidR="00A718E1">
        <w:t xml:space="preserve">O ator preenche os campos da tela e pressiona o botão “Salvar”; </w:t>
      </w:r>
      <w:r w:rsidR="00A718E1" w:rsidRPr="00527915">
        <w:rPr>
          <w:b/>
        </w:rPr>
        <w:t>(A1)</w:t>
      </w:r>
    </w:p>
    <w:p w:rsidR="00A718E1" w:rsidRDefault="00A718E1" w:rsidP="00A718E1">
      <w:pPr>
        <w:pStyle w:val="CorpodoTexto"/>
      </w:pPr>
      <w:r>
        <w:t>4. O sistema verifica o preenchimento dos campos da tela;</w:t>
      </w:r>
    </w:p>
    <w:p w:rsidR="0042158E" w:rsidRDefault="00B404A3" w:rsidP="00A718E1">
      <w:pPr>
        <w:pStyle w:val="CorpodoTexto"/>
      </w:pPr>
      <w:r>
        <w:t xml:space="preserve">5. </w:t>
      </w:r>
      <w:r w:rsidR="0042158E">
        <w:t>O sistema grava os dados</w:t>
      </w:r>
      <w:r>
        <w:t xml:space="preserve"> do funcionário</w:t>
      </w:r>
      <w:r w:rsidR="0042158E">
        <w:t xml:space="preserve"> no banco de dados;</w:t>
      </w:r>
    </w:p>
    <w:p w:rsidR="0042158E" w:rsidRDefault="00B404A3" w:rsidP="00B404A3">
      <w:pPr>
        <w:pStyle w:val="CorpodoTexto"/>
      </w:pPr>
      <w:r>
        <w:t xml:space="preserve">6. </w:t>
      </w:r>
      <w:r w:rsidR="0042158E" w:rsidRPr="009628A6">
        <w:t>O caso de uso é finalizado.</w:t>
      </w:r>
    </w:p>
    <w:p w:rsidR="000149B1" w:rsidRDefault="000149B1" w:rsidP="00B404A3">
      <w:pPr>
        <w:pStyle w:val="CorpodoTexto"/>
      </w:pPr>
    </w:p>
    <w:p w:rsidR="000149B1" w:rsidRDefault="000149B1" w:rsidP="00B404A3">
      <w:pPr>
        <w:pStyle w:val="CorpodoTexto"/>
      </w:pPr>
    </w:p>
    <w:p w:rsidR="000149B1" w:rsidRDefault="000149B1" w:rsidP="00B404A3">
      <w:pPr>
        <w:pStyle w:val="CorpodoTexto"/>
      </w:pPr>
    </w:p>
    <w:p w:rsidR="000149B1" w:rsidRDefault="000149B1" w:rsidP="00B404A3">
      <w:pPr>
        <w:pStyle w:val="CorpodoTexto"/>
      </w:pPr>
    </w:p>
    <w:p w:rsidR="0042158E" w:rsidRPr="00D94F83" w:rsidRDefault="0042158E" w:rsidP="0042158E">
      <w:pPr>
        <w:ind w:firstLine="426"/>
        <w:rPr>
          <w:rFonts w:cs="Arial"/>
        </w:rPr>
      </w:pPr>
      <w:r>
        <w:rPr>
          <w:rFonts w:cs="Arial"/>
          <w:b/>
        </w:rPr>
        <w:lastRenderedPageBreak/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Pr="003F2521">
        <w:rPr>
          <w:rFonts w:cs="Arial"/>
          <w:b/>
        </w:rPr>
        <w:t xml:space="preserve"> </w:t>
      </w:r>
      <w:r w:rsidR="008D2F1F">
        <w:rPr>
          <w:rFonts w:cs="Arial"/>
          <w:b/>
        </w:rPr>
        <w:t>Funcionário</w:t>
      </w:r>
      <w:r>
        <w:rPr>
          <w:rFonts w:cs="Arial"/>
        </w:rPr>
        <w:t>:</w:t>
      </w:r>
    </w:p>
    <w:p w:rsidR="0042158E" w:rsidRDefault="008D2F1F" w:rsidP="008D2F1F">
      <w:pPr>
        <w:pStyle w:val="CorpodoTexto"/>
      </w:pPr>
      <w:r>
        <w:t xml:space="preserve">1. </w:t>
      </w:r>
      <w:r w:rsidR="0042158E">
        <w:t xml:space="preserve">O ator pressiona o botão “Editar” na tela de pesquisa de </w:t>
      </w:r>
      <w:r>
        <w:t>funcionário</w:t>
      </w:r>
      <w:r w:rsidR="00A718E1">
        <w:t xml:space="preserve"> </w:t>
      </w:r>
      <w:r w:rsidR="00A718E1" w:rsidRPr="00A718E1">
        <w:rPr>
          <w:b/>
        </w:rPr>
        <w:t>(DV2)</w:t>
      </w:r>
      <w:r w:rsidR="0042158E">
        <w:t>;</w:t>
      </w:r>
    </w:p>
    <w:p w:rsidR="0042158E" w:rsidRPr="007631A1" w:rsidRDefault="008D2F1F" w:rsidP="008D2F1F">
      <w:pPr>
        <w:pStyle w:val="CorpodoTexto"/>
      </w:pPr>
      <w:r>
        <w:t xml:space="preserve">2. </w:t>
      </w:r>
      <w:r w:rsidR="0042158E">
        <w:t xml:space="preserve">O sistema recupera os dados do </w:t>
      </w:r>
      <w:r>
        <w:t>funcionário</w:t>
      </w:r>
      <w:r w:rsidR="0042158E">
        <w:t xml:space="preserve"> selecionado na tela de pesquisa.</w:t>
      </w:r>
    </w:p>
    <w:p w:rsidR="00A718E1" w:rsidRPr="003F2521" w:rsidRDefault="008D2F1F" w:rsidP="00A718E1">
      <w:pPr>
        <w:pStyle w:val="CorpodoTexto"/>
      </w:pPr>
      <w:r>
        <w:t xml:space="preserve">3. </w:t>
      </w:r>
      <w:r w:rsidR="00A718E1" w:rsidRPr="00BC2608">
        <w:t xml:space="preserve">O </w:t>
      </w:r>
      <w:r w:rsidR="00A718E1">
        <w:t>sistema abre a tela de cadastro de profissão</w:t>
      </w:r>
      <w:r w:rsidR="00A718E1" w:rsidRPr="003F2521">
        <w:rPr>
          <w:b/>
        </w:rPr>
        <w:t xml:space="preserve"> DV2</w:t>
      </w:r>
      <w:r w:rsidR="00A718E1">
        <w:rPr>
          <w:b/>
        </w:rPr>
        <w:t xml:space="preserve"> </w:t>
      </w:r>
      <w:r w:rsidR="00A718E1">
        <w:t>com os dados da profissão carregada</w:t>
      </w:r>
      <w:r w:rsidR="00A718E1">
        <w:rPr>
          <w:b/>
        </w:rPr>
        <w:t>;</w:t>
      </w:r>
    </w:p>
    <w:p w:rsidR="00A718E1" w:rsidRDefault="00A718E1" w:rsidP="00A718E1">
      <w:pPr>
        <w:pStyle w:val="CorpodoTexto"/>
      </w:pPr>
      <w:r>
        <w:t xml:space="preserve">4.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A718E1" w:rsidRDefault="00A718E1" w:rsidP="00A718E1">
      <w:pPr>
        <w:pStyle w:val="CorpodoTexto"/>
      </w:pPr>
      <w:r>
        <w:t>5. O sistema verifica o preenchimento dos campos da tela;</w:t>
      </w:r>
    </w:p>
    <w:p w:rsidR="0042158E" w:rsidRDefault="008D2F1F" w:rsidP="00A718E1">
      <w:pPr>
        <w:pStyle w:val="CorpodoTexto"/>
      </w:pPr>
      <w:r>
        <w:t xml:space="preserve">6. </w:t>
      </w:r>
      <w:r w:rsidR="0042158E">
        <w:t xml:space="preserve">O sistema atualiza os dados do </w:t>
      </w:r>
      <w:r>
        <w:t>funcionário</w:t>
      </w:r>
      <w:r w:rsidR="0042158E">
        <w:t xml:space="preserve"> no banco de dados;</w:t>
      </w:r>
    </w:p>
    <w:p w:rsidR="0042158E" w:rsidRDefault="008D2F1F" w:rsidP="008D2F1F">
      <w:pPr>
        <w:pStyle w:val="CorpodoTexto"/>
      </w:pPr>
      <w:r>
        <w:t xml:space="preserve">7. </w:t>
      </w:r>
      <w:r w:rsidR="0042158E">
        <w:t xml:space="preserve">O caso de uso retoma ao passo </w:t>
      </w:r>
      <w:proofErr w:type="gramStart"/>
      <w:r w:rsidR="0042158E">
        <w:t>3</w:t>
      </w:r>
      <w:proofErr w:type="gramEnd"/>
      <w:r w:rsidR="0042158E">
        <w:t xml:space="preserve"> do fluxo principal</w:t>
      </w:r>
      <w:r w:rsidR="0042158E" w:rsidRPr="009628A6">
        <w:t>.</w:t>
      </w:r>
    </w:p>
    <w:p w:rsidR="0042158E" w:rsidRPr="00D94F83" w:rsidRDefault="0042158E" w:rsidP="0042158E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Inativar</w:t>
      </w:r>
      <w:r w:rsidRPr="003F2521">
        <w:rPr>
          <w:rFonts w:cs="Arial"/>
          <w:b/>
        </w:rPr>
        <w:t xml:space="preserve"> </w:t>
      </w:r>
      <w:r w:rsidR="008D2F1F">
        <w:rPr>
          <w:rFonts w:cs="Arial"/>
          <w:b/>
        </w:rPr>
        <w:t>Funcionário</w:t>
      </w:r>
      <w:r>
        <w:rPr>
          <w:rFonts w:cs="Arial"/>
        </w:rPr>
        <w:t>:</w:t>
      </w:r>
    </w:p>
    <w:p w:rsidR="0042158E" w:rsidRPr="007631A1" w:rsidRDefault="008D2F1F" w:rsidP="008D2F1F">
      <w:pPr>
        <w:pStyle w:val="CorpodoTexto"/>
      </w:pPr>
      <w:r>
        <w:t xml:space="preserve">1. </w:t>
      </w:r>
      <w:r w:rsidR="0042158E">
        <w:t xml:space="preserve">O ator pressiona o botão “Excluir” na tela de pesquisa de </w:t>
      </w:r>
      <w:r>
        <w:t>funcionário</w:t>
      </w:r>
      <w:r w:rsidR="00A718E1">
        <w:t xml:space="preserve"> </w:t>
      </w:r>
      <w:r w:rsidR="00A718E1" w:rsidRPr="00A718E1">
        <w:rPr>
          <w:b/>
        </w:rPr>
        <w:t>(DV1)</w:t>
      </w:r>
      <w:r w:rsidR="0042158E">
        <w:t>;</w:t>
      </w:r>
    </w:p>
    <w:p w:rsidR="0042158E" w:rsidRPr="003F2521" w:rsidRDefault="008D2F1F" w:rsidP="008D2F1F">
      <w:pPr>
        <w:pStyle w:val="CorpodoTexto"/>
      </w:pPr>
      <w:r>
        <w:t xml:space="preserve">2. </w:t>
      </w:r>
      <w:r w:rsidR="0042158E">
        <w:t xml:space="preserve">O sistema apresenta mensagem de confirmação para a mudança de situação do </w:t>
      </w:r>
      <w:r>
        <w:t>funcionário</w:t>
      </w:r>
      <w:r w:rsidR="0042158E">
        <w:t xml:space="preserve"> selecionado</w:t>
      </w:r>
      <w:r w:rsidR="0042158E">
        <w:rPr>
          <w:b/>
        </w:rPr>
        <w:t>;</w:t>
      </w:r>
    </w:p>
    <w:p w:rsidR="0042158E" w:rsidRDefault="008D2F1F" w:rsidP="008D2F1F">
      <w:pPr>
        <w:pStyle w:val="CorpodoTexto"/>
      </w:pPr>
      <w:r>
        <w:t xml:space="preserve">3. </w:t>
      </w:r>
      <w:r w:rsidR="0042158E">
        <w:t xml:space="preserve">O ator confirma a inativação do </w:t>
      </w:r>
      <w:r>
        <w:t>funcionário</w:t>
      </w:r>
      <w:r w:rsidR="0042158E">
        <w:t xml:space="preserve">; </w:t>
      </w:r>
    </w:p>
    <w:p w:rsidR="0042158E" w:rsidRDefault="008D2F1F" w:rsidP="008D2F1F">
      <w:pPr>
        <w:pStyle w:val="CorpodoTexto"/>
      </w:pPr>
      <w:r>
        <w:t xml:space="preserve">4. </w:t>
      </w:r>
      <w:r w:rsidR="0042158E">
        <w:t xml:space="preserve">O sistema atualiza os dados do </w:t>
      </w:r>
      <w:r>
        <w:t>funcionário</w:t>
      </w:r>
      <w:r w:rsidR="0042158E">
        <w:t xml:space="preserve"> no banco de dados;</w:t>
      </w:r>
    </w:p>
    <w:p w:rsidR="000149B1" w:rsidRDefault="008D2F1F" w:rsidP="008D2F1F">
      <w:pPr>
        <w:pStyle w:val="CorpodoTexto"/>
      </w:pPr>
      <w:r>
        <w:t xml:space="preserve">5. </w:t>
      </w:r>
      <w:r w:rsidR="0042158E">
        <w:t xml:space="preserve">O caso de uso retoma ao passo </w:t>
      </w:r>
      <w:proofErr w:type="gramStart"/>
      <w:r w:rsidR="0042158E">
        <w:t>3</w:t>
      </w:r>
      <w:proofErr w:type="gramEnd"/>
      <w:r w:rsidR="0042158E">
        <w:t xml:space="preserve"> do fluxo principal</w:t>
      </w:r>
      <w:r w:rsidR="0042158E" w:rsidRPr="009628A6">
        <w:t>.</w:t>
      </w:r>
    </w:p>
    <w:p w:rsidR="000149B1" w:rsidRDefault="000149B1" w:rsidP="000149B1">
      <w:r>
        <w:br w:type="page"/>
      </w:r>
    </w:p>
    <w:p w:rsidR="005F5A30" w:rsidRDefault="00242232" w:rsidP="005F5A30">
      <w:pPr>
        <w:pStyle w:val="Ttulo2"/>
        <w:spacing w:before="240" w:after="240" w:line="360" w:lineRule="auto"/>
        <w:ind w:left="567" w:hanging="567"/>
      </w:pPr>
      <w:bookmarkStart w:id="15" w:name="_Toc341872921"/>
      <w:r>
        <w:lastRenderedPageBreak/>
        <w:t>Caso de uso: UC</w:t>
      </w:r>
      <w:r w:rsidR="005F5A30">
        <w:t>0</w:t>
      </w:r>
      <w:r w:rsidR="00E23720">
        <w:t>4</w:t>
      </w:r>
      <w:r w:rsidR="005F5A30">
        <w:t xml:space="preserve"> -</w:t>
      </w:r>
      <w:r w:rsidR="00C216E2" w:rsidRPr="00C216E2">
        <w:t xml:space="preserve"> </w:t>
      </w:r>
      <w:r w:rsidR="00C216E2" w:rsidRPr="003635CA">
        <w:t xml:space="preserve">Manter </w:t>
      </w:r>
      <w:r w:rsidR="00C216E2">
        <w:t>O</w:t>
      </w:r>
      <w:r w:rsidR="00C216E2" w:rsidRPr="003635CA">
        <w:t>rçamento</w:t>
      </w:r>
      <w:bookmarkEnd w:id="15"/>
    </w:p>
    <w:p w:rsidR="005F5A30" w:rsidRDefault="005F5A30" w:rsidP="005F5A30">
      <w:pPr>
        <w:pStyle w:val="Ttulo3"/>
      </w:pPr>
      <w:r>
        <w:t>Descrição</w:t>
      </w:r>
    </w:p>
    <w:p w:rsidR="005F5A30" w:rsidRPr="00393491" w:rsidRDefault="005F5A30" w:rsidP="005F5A30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>serve para descreve como é realizada a inclusão</w:t>
      </w:r>
      <w:r w:rsidR="00A44EFA">
        <w:t xml:space="preserve"> e atualização do orçamento de serviço na </w:t>
      </w:r>
      <w:r>
        <w:t>oficina.</w:t>
      </w:r>
    </w:p>
    <w:p w:rsidR="005F5A30" w:rsidRDefault="005F5A30" w:rsidP="005F5A30">
      <w:pPr>
        <w:pStyle w:val="Ttulo3"/>
      </w:pPr>
      <w:r>
        <w:t>Visões</w:t>
      </w:r>
    </w:p>
    <w:p w:rsidR="005F5A30" w:rsidRDefault="005F5A30" w:rsidP="005F5A30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>
        <w:t>T</w:t>
      </w:r>
      <w:r w:rsidRPr="002617A9">
        <w:rPr>
          <w:b/>
        </w:rPr>
        <w:t xml:space="preserve">ela de pesquisa de </w:t>
      </w:r>
      <w:r w:rsidR="00990C76">
        <w:rPr>
          <w:b/>
        </w:rPr>
        <w:t>orçamento</w:t>
      </w:r>
    </w:p>
    <w:p w:rsidR="00990C76" w:rsidRDefault="00990C76" w:rsidP="00990C76">
      <w:pPr>
        <w:keepNext/>
        <w:jc w:val="center"/>
      </w:pPr>
      <w:r w:rsidRPr="00990C76">
        <w:rPr>
          <w:noProof/>
          <w:lang w:eastAsia="pt-BR"/>
        </w:rPr>
        <w:drawing>
          <wp:inline distT="0" distB="0" distL="0" distR="0" wp14:anchorId="3FC5FAAD" wp14:editId="292E8C66">
            <wp:extent cx="5943600" cy="34004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30" w:rsidRDefault="00990C76" w:rsidP="00990C76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8</w:t>
      </w:r>
      <w:r w:rsidR="00AA42B1">
        <w:rPr>
          <w:noProof/>
        </w:rPr>
        <w:fldChar w:fldCharType="end"/>
      </w:r>
      <w:r>
        <w:t xml:space="preserve"> - Pesquisa de orçamento</w:t>
      </w:r>
    </w:p>
    <w:p w:rsidR="005F5A30" w:rsidRDefault="005F5A30" w:rsidP="000149B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5F5A30" w:rsidRPr="00393491" w:rsidTr="00797E44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5F5A30" w:rsidRPr="00AB439F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5F5A30" w:rsidRPr="00393491" w:rsidRDefault="00797E44" w:rsidP="00797E44">
            <w:pPr>
              <w:jc w:val="center"/>
            </w:pPr>
            <w:r>
              <w:t>Número</w:t>
            </w:r>
          </w:p>
        </w:tc>
        <w:tc>
          <w:tcPr>
            <w:tcW w:w="791" w:type="pct"/>
            <w:vAlign w:val="center"/>
          </w:tcPr>
          <w:p w:rsidR="005F5A30" w:rsidRPr="00393491" w:rsidRDefault="00797E44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5F5A30" w:rsidRPr="00393491" w:rsidRDefault="00797E44" w:rsidP="00797E44">
            <w:pPr>
              <w:jc w:val="center"/>
            </w:pPr>
            <w:proofErr w:type="gramStart"/>
            <w:r>
              <w:t>9</w:t>
            </w:r>
            <w:proofErr w:type="gramEnd"/>
            <w:r w:rsidR="005F5A30">
              <w:t xml:space="preserve"> bytes</w:t>
            </w:r>
          </w:p>
        </w:tc>
        <w:tc>
          <w:tcPr>
            <w:tcW w:w="1240" w:type="pct"/>
            <w:vAlign w:val="center"/>
          </w:tcPr>
          <w:p w:rsidR="005F5A30" w:rsidRPr="00393491" w:rsidRDefault="00797E44" w:rsidP="00797E44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5F5A30" w:rsidRPr="00393491" w:rsidRDefault="00797E44" w:rsidP="00797E44">
            <w:pPr>
              <w:jc w:val="center"/>
            </w:pPr>
            <w:r>
              <w:t>Ex: 2010.00254</w:t>
            </w:r>
          </w:p>
        </w:tc>
      </w:tr>
      <w:tr w:rsidR="00797E44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797E44" w:rsidRDefault="00797E44" w:rsidP="00797E44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797E44" w:rsidRDefault="00797E44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97E44" w:rsidRDefault="00797E44" w:rsidP="00797E44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797E44" w:rsidRDefault="00797E44" w:rsidP="00797E44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797E44" w:rsidRPr="00393491" w:rsidRDefault="00797E44" w:rsidP="00797E44">
            <w:pPr>
              <w:keepNext/>
              <w:jc w:val="center"/>
            </w:pP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797E44">
            <w:pPr>
              <w:jc w:val="center"/>
            </w:pPr>
            <w:r>
              <w:t>Placa</w:t>
            </w:r>
          </w:p>
        </w:tc>
        <w:tc>
          <w:tcPr>
            <w:tcW w:w="791" w:type="pct"/>
            <w:vAlign w:val="center"/>
          </w:tcPr>
          <w:p w:rsidR="001A119E" w:rsidRDefault="001A119E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A119E" w:rsidRDefault="001A119E" w:rsidP="003841F0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A119E" w:rsidRDefault="001A119E" w:rsidP="003841F0">
            <w:pPr>
              <w:jc w:val="center"/>
            </w:pPr>
            <w:r>
              <w:t>Letras e Números</w:t>
            </w:r>
          </w:p>
        </w:tc>
        <w:tc>
          <w:tcPr>
            <w:tcW w:w="1317" w:type="pct"/>
            <w:vAlign w:val="center"/>
          </w:tcPr>
          <w:p w:rsidR="001A119E" w:rsidRPr="00393491" w:rsidRDefault="001A119E" w:rsidP="003841F0">
            <w:pPr>
              <w:jc w:val="center"/>
            </w:pPr>
            <w:r>
              <w:t>LLL NNNN</w:t>
            </w: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797E44">
            <w:pPr>
              <w:jc w:val="center"/>
            </w:pPr>
            <w:r>
              <w:t>Período</w:t>
            </w:r>
          </w:p>
        </w:tc>
        <w:tc>
          <w:tcPr>
            <w:tcW w:w="791" w:type="pct"/>
            <w:vAlign w:val="center"/>
          </w:tcPr>
          <w:p w:rsidR="001A119E" w:rsidRDefault="001A119E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A119E" w:rsidRDefault="001A119E" w:rsidP="00797E44">
            <w:pPr>
              <w:jc w:val="center"/>
            </w:pPr>
            <w:proofErr w:type="gramStart"/>
            <w:r>
              <w:t>8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A119E" w:rsidRDefault="001A119E" w:rsidP="00797E44">
            <w:pPr>
              <w:jc w:val="center"/>
            </w:pPr>
            <w:r>
              <w:t xml:space="preserve">Números e </w:t>
            </w:r>
            <w:r w:rsidR="0079637E">
              <w:t>barra</w:t>
            </w:r>
          </w:p>
        </w:tc>
        <w:tc>
          <w:tcPr>
            <w:tcW w:w="1317" w:type="pct"/>
            <w:vAlign w:val="center"/>
          </w:tcPr>
          <w:p w:rsidR="001A119E" w:rsidRDefault="001A119E" w:rsidP="00797E44">
            <w:pPr>
              <w:keepNext/>
              <w:jc w:val="center"/>
            </w:pPr>
            <w:r>
              <w:t>NN/NN/NNNN</w:t>
            </w: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797E44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1A119E" w:rsidRDefault="001A119E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1A119E" w:rsidRDefault="001A119E" w:rsidP="00797E4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A119E" w:rsidRDefault="001A119E" w:rsidP="00797E44">
            <w:pPr>
              <w:jc w:val="center"/>
            </w:pPr>
            <w:r>
              <w:t xml:space="preserve">0 – Em Aberto; </w:t>
            </w:r>
          </w:p>
          <w:p w:rsidR="001A119E" w:rsidRDefault="001A119E" w:rsidP="00797E44">
            <w:pPr>
              <w:jc w:val="center"/>
            </w:pPr>
            <w:r>
              <w:t>1 – Aprovado;</w:t>
            </w:r>
          </w:p>
          <w:p w:rsidR="001A119E" w:rsidRDefault="001A119E" w:rsidP="00797E44">
            <w:pPr>
              <w:jc w:val="center"/>
            </w:pPr>
            <w:r>
              <w:t>2- Cancelado;</w:t>
            </w:r>
          </w:p>
        </w:tc>
        <w:tc>
          <w:tcPr>
            <w:tcW w:w="1317" w:type="pct"/>
            <w:vAlign w:val="center"/>
          </w:tcPr>
          <w:p w:rsidR="001A119E" w:rsidRDefault="001A119E" w:rsidP="00797E44">
            <w:pPr>
              <w:keepNext/>
              <w:jc w:val="center"/>
            </w:pP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1A119E" w:rsidRPr="00AB439F" w:rsidRDefault="001A119E" w:rsidP="00797E44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Pr="00393491" w:rsidRDefault="001A119E" w:rsidP="003841F0">
            <w:pPr>
              <w:jc w:val="center"/>
            </w:pPr>
            <w:r>
              <w:t>Número</w:t>
            </w:r>
          </w:p>
        </w:tc>
        <w:tc>
          <w:tcPr>
            <w:tcW w:w="791" w:type="pct"/>
            <w:vAlign w:val="center"/>
          </w:tcPr>
          <w:p w:rsidR="001A119E" w:rsidRPr="00393491" w:rsidRDefault="001A119E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1A119E" w:rsidRPr="00393491" w:rsidRDefault="001A119E" w:rsidP="003841F0">
            <w:pPr>
              <w:jc w:val="center"/>
            </w:pPr>
            <w:proofErr w:type="gramStart"/>
            <w:r>
              <w:t>9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A119E" w:rsidRPr="00393491" w:rsidRDefault="001A119E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1A119E" w:rsidRPr="00393491" w:rsidRDefault="001A119E" w:rsidP="003841F0">
            <w:pPr>
              <w:jc w:val="center"/>
            </w:pPr>
            <w:r>
              <w:t>Ex: 2010.00254</w:t>
            </w: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3841F0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1A119E" w:rsidRDefault="001A119E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A119E" w:rsidRDefault="001A119E" w:rsidP="003841F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1A119E" w:rsidRDefault="001A119E" w:rsidP="003841F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1A119E" w:rsidRPr="00393491" w:rsidRDefault="001A119E" w:rsidP="003841F0">
            <w:pPr>
              <w:keepNext/>
              <w:jc w:val="center"/>
            </w:pP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797E44">
            <w:pPr>
              <w:jc w:val="center"/>
            </w:pPr>
            <w:r>
              <w:lastRenderedPageBreak/>
              <w:t>Veiculo</w:t>
            </w:r>
          </w:p>
        </w:tc>
        <w:tc>
          <w:tcPr>
            <w:tcW w:w="791" w:type="pct"/>
            <w:vAlign w:val="center"/>
          </w:tcPr>
          <w:p w:rsidR="001A119E" w:rsidRDefault="001A119E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A119E" w:rsidRDefault="001A119E" w:rsidP="003841F0">
            <w:pPr>
              <w:jc w:val="center"/>
            </w:pPr>
            <w:r>
              <w:t>150 bytes</w:t>
            </w:r>
          </w:p>
        </w:tc>
        <w:tc>
          <w:tcPr>
            <w:tcW w:w="1240" w:type="pct"/>
            <w:vAlign w:val="center"/>
          </w:tcPr>
          <w:p w:rsidR="001A119E" w:rsidRDefault="001A119E" w:rsidP="003841F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1A119E" w:rsidRDefault="001A119E" w:rsidP="003841F0">
            <w:pPr>
              <w:jc w:val="center"/>
            </w:pPr>
            <w:r>
              <w:t>Placa + Marca + Modelo</w:t>
            </w: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3841F0">
            <w:pPr>
              <w:jc w:val="center"/>
            </w:pPr>
            <w:r>
              <w:t>Data Cadastro</w:t>
            </w:r>
          </w:p>
        </w:tc>
        <w:tc>
          <w:tcPr>
            <w:tcW w:w="791" w:type="pct"/>
            <w:vAlign w:val="center"/>
          </w:tcPr>
          <w:p w:rsidR="001A119E" w:rsidRDefault="001A119E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A119E" w:rsidRDefault="001A119E" w:rsidP="003841F0">
            <w:pPr>
              <w:jc w:val="center"/>
            </w:pPr>
            <w:proofErr w:type="gramStart"/>
            <w:r>
              <w:t>8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A119E" w:rsidRDefault="001A119E" w:rsidP="003841F0">
            <w:pPr>
              <w:jc w:val="center"/>
            </w:pPr>
            <w:r>
              <w:t>Números e ba</w:t>
            </w:r>
            <w:r w:rsidR="007C5FA8">
              <w:t>r</w:t>
            </w:r>
            <w:r>
              <w:t>ra</w:t>
            </w:r>
          </w:p>
        </w:tc>
        <w:tc>
          <w:tcPr>
            <w:tcW w:w="1317" w:type="pct"/>
            <w:vAlign w:val="center"/>
          </w:tcPr>
          <w:p w:rsidR="001A119E" w:rsidRDefault="001A119E" w:rsidP="003841F0">
            <w:pPr>
              <w:keepNext/>
              <w:jc w:val="center"/>
            </w:pPr>
            <w:r>
              <w:t>NN/NN/NNNN</w:t>
            </w:r>
          </w:p>
        </w:tc>
      </w:tr>
      <w:tr w:rsidR="001A119E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1A119E" w:rsidRDefault="001A119E" w:rsidP="003841F0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1A119E" w:rsidRDefault="001A119E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1A119E" w:rsidRDefault="001A119E" w:rsidP="003841F0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A119E" w:rsidRDefault="001A119E" w:rsidP="003841F0">
            <w:pPr>
              <w:jc w:val="center"/>
            </w:pPr>
            <w:r>
              <w:t xml:space="preserve">0 – Em Aberto; </w:t>
            </w:r>
          </w:p>
          <w:p w:rsidR="001A119E" w:rsidRDefault="001A119E" w:rsidP="003841F0">
            <w:pPr>
              <w:jc w:val="center"/>
            </w:pPr>
            <w:r>
              <w:t>1 – Aprovado;</w:t>
            </w:r>
          </w:p>
          <w:p w:rsidR="001A119E" w:rsidRDefault="001A119E" w:rsidP="003841F0">
            <w:pPr>
              <w:jc w:val="center"/>
            </w:pPr>
            <w:r>
              <w:t>2- Cancelado;</w:t>
            </w:r>
          </w:p>
        </w:tc>
        <w:tc>
          <w:tcPr>
            <w:tcW w:w="1317" w:type="pct"/>
            <w:vAlign w:val="center"/>
          </w:tcPr>
          <w:p w:rsidR="001A119E" w:rsidRDefault="001A119E" w:rsidP="003841F0">
            <w:pPr>
              <w:jc w:val="center"/>
            </w:pPr>
          </w:p>
        </w:tc>
      </w:tr>
    </w:tbl>
    <w:p w:rsidR="005F5A30" w:rsidRDefault="005F5A30" w:rsidP="005F5A30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13</w:t>
      </w:r>
      <w:r w:rsidR="00AA42B1">
        <w:rPr>
          <w:noProof/>
        </w:rPr>
        <w:fldChar w:fldCharType="end"/>
      </w:r>
      <w:r>
        <w:t xml:space="preserve">- Regras de validação da tela de pesquisa de </w:t>
      </w:r>
      <w:r w:rsidR="001A119E">
        <w:t>orçamento</w:t>
      </w:r>
    </w:p>
    <w:p w:rsidR="005F5A30" w:rsidRDefault="005F5A30" w:rsidP="005F5A30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5F5A30" w:rsidRPr="00393491" w:rsidTr="00797E44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5F5A30" w:rsidRPr="006C507D" w:rsidRDefault="005F5A30" w:rsidP="00797E44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5F5A30" w:rsidP="00797E44">
            <w:pPr>
              <w:jc w:val="center"/>
            </w:pPr>
            <w:r>
              <w:t>Novo</w:t>
            </w:r>
            <w:r w:rsidR="0027139C">
              <w:t xml:space="preserve"> Orçamento</w:t>
            </w:r>
          </w:p>
        </w:tc>
        <w:tc>
          <w:tcPr>
            <w:tcW w:w="1619" w:type="pct"/>
            <w:vAlign w:val="center"/>
          </w:tcPr>
          <w:p w:rsidR="005F5A30" w:rsidRDefault="005F5A30" w:rsidP="00797E44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5F5A30" w:rsidRDefault="005F5A30" w:rsidP="0027139C">
            <w:pPr>
              <w:jc w:val="center"/>
            </w:pPr>
            <w:r>
              <w:t xml:space="preserve">Carrega a tela de cadastro de </w:t>
            </w:r>
            <w:r w:rsidR="0027139C">
              <w:t>orçamento</w:t>
            </w:r>
            <w:r>
              <w:t xml:space="preserve"> (</w:t>
            </w:r>
            <w:r w:rsidRPr="006C507D">
              <w:rPr>
                <w:b/>
              </w:rPr>
              <w:t>DV2</w:t>
            </w:r>
            <w:r>
              <w:rPr>
                <w:b/>
              </w:rPr>
              <w:t>)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5F5A30" w:rsidP="00797E44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5F5A30" w:rsidRDefault="005F5A30" w:rsidP="00797E44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5F5A30" w:rsidRDefault="005F5A30" w:rsidP="0027139C">
            <w:pPr>
              <w:jc w:val="center"/>
            </w:pPr>
            <w:r>
              <w:t xml:space="preserve">Carrega os </w:t>
            </w:r>
            <w:r w:rsidR="0027139C">
              <w:t>orçamentos</w:t>
            </w:r>
            <w:r>
              <w:t xml:space="preserve"> de acordo com o filtro da pesquisa ou carrega todos os registros caso o usuário não tenha informado filtro para a pesquisa.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5F5A30" w:rsidP="00797E44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5F5A30" w:rsidRDefault="005F5A30" w:rsidP="00797E44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5F5A30" w:rsidRDefault="005F5A30" w:rsidP="00797E44">
            <w:pPr>
              <w:jc w:val="center"/>
            </w:pPr>
            <w:r>
              <w:t>Retorna a pagina principal do sistema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5F5A30" w:rsidRPr="006C507D" w:rsidRDefault="005F5A30" w:rsidP="00797E44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5F5A30" w:rsidP="00797E44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5F5A30" w:rsidRDefault="005F5A30" w:rsidP="00797E44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5F5A30" w:rsidRDefault="005F5A30" w:rsidP="0027139C">
            <w:pPr>
              <w:jc w:val="center"/>
            </w:pPr>
            <w:r>
              <w:t xml:space="preserve">Carrega o </w:t>
            </w:r>
            <w:r w:rsidR="0027139C">
              <w:t>orçamento</w:t>
            </w:r>
            <w:r>
              <w:t xml:space="preserve"> na tela de cadastro de </w:t>
            </w:r>
            <w:r w:rsidR="0027139C">
              <w:t>orçamento</w:t>
            </w:r>
            <w:r>
              <w:t xml:space="preserve"> (</w:t>
            </w:r>
            <w:r w:rsidRPr="006C507D">
              <w:rPr>
                <w:b/>
              </w:rPr>
              <w:t>DV2</w:t>
            </w:r>
            <w:r>
              <w:rPr>
                <w:b/>
              </w:rPr>
              <w:t>)</w:t>
            </w:r>
          </w:p>
        </w:tc>
      </w:tr>
      <w:tr w:rsidR="0027139C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27139C" w:rsidRDefault="0027139C" w:rsidP="00797E44">
            <w:pPr>
              <w:jc w:val="center"/>
            </w:pPr>
            <w:r>
              <w:t>Aprovar</w:t>
            </w:r>
          </w:p>
        </w:tc>
        <w:tc>
          <w:tcPr>
            <w:tcW w:w="1619" w:type="pct"/>
            <w:vAlign w:val="center"/>
          </w:tcPr>
          <w:p w:rsidR="0027139C" w:rsidRDefault="0027139C" w:rsidP="0027139C">
            <w:pPr>
              <w:jc w:val="center"/>
            </w:pPr>
            <w:r>
              <w:t>Botão - Aprovar</w:t>
            </w:r>
          </w:p>
        </w:tc>
        <w:tc>
          <w:tcPr>
            <w:tcW w:w="1799" w:type="pct"/>
            <w:vAlign w:val="center"/>
          </w:tcPr>
          <w:p w:rsidR="0027139C" w:rsidRDefault="007553FE" w:rsidP="00797E44">
            <w:pPr>
              <w:keepNext/>
              <w:jc w:val="center"/>
            </w:pPr>
            <w:r>
              <w:t xml:space="preserve">O sistema inicia o caso de uso </w:t>
            </w:r>
            <w:r w:rsidRPr="003635CA">
              <w:rPr>
                <w:b/>
              </w:rPr>
              <w:t>Gerar ordem de serviço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27139C" w:rsidP="00797E44">
            <w:pPr>
              <w:jc w:val="center"/>
            </w:pPr>
            <w:r>
              <w:t>Cancelar</w:t>
            </w:r>
          </w:p>
        </w:tc>
        <w:tc>
          <w:tcPr>
            <w:tcW w:w="1619" w:type="pct"/>
            <w:vAlign w:val="center"/>
          </w:tcPr>
          <w:p w:rsidR="005F5A30" w:rsidRDefault="005F5A30" w:rsidP="0027139C">
            <w:pPr>
              <w:jc w:val="center"/>
            </w:pPr>
            <w:r>
              <w:t xml:space="preserve">Botão - </w:t>
            </w:r>
            <w:r w:rsidR="0027139C">
              <w:t>Cancelar</w:t>
            </w:r>
          </w:p>
        </w:tc>
        <w:tc>
          <w:tcPr>
            <w:tcW w:w="1799" w:type="pct"/>
            <w:vAlign w:val="center"/>
          </w:tcPr>
          <w:p w:rsidR="005F5A30" w:rsidRDefault="005F5A30" w:rsidP="00797E44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5F5A30" w:rsidRDefault="005F5A30" w:rsidP="005F5A30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14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27139C">
        <w:t>orçamento</w:t>
      </w:r>
    </w:p>
    <w:p w:rsidR="005F5A30" w:rsidRPr="00393491" w:rsidRDefault="005F5A30" w:rsidP="005F5A30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00405E">
        <w:rPr>
          <w:b/>
        </w:rPr>
        <w:t xml:space="preserve">Tela para cadastro de </w:t>
      </w:r>
      <w:r w:rsidR="0000405E" w:rsidRPr="0000405E">
        <w:rPr>
          <w:b/>
        </w:rPr>
        <w:t>orçamento</w:t>
      </w:r>
    </w:p>
    <w:p w:rsidR="005F5A30" w:rsidRDefault="00ED662D" w:rsidP="005F5A30">
      <w:pPr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5934075" cy="289560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30" w:rsidRPr="00523D99" w:rsidRDefault="005F5A30" w:rsidP="00A86352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9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 w:rsidR="00ED662D">
        <w:t>orçamento</w:t>
      </w:r>
    </w:p>
    <w:p w:rsidR="005F5A30" w:rsidRDefault="005F5A30" w:rsidP="005F5A30">
      <w:pPr>
        <w:pStyle w:val="CorpodoTexto"/>
      </w:pPr>
      <w:r>
        <w:lastRenderedPageBreak/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5F5A30" w:rsidRPr="00393491" w:rsidTr="00797E44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Pr="00393491" w:rsidRDefault="00ED662D" w:rsidP="003841F0">
            <w:pPr>
              <w:jc w:val="center"/>
            </w:pPr>
            <w:r>
              <w:t>Número</w:t>
            </w:r>
          </w:p>
        </w:tc>
        <w:tc>
          <w:tcPr>
            <w:tcW w:w="791" w:type="pct"/>
            <w:vAlign w:val="center"/>
          </w:tcPr>
          <w:p w:rsidR="00ED662D" w:rsidRPr="00393491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Pr="00393491" w:rsidRDefault="00ED662D" w:rsidP="003841F0">
            <w:pPr>
              <w:jc w:val="center"/>
            </w:pPr>
            <w:proofErr w:type="gramStart"/>
            <w:r>
              <w:t>9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ED662D" w:rsidRPr="00393491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3841F0">
            <w:pPr>
              <w:jc w:val="center"/>
            </w:pPr>
            <w:r>
              <w:t>Ex: 2010.00254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5F5A30" w:rsidRDefault="005F5A30" w:rsidP="00797E44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5F5A30" w:rsidRDefault="005F5A30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5F5A30" w:rsidRDefault="005F5A30" w:rsidP="00797E4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ED662D" w:rsidRDefault="00ED662D" w:rsidP="00ED662D">
            <w:pPr>
              <w:jc w:val="center"/>
            </w:pPr>
            <w:r>
              <w:t xml:space="preserve">0 – Em Aberto; </w:t>
            </w:r>
          </w:p>
          <w:p w:rsidR="00ED662D" w:rsidRDefault="00ED662D" w:rsidP="00ED662D">
            <w:pPr>
              <w:jc w:val="center"/>
            </w:pPr>
            <w:r>
              <w:t>1 – Aprovado;</w:t>
            </w:r>
          </w:p>
          <w:p w:rsidR="005F5A30" w:rsidRDefault="00ED662D" w:rsidP="00ED662D">
            <w:pPr>
              <w:jc w:val="center"/>
            </w:pPr>
            <w:r>
              <w:t>2- Cancelado;</w:t>
            </w:r>
          </w:p>
        </w:tc>
        <w:tc>
          <w:tcPr>
            <w:tcW w:w="1317" w:type="pct"/>
            <w:vAlign w:val="center"/>
          </w:tcPr>
          <w:p w:rsidR="005F5A30" w:rsidRPr="00393491" w:rsidRDefault="005F5A30" w:rsidP="00797E44">
            <w:pPr>
              <w:jc w:val="center"/>
            </w:pP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3841F0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3841F0">
            <w:pPr>
              <w:keepNext/>
              <w:jc w:val="center"/>
            </w:pP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5F5A30" w:rsidRDefault="00ED662D" w:rsidP="00797E44">
            <w:pPr>
              <w:jc w:val="center"/>
            </w:pPr>
            <w:r>
              <w:t>Veículo</w:t>
            </w:r>
          </w:p>
        </w:tc>
        <w:tc>
          <w:tcPr>
            <w:tcW w:w="791" w:type="pct"/>
            <w:vAlign w:val="center"/>
          </w:tcPr>
          <w:p w:rsidR="005F5A30" w:rsidRDefault="00ED662D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F5A30" w:rsidRDefault="00ED662D" w:rsidP="00797E44">
            <w:pPr>
              <w:jc w:val="center"/>
            </w:pPr>
            <w:r>
              <w:t>20</w:t>
            </w:r>
            <w:r w:rsidR="005F5A30">
              <w:t xml:space="preserve"> bytes</w:t>
            </w:r>
          </w:p>
        </w:tc>
        <w:tc>
          <w:tcPr>
            <w:tcW w:w="1240" w:type="pct"/>
            <w:vAlign w:val="center"/>
          </w:tcPr>
          <w:p w:rsidR="005F5A30" w:rsidRDefault="00ED662D" w:rsidP="00797E44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F5A30" w:rsidRPr="00393491" w:rsidRDefault="005F5A30" w:rsidP="00797E44">
            <w:pPr>
              <w:keepNext/>
              <w:jc w:val="center"/>
            </w:pP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5F5A30" w:rsidRDefault="00ED662D" w:rsidP="00797E44">
            <w:pPr>
              <w:jc w:val="center"/>
            </w:pPr>
            <w:r>
              <w:t>Seguradora</w:t>
            </w:r>
          </w:p>
        </w:tc>
        <w:tc>
          <w:tcPr>
            <w:tcW w:w="791" w:type="pct"/>
            <w:vAlign w:val="center"/>
          </w:tcPr>
          <w:p w:rsidR="005F5A30" w:rsidRDefault="005F5A30" w:rsidP="00797E44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F5A30" w:rsidRDefault="00ED662D" w:rsidP="00797E44">
            <w:pPr>
              <w:jc w:val="center"/>
            </w:pPr>
            <w:r>
              <w:t>20</w:t>
            </w:r>
            <w:r w:rsidR="005F5A30">
              <w:t>0 bytes</w:t>
            </w:r>
          </w:p>
        </w:tc>
        <w:tc>
          <w:tcPr>
            <w:tcW w:w="1240" w:type="pct"/>
            <w:vAlign w:val="center"/>
          </w:tcPr>
          <w:p w:rsidR="005F5A30" w:rsidRDefault="005F5A30" w:rsidP="00797E44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F5A30" w:rsidRDefault="005F5A30" w:rsidP="00797E44">
            <w:pPr>
              <w:keepNext/>
              <w:jc w:val="center"/>
            </w:pP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5F5A30" w:rsidRDefault="00ED662D" w:rsidP="00797E44">
            <w:pPr>
              <w:jc w:val="center"/>
            </w:pPr>
            <w:r>
              <w:t>Anexo</w:t>
            </w:r>
          </w:p>
        </w:tc>
        <w:tc>
          <w:tcPr>
            <w:tcW w:w="791" w:type="pct"/>
            <w:vAlign w:val="center"/>
          </w:tcPr>
          <w:p w:rsidR="005F5A30" w:rsidRDefault="00ED662D" w:rsidP="00797E44">
            <w:pPr>
              <w:jc w:val="center"/>
            </w:pPr>
            <w:r>
              <w:t>Binário</w:t>
            </w:r>
          </w:p>
        </w:tc>
        <w:tc>
          <w:tcPr>
            <w:tcW w:w="879" w:type="pct"/>
            <w:vAlign w:val="center"/>
          </w:tcPr>
          <w:p w:rsidR="005F5A30" w:rsidRDefault="00ED662D" w:rsidP="00ED662D">
            <w:pPr>
              <w:jc w:val="center"/>
            </w:pPr>
            <w:proofErr w:type="gramStart"/>
            <w:r>
              <w:t>5</w:t>
            </w:r>
            <w:proofErr w:type="gramEnd"/>
            <w:r>
              <w:t xml:space="preserve"> Mega</w:t>
            </w:r>
            <w:r w:rsidR="005F5A30">
              <w:t>bytes</w:t>
            </w:r>
          </w:p>
        </w:tc>
        <w:tc>
          <w:tcPr>
            <w:tcW w:w="1240" w:type="pct"/>
            <w:vAlign w:val="center"/>
          </w:tcPr>
          <w:p w:rsidR="005F5A30" w:rsidRDefault="00ED662D" w:rsidP="00797E44">
            <w:pPr>
              <w:jc w:val="center"/>
            </w:pPr>
            <w:r>
              <w:t>Somente no formato PDF</w:t>
            </w:r>
          </w:p>
        </w:tc>
        <w:tc>
          <w:tcPr>
            <w:tcW w:w="1317" w:type="pct"/>
            <w:vAlign w:val="center"/>
          </w:tcPr>
          <w:p w:rsidR="005F5A30" w:rsidRDefault="005F5A30" w:rsidP="00797E44">
            <w:pPr>
              <w:keepNext/>
              <w:jc w:val="center"/>
            </w:pP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5F5A30" w:rsidRDefault="00ED662D" w:rsidP="00797E44">
            <w:pPr>
              <w:jc w:val="center"/>
            </w:pPr>
            <w:r>
              <w:t>Valor serviço</w:t>
            </w:r>
          </w:p>
        </w:tc>
        <w:tc>
          <w:tcPr>
            <w:tcW w:w="791" w:type="pct"/>
            <w:vAlign w:val="center"/>
          </w:tcPr>
          <w:p w:rsidR="005F5A30" w:rsidRDefault="005F5A30" w:rsidP="00797E44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5F5A30" w:rsidRDefault="005F5A30" w:rsidP="00797E44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5F5A30" w:rsidRDefault="005F5A30" w:rsidP="00797E44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5F5A30" w:rsidRPr="00393491" w:rsidRDefault="00ED662D" w:rsidP="00797E44">
            <w:pPr>
              <w:keepNext/>
              <w:jc w:val="center"/>
            </w:pPr>
            <w:r>
              <w:t>Soma dos valores da grid de serviço</w:t>
            </w: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797E44">
            <w:pPr>
              <w:jc w:val="center"/>
            </w:pPr>
            <w:r>
              <w:t>Total de horas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797E44">
            <w:pPr>
              <w:keepNext/>
              <w:jc w:val="center"/>
            </w:pPr>
            <w:r>
              <w:t>Soma das quantidades de horas da grid de serviço</w:t>
            </w: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797E44">
            <w:pPr>
              <w:jc w:val="center"/>
            </w:pPr>
            <w:r>
              <w:t>Valor total das peças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797E44">
            <w:pPr>
              <w:keepNext/>
              <w:jc w:val="center"/>
            </w:pP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797E44">
            <w:pPr>
              <w:jc w:val="center"/>
            </w:pPr>
            <w:r>
              <w:t>Valor total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797E44">
            <w:pPr>
              <w:keepNext/>
              <w:jc w:val="center"/>
            </w:pPr>
            <w:r>
              <w:t>Soma do valor dos serviços + valor total de peças</w:t>
            </w:r>
          </w:p>
        </w:tc>
      </w:tr>
      <w:tr w:rsidR="00ED662D" w:rsidRPr="00393491" w:rsidTr="00ED662D">
        <w:trPr>
          <w:trHeight w:val="323"/>
          <w:jc w:val="center"/>
        </w:trPr>
        <w:tc>
          <w:tcPr>
            <w:tcW w:w="5000" w:type="pct"/>
            <w:gridSpan w:val="5"/>
            <w:shd w:val="clear" w:color="auto" w:fill="C2D69B" w:themeFill="accent3" w:themeFillTint="99"/>
            <w:vAlign w:val="center"/>
          </w:tcPr>
          <w:p w:rsidR="00ED662D" w:rsidRPr="00ED662D" w:rsidRDefault="00ED662D" w:rsidP="00797E44">
            <w:pPr>
              <w:jc w:val="center"/>
              <w:rPr>
                <w:b/>
              </w:rPr>
            </w:pPr>
            <w:r w:rsidRPr="00ED662D">
              <w:rPr>
                <w:b/>
              </w:rPr>
              <w:t>Grid de serviços</w:t>
            </w: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797E44">
            <w:pPr>
              <w:jc w:val="center"/>
            </w:pPr>
            <w:r>
              <w:t>Serviço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ED662D" w:rsidRDefault="00ED662D" w:rsidP="003841F0">
            <w:pPr>
              <w:jc w:val="center"/>
            </w:pP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ED662D">
            <w:pPr>
              <w:jc w:val="center"/>
            </w:pPr>
            <w:r>
              <w:t>Quantidade de horas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797E44">
            <w:pPr>
              <w:keepNext/>
              <w:jc w:val="center"/>
            </w:pP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797E44">
            <w:pPr>
              <w:jc w:val="center"/>
            </w:pPr>
            <w:r>
              <w:t>Valor da hora do serviço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797E44">
            <w:pPr>
              <w:keepNext/>
              <w:jc w:val="center"/>
            </w:pPr>
          </w:p>
        </w:tc>
      </w:tr>
      <w:tr w:rsidR="00ED662D" w:rsidRPr="00393491" w:rsidTr="00797E44">
        <w:trPr>
          <w:trHeight w:val="323"/>
          <w:jc w:val="center"/>
        </w:trPr>
        <w:tc>
          <w:tcPr>
            <w:tcW w:w="773" w:type="pct"/>
            <w:vAlign w:val="center"/>
          </w:tcPr>
          <w:p w:rsidR="00ED662D" w:rsidRDefault="00ED662D" w:rsidP="00797E44">
            <w:pPr>
              <w:jc w:val="center"/>
            </w:pPr>
            <w:r>
              <w:t>Valor</w:t>
            </w:r>
          </w:p>
        </w:tc>
        <w:tc>
          <w:tcPr>
            <w:tcW w:w="791" w:type="pct"/>
            <w:vAlign w:val="center"/>
          </w:tcPr>
          <w:p w:rsidR="00ED662D" w:rsidRDefault="00ED662D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ED662D" w:rsidRDefault="00ED662D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ED662D" w:rsidRDefault="00ED662D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ED662D" w:rsidRPr="00393491" w:rsidRDefault="00ED662D" w:rsidP="00797E44">
            <w:pPr>
              <w:keepNext/>
              <w:jc w:val="center"/>
            </w:pPr>
            <w:r>
              <w:t>Resultado da multiplicação do valor da hora vezes a quantidade</w:t>
            </w:r>
          </w:p>
        </w:tc>
      </w:tr>
    </w:tbl>
    <w:p w:rsidR="005F5A30" w:rsidRDefault="005F5A30" w:rsidP="005F5A30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15</w:t>
      </w:r>
      <w:r w:rsidR="00AA42B1">
        <w:rPr>
          <w:noProof/>
        </w:rPr>
        <w:fldChar w:fldCharType="end"/>
      </w:r>
      <w:r>
        <w:t xml:space="preserve"> - Regras de validação da tela de cadastro </w:t>
      </w:r>
      <w:r w:rsidR="00ED662D">
        <w:t>orçamento</w:t>
      </w:r>
    </w:p>
    <w:p w:rsidR="005F5A30" w:rsidRDefault="005F5A30" w:rsidP="005F5A30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5F5A30" w:rsidRPr="00393491" w:rsidTr="00797E44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5F5A30" w:rsidRPr="00393491" w:rsidRDefault="005F5A30" w:rsidP="00797E44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5F5A30" w:rsidP="00797E44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5F5A30" w:rsidRDefault="005F5A30" w:rsidP="00797E44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5F5A30" w:rsidRDefault="005F5A30" w:rsidP="00797E44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5F5A30" w:rsidRPr="00393491" w:rsidTr="00797E44">
        <w:trPr>
          <w:trHeight w:val="323"/>
          <w:jc w:val="center"/>
        </w:trPr>
        <w:tc>
          <w:tcPr>
            <w:tcW w:w="1582" w:type="pct"/>
            <w:vAlign w:val="center"/>
          </w:tcPr>
          <w:p w:rsidR="005F5A30" w:rsidRDefault="005F5A30" w:rsidP="00797E44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5F5A30" w:rsidRDefault="005F5A30" w:rsidP="00797E44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5F5A30" w:rsidRDefault="005F5A30" w:rsidP="002F7A46">
            <w:pPr>
              <w:keepNext/>
              <w:jc w:val="center"/>
            </w:pPr>
            <w:r>
              <w:t xml:space="preserve">Retorna a tela </w:t>
            </w:r>
            <w:r w:rsidRPr="001802CB">
              <w:rPr>
                <w:b/>
              </w:rPr>
              <w:t>DV1</w:t>
            </w:r>
          </w:p>
        </w:tc>
      </w:tr>
    </w:tbl>
    <w:p w:rsidR="005F5A30" w:rsidRPr="00ED739A" w:rsidRDefault="005F5A30" w:rsidP="005F5A30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16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1701DB">
        <w:t>orçamento</w:t>
      </w:r>
    </w:p>
    <w:p w:rsidR="005F5A30" w:rsidRDefault="005F5A30" w:rsidP="005F5A30">
      <w:pPr>
        <w:pStyle w:val="Ttulo3"/>
      </w:pPr>
      <w:r>
        <w:t>Pré-condição</w:t>
      </w:r>
    </w:p>
    <w:p w:rsidR="005F5A30" w:rsidRPr="00AB3CED" w:rsidRDefault="005F5A30" w:rsidP="005F5A30">
      <w:pPr>
        <w:pStyle w:val="CorpodoTexto"/>
      </w:pPr>
      <w:r w:rsidRPr="00AB3CED">
        <w:t>Este caso de uso pode iniciar somente se:</w:t>
      </w:r>
    </w:p>
    <w:p w:rsidR="005F5A30" w:rsidRDefault="005F5A30" w:rsidP="005F5A30">
      <w:pPr>
        <w:pStyle w:val="CorpodoTexto"/>
      </w:pPr>
      <w:r>
        <w:t xml:space="preserve">1. </w:t>
      </w:r>
      <w:r w:rsidRPr="00AB3CED">
        <w:t>O usuário deve ter realizado o login no sistema com sucesso.</w:t>
      </w:r>
    </w:p>
    <w:p w:rsidR="002F7A46" w:rsidRDefault="002F7A46" w:rsidP="005F5A30">
      <w:pPr>
        <w:pStyle w:val="CorpodoTexto"/>
      </w:pPr>
    </w:p>
    <w:p w:rsidR="005F5A30" w:rsidRDefault="005F5A30" w:rsidP="005F5A30">
      <w:pPr>
        <w:pStyle w:val="Ttulo3"/>
      </w:pPr>
      <w:r>
        <w:lastRenderedPageBreak/>
        <w:t>Pós-condição</w:t>
      </w:r>
    </w:p>
    <w:p w:rsidR="005F5A30" w:rsidRPr="00614936" w:rsidRDefault="005F5A30" w:rsidP="005F5A30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5F5A30" w:rsidRDefault="005F5A30" w:rsidP="005F5A30">
      <w:pPr>
        <w:pStyle w:val="CorpodoTexto"/>
      </w:pPr>
      <w:r>
        <w:t>1. Ter</w:t>
      </w:r>
      <w:r w:rsidR="00E23720">
        <w:t xml:space="preserve"> pesquisado,</w:t>
      </w:r>
      <w:r>
        <w:t xml:space="preserve"> </w:t>
      </w:r>
      <w:r w:rsidR="00F44891">
        <w:t>incluído,</w:t>
      </w:r>
      <w:r w:rsidRPr="002665C0">
        <w:t xml:space="preserve"> alterado</w:t>
      </w:r>
      <w:r w:rsidR="00B9113C">
        <w:t xml:space="preserve">, aprovado ou cancelado </w:t>
      </w:r>
      <w:r>
        <w:t xml:space="preserve">um </w:t>
      </w:r>
      <w:r w:rsidR="00B9113C">
        <w:t>orçamento</w:t>
      </w:r>
      <w:r w:rsidRPr="002665C0">
        <w:t>;</w:t>
      </w:r>
    </w:p>
    <w:p w:rsidR="005F5A30" w:rsidRDefault="005F5A30" w:rsidP="005F5A30">
      <w:pPr>
        <w:pStyle w:val="Ttulo3"/>
      </w:pPr>
      <w:r>
        <w:t>Autor Primário</w:t>
      </w:r>
    </w:p>
    <w:p w:rsidR="005F5A30" w:rsidRPr="007C6ABE" w:rsidRDefault="00B9113C" w:rsidP="005F5A30">
      <w:pPr>
        <w:pStyle w:val="CorpodoTexto"/>
      </w:pPr>
      <w:r>
        <w:t>Gerente</w:t>
      </w:r>
    </w:p>
    <w:p w:rsidR="005F5A30" w:rsidRDefault="005F5A30" w:rsidP="005F5A30">
      <w:pPr>
        <w:pStyle w:val="Ttulo3"/>
      </w:pPr>
      <w:r>
        <w:t>Fluxo principal</w:t>
      </w:r>
    </w:p>
    <w:p w:rsidR="005F5A30" w:rsidRPr="008571E9" w:rsidRDefault="005F5A30" w:rsidP="005F5A30">
      <w:pPr>
        <w:pStyle w:val="CorpodoTexto"/>
      </w:pPr>
      <w:r>
        <w:t xml:space="preserve">1. O sistema abra a tela de pesquisa de </w:t>
      </w:r>
      <w:r w:rsidR="00B9113C">
        <w:t>orçamento</w:t>
      </w:r>
      <w:r>
        <w:t xml:space="preserve"> </w:t>
      </w:r>
      <w:r w:rsidRPr="0080732C">
        <w:rPr>
          <w:b/>
        </w:rPr>
        <w:t>DV1</w:t>
      </w:r>
      <w:r>
        <w:t>;</w:t>
      </w:r>
    </w:p>
    <w:p w:rsidR="005F5A30" w:rsidRDefault="005F5A30" w:rsidP="005F5A30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os campos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5F5A30" w:rsidRDefault="005F5A30" w:rsidP="005F5A30">
      <w:pPr>
        <w:pStyle w:val="CorpodoTexto"/>
      </w:pPr>
      <w:r>
        <w:t xml:space="preserve">3. O sistema seleciona os </w:t>
      </w:r>
      <w:r w:rsidR="00B9113C">
        <w:t>orçamentos</w:t>
      </w:r>
      <w:r>
        <w:t xml:space="preserve"> que atendam o filtro </w:t>
      </w:r>
      <w:r w:rsidR="002F7A46">
        <w:t xml:space="preserve">e </w:t>
      </w:r>
      <w:r>
        <w:t xml:space="preserve">monta a grid de resultado; </w:t>
      </w:r>
      <w:r w:rsidRPr="003F2521">
        <w:rPr>
          <w:b/>
        </w:rPr>
        <w:t>(A3)(A4)</w:t>
      </w:r>
      <w:r w:rsidR="00F44891">
        <w:rPr>
          <w:b/>
        </w:rPr>
        <w:t>(A5)</w:t>
      </w:r>
      <w:r w:rsidRPr="003F2521">
        <w:rPr>
          <w:b/>
        </w:rPr>
        <w:t>.</w:t>
      </w:r>
    </w:p>
    <w:p w:rsidR="005F5A30" w:rsidRDefault="005F5A30" w:rsidP="005F5A30">
      <w:pPr>
        <w:pStyle w:val="CorpodoTexto"/>
      </w:pPr>
      <w:r>
        <w:t xml:space="preserve">4. O caso de uso é encerrado. </w:t>
      </w:r>
    </w:p>
    <w:p w:rsidR="005F5A30" w:rsidRDefault="005F5A30" w:rsidP="005F5A30">
      <w:pPr>
        <w:pStyle w:val="Ttulo3"/>
      </w:pPr>
      <w:r>
        <w:t>Fluxos alternativos</w:t>
      </w:r>
    </w:p>
    <w:p w:rsidR="005F5A30" w:rsidRPr="00D94F83" w:rsidRDefault="005F5A30" w:rsidP="005F5A30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5F5A30" w:rsidRPr="007631A1" w:rsidRDefault="005F5A30" w:rsidP="005F5A30">
      <w:pPr>
        <w:pStyle w:val="CorpodoTexto"/>
      </w:pPr>
      <w:r>
        <w:t>1. O ator pressiona o botão “Voltar”;</w:t>
      </w:r>
    </w:p>
    <w:p w:rsidR="005F5A30" w:rsidRDefault="005F5A30" w:rsidP="005F5A30">
      <w:pPr>
        <w:pStyle w:val="CorpodoTexto"/>
        <w:rPr>
          <w:b/>
        </w:rPr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5F5A30" w:rsidRPr="00D94F83" w:rsidRDefault="005F5A30" w:rsidP="005F5A30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 xml:space="preserve">Novo </w:t>
      </w:r>
      <w:r w:rsidR="00F44891">
        <w:rPr>
          <w:rFonts w:cs="Arial"/>
          <w:b/>
        </w:rPr>
        <w:t>Orçamento</w:t>
      </w:r>
      <w:r>
        <w:rPr>
          <w:rFonts w:cs="Arial"/>
        </w:rPr>
        <w:t>:</w:t>
      </w:r>
    </w:p>
    <w:p w:rsidR="005F5A30" w:rsidRPr="007631A1" w:rsidRDefault="005F5A30" w:rsidP="005F5A30">
      <w:pPr>
        <w:pStyle w:val="CorpodoTexto"/>
      </w:pPr>
      <w:r>
        <w:t xml:space="preserve">1. O ator pressiona o botão “Novo” na tela de pesquisa de </w:t>
      </w:r>
      <w:r w:rsidR="00F44891">
        <w:t>orçamento</w:t>
      </w:r>
      <w:r>
        <w:t>;</w:t>
      </w:r>
    </w:p>
    <w:p w:rsidR="005F5A30" w:rsidRPr="003F2521" w:rsidRDefault="005F5A30" w:rsidP="005F5A30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</w:t>
      </w:r>
      <w:r w:rsidR="00F44891">
        <w:t>orçamento</w:t>
      </w:r>
      <w:r>
        <w:t xml:space="preserve"> </w:t>
      </w:r>
      <w:r w:rsidRPr="003F2521">
        <w:rPr>
          <w:b/>
        </w:rPr>
        <w:t>DV2</w:t>
      </w:r>
      <w:r>
        <w:rPr>
          <w:b/>
        </w:rPr>
        <w:t>;</w:t>
      </w:r>
    </w:p>
    <w:p w:rsidR="005F5A30" w:rsidRDefault="005F5A30" w:rsidP="005F5A30">
      <w:pPr>
        <w:pStyle w:val="CorpodoTexto"/>
      </w:pPr>
      <w:r>
        <w:t xml:space="preserve">3. O ator informa os dados do </w:t>
      </w:r>
      <w:r w:rsidR="00F44891">
        <w:t>orçamento</w:t>
      </w:r>
      <w:r>
        <w:t xml:space="preserve">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5F5A30" w:rsidRDefault="005F5A30" w:rsidP="005F5A30">
      <w:pPr>
        <w:pStyle w:val="CorpodoTexto"/>
      </w:pPr>
      <w:r>
        <w:t>4. O sistema verifica o preenchimento dos campos da tela;</w:t>
      </w:r>
    </w:p>
    <w:p w:rsidR="005F5A30" w:rsidRDefault="005F5A30" w:rsidP="005F5A30">
      <w:pPr>
        <w:pStyle w:val="CorpodoTexto"/>
      </w:pPr>
      <w:r>
        <w:t xml:space="preserve">5. O sistema grava os dados do </w:t>
      </w:r>
      <w:r w:rsidR="00F44891">
        <w:t>orçamento</w:t>
      </w:r>
      <w:r>
        <w:t xml:space="preserve"> no banco de dados;</w:t>
      </w:r>
    </w:p>
    <w:p w:rsidR="005F5A30" w:rsidRDefault="005F5A30" w:rsidP="005F5A30">
      <w:pPr>
        <w:pStyle w:val="CorpodoTexto"/>
      </w:pPr>
      <w:r>
        <w:t>6</w:t>
      </w:r>
      <w:r w:rsidR="00E23720">
        <w:t>.</w:t>
      </w:r>
      <w:r w:rsidR="00E23720" w:rsidRPr="00E23720">
        <w:t xml:space="preserve"> </w:t>
      </w:r>
      <w:r w:rsidR="00E23720">
        <w:t xml:space="preserve">O caso de uso retoma ao passo </w:t>
      </w:r>
      <w:proofErr w:type="gramStart"/>
      <w:r w:rsidR="00E23720">
        <w:t>1</w:t>
      </w:r>
      <w:proofErr w:type="gramEnd"/>
      <w:r w:rsidR="00E23720">
        <w:t xml:space="preserve"> do fluxo principal</w:t>
      </w:r>
      <w:r w:rsidR="00E23720" w:rsidRPr="009628A6">
        <w:t>.</w:t>
      </w:r>
    </w:p>
    <w:p w:rsidR="005F5A30" w:rsidRPr="00D94F83" w:rsidRDefault="005F5A30" w:rsidP="005F5A30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Pr="003F2521">
        <w:rPr>
          <w:rFonts w:cs="Arial"/>
          <w:b/>
        </w:rPr>
        <w:t xml:space="preserve"> </w:t>
      </w:r>
      <w:r w:rsidR="00F44891">
        <w:rPr>
          <w:rFonts w:cs="Arial"/>
          <w:b/>
        </w:rPr>
        <w:t>Orçamento</w:t>
      </w:r>
      <w:r>
        <w:rPr>
          <w:rFonts w:cs="Arial"/>
        </w:rPr>
        <w:t>:</w:t>
      </w:r>
    </w:p>
    <w:p w:rsidR="005F5A30" w:rsidRDefault="005F5A30" w:rsidP="005F5A30">
      <w:pPr>
        <w:pStyle w:val="CorpodoTexto"/>
      </w:pPr>
      <w:r>
        <w:t xml:space="preserve">1. O ator pressiona o botão “Editar” na tela de pesquisa de </w:t>
      </w:r>
      <w:r w:rsidR="00F44891">
        <w:t>orçamento</w:t>
      </w:r>
      <w:r>
        <w:t>;</w:t>
      </w:r>
    </w:p>
    <w:p w:rsidR="005F5A30" w:rsidRPr="007631A1" w:rsidRDefault="005F5A30" w:rsidP="005F5A30">
      <w:pPr>
        <w:pStyle w:val="CorpodoTexto"/>
      </w:pPr>
      <w:r>
        <w:t xml:space="preserve">2. O sistema recupera os dados do </w:t>
      </w:r>
      <w:r w:rsidR="00F44891">
        <w:t>orçamento</w:t>
      </w:r>
      <w:r>
        <w:t xml:space="preserve"> selecionado na tela de pesquisa.</w:t>
      </w:r>
    </w:p>
    <w:p w:rsidR="005F5A30" w:rsidRPr="003F2521" w:rsidRDefault="005F5A30" w:rsidP="005F5A30">
      <w:pPr>
        <w:pStyle w:val="CorpodoTexto"/>
      </w:pPr>
      <w:r>
        <w:t xml:space="preserve">3. </w:t>
      </w:r>
      <w:r w:rsidRPr="00BC2608">
        <w:t xml:space="preserve">O </w:t>
      </w:r>
      <w:r>
        <w:t xml:space="preserve">sistema abre a tela de cadastro de </w:t>
      </w:r>
      <w:r w:rsidR="00F44891">
        <w:t>orçamento</w:t>
      </w:r>
      <w:r>
        <w:t xml:space="preserve"> </w:t>
      </w:r>
      <w:r w:rsidRPr="003F2521">
        <w:rPr>
          <w:b/>
        </w:rPr>
        <w:t>DV2</w:t>
      </w:r>
      <w:r>
        <w:rPr>
          <w:b/>
        </w:rPr>
        <w:t xml:space="preserve"> </w:t>
      </w:r>
      <w:r>
        <w:t xml:space="preserve">com os dados do </w:t>
      </w:r>
      <w:r w:rsidR="00F44891">
        <w:t>orçamento</w:t>
      </w:r>
      <w:r>
        <w:t xml:space="preserve"> carregado</w:t>
      </w:r>
      <w:r>
        <w:rPr>
          <w:b/>
        </w:rPr>
        <w:t>;</w:t>
      </w:r>
    </w:p>
    <w:p w:rsidR="005F5A30" w:rsidRDefault="005F5A30" w:rsidP="005F5A30">
      <w:pPr>
        <w:pStyle w:val="CorpodoTexto"/>
      </w:pPr>
      <w:r>
        <w:t xml:space="preserve">4.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5F5A30" w:rsidRDefault="005F5A30" w:rsidP="005F5A30">
      <w:pPr>
        <w:pStyle w:val="CorpodoTexto"/>
      </w:pPr>
      <w:r>
        <w:t>5. O sistema verifica o preenchimento dos campos da tela;</w:t>
      </w:r>
    </w:p>
    <w:p w:rsidR="005F5A30" w:rsidRDefault="005F5A30" w:rsidP="005F5A30">
      <w:pPr>
        <w:pStyle w:val="CorpodoTexto"/>
      </w:pPr>
      <w:r>
        <w:t xml:space="preserve">6. O sistema atualiza os dados do </w:t>
      </w:r>
      <w:r w:rsidR="00F44891">
        <w:t>orçamento</w:t>
      </w:r>
      <w:r>
        <w:t xml:space="preserve"> no banco de dados;</w:t>
      </w:r>
    </w:p>
    <w:p w:rsidR="005F5A30" w:rsidRDefault="005F5A30" w:rsidP="005F5A30">
      <w:pPr>
        <w:pStyle w:val="CorpodoTexto"/>
      </w:pPr>
      <w:r>
        <w:t xml:space="preserve">7.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5F5A30" w:rsidRPr="00D94F83" w:rsidRDefault="005F5A30" w:rsidP="005F5A30">
      <w:pPr>
        <w:ind w:firstLine="426"/>
        <w:rPr>
          <w:rFonts w:cs="Arial"/>
        </w:rPr>
      </w:pPr>
      <w:r>
        <w:rPr>
          <w:rFonts w:cs="Arial"/>
          <w:b/>
        </w:rPr>
        <w:lastRenderedPageBreak/>
        <w:t>A4-</w:t>
      </w:r>
      <w:r w:rsidRPr="00D94F83">
        <w:rPr>
          <w:rFonts w:cs="Arial"/>
        </w:rPr>
        <w:t xml:space="preserve"> </w:t>
      </w:r>
      <w:r w:rsidR="00F44891">
        <w:rPr>
          <w:rFonts w:cs="Arial"/>
          <w:b/>
        </w:rPr>
        <w:t>Cancelar</w:t>
      </w:r>
      <w:r w:rsidRPr="003F2521">
        <w:rPr>
          <w:rFonts w:cs="Arial"/>
          <w:b/>
        </w:rPr>
        <w:t xml:space="preserve"> </w:t>
      </w:r>
      <w:r w:rsidR="00F44891">
        <w:rPr>
          <w:rFonts w:cs="Arial"/>
          <w:b/>
        </w:rPr>
        <w:t>Orçamento</w:t>
      </w:r>
      <w:r>
        <w:rPr>
          <w:rFonts w:cs="Arial"/>
        </w:rPr>
        <w:t>:</w:t>
      </w:r>
    </w:p>
    <w:p w:rsidR="005F5A30" w:rsidRPr="007631A1" w:rsidRDefault="005F5A30" w:rsidP="005F5A30">
      <w:pPr>
        <w:pStyle w:val="CorpodoTexto"/>
      </w:pPr>
      <w:r>
        <w:t>1. O ator pressiona o botão “</w:t>
      </w:r>
      <w:r w:rsidR="00F44891">
        <w:t>Cancelar</w:t>
      </w:r>
      <w:r>
        <w:t xml:space="preserve">” na tela de pesquisa de </w:t>
      </w:r>
      <w:r w:rsidR="00F44891">
        <w:t>orçamento</w:t>
      </w:r>
      <w:r>
        <w:t>;</w:t>
      </w:r>
    </w:p>
    <w:p w:rsidR="005F5A30" w:rsidRPr="003F2521" w:rsidRDefault="005F5A30" w:rsidP="005F5A30">
      <w:pPr>
        <w:pStyle w:val="CorpodoTexto"/>
      </w:pPr>
      <w:r>
        <w:t xml:space="preserve">2. O sistema apresenta mensagem de confirmação para a mudança de situação do </w:t>
      </w:r>
      <w:r w:rsidR="00F44891">
        <w:t>orçamento</w:t>
      </w:r>
      <w:r>
        <w:t xml:space="preserve"> selecionado</w:t>
      </w:r>
      <w:r>
        <w:rPr>
          <w:b/>
        </w:rPr>
        <w:t>;</w:t>
      </w:r>
    </w:p>
    <w:p w:rsidR="005F5A30" w:rsidRDefault="00F44891" w:rsidP="005F5A30">
      <w:pPr>
        <w:pStyle w:val="CorpodoTexto"/>
      </w:pPr>
      <w:r>
        <w:t xml:space="preserve">3. O ator confirma o cancelamento </w:t>
      </w:r>
      <w:r w:rsidR="005F5A30">
        <w:t xml:space="preserve">do </w:t>
      </w:r>
      <w:r>
        <w:t>orçamento</w:t>
      </w:r>
      <w:r w:rsidR="005F5A30">
        <w:t xml:space="preserve">; </w:t>
      </w:r>
    </w:p>
    <w:p w:rsidR="005F5A30" w:rsidRDefault="005F5A30" w:rsidP="005F5A30">
      <w:pPr>
        <w:pStyle w:val="CorpodoTexto"/>
      </w:pPr>
      <w:r>
        <w:t xml:space="preserve">4. O sistema atualiza os dados do </w:t>
      </w:r>
      <w:r w:rsidR="00F44891">
        <w:t>orçamento</w:t>
      </w:r>
      <w:r>
        <w:t xml:space="preserve"> no banco de dados;</w:t>
      </w:r>
    </w:p>
    <w:p w:rsidR="005F5A30" w:rsidRDefault="005F5A30" w:rsidP="005F5A30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F44891" w:rsidRPr="00D94F83" w:rsidRDefault="00F44891" w:rsidP="00F44891">
      <w:pPr>
        <w:ind w:firstLine="426"/>
        <w:rPr>
          <w:rFonts w:cs="Arial"/>
        </w:rPr>
      </w:pPr>
      <w:r>
        <w:rPr>
          <w:rFonts w:cs="Arial"/>
          <w:b/>
        </w:rPr>
        <w:t>A5-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Aprovar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Orçamento</w:t>
      </w:r>
      <w:r>
        <w:rPr>
          <w:rFonts w:cs="Arial"/>
        </w:rPr>
        <w:t>:</w:t>
      </w:r>
    </w:p>
    <w:p w:rsidR="00F44891" w:rsidRPr="007631A1" w:rsidRDefault="00F44891" w:rsidP="00F44891">
      <w:pPr>
        <w:pStyle w:val="CorpodoTexto"/>
      </w:pPr>
      <w:r>
        <w:t>1. O ator pressiona o botão “Aprovar” na tela de pesquisa de orçamento;</w:t>
      </w:r>
    </w:p>
    <w:p w:rsidR="00F44891" w:rsidRDefault="00F44891" w:rsidP="00F44891">
      <w:pPr>
        <w:pStyle w:val="CorpodoTexto"/>
      </w:pPr>
      <w:r>
        <w:t>2. O sistema chama o Caso de Uso: “Gerar Ordem de Serviço”</w:t>
      </w:r>
      <w:r w:rsidR="006B1E56">
        <w:t>.</w:t>
      </w:r>
    </w:p>
    <w:p w:rsidR="006B1E56" w:rsidRDefault="006B1E56" w:rsidP="00F44891">
      <w:pPr>
        <w:pStyle w:val="CorpodoTexto"/>
      </w:pPr>
    </w:p>
    <w:p w:rsidR="002F7A46" w:rsidRDefault="002F7A46">
      <w:pPr>
        <w:widowControl/>
        <w:autoSpaceDE/>
        <w:autoSpaceDN/>
        <w:spacing w:line="240" w:lineRule="auto"/>
      </w:pPr>
      <w:r>
        <w:br w:type="page"/>
      </w:r>
    </w:p>
    <w:p w:rsidR="00924CF7" w:rsidRDefault="00242232" w:rsidP="00924CF7">
      <w:pPr>
        <w:pStyle w:val="Ttulo2"/>
        <w:spacing w:before="240" w:after="240" w:line="360" w:lineRule="auto"/>
        <w:ind w:left="567" w:hanging="567"/>
      </w:pPr>
      <w:bookmarkStart w:id="16" w:name="_Toc341872922"/>
      <w:r>
        <w:lastRenderedPageBreak/>
        <w:t>Caso de uso: UC</w:t>
      </w:r>
      <w:r w:rsidR="00924CF7">
        <w:t>0</w:t>
      </w:r>
      <w:r w:rsidR="00E23720">
        <w:t>5</w:t>
      </w:r>
      <w:r w:rsidR="00924CF7">
        <w:t xml:space="preserve"> </w:t>
      </w:r>
      <w:r w:rsidR="000F562A">
        <w:t>–</w:t>
      </w:r>
      <w:r w:rsidR="00924CF7" w:rsidRPr="00C216E2">
        <w:t xml:space="preserve"> </w:t>
      </w:r>
      <w:r w:rsidR="000F562A">
        <w:t>Gerar ordem de serviço</w:t>
      </w:r>
      <w:bookmarkEnd w:id="16"/>
    </w:p>
    <w:p w:rsidR="00924CF7" w:rsidRDefault="00924CF7" w:rsidP="00924CF7">
      <w:pPr>
        <w:pStyle w:val="Ttulo3"/>
      </w:pPr>
      <w:r>
        <w:t>Descrição</w:t>
      </w:r>
    </w:p>
    <w:p w:rsidR="00924CF7" w:rsidRPr="00393491" w:rsidRDefault="00924CF7" w:rsidP="00924CF7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>serve para descreve como é realizada</w:t>
      </w:r>
      <w:r w:rsidR="006B1E56">
        <w:t xml:space="preserve"> a geração de ordem de serviço da oficina</w:t>
      </w:r>
      <w:r>
        <w:t>.</w:t>
      </w:r>
    </w:p>
    <w:p w:rsidR="00924CF7" w:rsidRDefault="00924CF7" w:rsidP="00924CF7">
      <w:pPr>
        <w:pStyle w:val="Ttulo3"/>
      </w:pPr>
      <w:r>
        <w:t>Visões</w:t>
      </w:r>
    </w:p>
    <w:p w:rsidR="00924CF7" w:rsidRDefault="00924CF7" w:rsidP="00924CF7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>
        <w:t>T</w:t>
      </w:r>
      <w:r w:rsidRPr="002617A9">
        <w:rPr>
          <w:b/>
        </w:rPr>
        <w:t xml:space="preserve">ela de </w:t>
      </w:r>
      <w:r w:rsidR="004E3D4D">
        <w:rPr>
          <w:b/>
        </w:rPr>
        <w:t>geração de ordem de serviço</w:t>
      </w:r>
    </w:p>
    <w:p w:rsidR="00924CF7" w:rsidRDefault="006E0141" w:rsidP="00924CF7">
      <w:pPr>
        <w:keepNext/>
        <w:jc w:val="center"/>
      </w:pPr>
      <w:r>
        <w:rPr>
          <w:noProof/>
          <w:snapToGrid/>
          <w:lang w:eastAsia="pt-BR"/>
        </w:rPr>
        <w:drawing>
          <wp:inline distT="0" distB="0" distL="0" distR="0">
            <wp:extent cx="5934075" cy="2295525"/>
            <wp:effectExtent l="0" t="0" r="9525" b="9525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7" w:rsidRDefault="00924CF7" w:rsidP="00924CF7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10</w:t>
      </w:r>
      <w:r w:rsidR="00AA42B1">
        <w:rPr>
          <w:noProof/>
        </w:rPr>
        <w:fldChar w:fldCharType="end"/>
      </w:r>
      <w:r>
        <w:t xml:space="preserve"> </w:t>
      </w:r>
      <w:r w:rsidR="004E3D4D">
        <w:t>–</w:t>
      </w:r>
      <w:r>
        <w:t xml:space="preserve"> </w:t>
      </w:r>
      <w:r w:rsidR="004E3D4D">
        <w:t>Tela de geração de ordem de serviço</w:t>
      </w:r>
    </w:p>
    <w:p w:rsidR="00924CF7" w:rsidRDefault="00924CF7" w:rsidP="00924CF7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91008" behindDoc="0" locked="0" layoutInCell="1" allowOverlap="1" wp14:anchorId="40385AA5" wp14:editId="4CFA32C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924CF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28E3554" wp14:editId="54A0B9D2">
                                  <wp:extent cx="2113280" cy="267335"/>
                                  <wp:effectExtent l="0" t="0" r="1270" b="0"/>
                                  <wp:docPr id="68" name="Imagem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924CF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505931E" wp14:editId="31E9B9F8">
                                  <wp:extent cx="1492250" cy="129540"/>
                                  <wp:effectExtent l="0" t="0" r="0" b="3810"/>
                                  <wp:docPr id="69" name="Imagem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E90314A" wp14:editId="2CBFC7B0">
                                  <wp:extent cx="1492250" cy="129540"/>
                                  <wp:effectExtent l="0" t="0" r="0" b="3810"/>
                                  <wp:docPr id="70" name="Imagem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924C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45C82AD" wp14:editId="7C0E1B95">
                                  <wp:extent cx="1492250" cy="129540"/>
                                  <wp:effectExtent l="0" t="0" r="0" b="3810"/>
                                  <wp:docPr id="71" name="Imagem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924CF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5" o:spid="_x0000_s1050" type="#_x0000_t202" style="position:absolute;left:0;text-align:left;margin-left:85.05pt;margin-top:590.85pt;width:442.6pt;height:145.55pt;z-index:2516910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BIMwnE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924CF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28E3554" wp14:editId="54A0B9D2">
                            <wp:extent cx="2113280" cy="267335"/>
                            <wp:effectExtent l="0" t="0" r="1270" b="0"/>
                            <wp:docPr id="68" name="Imagem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924CF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505931E" wp14:editId="31E9B9F8">
                            <wp:extent cx="1492250" cy="129540"/>
                            <wp:effectExtent l="0" t="0" r="0" b="3810"/>
                            <wp:docPr id="69" name="Imagem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E90314A" wp14:editId="2CBFC7B0">
                            <wp:extent cx="1492250" cy="129540"/>
                            <wp:effectExtent l="0" t="0" r="0" b="3810"/>
                            <wp:docPr id="70" name="Imagem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924CF7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45C82AD" wp14:editId="7C0E1B95">
                            <wp:extent cx="1492250" cy="129540"/>
                            <wp:effectExtent l="0" t="0" r="0" b="3810"/>
                            <wp:docPr id="71" name="Imagem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924C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9984" behindDoc="0" locked="0" layoutInCell="1" allowOverlap="1" wp14:anchorId="3579BC2E" wp14:editId="1A34EEAE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924CF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44A76F9" wp14:editId="27C30CDE">
                                  <wp:extent cx="2113280" cy="267335"/>
                                  <wp:effectExtent l="0" t="0" r="1270" b="0"/>
                                  <wp:docPr id="72" name="Imagem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924CF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0D17566" wp14:editId="7E9167DF">
                                  <wp:extent cx="1492250" cy="129540"/>
                                  <wp:effectExtent l="0" t="0" r="0" b="3810"/>
                                  <wp:docPr id="73" name="Imagem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B4AE175" wp14:editId="72B805B7">
                                  <wp:extent cx="1492250" cy="129540"/>
                                  <wp:effectExtent l="0" t="0" r="0" b="3810"/>
                                  <wp:docPr id="74" name="Imagem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924C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8C030DF" wp14:editId="201FAA5D">
                                  <wp:extent cx="1492250" cy="129540"/>
                                  <wp:effectExtent l="0" t="0" r="0" b="3810"/>
                                  <wp:docPr id="75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924CF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6" o:spid="_x0000_s1051" type="#_x0000_t202" style="position:absolute;left:0;text-align:left;margin-left:85.05pt;margin-top:590.85pt;width:442.6pt;height:145.55pt;z-index:2516899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4mMgIAAGE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A95Z4m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924CF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44A76F9" wp14:editId="27C30CDE">
                            <wp:extent cx="2113280" cy="267335"/>
                            <wp:effectExtent l="0" t="0" r="1270" b="0"/>
                            <wp:docPr id="72" name="Imagem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924CF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0D17566" wp14:editId="7E9167DF">
                            <wp:extent cx="1492250" cy="129540"/>
                            <wp:effectExtent l="0" t="0" r="0" b="3810"/>
                            <wp:docPr id="73" name="Imagem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B4AE175" wp14:editId="72B805B7">
                            <wp:extent cx="1492250" cy="129540"/>
                            <wp:effectExtent l="0" t="0" r="0" b="3810"/>
                            <wp:docPr id="74" name="Imagem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924CF7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8C030DF" wp14:editId="201FAA5D">
                            <wp:extent cx="1492250" cy="129540"/>
                            <wp:effectExtent l="0" t="0" r="0" b="3810"/>
                            <wp:docPr id="75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924C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8960" behindDoc="0" locked="0" layoutInCell="1" allowOverlap="1" wp14:anchorId="7BB54500" wp14:editId="74250F4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924CF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A0320F4" wp14:editId="051401CB">
                                  <wp:extent cx="2113280" cy="267335"/>
                                  <wp:effectExtent l="0" t="0" r="127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924CF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B95715B" wp14:editId="5F2A9B21">
                                  <wp:extent cx="1492250" cy="129540"/>
                                  <wp:effectExtent l="0" t="0" r="0" b="3810"/>
                                  <wp:docPr id="77" name="Imagem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08E3090" wp14:editId="69E9A32E">
                                  <wp:extent cx="1492250" cy="129540"/>
                                  <wp:effectExtent l="0" t="0" r="0" b="3810"/>
                                  <wp:docPr id="78" name="Imagem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924C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326159F" wp14:editId="27184802">
                                  <wp:extent cx="1492250" cy="129540"/>
                                  <wp:effectExtent l="0" t="0" r="0" b="3810"/>
                                  <wp:docPr id="79" name="Imagem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924CF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7" o:spid="_x0000_s1052" type="#_x0000_t202" style="position:absolute;left:0;text-align:left;margin-left:85.05pt;margin-top:590.85pt;width:442.6pt;height:145.55pt;z-index:2516889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L0cuzTMCAABh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924CF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A0320F4" wp14:editId="051401CB">
                            <wp:extent cx="2113280" cy="267335"/>
                            <wp:effectExtent l="0" t="0" r="1270" b="0"/>
                            <wp:docPr id="7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924CF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B95715B" wp14:editId="5F2A9B21">
                            <wp:extent cx="1492250" cy="129540"/>
                            <wp:effectExtent l="0" t="0" r="0" b="3810"/>
                            <wp:docPr id="77" name="Imagem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08E3090" wp14:editId="69E9A32E">
                            <wp:extent cx="1492250" cy="129540"/>
                            <wp:effectExtent l="0" t="0" r="0" b="3810"/>
                            <wp:docPr id="78" name="Imagem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924CF7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326159F" wp14:editId="27184802">
                            <wp:extent cx="1492250" cy="129540"/>
                            <wp:effectExtent l="0" t="0" r="0" b="3810"/>
                            <wp:docPr id="79" name="Imagem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924C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7936" behindDoc="0" locked="0" layoutInCell="1" allowOverlap="1" wp14:anchorId="4CC70D00" wp14:editId="0B4A917E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924CF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9DA6271" wp14:editId="59FF5BEC">
                                  <wp:extent cx="2113280" cy="267335"/>
                                  <wp:effectExtent l="0" t="0" r="1270" b="0"/>
                                  <wp:docPr id="85" name="Imagem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924CF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4764287" wp14:editId="37E30E0F">
                                  <wp:extent cx="1492250" cy="129540"/>
                                  <wp:effectExtent l="0" t="0" r="0" b="3810"/>
                                  <wp:docPr id="86" name="Imagem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C9F2733" wp14:editId="20AF8986">
                                  <wp:extent cx="1492250" cy="129540"/>
                                  <wp:effectExtent l="0" t="0" r="0" b="3810"/>
                                  <wp:docPr id="87" name="Imagem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924C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93BA3CA" wp14:editId="50072225">
                                  <wp:extent cx="1492250" cy="129540"/>
                                  <wp:effectExtent l="0" t="0" r="0" b="3810"/>
                                  <wp:docPr id="88" name="Imagem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924CF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8" o:spid="_x0000_s1053" type="#_x0000_t202" style="position:absolute;left:0;text-align:left;margin-left:85.05pt;margin-top:590.85pt;width:442.6pt;height:145.55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DvIzFjMCAABh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924CF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9DA6271" wp14:editId="59FF5BEC">
                            <wp:extent cx="2113280" cy="267335"/>
                            <wp:effectExtent l="0" t="0" r="1270" b="0"/>
                            <wp:docPr id="85" name="Imagem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924CF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4764287" wp14:editId="37E30E0F">
                            <wp:extent cx="1492250" cy="129540"/>
                            <wp:effectExtent l="0" t="0" r="0" b="3810"/>
                            <wp:docPr id="86" name="Imagem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C9F2733" wp14:editId="20AF8986">
                            <wp:extent cx="1492250" cy="129540"/>
                            <wp:effectExtent l="0" t="0" r="0" b="3810"/>
                            <wp:docPr id="87" name="Imagem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924CF7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93BA3CA" wp14:editId="50072225">
                            <wp:extent cx="1492250" cy="129540"/>
                            <wp:effectExtent l="0" t="0" r="0" b="3810"/>
                            <wp:docPr id="88" name="Imagem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924C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6912" behindDoc="0" locked="0" layoutInCell="1" allowOverlap="1" wp14:anchorId="46BC561B" wp14:editId="424020A7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64" name="Caixa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924CF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D24FF14" wp14:editId="2F5A682D">
                                  <wp:extent cx="2113280" cy="267335"/>
                                  <wp:effectExtent l="0" t="0" r="1270" b="0"/>
                                  <wp:docPr id="89" name="Imagem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924CF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A5B4BE2" wp14:editId="5B7AE628">
                                  <wp:extent cx="1492250" cy="129540"/>
                                  <wp:effectExtent l="0" t="0" r="0" b="3810"/>
                                  <wp:docPr id="90" name="Image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4DC6A32" wp14:editId="66E2B596">
                                  <wp:extent cx="1492250" cy="129540"/>
                                  <wp:effectExtent l="0" t="0" r="0" b="3810"/>
                                  <wp:docPr id="91" name="Imagem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924C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25D28E4" wp14:editId="6AF66DCB">
                                  <wp:extent cx="1492250" cy="129540"/>
                                  <wp:effectExtent l="0" t="0" r="0" b="3810"/>
                                  <wp:docPr id="92" name="Imagem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924CF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4" o:spid="_x0000_s1054" type="#_x0000_t202" style="position:absolute;left:0;text-align:left;margin-left:85.05pt;margin-top:590.85pt;width:442.6pt;height:145.55pt;z-index:2516869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k4MwIAAGE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Plo5ODMCAABh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924CF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D24FF14" wp14:editId="2F5A682D">
                            <wp:extent cx="2113280" cy="267335"/>
                            <wp:effectExtent l="0" t="0" r="1270" b="0"/>
                            <wp:docPr id="89" name="Imagem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924CF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A5B4BE2" wp14:editId="5B7AE628">
                            <wp:extent cx="1492250" cy="129540"/>
                            <wp:effectExtent l="0" t="0" r="0" b="3810"/>
                            <wp:docPr id="90" name="Image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4DC6A32" wp14:editId="66E2B596">
                            <wp:extent cx="1492250" cy="129540"/>
                            <wp:effectExtent l="0" t="0" r="0" b="3810"/>
                            <wp:docPr id="91" name="Imagem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924CF7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25D28E4" wp14:editId="6AF66DCB">
                            <wp:extent cx="1492250" cy="129540"/>
                            <wp:effectExtent l="0" t="0" r="0" b="3810"/>
                            <wp:docPr id="92" name="Imagem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924C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5888" behindDoc="0" locked="0" layoutInCell="1" allowOverlap="1" wp14:anchorId="31316E27" wp14:editId="505B8C95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65" name="Caixa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924CF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59B64BE" wp14:editId="057497F5">
                                  <wp:extent cx="2113280" cy="267335"/>
                                  <wp:effectExtent l="0" t="0" r="1270" b="0"/>
                                  <wp:docPr id="93" name="Imagem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924CF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4F637B1" wp14:editId="54C36927">
                                  <wp:extent cx="1492250" cy="129540"/>
                                  <wp:effectExtent l="0" t="0" r="0" b="3810"/>
                                  <wp:docPr id="94" name="Imagem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7A5CD90" wp14:editId="5ECC09B1">
                                  <wp:extent cx="1492250" cy="129540"/>
                                  <wp:effectExtent l="0" t="0" r="0" b="3810"/>
                                  <wp:docPr id="95" name="Imagem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924C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49CB938" wp14:editId="1B7A8518">
                                  <wp:extent cx="1492250" cy="129540"/>
                                  <wp:effectExtent l="0" t="0" r="0" b="3810"/>
                                  <wp:docPr id="96" name="Imagem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924CF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5" o:spid="_x0000_s1055" type="#_x0000_t202" style="position:absolute;left:0;text-align:left;margin-left:85.05pt;margin-top:590.85pt;width:442.6pt;height:145.55pt;z-index:2516858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AtYxLR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924CF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59B64BE" wp14:editId="057497F5">
                            <wp:extent cx="2113280" cy="267335"/>
                            <wp:effectExtent l="0" t="0" r="1270" b="0"/>
                            <wp:docPr id="93" name="Imagem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924CF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4F637B1" wp14:editId="54C36927">
                            <wp:extent cx="1492250" cy="129540"/>
                            <wp:effectExtent l="0" t="0" r="0" b="3810"/>
                            <wp:docPr id="94" name="Imagem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7A5CD90" wp14:editId="5ECC09B1">
                            <wp:extent cx="1492250" cy="129540"/>
                            <wp:effectExtent l="0" t="0" r="0" b="3810"/>
                            <wp:docPr id="95" name="Imagem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924CF7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49CB938" wp14:editId="1B7A8518">
                            <wp:extent cx="1492250" cy="129540"/>
                            <wp:effectExtent l="0" t="0" r="0" b="3810"/>
                            <wp:docPr id="96" name="Imagem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924CF7"/>
                  </w:txbxContent>
                </v:textbox>
              </v:shape>
            </w:pict>
          </mc:Fallback>
        </mc:AlternateContent>
      </w: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924CF7" w:rsidRPr="00393491" w:rsidTr="003841F0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924CF7" w:rsidRPr="00393491" w:rsidRDefault="00924CF7" w:rsidP="003841F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924CF7" w:rsidRPr="00393491" w:rsidRDefault="00924CF7" w:rsidP="003841F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924CF7" w:rsidRPr="00393491" w:rsidRDefault="00924CF7" w:rsidP="003841F0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924CF7" w:rsidRPr="00393491" w:rsidRDefault="00924CF7" w:rsidP="003841F0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924CF7" w:rsidRPr="00393491" w:rsidRDefault="00924CF7" w:rsidP="003841F0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924CF7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924CF7" w:rsidRPr="00393491" w:rsidRDefault="007C5FA8" w:rsidP="003841F0">
            <w:pPr>
              <w:jc w:val="center"/>
            </w:pPr>
            <w:r>
              <w:t>Orçamento</w:t>
            </w:r>
          </w:p>
        </w:tc>
        <w:tc>
          <w:tcPr>
            <w:tcW w:w="791" w:type="pct"/>
            <w:vAlign w:val="center"/>
          </w:tcPr>
          <w:p w:rsidR="00924CF7" w:rsidRPr="00393491" w:rsidRDefault="00924CF7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924CF7" w:rsidRPr="00393491" w:rsidRDefault="00924CF7" w:rsidP="003841F0">
            <w:pPr>
              <w:jc w:val="center"/>
            </w:pPr>
            <w:proofErr w:type="gramStart"/>
            <w:r>
              <w:t>9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924CF7" w:rsidRPr="00393491" w:rsidRDefault="003E70E5" w:rsidP="003841F0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924CF7" w:rsidRPr="00393491" w:rsidRDefault="00924CF7" w:rsidP="003841F0">
            <w:pPr>
              <w:jc w:val="center"/>
            </w:pPr>
            <w:r>
              <w:t>Ex: 2010.00254</w:t>
            </w:r>
          </w:p>
        </w:tc>
      </w:tr>
      <w:tr w:rsidR="00924CF7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924CF7" w:rsidRDefault="00924CF7" w:rsidP="003841F0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924CF7" w:rsidRDefault="00924CF7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924CF7" w:rsidRDefault="00924CF7" w:rsidP="003841F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924CF7" w:rsidRDefault="00675FF2" w:rsidP="003841F0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924CF7" w:rsidRPr="00393491" w:rsidRDefault="00924CF7" w:rsidP="003841F0">
            <w:pPr>
              <w:keepNext/>
              <w:jc w:val="center"/>
            </w:pPr>
          </w:p>
        </w:tc>
      </w:tr>
      <w:tr w:rsidR="007C5FA8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7C5FA8" w:rsidRDefault="007C5FA8" w:rsidP="003841F0">
            <w:pPr>
              <w:jc w:val="center"/>
            </w:pPr>
            <w:r>
              <w:t>Veiculo</w:t>
            </w:r>
          </w:p>
        </w:tc>
        <w:tc>
          <w:tcPr>
            <w:tcW w:w="791" w:type="pct"/>
            <w:vAlign w:val="center"/>
          </w:tcPr>
          <w:p w:rsidR="007C5FA8" w:rsidRDefault="007C5FA8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C5FA8" w:rsidRDefault="007C5FA8" w:rsidP="003841F0">
            <w:pPr>
              <w:jc w:val="center"/>
            </w:pPr>
            <w:r>
              <w:t>150 bytes</w:t>
            </w:r>
          </w:p>
        </w:tc>
        <w:tc>
          <w:tcPr>
            <w:tcW w:w="1240" w:type="pct"/>
            <w:vAlign w:val="center"/>
          </w:tcPr>
          <w:p w:rsidR="007C5FA8" w:rsidRDefault="003E70E5" w:rsidP="003841F0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7C5FA8" w:rsidRDefault="007C5FA8" w:rsidP="003841F0">
            <w:pPr>
              <w:jc w:val="center"/>
            </w:pPr>
            <w:r>
              <w:t>Placa + Marca + Modelo</w:t>
            </w:r>
          </w:p>
        </w:tc>
      </w:tr>
      <w:tr w:rsidR="00924CF7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924CF7" w:rsidRDefault="007C5FA8" w:rsidP="003841F0">
            <w:pPr>
              <w:jc w:val="center"/>
            </w:pPr>
            <w:r>
              <w:t>Total hora</w:t>
            </w:r>
          </w:p>
        </w:tc>
        <w:tc>
          <w:tcPr>
            <w:tcW w:w="791" w:type="pct"/>
            <w:vAlign w:val="center"/>
          </w:tcPr>
          <w:p w:rsidR="00924CF7" w:rsidRDefault="007C5FA8" w:rsidP="003841F0">
            <w:pPr>
              <w:jc w:val="center"/>
            </w:pPr>
            <w:r>
              <w:t>N</w:t>
            </w:r>
            <w:r w:rsidR="00924CF7">
              <w:t>umérico</w:t>
            </w:r>
          </w:p>
        </w:tc>
        <w:tc>
          <w:tcPr>
            <w:tcW w:w="879" w:type="pct"/>
            <w:vAlign w:val="center"/>
          </w:tcPr>
          <w:p w:rsidR="00924CF7" w:rsidRDefault="007C5FA8" w:rsidP="003841F0">
            <w:pPr>
              <w:jc w:val="center"/>
            </w:pPr>
            <w:r>
              <w:t>10</w:t>
            </w:r>
            <w:r w:rsidR="00924CF7">
              <w:t xml:space="preserve"> bytes</w:t>
            </w:r>
          </w:p>
        </w:tc>
        <w:tc>
          <w:tcPr>
            <w:tcW w:w="1240" w:type="pct"/>
            <w:vAlign w:val="center"/>
          </w:tcPr>
          <w:p w:rsidR="00924CF7" w:rsidRDefault="00924CF7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924CF7" w:rsidRDefault="00924CF7" w:rsidP="003841F0">
            <w:pPr>
              <w:keepNext/>
              <w:jc w:val="center"/>
            </w:pPr>
          </w:p>
        </w:tc>
      </w:tr>
      <w:tr w:rsidR="007C5FA8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7C5FA8" w:rsidRDefault="007C5FA8" w:rsidP="003841F0">
            <w:pPr>
              <w:jc w:val="center"/>
            </w:pPr>
            <w:r>
              <w:t>Serviço</w:t>
            </w:r>
          </w:p>
        </w:tc>
        <w:tc>
          <w:tcPr>
            <w:tcW w:w="791" w:type="pct"/>
            <w:vAlign w:val="center"/>
          </w:tcPr>
          <w:p w:rsidR="007C5FA8" w:rsidRDefault="007C5FA8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C5FA8" w:rsidRDefault="007C5FA8" w:rsidP="003841F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7C5FA8" w:rsidRDefault="007C5FA8" w:rsidP="003841F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7C5FA8" w:rsidRDefault="007C5FA8" w:rsidP="003841F0">
            <w:pPr>
              <w:keepNext/>
              <w:jc w:val="center"/>
            </w:pPr>
          </w:p>
        </w:tc>
      </w:tr>
      <w:tr w:rsidR="007C5FA8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7C5FA8" w:rsidRDefault="007C5FA8" w:rsidP="003841F0">
            <w:pPr>
              <w:jc w:val="center"/>
            </w:pPr>
            <w:r>
              <w:t>Quantidade de horas</w:t>
            </w:r>
          </w:p>
        </w:tc>
        <w:tc>
          <w:tcPr>
            <w:tcW w:w="791" w:type="pct"/>
            <w:vAlign w:val="center"/>
          </w:tcPr>
          <w:p w:rsidR="007C5FA8" w:rsidRDefault="007C5FA8" w:rsidP="003841F0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7C5FA8" w:rsidRDefault="007C5FA8" w:rsidP="003841F0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7C5FA8" w:rsidRDefault="007C5FA8" w:rsidP="003841F0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7C5FA8" w:rsidRDefault="007C5FA8" w:rsidP="003841F0">
            <w:pPr>
              <w:keepNext/>
              <w:jc w:val="center"/>
            </w:pPr>
          </w:p>
        </w:tc>
      </w:tr>
      <w:tr w:rsidR="007C5FA8" w:rsidRPr="00393491" w:rsidTr="003841F0">
        <w:trPr>
          <w:trHeight w:val="323"/>
          <w:jc w:val="center"/>
        </w:trPr>
        <w:tc>
          <w:tcPr>
            <w:tcW w:w="773" w:type="pct"/>
            <w:vAlign w:val="center"/>
          </w:tcPr>
          <w:p w:rsidR="007C5FA8" w:rsidRDefault="007C5FA8" w:rsidP="003841F0">
            <w:pPr>
              <w:jc w:val="center"/>
            </w:pPr>
            <w:r>
              <w:t>Fluxo de Trabalho</w:t>
            </w:r>
          </w:p>
        </w:tc>
        <w:tc>
          <w:tcPr>
            <w:tcW w:w="791" w:type="pct"/>
            <w:vAlign w:val="center"/>
          </w:tcPr>
          <w:p w:rsidR="007C5FA8" w:rsidRDefault="007C5FA8" w:rsidP="003841F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C5FA8" w:rsidRDefault="007C5FA8" w:rsidP="003841F0">
            <w:pPr>
              <w:jc w:val="center"/>
            </w:pPr>
            <w:r>
              <w:t>250 bytes</w:t>
            </w:r>
          </w:p>
        </w:tc>
        <w:tc>
          <w:tcPr>
            <w:tcW w:w="1240" w:type="pct"/>
            <w:vAlign w:val="center"/>
          </w:tcPr>
          <w:p w:rsidR="007C5FA8" w:rsidRDefault="007C5FA8" w:rsidP="003841F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7C5FA8" w:rsidRDefault="007C5FA8" w:rsidP="003841F0">
            <w:pPr>
              <w:jc w:val="center"/>
            </w:pPr>
          </w:p>
        </w:tc>
      </w:tr>
    </w:tbl>
    <w:p w:rsidR="00924CF7" w:rsidRDefault="00924CF7" w:rsidP="00924CF7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17</w:t>
      </w:r>
      <w:r w:rsidR="00AA42B1">
        <w:rPr>
          <w:noProof/>
        </w:rPr>
        <w:fldChar w:fldCharType="end"/>
      </w:r>
      <w:r>
        <w:t xml:space="preserve">- Regras de validação da tela de </w:t>
      </w:r>
      <w:r w:rsidR="007C5FA8">
        <w:t>geração de ordem de serviço</w:t>
      </w:r>
    </w:p>
    <w:p w:rsidR="00924CF7" w:rsidRDefault="00924CF7" w:rsidP="00924CF7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7C5FA8" w:rsidRPr="00393491" w:rsidTr="003841F0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7C5FA8" w:rsidRPr="00393491" w:rsidRDefault="007C5FA8" w:rsidP="003841F0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7C5FA8" w:rsidRPr="00393491" w:rsidRDefault="007C5FA8" w:rsidP="003841F0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7C5FA8" w:rsidRPr="00393491" w:rsidRDefault="007C5FA8" w:rsidP="003841F0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7C5FA8" w:rsidRPr="00393491" w:rsidTr="003841F0">
        <w:trPr>
          <w:trHeight w:val="323"/>
          <w:jc w:val="center"/>
        </w:trPr>
        <w:tc>
          <w:tcPr>
            <w:tcW w:w="1582" w:type="pct"/>
            <w:vAlign w:val="center"/>
          </w:tcPr>
          <w:p w:rsidR="007C5FA8" w:rsidRDefault="007C5FA8" w:rsidP="003841F0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7C5FA8" w:rsidRDefault="007C5FA8" w:rsidP="003841F0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7C5FA8" w:rsidRDefault="007C5FA8" w:rsidP="003841F0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7C5FA8" w:rsidRPr="00393491" w:rsidTr="003841F0">
        <w:trPr>
          <w:trHeight w:val="323"/>
          <w:jc w:val="center"/>
        </w:trPr>
        <w:tc>
          <w:tcPr>
            <w:tcW w:w="1582" w:type="pct"/>
            <w:vAlign w:val="center"/>
          </w:tcPr>
          <w:p w:rsidR="007C5FA8" w:rsidRDefault="007C5FA8" w:rsidP="003841F0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7C5FA8" w:rsidRDefault="007C5FA8" w:rsidP="003841F0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7C5FA8" w:rsidRDefault="007C5FA8" w:rsidP="002F7A46">
            <w:pPr>
              <w:keepNext/>
              <w:jc w:val="center"/>
            </w:pPr>
            <w:r>
              <w:t xml:space="preserve">Retorna a tela </w:t>
            </w:r>
            <w:r w:rsidRPr="001802CB">
              <w:rPr>
                <w:b/>
              </w:rPr>
              <w:t>DV1</w:t>
            </w:r>
          </w:p>
        </w:tc>
      </w:tr>
    </w:tbl>
    <w:p w:rsidR="00924CF7" w:rsidRDefault="00924CF7" w:rsidP="00924CF7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18</w:t>
      </w:r>
      <w:r w:rsidR="00AA42B1">
        <w:rPr>
          <w:noProof/>
        </w:rPr>
        <w:fldChar w:fldCharType="end"/>
      </w:r>
      <w:r>
        <w:t xml:space="preserve"> - Especificação da navegação da tela de </w:t>
      </w:r>
      <w:r w:rsidR="007C5FA8">
        <w:t>geração de ordem de serviço</w:t>
      </w:r>
    </w:p>
    <w:p w:rsidR="00924CF7" w:rsidRDefault="00924CF7" w:rsidP="00924CF7">
      <w:pPr>
        <w:pStyle w:val="Ttulo3"/>
      </w:pPr>
      <w:r>
        <w:lastRenderedPageBreak/>
        <w:t>Pré-condição</w:t>
      </w:r>
    </w:p>
    <w:p w:rsidR="00924CF7" w:rsidRPr="00AB3CED" w:rsidRDefault="00924CF7" w:rsidP="00924CF7">
      <w:pPr>
        <w:pStyle w:val="CorpodoTexto"/>
      </w:pPr>
      <w:r w:rsidRPr="00AB3CED">
        <w:t>Este caso de uso pode iniciar somente se:</w:t>
      </w:r>
    </w:p>
    <w:p w:rsidR="00924CF7" w:rsidRDefault="00924CF7" w:rsidP="00924CF7">
      <w:pPr>
        <w:pStyle w:val="CorpodoTexto"/>
      </w:pPr>
      <w:r>
        <w:t xml:space="preserve">1. </w:t>
      </w:r>
      <w:r w:rsidRPr="00AB3CED">
        <w:t>O usuário deve ter realizado o login no sistema com sucesso.</w:t>
      </w:r>
    </w:p>
    <w:p w:rsidR="007C5FA8" w:rsidRPr="00AB3CED" w:rsidRDefault="007C5FA8" w:rsidP="00924CF7">
      <w:pPr>
        <w:pStyle w:val="CorpodoTexto"/>
      </w:pPr>
      <w:r>
        <w:t>2. O sistema ter executado o caso de uso: Manter orçamento.</w:t>
      </w:r>
    </w:p>
    <w:p w:rsidR="00924CF7" w:rsidRDefault="00924CF7" w:rsidP="00924CF7">
      <w:pPr>
        <w:pStyle w:val="Ttulo3"/>
      </w:pPr>
      <w:r>
        <w:t>Pós-condição</w:t>
      </w:r>
    </w:p>
    <w:p w:rsidR="00924CF7" w:rsidRPr="00614936" w:rsidRDefault="00924CF7" w:rsidP="00924CF7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924CF7" w:rsidRDefault="007C5FA8" w:rsidP="00924CF7">
      <w:pPr>
        <w:pStyle w:val="CorpodoTexto"/>
      </w:pPr>
      <w:r>
        <w:t>1. Mudar a situação do orçamento para aprovado</w:t>
      </w:r>
      <w:r w:rsidR="00924CF7" w:rsidRPr="002665C0">
        <w:t>;</w:t>
      </w:r>
    </w:p>
    <w:p w:rsidR="007C5FA8" w:rsidRDefault="007C5FA8" w:rsidP="00924CF7">
      <w:pPr>
        <w:pStyle w:val="CorpodoTexto"/>
      </w:pPr>
      <w:r>
        <w:t>2. Criado uma nova ordem de serviço;</w:t>
      </w:r>
    </w:p>
    <w:p w:rsidR="007C5FA8" w:rsidRDefault="007C5FA8" w:rsidP="00924CF7">
      <w:pPr>
        <w:pStyle w:val="CorpodoTexto"/>
      </w:pPr>
      <w:r>
        <w:t>3. Iniciado o fluxo de serviço conforme configurado.</w:t>
      </w:r>
    </w:p>
    <w:p w:rsidR="00924CF7" w:rsidRDefault="00924CF7" w:rsidP="00924CF7">
      <w:pPr>
        <w:pStyle w:val="Ttulo3"/>
      </w:pPr>
      <w:r>
        <w:t>Autor Primário</w:t>
      </w:r>
    </w:p>
    <w:p w:rsidR="00924CF7" w:rsidRPr="007C6ABE" w:rsidRDefault="00924CF7" w:rsidP="00924CF7">
      <w:pPr>
        <w:pStyle w:val="CorpodoTexto"/>
      </w:pPr>
      <w:r>
        <w:t>Gerente</w:t>
      </w:r>
    </w:p>
    <w:p w:rsidR="00924CF7" w:rsidRDefault="00924CF7" w:rsidP="00924CF7">
      <w:pPr>
        <w:pStyle w:val="Ttulo3"/>
      </w:pPr>
      <w:r>
        <w:t>Fluxo principal</w:t>
      </w:r>
    </w:p>
    <w:p w:rsidR="007C5FA8" w:rsidRPr="008571E9" w:rsidRDefault="007C5FA8" w:rsidP="007C5FA8">
      <w:pPr>
        <w:pStyle w:val="CorpodoTexto"/>
      </w:pPr>
      <w:r>
        <w:t>1. O sistema recupera os dados do orçamento selecionado;</w:t>
      </w:r>
    </w:p>
    <w:p w:rsidR="00924CF7" w:rsidRPr="008571E9" w:rsidRDefault="000B27BA" w:rsidP="00924CF7">
      <w:pPr>
        <w:pStyle w:val="CorpodoTexto"/>
      </w:pPr>
      <w:r>
        <w:t>2</w:t>
      </w:r>
      <w:r w:rsidR="00924CF7">
        <w:t xml:space="preserve">. O sistema abra a tela de </w:t>
      </w:r>
      <w:r w:rsidR="007C5FA8">
        <w:t>geração de ordem de serviço</w:t>
      </w:r>
      <w:r w:rsidR="00924CF7">
        <w:t xml:space="preserve"> </w:t>
      </w:r>
      <w:r w:rsidR="00924CF7" w:rsidRPr="0080732C">
        <w:rPr>
          <w:b/>
        </w:rPr>
        <w:t>DV1</w:t>
      </w:r>
      <w:proofErr w:type="gramStart"/>
      <w:r w:rsidR="007C5FA8">
        <w:rPr>
          <w:b/>
        </w:rPr>
        <w:t xml:space="preserve"> </w:t>
      </w:r>
      <w:r w:rsidR="007C5FA8">
        <w:t xml:space="preserve"> </w:t>
      </w:r>
      <w:proofErr w:type="gramEnd"/>
      <w:r w:rsidR="007C5FA8">
        <w:t>com os dados do orçamento já preenchidos</w:t>
      </w:r>
      <w:r w:rsidR="00924CF7">
        <w:t>;</w:t>
      </w:r>
    </w:p>
    <w:p w:rsidR="00924CF7" w:rsidRDefault="000B27BA" w:rsidP="00924CF7">
      <w:pPr>
        <w:pStyle w:val="CorpodoTexto"/>
      </w:pPr>
      <w:r>
        <w:t>3</w:t>
      </w:r>
      <w:r w:rsidR="00924CF7">
        <w:t xml:space="preserve">. </w:t>
      </w:r>
      <w:r w:rsidR="00924CF7" w:rsidRPr="00614936">
        <w:t xml:space="preserve">O </w:t>
      </w:r>
      <w:r w:rsidR="00924CF7">
        <w:t xml:space="preserve">ator informa </w:t>
      </w:r>
      <w:r>
        <w:t>o fluxo de trabalho e</w:t>
      </w:r>
      <w:r w:rsidR="00924CF7">
        <w:t xml:space="preserve"> pressiona o botão “</w:t>
      </w:r>
      <w:r>
        <w:t>Salvar</w:t>
      </w:r>
      <w:r w:rsidR="00924CF7">
        <w:t xml:space="preserve">”; </w:t>
      </w:r>
      <w:r w:rsidR="00924CF7" w:rsidRPr="003F2521">
        <w:rPr>
          <w:b/>
        </w:rPr>
        <w:t>(A1)</w:t>
      </w:r>
      <w:r w:rsidR="00924CF7">
        <w:t>.</w:t>
      </w:r>
    </w:p>
    <w:p w:rsidR="000B27BA" w:rsidRDefault="000B27BA" w:rsidP="00924CF7">
      <w:pPr>
        <w:pStyle w:val="CorpodoTexto"/>
      </w:pPr>
      <w:r>
        <w:t>4</w:t>
      </w:r>
      <w:r w:rsidR="00924CF7">
        <w:t>.</w:t>
      </w:r>
      <w:r>
        <w:t xml:space="preserve"> O sistema atualiza a situação do orçamento;</w:t>
      </w:r>
    </w:p>
    <w:p w:rsidR="000B27BA" w:rsidRDefault="000B27BA" w:rsidP="00924CF7">
      <w:pPr>
        <w:pStyle w:val="CorpodoTexto"/>
      </w:pPr>
      <w:r>
        <w:t>5. O sistema gera uma nova ordem de serviço;</w:t>
      </w:r>
    </w:p>
    <w:p w:rsidR="000B27BA" w:rsidRDefault="000B27BA" w:rsidP="00924CF7">
      <w:pPr>
        <w:pStyle w:val="CorpodoTexto"/>
      </w:pPr>
      <w:r>
        <w:t>6. O sistema inicia o fluxo de trabalho para a nova ordem de serviço criada;</w:t>
      </w:r>
    </w:p>
    <w:p w:rsidR="000B27BA" w:rsidRPr="008571E9" w:rsidRDefault="000B27BA" w:rsidP="000B27BA">
      <w:pPr>
        <w:pStyle w:val="CorpodoTexto"/>
      </w:pPr>
      <w:r>
        <w:t>7. O sistema informa o ator que os dados foram salvos com sucesso;</w:t>
      </w:r>
    </w:p>
    <w:p w:rsidR="00924CF7" w:rsidRDefault="00924CF7" w:rsidP="00924CF7">
      <w:pPr>
        <w:pStyle w:val="CorpodoTexto"/>
      </w:pPr>
      <w:r>
        <w:t xml:space="preserve"> </w:t>
      </w:r>
      <w:r w:rsidR="000B27BA">
        <w:t>8</w:t>
      </w:r>
      <w:r>
        <w:t xml:space="preserve">. O caso de uso é encerrado. </w:t>
      </w:r>
    </w:p>
    <w:p w:rsidR="00924CF7" w:rsidRDefault="00924CF7" w:rsidP="00924CF7">
      <w:pPr>
        <w:pStyle w:val="Ttulo3"/>
      </w:pPr>
      <w:r>
        <w:t>Fluxos alternativos</w:t>
      </w:r>
    </w:p>
    <w:p w:rsidR="00924CF7" w:rsidRPr="00D94F83" w:rsidRDefault="00924CF7" w:rsidP="00924CF7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924CF7" w:rsidRPr="007631A1" w:rsidRDefault="00924CF7" w:rsidP="00924CF7">
      <w:pPr>
        <w:pStyle w:val="CorpodoTexto"/>
      </w:pPr>
      <w:r>
        <w:t>1. O ator pressiona o botão “Voltar”;</w:t>
      </w:r>
    </w:p>
    <w:p w:rsidR="00765353" w:rsidRDefault="00924CF7" w:rsidP="00F44891">
      <w:pPr>
        <w:pStyle w:val="CorpodoTexto"/>
        <w:rPr>
          <w:b/>
        </w:rPr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765353" w:rsidRDefault="00765353" w:rsidP="00765353">
      <w:r>
        <w:br w:type="page"/>
      </w:r>
    </w:p>
    <w:p w:rsidR="003841F0" w:rsidRDefault="00242232" w:rsidP="003841F0">
      <w:pPr>
        <w:pStyle w:val="Ttulo2"/>
        <w:spacing w:before="240" w:after="240" w:line="360" w:lineRule="auto"/>
        <w:ind w:left="567" w:hanging="567"/>
      </w:pPr>
      <w:bookmarkStart w:id="17" w:name="_Toc341872923"/>
      <w:r>
        <w:lastRenderedPageBreak/>
        <w:t>Caso de uso: UC</w:t>
      </w:r>
      <w:r w:rsidR="00E23720">
        <w:t>06</w:t>
      </w:r>
      <w:r w:rsidR="003841F0">
        <w:t xml:space="preserve"> –</w:t>
      </w:r>
      <w:r w:rsidR="003841F0" w:rsidRPr="00C216E2">
        <w:t xml:space="preserve"> </w:t>
      </w:r>
      <w:r w:rsidR="003841F0" w:rsidRPr="003635CA">
        <w:t>Manter etapas do fluxo de trabalho</w:t>
      </w:r>
      <w:bookmarkEnd w:id="17"/>
    </w:p>
    <w:p w:rsidR="003841F0" w:rsidRDefault="003841F0" w:rsidP="003841F0">
      <w:pPr>
        <w:pStyle w:val="Ttulo3"/>
      </w:pPr>
      <w:r>
        <w:t>Descrição</w:t>
      </w:r>
    </w:p>
    <w:p w:rsidR="003841F0" w:rsidRPr="00393491" w:rsidRDefault="003841F0" w:rsidP="003841F0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</w:t>
      </w:r>
      <w:r w:rsidR="00C45E44" w:rsidRPr="002665C0">
        <w:t xml:space="preserve">é realizada a inclusão, alteração, exclusão e consulta </w:t>
      </w:r>
      <w:r w:rsidR="00C45E44">
        <w:t>de etapas de trabalho que ocorrem na oficina</w:t>
      </w:r>
      <w:r>
        <w:t>.</w:t>
      </w:r>
    </w:p>
    <w:p w:rsidR="003841F0" w:rsidRDefault="003841F0" w:rsidP="003841F0">
      <w:pPr>
        <w:pStyle w:val="Ttulo3"/>
      </w:pPr>
      <w:r>
        <w:t>Visões</w:t>
      </w:r>
    </w:p>
    <w:p w:rsidR="003841F0" w:rsidRDefault="00F00309" w:rsidP="003841F0">
      <w:pPr>
        <w:pStyle w:val="CorpodoTexto"/>
      </w:pPr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00224" behindDoc="0" locked="0" layoutInCell="1" allowOverlap="1" wp14:anchorId="4BBA8FEC" wp14:editId="4F30301E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621020" cy="1371600"/>
                <wp:effectExtent l="0" t="0" r="17780" b="19050"/>
                <wp:wrapTopAndBottom/>
                <wp:docPr id="133" name="Caixa de text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45E44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409BF00" wp14:editId="34F1538B">
                                  <wp:extent cx="2113280" cy="267335"/>
                                  <wp:effectExtent l="0" t="0" r="1270" b="0"/>
                                  <wp:docPr id="134" name="Imagem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45E44"/>
                          <w:p w:rsidR="00301340" w:rsidRDefault="00301340" w:rsidP="00C45E44"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91ECEBE" wp14:editId="1DEE214C">
                                  <wp:extent cx="1492250" cy="129540"/>
                                  <wp:effectExtent l="19050" t="19050" r="12700" b="22860"/>
                                  <wp:docPr id="135" name="Imagem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301340" w:rsidRPr="005726BA" w:rsidRDefault="00301340" w:rsidP="00C45E4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2683"/>
                              <w:gridCol w:w="1939"/>
                              <w:gridCol w:w="2424"/>
                            </w:tblGrid>
                            <w:tr w:rsidR="00301340" w:rsidTr="00E23720">
                              <w:trPr>
                                <w:trHeight w:val="259"/>
                              </w:trPr>
                              <w:tc>
                                <w:tcPr>
                                  <w:tcW w:w="1035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42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E23720">
                              <w:trPr>
                                <w:trHeight w:val="259"/>
                              </w:trPr>
                              <w:tc>
                                <w:tcPr>
                                  <w:tcW w:w="1035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83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24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E23720">
                              <w:trPr>
                                <w:trHeight w:val="259"/>
                              </w:trPr>
                              <w:tc>
                                <w:tcPr>
                                  <w:tcW w:w="1035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83" w:type="dxa"/>
                                </w:tcPr>
                                <w:p w:rsidR="00301340" w:rsidRPr="005D1395" w:rsidRDefault="00301340" w:rsidP="0080732C">
                                  <w:r>
                                    <w:t>Preparação para pintura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24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45E44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3" o:spid="_x0000_s1056" type="#_x0000_t202" style="position:absolute;left:0;text-align:left;margin-left:0;margin-top:25pt;width:442.6pt;height:108pt;z-index:2517002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" strokeweight=".5pt">
                <v:textbox inset="7.45pt,3.85pt,7.45pt,3.85pt">
                  <w:txbxContent>
                    <w:p w:rsidR="00301340" w:rsidRPr="00122D15" w:rsidRDefault="00301340" w:rsidP="00C45E44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409BF00" wp14:editId="34F1538B">
                            <wp:extent cx="2113280" cy="267335"/>
                            <wp:effectExtent l="0" t="0" r="1270" b="0"/>
                            <wp:docPr id="134" name="Imagem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45E44"/>
                    <w:p w:rsidR="00301340" w:rsidRDefault="00301340" w:rsidP="00C45E44"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91ECEBE" wp14:editId="1DEE214C">
                            <wp:extent cx="1492250" cy="129540"/>
                            <wp:effectExtent l="19050" t="19050" r="12700" b="22860"/>
                            <wp:docPr id="135" name="Imagem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301340" w:rsidRPr="005726BA" w:rsidRDefault="00301340" w:rsidP="00C45E44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2683"/>
                        <w:gridCol w:w="1939"/>
                        <w:gridCol w:w="2424"/>
                      </w:tblGrid>
                      <w:tr w:rsidR="00301340" w:rsidTr="00E23720">
                        <w:trPr>
                          <w:trHeight w:val="259"/>
                        </w:trPr>
                        <w:tc>
                          <w:tcPr>
                            <w:tcW w:w="1035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2683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424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E23720">
                        <w:trPr>
                          <w:trHeight w:val="259"/>
                        </w:trPr>
                        <w:tc>
                          <w:tcPr>
                            <w:tcW w:w="1035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683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2424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E23720">
                        <w:trPr>
                          <w:trHeight w:val="259"/>
                        </w:trPr>
                        <w:tc>
                          <w:tcPr>
                            <w:tcW w:w="1035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683" w:type="dxa"/>
                          </w:tcPr>
                          <w:p w:rsidR="00301340" w:rsidRPr="005D1395" w:rsidRDefault="00301340" w:rsidP="0080732C">
                            <w:r>
                              <w:t>Preparação para pintura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2424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45E44"/>
                  </w:txbxContent>
                </v:textbox>
                <w10:wrap type="topAndBottom"/>
              </v:shape>
            </w:pict>
          </mc:Fallback>
        </mc:AlternateContent>
      </w:r>
      <w:r w:rsidR="003841F0" w:rsidRPr="00614936">
        <w:rPr>
          <w:b/>
          <w:bCs/>
        </w:rPr>
        <w:t>DV</w:t>
      </w:r>
      <w:r w:rsidR="003841F0">
        <w:rPr>
          <w:b/>
          <w:bCs/>
        </w:rPr>
        <w:t>1</w:t>
      </w:r>
      <w:r w:rsidR="003841F0" w:rsidRPr="00614936">
        <w:rPr>
          <w:b/>
          <w:bCs/>
        </w:rPr>
        <w:t xml:space="preserve"> </w:t>
      </w:r>
      <w:r w:rsidR="003841F0">
        <w:rPr>
          <w:b/>
          <w:bCs/>
        </w:rPr>
        <w:t>–</w:t>
      </w:r>
      <w:r w:rsidR="003841F0" w:rsidRPr="00614936">
        <w:rPr>
          <w:b/>
          <w:bCs/>
        </w:rPr>
        <w:t xml:space="preserve"> </w:t>
      </w:r>
      <w:r w:rsidR="003841F0">
        <w:t>T</w:t>
      </w:r>
      <w:r w:rsidR="003841F0" w:rsidRPr="002617A9">
        <w:rPr>
          <w:b/>
        </w:rPr>
        <w:t xml:space="preserve">ela </w:t>
      </w:r>
      <w:r w:rsidR="00C45E44">
        <w:rPr>
          <w:b/>
        </w:rPr>
        <w:t>de pesquisa de etapas do fluxo</w:t>
      </w:r>
    </w:p>
    <w:p w:rsidR="00C45E44" w:rsidRDefault="00C45E44" w:rsidP="00C45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C0B70" wp14:editId="06DF9DEF">
                <wp:simplePos x="0" y="0"/>
                <wp:positionH relativeFrom="column">
                  <wp:posOffset>0</wp:posOffset>
                </wp:positionH>
                <wp:positionV relativeFrom="paragraph">
                  <wp:posOffset>1406525</wp:posOffset>
                </wp:positionV>
                <wp:extent cx="5621020" cy="228600"/>
                <wp:effectExtent l="0" t="0" r="0" b="0"/>
                <wp:wrapNone/>
                <wp:docPr id="132" name="Caixa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C45E44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etapas do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2" o:spid="_x0000_s1057" type="#_x0000_t202" style="position:absolute;margin-left:0;margin-top:110.75pt;width:442.6pt;height:1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" stroked="f">
                <v:textbox inset="0,0,0,0">
                  <w:txbxContent>
                    <w:p w:rsidR="00301340" w:rsidRPr="00213B69" w:rsidRDefault="00301340" w:rsidP="00C45E44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etapas do fluxo</w:t>
                      </w:r>
                    </w:p>
                  </w:txbxContent>
                </v:textbox>
              </v:shape>
            </w:pict>
          </mc:Fallback>
        </mc:AlternateContent>
      </w:r>
    </w:p>
    <w:p w:rsidR="00C45E44" w:rsidRDefault="00C45E44" w:rsidP="00C45E44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C45E44" w:rsidRPr="00393491" w:rsidTr="000D7EE1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C45E44" w:rsidRPr="00AB439F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C45E44" w:rsidRPr="00393491" w:rsidRDefault="00C45E44" w:rsidP="000D7EE1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C45E44" w:rsidRPr="00393491" w:rsidRDefault="00C45E44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45E44" w:rsidRPr="00393491" w:rsidRDefault="00C45E44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C45E44" w:rsidRPr="00393491" w:rsidRDefault="00C45E44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45E44" w:rsidRPr="00393491" w:rsidRDefault="00C45E44" w:rsidP="000D7EE1">
            <w:pPr>
              <w:jc w:val="center"/>
            </w:pPr>
            <w:r w:rsidRPr="00393491">
              <w:t>-</w:t>
            </w: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C45E44" w:rsidRPr="00AB439F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C45E44" w:rsidRDefault="00C45E44" w:rsidP="000D7EE1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C45E44" w:rsidRDefault="00C45E44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45E44" w:rsidRDefault="00C45E44" w:rsidP="000D7EE1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C45E44" w:rsidRDefault="00C45E44" w:rsidP="000D7EE1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C45E44" w:rsidRPr="00393491" w:rsidRDefault="00C45E44" w:rsidP="000D7EE1">
            <w:pPr>
              <w:jc w:val="center"/>
            </w:pP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C45E44" w:rsidRDefault="00C45E44" w:rsidP="000D7EE1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C45E44" w:rsidRDefault="00C45E44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45E44" w:rsidRDefault="00C45E44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C45E44" w:rsidRDefault="00C45E44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45E44" w:rsidRPr="00393491" w:rsidRDefault="00C45E44" w:rsidP="000D7EE1">
            <w:pPr>
              <w:jc w:val="center"/>
            </w:pP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C45E44" w:rsidRDefault="00C45E44" w:rsidP="000D7EE1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C45E44" w:rsidRDefault="00C45E44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45E44" w:rsidRDefault="00C45E44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C45E44" w:rsidRDefault="00C45E44" w:rsidP="000D7EE1">
            <w:pPr>
              <w:jc w:val="center"/>
            </w:pPr>
            <w:r>
              <w:t xml:space="preserve">0 – Inativo; </w:t>
            </w:r>
          </w:p>
          <w:p w:rsidR="00C45E44" w:rsidRDefault="00C45E44" w:rsidP="000D7EE1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C45E44" w:rsidRPr="00393491" w:rsidRDefault="00C45E44" w:rsidP="000D7EE1">
            <w:pPr>
              <w:keepNext/>
              <w:jc w:val="center"/>
            </w:pPr>
          </w:p>
        </w:tc>
      </w:tr>
    </w:tbl>
    <w:p w:rsidR="00C45E44" w:rsidRDefault="00C45E44" w:rsidP="00C45E44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23720">
        <w:rPr>
          <w:noProof/>
        </w:rPr>
        <w:t>19</w:t>
      </w:r>
      <w:r w:rsidR="00AA42B1">
        <w:rPr>
          <w:noProof/>
        </w:rPr>
        <w:fldChar w:fldCharType="end"/>
      </w:r>
      <w:r>
        <w:t>- Regras de validação da tela de pesquisa de etapas do fluxo</w:t>
      </w:r>
    </w:p>
    <w:p w:rsidR="00C45E44" w:rsidRDefault="00C45E44" w:rsidP="00C45E44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834"/>
        <w:gridCol w:w="5073"/>
      </w:tblGrid>
      <w:tr w:rsidR="00235B93" w:rsidRPr="00393491" w:rsidTr="00235B93">
        <w:trPr>
          <w:trHeight w:val="323"/>
          <w:jc w:val="center"/>
        </w:trPr>
        <w:tc>
          <w:tcPr>
            <w:tcW w:w="871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480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2649" w:type="pct"/>
            <w:shd w:val="clear" w:color="auto" w:fill="E0E0E0"/>
            <w:vAlign w:val="center"/>
          </w:tcPr>
          <w:p w:rsidR="00C45E44" w:rsidRPr="00393491" w:rsidRDefault="00C45E44" w:rsidP="000D7EE1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C45E44" w:rsidRPr="006C507D" w:rsidRDefault="00C45E44" w:rsidP="000D7EE1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235B93" w:rsidRPr="00393491" w:rsidTr="00235B93">
        <w:trPr>
          <w:trHeight w:val="323"/>
          <w:jc w:val="center"/>
        </w:trPr>
        <w:tc>
          <w:tcPr>
            <w:tcW w:w="871" w:type="pct"/>
            <w:vAlign w:val="center"/>
          </w:tcPr>
          <w:p w:rsidR="00C45E44" w:rsidRDefault="00C45E44" w:rsidP="000D7EE1">
            <w:pPr>
              <w:jc w:val="center"/>
            </w:pPr>
            <w:r>
              <w:t>Novo</w:t>
            </w:r>
          </w:p>
        </w:tc>
        <w:tc>
          <w:tcPr>
            <w:tcW w:w="1480" w:type="pct"/>
            <w:vAlign w:val="center"/>
          </w:tcPr>
          <w:p w:rsidR="00C45E44" w:rsidRDefault="00C45E44" w:rsidP="000D7EE1">
            <w:pPr>
              <w:jc w:val="center"/>
            </w:pPr>
            <w:r>
              <w:t>Botão – Novo</w:t>
            </w:r>
          </w:p>
        </w:tc>
        <w:tc>
          <w:tcPr>
            <w:tcW w:w="2649" w:type="pct"/>
            <w:vAlign w:val="center"/>
          </w:tcPr>
          <w:p w:rsidR="00C45E44" w:rsidRDefault="00C45E44" w:rsidP="005F438C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235B93" w:rsidRPr="00393491" w:rsidTr="00235B93">
        <w:trPr>
          <w:trHeight w:val="323"/>
          <w:jc w:val="center"/>
        </w:trPr>
        <w:tc>
          <w:tcPr>
            <w:tcW w:w="871" w:type="pct"/>
            <w:vAlign w:val="center"/>
          </w:tcPr>
          <w:p w:rsidR="00C45E44" w:rsidRDefault="00C45E44" w:rsidP="000D7EE1">
            <w:pPr>
              <w:jc w:val="center"/>
            </w:pPr>
            <w:r>
              <w:t>Pesquisar</w:t>
            </w:r>
          </w:p>
        </w:tc>
        <w:tc>
          <w:tcPr>
            <w:tcW w:w="1480" w:type="pct"/>
            <w:vAlign w:val="center"/>
          </w:tcPr>
          <w:p w:rsidR="00C45E44" w:rsidRDefault="00C45E44" w:rsidP="000D7EE1">
            <w:pPr>
              <w:jc w:val="center"/>
            </w:pPr>
            <w:r>
              <w:t>Botão - Pesquisar</w:t>
            </w:r>
          </w:p>
        </w:tc>
        <w:tc>
          <w:tcPr>
            <w:tcW w:w="2649" w:type="pct"/>
            <w:vAlign w:val="center"/>
          </w:tcPr>
          <w:p w:rsidR="00C45E44" w:rsidRDefault="00C45E44" w:rsidP="00C45E44">
            <w:pPr>
              <w:jc w:val="center"/>
            </w:pPr>
            <w:r>
              <w:t>Carrega as etapas de acordo com o filtro da pesquisa ou carrega todos os registros caso o usuário não tenha informado filtro para a pesquisa.</w:t>
            </w:r>
          </w:p>
        </w:tc>
      </w:tr>
      <w:tr w:rsidR="00235B93" w:rsidRPr="00393491" w:rsidTr="00235B93">
        <w:trPr>
          <w:trHeight w:val="323"/>
          <w:jc w:val="center"/>
        </w:trPr>
        <w:tc>
          <w:tcPr>
            <w:tcW w:w="871" w:type="pct"/>
            <w:vAlign w:val="center"/>
          </w:tcPr>
          <w:p w:rsidR="00C45E44" w:rsidRDefault="00C45E44" w:rsidP="000D7EE1">
            <w:pPr>
              <w:jc w:val="center"/>
            </w:pPr>
            <w:r>
              <w:t>Sair da tela</w:t>
            </w:r>
          </w:p>
        </w:tc>
        <w:tc>
          <w:tcPr>
            <w:tcW w:w="1480" w:type="pct"/>
            <w:vAlign w:val="center"/>
          </w:tcPr>
          <w:p w:rsidR="00C45E44" w:rsidRDefault="00C45E44" w:rsidP="000D7EE1">
            <w:pPr>
              <w:jc w:val="center"/>
            </w:pPr>
            <w:r>
              <w:t>Botão - Voltar</w:t>
            </w:r>
          </w:p>
        </w:tc>
        <w:tc>
          <w:tcPr>
            <w:tcW w:w="2649" w:type="pct"/>
            <w:vAlign w:val="center"/>
          </w:tcPr>
          <w:p w:rsidR="00C45E44" w:rsidRDefault="00C45E44" w:rsidP="000D7EE1">
            <w:pPr>
              <w:jc w:val="center"/>
            </w:pPr>
            <w:r>
              <w:t>Retorna a pagina principal do sistema</w:t>
            </w:r>
          </w:p>
        </w:tc>
      </w:tr>
      <w:tr w:rsidR="00C45E44" w:rsidRPr="00393491" w:rsidTr="000D7EE1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C45E44" w:rsidRPr="006C507D" w:rsidRDefault="00C45E44" w:rsidP="000D7EE1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235B93" w:rsidRPr="00393491" w:rsidTr="00235B93">
        <w:trPr>
          <w:trHeight w:val="323"/>
          <w:jc w:val="center"/>
        </w:trPr>
        <w:tc>
          <w:tcPr>
            <w:tcW w:w="871" w:type="pct"/>
            <w:vAlign w:val="center"/>
          </w:tcPr>
          <w:p w:rsidR="00C45E44" w:rsidRDefault="00C45E44" w:rsidP="000D7EE1">
            <w:pPr>
              <w:jc w:val="center"/>
            </w:pPr>
            <w:r>
              <w:t>Editar</w:t>
            </w:r>
          </w:p>
        </w:tc>
        <w:tc>
          <w:tcPr>
            <w:tcW w:w="1480" w:type="pct"/>
            <w:vAlign w:val="center"/>
          </w:tcPr>
          <w:p w:rsidR="00C45E44" w:rsidRDefault="00C45E44" w:rsidP="000D7EE1">
            <w:pPr>
              <w:jc w:val="center"/>
            </w:pPr>
            <w:r>
              <w:t>Botão - Editar</w:t>
            </w:r>
          </w:p>
        </w:tc>
        <w:tc>
          <w:tcPr>
            <w:tcW w:w="2649" w:type="pct"/>
            <w:vAlign w:val="center"/>
          </w:tcPr>
          <w:p w:rsidR="00C45E44" w:rsidRDefault="00F00309" w:rsidP="005F438C">
            <w:pPr>
              <w:jc w:val="center"/>
            </w:pPr>
            <w:r>
              <w:t xml:space="preserve">Carrega a etapa </w:t>
            </w:r>
            <w:r w:rsidR="00C45E44">
              <w:t xml:space="preserve">na tela </w:t>
            </w:r>
            <w:r w:rsidR="00C45E44" w:rsidRPr="006C507D">
              <w:rPr>
                <w:b/>
              </w:rPr>
              <w:t>DV2</w:t>
            </w:r>
          </w:p>
        </w:tc>
      </w:tr>
      <w:tr w:rsidR="00235B93" w:rsidRPr="00393491" w:rsidTr="00235B93">
        <w:trPr>
          <w:trHeight w:val="323"/>
          <w:jc w:val="center"/>
        </w:trPr>
        <w:tc>
          <w:tcPr>
            <w:tcW w:w="871" w:type="pct"/>
            <w:vAlign w:val="center"/>
          </w:tcPr>
          <w:p w:rsidR="00C45E44" w:rsidRDefault="00C45E44" w:rsidP="000D7EE1">
            <w:pPr>
              <w:jc w:val="center"/>
            </w:pPr>
            <w:r>
              <w:t>Excluir</w:t>
            </w:r>
          </w:p>
        </w:tc>
        <w:tc>
          <w:tcPr>
            <w:tcW w:w="1480" w:type="pct"/>
            <w:vAlign w:val="center"/>
          </w:tcPr>
          <w:p w:rsidR="00C45E44" w:rsidRDefault="00C45E44" w:rsidP="000D7EE1">
            <w:pPr>
              <w:jc w:val="center"/>
            </w:pPr>
            <w:r>
              <w:t>Botão - Excluir</w:t>
            </w:r>
          </w:p>
        </w:tc>
        <w:tc>
          <w:tcPr>
            <w:tcW w:w="2649" w:type="pct"/>
            <w:vAlign w:val="center"/>
          </w:tcPr>
          <w:p w:rsidR="00C45E44" w:rsidRDefault="00C45E44" w:rsidP="000D7EE1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C45E44" w:rsidRDefault="00C45E44" w:rsidP="00C45E44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235B93">
        <w:rPr>
          <w:noProof/>
        </w:rPr>
        <w:t>20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F00309">
        <w:t>etapas do fluxo</w:t>
      </w:r>
    </w:p>
    <w:p w:rsidR="00F00309" w:rsidRDefault="00F00309" w:rsidP="00F00309">
      <w:pPr>
        <w:pStyle w:val="CorpodoTexto"/>
        <w:rPr>
          <w:b/>
        </w:rPr>
      </w:pPr>
      <w:r w:rsidRPr="00614936">
        <w:rPr>
          <w:b/>
          <w:bCs/>
        </w:rPr>
        <w:lastRenderedPageBreak/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de </w:t>
      </w:r>
      <w:r>
        <w:rPr>
          <w:b/>
        </w:rPr>
        <w:t>etapas do fluxo</w:t>
      </w:r>
    </w:p>
    <w:p w:rsidR="00C205CE" w:rsidRDefault="008B13C1" w:rsidP="00C205CE">
      <w:pPr>
        <w:pStyle w:val="CorpodoTexto"/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5505450" cy="2343150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CE" w:rsidRDefault="00C205CE" w:rsidP="00C205CE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12</w:t>
      </w:r>
      <w:r w:rsidR="00AA42B1">
        <w:rPr>
          <w:noProof/>
        </w:rPr>
        <w:fldChar w:fldCharType="end"/>
      </w:r>
      <w:r>
        <w:t xml:space="preserve"> - Tela de cadastro de etapa do fluxo</w:t>
      </w:r>
    </w:p>
    <w:p w:rsidR="00C205CE" w:rsidRDefault="00C205CE" w:rsidP="00C205CE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1327"/>
        <w:gridCol w:w="1683"/>
        <w:gridCol w:w="2375"/>
        <w:gridCol w:w="2522"/>
      </w:tblGrid>
      <w:tr w:rsidR="00C205CE" w:rsidRPr="00393491" w:rsidTr="00C205CE">
        <w:trPr>
          <w:trHeight w:val="323"/>
          <w:jc w:val="center"/>
        </w:trPr>
        <w:tc>
          <w:tcPr>
            <w:tcW w:w="871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693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C205CE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C205CE" w:rsidRDefault="00C205CE" w:rsidP="000D7EE1">
            <w:pPr>
              <w:jc w:val="center"/>
            </w:pPr>
            <w:r>
              <w:t>Código</w:t>
            </w:r>
          </w:p>
        </w:tc>
        <w:tc>
          <w:tcPr>
            <w:tcW w:w="693" w:type="pct"/>
            <w:vAlign w:val="center"/>
          </w:tcPr>
          <w:p w:rsidR="00C205CE" w:rsidRDefault="00C205CE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205CE" w:rsidRDefault="00C205CE" w:rsidP="000D7EE1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C205CE" w:rsidRDefault="00C205CE" w:rsidP="000D7EE1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C205CE" w:rsidRPr="00393491" w:rsidRDefault="00C205CE" w:rsidP="000D7EE1">
            <w:pPr>
              <w:jc w:val="center"/>
            </w:pPr>
          </w:p>
        </w:tc>
      </w:tr>
      <w:tr w:rsidR="00C205CE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C205CE" w:rsidRDefault="00C205CE" w:rsidP="000D7EE1">
            <w:pPr>
              <w:jc w:val="center"/>
            </w:pPr>
            <w:r>
              <w:t>Situação</w:t>
            </w:r>
          </w:p>
        </w:tc>
        <w:tc>
          <w:tcPr>
            <w:tcW w:w="693" w:type="pct"/>
            <w:vAlign w:val="center"/>
          </w:tcPr>
          <w:p w:rsidR="00C205CE" w:rsidRDefault="00C205CE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205CE" w:rsidRDefault="00C205CE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C205CE" w:rsidRDefault="00C205CE" w:rsidP="000D7EE1">
            <w:pPr>
              <w:jc w:val="center"/>
            </w:pPr>
            <w:r>
              <w:t xml:space="preserve">0 – Inativo; </w:t>
            </w:r>
          </w:p>
          <w:p w:rsidR="00C205CE" w:rsidRDefault="00C205CE" w:rsidP="000D7EE1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C205CE" w:rsidRPr="00393491" w:rsidRDefault="00C205CE" w:rsidP="000D7EE1">
            <w:pPr>
              <w:jc w:val="center"/>
            </w:pPr>
          </w:p>
        </w:tc>
      </w:tr>
      <w:tr w:rsidR="00C205CE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C205CE" w:rsidRDefault="00C205CE" w:rsidP="000D7EE1">
            <w:pPr>
              <w:jc w:val="center"/>
            </w:pPr>
            <w:r>
              <w:t>Descrição</w:t>
            </w:r>
          </w:p>
        </w:tc>
        <w:tc>
          <w:tcPr>
            <w:tcW w:w="693" w:type="pct"/>
            <w:vAlign w:val="center"/>
          </w:tcPr>
          <w:p w:rsidR="00C205CE" w:rsidRDefault="00C205CE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205CE" w:rsidRDefault="00C205CE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C205CE" w:rsidRDefault="00C205CE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205CE" w:rsidRPr="00393491" w:rsidRDefault="00C205CE" w:rsidP="000D7EE1">
            <w:pPr>
              <w:jc w:val="center"/>
            </w:pPr>
          </w:p>
        </w:tc>
      </w:tr>
      <w:tr w:rsidR="00C205CE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C205CE" w:rsidRDefault="00C205CE" w:rsidP="000D7EE1">
            <w:pPr>
              <w:jc w:val="center"/>
            </w:pPr>
            <w:r>
              <w:t>Setor</w:t>
            </w:r>
          </w:p>
        </w:tc>
        <w:tc>
          <w:tcPr>
            <w:tcW w:w="693" w:type="pct"/>
            <w:vAlign w:val="center"/>
          </w:tcPr>
          <w:p w:rsidR="00C205CE" w:rsidRDefault="00C205CE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205CE" w:rsidRDefault="00C205CE" w:rsidP="00C205CE">
            <w:pPr>
              <w:jc w:val="center"/>
            </w:pPr>
            <w:r>
              <w:t>150 bytes</w:t>
            </w:r>
          </w:p>
        </w:tc>
        <w:tc>
          <w:tcPr>
            <w:tcW w:w="1240" w:type="pct"/>
            <w:vAlign w:val="center"/>
          </w:tcPr>
          <w:p w:rsidR="00C205CE" w:rsidRDefault="00C205CE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205CE" w:rsidRPr="00393491" w:rsidRDefault="00C205CE" w:rsidP="000D7EE1">
            <w:pPr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0D7EE1">
            <w:pPr>
              <w:jc w:val="center"/>
            </w:pPr>
            <w:r>
              <w:t>Serviço</w:t>
            </w:r>
          </w:p>
        </w:tc>
        <w:tc>
          <w:tcPr>
            <w:tcW w:w="693" w:type="pct"/>
            <w:vAlign w:val="center"/>
          </w:tcPr>
          <w:p w:rsidR="008B13C1" w:rsidRDefault="008B13C1" w:rsidP="00B9570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8B13C1" w:rsidRDefault="008B13C1" w:rsidP="00B9570A">
            <w:pPr>
              <w:jc w:val="center"/>
            </w:pPr>
            <w:r>
              <w:t>150 bytes</w:t>
            </w:r>
          </w:p>
        </w:tc>
        <w:tc>
          <w:tcPr>
            <w:tcW w:w="1240" w:type="pct"/>
            <w:vAlign w:val="center"/>
          </w:tcPr>
          <w:p w:rsidR="008B13C1" w:rsidRDefault="008B13C1" w:rsidP="00B9570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0D7EE1">
            <w:pPr>
              <w:jc w:val="center"/>
            </w:pPr>
            <w:r>
              <w:t>Imagem</w:t>
            </w:r>
          </w:p>
        </w:tc>
        <w:tc>
          <w:tcPr>
            <w:tcW w:w="693" w:type="pct"/>
            <w:vAlign w:val="center"/>
          </w:tcPr>
          <w:p w:rsidR="008B13C1" w:rsidRDefault="008B13C1" w:rsidP="000D7EE1">
            <w:pPr>
              <w:jc w:val="center"/>
            </w:pPr>
            <w:r>
              <w:t>Binário</w:t>
            </w:r>
          </w:p>
        </w:tc>
        <w:tc>
          <w:tcPr>
            <w:tcW w:w="879" w:type="pct"/>
            <w:vAlign w:val="center"/>
          </w:tcPr>
          <w:p w:rsidR="008B13C1" w:rsidRDefault="008B13C1" w:rsidP="00C205CE">
            <w:pPr>
              <w:jc w:val="center"/>
            </w:pPr>
            <w:r>
              <w:t xml:space="preserve">512 </w:t>
            </w:r>
            <w:proofErr w:type="spellStart"/>
            <w:r>
              <w:t>kbytes</w:t>
            </w:r>
            <w:proofErr w:type="spellEnd"/>
          </w:p>
        </w:tc>
        <w:tc>
          <w:tcPr>
            <w:tcW w:w="1240" w:type="pct"/>
            <w:vAlign w:val="center"/>
          </w:tcPr>
          <w:p w:rsidR="008B13C1" w:rsidRDefault="008B13C1" w:rsidP="00C205CE">
            <w:pPr>
              <w:jc w:val="center"/>
            </w:pPr>
            <w:r>
              <w:t xml:space="preserve">Somente no formato jpg, png e </w:t>
            </w:r>
            <w:proofErr w:type="gramStart"/>
            <w:r>
              <w:t>bmp</w:t>
            </w:r>
            <w:proofErr w:type="gramEnd"/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keepNext/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0D7EE1">
            <w:pPr>
              <w:jc w:val="center"/>
            </w:pPr>
            <w:r>
              <w:t>Endereço</w:t>
            </w:r>
          </w:p>
        </w:tc>
        <w:tc>
          <w:tcPr>
            <w:tcW w:w="693" w:type="pct"/>
            <w:vAlign w:val="center"/>
          </w:tcPr>
          <w:p w:rsidR="008B13C1" w:rsidRDefault="008B13C1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8B13C1" w:rsidRDefault="008B13C1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8B13C1" w:rsidRDefault="008B13C1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keepNext/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0D7EE1">
            <w:pPr>
              <w:jc w:val="center"/>
            </w:pPr>
            <w:r>
              <w:t>Mostrar etapa no fluxo do cliente</w:t>
            </w:r>
          </w:p>
        </w:tc>
        <w:tc>
          <w:tcPr>
            <w:tcW w:w="693" w:type="pct"/>
            <w:vAlign w:val="center"/>
          </w:tcPr>
          <w:p w:rsidR="008B13C1" w:rsidRDefault="008B13C1" w:rsidP="000D7EE1">
            <w:pPr>
              <w:jc w:val="center"/>
            </w:pPr>
            <w:r>
              <w:t>Número</w:t>
            </w:r>
          </w:p>
        </w:tc>
        <w:tc>
          <w:tcPr>
            <w:tcW w:w="879" w:type="pct"/>
            <w:vAlign w:val="center"/>
          </w:tcPr>
          <w:p w:rsidR="008B13C1" w:rsidRDefault="008B13C1" w:rsidP="00C205C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</w:t>
            </w:r>
          </w:p>
        </w:tc>
        <w:tc>
          <w:tcPr>
            <w:tcW w:w="1240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0</w:t>
            </w:r>
            <w:proofErr w:type="gramEnd"/>
            <w:r>
              <w:t xml:space="preserve"> – Falso</w:t>
            </w:r>
            <w:r>
              <w:br/>
              <w:t>1 – Verdadeiro</w:t>
            </w:r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keepNext/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0D7EE1">
            <w:pPr>
              <w:jc w:val="center"/>
            </w:pPr>
            <w:r>
              <w:t>Enviar e-mail ao entrar na etapa</w:t>
            </w:r>
          </w:p>
        </w:tc>
        <w:tc>
          <w:tcPr>
            <w:tcW w:w="693" w:type="pct"/>
            <w:vAlign w:val="center"/>
          </w:tcPr>
          <w:p w:rsidR="008B13C1" w:rsidRDefault="008B13C1" w:rsidP="000D7EE1">
            <w:pPr>
              <w:jc w:val="center"/>
            </w:pPr>
            <w:r>
              <w:t>Número</w:t>
            </w:r>
          </w:p>
        </w:tc>
        <w:tc>
          <w:tcPr>
            <w:tcW w:w="879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</w:t>
            </w:r>
          </w:p>
        </w:tc>
        <w:tc>
          <w:tcPr>
            <w:tcW w:w="1240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0</w:t>
            </w:r>
            <w:proofErr w:type="gramEnd"/>
            <w:r>
              <w:t xml:space="preserve"> – Falso</w:t>
            </w:r>
            <w:r>
              <w:br/>
              <w:t>1 – Verdadeiro</w:t>
            </w:r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keepNext/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C205CE">
            <w:pPr>
              <w:jc w:val="center"/>
            </w:pPr>
            <w:r>
              <w:t>Etapa do tipo decisão</w:t>
            </w:r>
          </w:p>
        </w:tc>
        <w:tc>
          <w:tcPr>
            <w:tcW w:w="693" w:type="pct"/>
            <w:vAlign w:val="center"/>
          </w:tcPr>
          <w:p w:rsidR="008B13C1" w:rsidRDefault="008B13C1" w:rsidP="000D7EE1">
            <w:pPr>
              <w:jc w:val="center"/>
            </w:pPr>
            <w:r>
              <w:t>Número</w:t>
            </w:r>
          </w:p>
        </w:tc>
        <w:tc>
          <w:tcPr>
            <w:tcW w:w="879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</w:t>
            </w:r>
          </w:p>
        </w:tc>
        <w:tc>
          <w:tcPr>
            <w:tcW w:w="1240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0</w:t>
            </w:r>
            <w:proofErr w:type="gramEnd"/>
            <w:r>
              <w:t xml:space="preserve"> – Falso</w:t>
            </w:r>
            <w:r>
              <w:br/>
              <w:t>1 – Verdadeiro</w:t>
            </w:r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keepNext/>
              <w:jc w:val="center"/>
            </w:pPr>
          </w:p>
        </w:tc>
      </w:tr>
      <w:tr w:rsidR="008B13C1" w:rsidRPr="00393491" w:rsidTr="00C205CE">
        <w:trPr>
          <w:trHeight w:val="323"/>
          <w:jc w:val="center"/>
        </w:trPr>
        <w:tc>
          <w:tcPr>
            <w:tcW w:w="871" w:type="pct"/>
            <w:vAlign w:val="center"/>
          </w:tcPr>
          <w:p w:rsidR="008B13C1" w:rsidRDefault="008B13C1" w:rsidP="000D7EE1">
            <w:pPr>
              <w:jc w:val="center"/>
            </w:pPr>
            <w:r>
              <w:t>Enviar e-mail ao sair na etapa</w:t>
            </w:r>
          </w:p>
        </w:tc>
        <w:tc>
          <w:tcPr>
            <w:tcW w:w="693" w:type="pct"/>
            <w:vAlign w:val="center"/>
          </w:tcPr>
          <w:p w:rsidR="008B13C1" w:rsidRDefault="008B13C1" w:rsidP="000D7EE1">
            <w:pPr>
              <w:jc w:val="center"/>
            </w:pPr>
            <w:r>
              <w:t>Número</w:t>
            </w:r>
          </w:p>
        </w:tc>
        <w:tc>
          <w:tcPr>
            <w:tcW w:w="879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</w:t>
            </w:r>
          </w:p>
        </w:tc>
        <w:tc>
          <w:tcPr>
            <w:tcW w:w="1240" w:type="pct"/>
            <w:vAlign w:val="center"/>
          </w:tcPr>
          <w:p w:rsidR="008B13C1" w:rsidRDefault="008B13C1" w:rsidP="000D7EE1">
            <w:pPr>
              <w:jc w:val="center"/>
            </w:pPr>
            <w:proofErr w:type="gramStart"/>
            <w:r>
              <w:t>0</w:t>
            </w:r>
            <w:proofErr w:type="gramEnd"/>
            <w:r>
              <w:t xml:space="preserve"> – Falso</w:t>
            </w:r>
            <w:r>
              <w:br/>
              <w:t>1 – Verdadeiro</w:t>
            </w:r>
          </w:p>
        </w:tc>
        <w:tc>
          <w:tcPr>
            <w:tcW w:w="1317" w:type="pct"/>
            <w:vAlign w:val="center"/>
          </w:tcPr>
          <w:p w:rsidR="008B13C1" w:rsidRPr="00393491" w:rsidRDefault="008B13C1" w:rsidP="000D7EE1">
            <w:pPr>
              <w:keepNext/>
              <w:jc w:val="center"/>
            </w:pPr>
          </w:p>
        </w:tc>
      </w:tr>
    </w:tbl>
    <w:p w:rsidR="00C205CE" w:rsidRDefault="00C205CE" w:rsidP="00C205CE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235B93">
        <w:rPr>
          <w:noProof/>
        </w:rPr>
        <w:t>21</w:t>
      </w:r>
      <w:r w:rsidR="00AA42B1">
        <w:rPr>
          <w:noProof/>
        </w:rPr>
        <w:fldChar w:fldCharType="end"/>
      </w:r>
      <w:r>
        <w:t xml:space="preserve"> - Regras de validação da tela de cadastro </w:t>
      </w:r>
      <w:r w:rsidR="00F261E4">
        <w:t>etapas do fluxo</w:t>
      </w:r>
    </w:p>
    <w:p w:rsidR="00C205CE" w:rsidRDefault="00C205CE" w:rsidP="00C205CE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834"/>
        <w:gridCol w:w="5073"/>
      </w:tblGrid>
      <w:tr w:rsidR="00C205CE" w:rsidRPr="00393491" w:rsidTr="004B11DB">
        <w:trPr>
          <w:trHeight w:val="323"/>
          <w:jc w:val="center"/>
        </w:trPr>
        <w:tc>
          <w:tcPr>
            <w:tcW w:w="871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480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2649" w:type="pct"/>
            <w:shd w:val="clear" w:color="auto" w:fill="E0E0E0"/>
            <w:vAlign w:val="center"/>
          </w:tcPr>
          <w:p w:rsidR="00C205CE" w:rsidRPr="00393491" w:rsidRDefault="00C205CE" w:rsidP="000D7EE1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C205CE" w:rsidRPr="00393491" w:rsidTr="004B11DB">
        <w:trPr>
          <w:trHeight w:val="323"/>
          <w:jc w:val="center"/>
        </w:trPr>
        <w:tc>
          <w:tcPr>
            <w:tcW w:w="871" w:type="pct"/>
            <w:vAlign w:val="center"/>
          </w:tcPr>
          <w:p w:rsidR="00C205CE" w:rsidRDefault="00C205CE" w:rsidP="000D7EE1">
            <w:pPr>
              <w:jc w:val="center"/>
            </w:pPr>
            <w:r>
              <w:t>Salvar</w:t>
            </w:r>
          </w:p>
        </w:tc>
        <w:tc>
          <w:tcPr>
            <w:tcW w:w="1480" w:type="pct"/>
            <w:vAlign w:val="center"/>
          </w:tcPr>
          <w:p w:rsidR="00C205CE" w:rsidRDefault="00C205CE" w:rsidP="000D7EE1">
            <w:pPr>
              <w:jc w:val="center"/>
            </w:pPr>
            <w:r>
              <w:t>Botão - Salvar</w:t>
            </w:r>
          </w:p>
        </w:tc>
        <w:tc>
          <w:tcPr>
            <w:tcW w:w="2649" w:type="pct"/>
            <w:vAlign w:val="center"/>
          </w:tcPr>
          <w:p w:rsidR="00C205CE" w:rsidRDefault="00C205CE" w:rsidP="000D7EE1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C205CE" w:rsidRPr="00393491" w:rsidTr="004B11DB">
        <w:trPr>
          <w:trHeight w:val="323"/>
          <w:jc w:val="center"/>
        </w:trPr>
        <w:tc>
          <w:tcPr>
            <w:tcW w:w="871" w:type="pct"/>
            <w:vAlign w:val="center"/>
          </w:tcPr>
          <w:p w:rsidR="00C205CE" w:rsidRDefault="00C205CE" w:rsidP="000D7EE1">
            <w:pPr>
              <w:jc w:val="center"/>
            </w:pPr>
            <w:r>
              <w:t>Voltar</w:t>
            </w:r>
          </w:p>
        </w:tc>
        <w:tc>
          <w:tcPr>
            <w:tcW w:w="1480" w:type="pct"/>
            <w:vAlign w:val="center"/>
          </w:tcPr>
          <w:p w:rsidR="00C205CE" w:rsidRDefault="00C205CE" w:rsidP="000D7EE1">
            <w:pPr>
              <w:jc w:val="center"/>
            </w:pPr>
            <w:r>
              <w:t>Botão - Voltar</w:t>
            </w:r>
          </w:p>
        </w:tc>
        <w:tc>
          <w:tcPr>
            <w:tcW w:w="2649" w:type="pct"/>
            <w:vAlign w:val="center"/>
          </w:tcPr>
          <w:p w:rsidR="00C205CE" w:rsidRDefault="00C205CE" w:rsidP="00F261E4">
            <w:pPr>
              <w:keepNext/>
              <w:jc w:val="center"/>
            </w:pPr>
            <w:r>
              <w:t xml:space="preserve">Retorna a tela de pesquisa de </w:t>
            </w:r>
            <w:r w:rsidR="00F261E4">
              <w:t>etapas do fluxo</w:t>
            </w:r>
            <w:r>
              <w:t xml:space="preserve">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</w:tbl>
    <w:p w:rsidR="00C205CE" w:rsidRPr="00ED739A" w:rsidRDefault="00C205CE" w:rsidP="00C205CE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235B93">
        <w:rPr>
          <w:noProof/>
        </w:rPr>
        <w:t>22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F261E4">
        <w:t>etapas do fluxo</w:t>
      </w:r>
    </w:p>
    <w:p w:rsidR="003841F0" w:rsidRDefault="003841F0" w:rsidP="003841F0">
      <w:pPr>
        <w:pStyle w:val="Ttulo3"/>
      </w:pPr>
      <w:r>
        <w:lastRenderedPageBreak/>
        <w:t>Pré-condição</w:t>
      </w:r>
    </w:p>
    <w:p w:rsidR="003841F0" w:rsidRPr="00AB3CED" w:rsidRDefault="003841F0" w:rsidP="003841F0">
      <w:pPr>
        <w:pStyle w:val="CorpodoTexto"/>
      </w:pPr>
      <w:r w:rsidRPr="00AB3CED">
        <w:t>Este caso de uso pode iniciar somente se:</w:t>
      </w:r>
    </w:p>
    <w:p w:rsidR="003841F0" w:rsidRPr="00AB3CED" w:rsidRDefault="003841F0" w:rsidP="00C205CE">
      <w:pPr>
        <w:pStyle w:val="CorpodoTexto"/>
      </w:pPr>
      <w:r>
        <w:t xml:space="preserve">1. </w:t>
      </w:r>
      <w:r w:rsidRPr="00AB3CED">
        <w:t>O usuário deve ter realizado o login no sistema com sucesso.</w:t>
      </w:r>
    </w:p>
    <w:p w:rsidR="003841F0" w:rsidRDefault="003841F0" w:rsidP="003841F0">
      <w:pPr>
        <w:pStyle w:val="Ttulo3"/>
      </w:pPr>
      <w:r>
        <w:t>Pós-condição</w:t>
      </w:r>
    </w:p>
    <w:p w:rsidR="003841F0" w:rsidRPr="00614936" w:rsidRDefault="003841F0" w:rsidP="003841F0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3841F0" w:rsidRDefault="003841F0" w:rsidP="00F261E4">
      <w:pPr>
        <w:pStyle w:val="CorpodoTexto"/>
      </w:pPr>
      <w:r>
        <w:t xml:space="preserve">1. </w:t>
      </w:r>
      <w:r w:rsidR="00235B93">
        <w:t>Ter pesquisado</w:t>
      </w:r>
      <w:r w:rsidR="00F261E4" w:rsidRPr="0067594A">
        <w:t>,</w:t>
      </w:r>
      <w:proofErr w:type="gramStart"/>
      <w:r w:rsidR="00F261E4" w:rsidRPr="0067594A">
        <w:t xml:space="preserve">  </w:t>
      </w:r>
      <w:proofErr w:type="gramEnd"/>
      <w:r w:rsidR="00F261E4" w:rsidRPr="0067594A">
        <w:t>incluído, alterado ou inativado</w:t>
      </w:r>
      <w:r w:rsidR="00F261E4">
        <w:t xml:space="preserve"> uma etapa do fluxo de trabalho.</w:t>
      </w:r>
    </w:p>
    <w:p w:rsidR="003841F0" w:rsidRDefault="003841F0" w:rsidP="003841F0">
      <w:pPr>
        <w:pStyle w:val="Ttulo3"/>
      </w:pPr>
      <w:r>
        <w:t>Autor Primário</w:t>
      </w:r>
    </w:p>
    <w:p w:rsidR="003841F0" w:rsidRPr="007C6ABE" w:rsidRDefault="003841F0" w:rsidP="003841F0">
      <w:pPr>
        <w:pStyle w:val="CorpodoTexto"/>
      </w:pPr>
      <w:r>
        <w:t>Gerente</w:t>
      </w:r>
    </w:p>
    <w:p w:rsidR="003841F0" w:rsidRDefault="003841F0" w:rsidP="003841F0">
      <w:pPr>
        <w:pStyle w:val="Ttulo3"/>
      </w:pPr>
      <w:r>
        <w:t>Fluxo principal</w:t>
      </w:r>
    </w:p>
    <w:p w:rsidR="003841F0" w:rsidRPr="008571E9" w:rsidRDefault="00383FCF" w:rsidP="003841F0">
      <w:pPr>
        <w:pStyle w:val="CorpodoTexto"/>
      </w:pPr>
      <w:r>
        <w:t>1</w:t>
      </w:r>
      <w:r w:rsidR="003841F0">
        <w:t xml:space="preserve">. O sistema abra a tela de </w:t>
      </w:r>
      <w:r>
        <w:t>pesquisa de etapas do fluxo</w:t>
      </w:r>
      <w:r w:rsidR="003841F0">
        <w:t xml:space="preserve"> </w:t>
      </w:r>
      <w:r w:rsidR="003841F0" w:rsidRPr="0080732C">
        <w:rPr>
          <w:b/>
        </w:rPr>
        <w:t>DV1</w:t>
      </w:r>
      <w:r w:rsidR="003841F0">
        <w:t>;</w:t>
      </w:r>
    </w:p>
    <w:p w:rsidR="003841F0" w:rsidRDefault="00383FCF" w:rsidP="003841F0">
      <w:pPr>
        <w:pStyle w:val="CorpodoTexto"/>
      </w:pPr>
      <w:r>
        <w:t>2</w:t>
      </w:r>
      <w:r w:rsidR="003841F0">
        <w:t xml:space="preserve">. </w:t>
      </w:r>
      <w:r w:rsidR="003841F0" w:rsidRPr="00614936">
        <w:t xml:space="preserve">O </w:t>
      </w:r>
      <w:r w:rsidR="003841F0">
        <w:t>ator informa o</w:t>
      </w:r>
      <w:r>
        <w:t xml:space="preserve"> campo para o filtro e pressiona o</w:t>
      </w:r>
      <w:r w:rsidR="003841F0">
        <w:t xml:space="preserve"> botão “</w:t>
      </w:r>
      <w:r>
        <w:t>Pesquisar</w:t>
      </w:r>
      <w:r w:rsidR="003841F0">
        <w:t xml:space="preserve">”; </w:t>
      </w:r>
      <w:r w:rsidR="003841F0" w:rsidRPr="003F2521">
        <w:rPr>
          <w:b/>
        </w:rPr>
        <w:t>(A1)</w:t>
      </w:r>
      <w:r>
        <w:rPr>
          <w:b/>
        </w:rPr>
        <w:t>(A2)</w:t>
      </w:r>
      <w:r w:rsidR="003841F0">
        <w:t>.</w:t>
      </w:r>
    </w:p>
    <w:p w:rsidR="00383FCF" w:rsidRDefault="00383FCF" w:rsidP="00383FCF">
      <w:pPr>
        <w:pStyle w:val="CorpodoTexto"/>
      </w:pPr>
      <w:r>
        <w:t xml:space="preserve">3. O sistema seleciona as etapas que atendam o filtro da pesquisa e monta a grid de resultado; </w:t>
      </w:r>
      <w:r w:rsidRPr="003F2521">
        <w:rPr>
          <w:b/>
        </w:rPr>
        <w:t>(A3)(A4).</w:t>
      </w:r>
    </w:p>
    <w:p w:rsidR="003841F0" w:rsidRDefault="00383FCF" w:rsidP="00383FCF">
      <w:pPr>
        <w:pStyle w:val="CorpodoTexto"/>
      </w:pPr>
      <w:r>
        <w:t xml:space="preserve">4. O caso de uso é encerrado. </w:t>
      </w:r>
    </w:p>
    <w:p w:rsidR="003841F0" w:rsidRDefault="003841F0" w:rsidP="003841F0">
      <w:pPr>
        <w:pStyle w:val="Ttulo3"/>
      </w:pPr>
      <w:r>
        <w:t>Fluxos alternativos</w:t>
      </w:r>
    </w:p>
    <w:p w:rsidR="003841F0" w:rsidRPr="00D94F83" w:rsidRDefault="003841F0" w:rsidP="003841F0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3841F0" w:rsidRPr="007631A1" w:rsidRDefault="003841F0" w:rsidP="003841F0">
      <w:pPr>
        <w:pStyle w:val="CorpodoTexto"/>
      </w:pPr>
      <w:r>
        <w:t>1. O ator pressiona o botão “Voltar”;</w:t>
      </w:r>
    </w:p>
    <w:p w:rsidR="003841F0" w:rsidRDefault="003841F0" w:rsidP="00383FCF">
      <w:pPr>
        <w:pStyle w:val="CorpodoTexto"/>
        <w:tabs>
          <w:tab w:val="center" w:pos="4963"/>
        </w:tabs>
        <w:rPr>
          <w:b/>
        </w:rPr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383FCF" w:rsidRPr="00D94F83" w:rsidRDefault="00383FCF" w:rsidP="00383FCF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Nova etapa do fluxo</w:t>
      </w:r>
      <w:r>
        <w:rPr>
          <w:rFonts w:cs="Arial"/>
        </w:rPr>
        <w:t>:</w:t>
      </w:r>
    </w:p>
    <w:p w:rsidR="00383FCF" w:rsidRPr="007631A1" w:rsidRDefault="00383FCF" w:rsidP="00383FCF">
      <w:pPr>
        <w:pStyle w:val="CorpodoTexto"/>
      </w:pPr>
      <w:r>
        <w:t>1. O ator pressiona o botão “Novo” na tela de pesquisa de etapas do fluxo;</w:t>
      </w:r>
    </w:p>
    <w:p w:rsidR="00383FCF" w:rsidRPr="003F2521" w:rsidRDefault="00383FCF" w:rsidP="00383FCF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etapas do fluxo </w:t>
      </w:r>
      <w:r w:rsidRPr="003F2521">
        <w:rPr>
          <w:b/>
        </w:rPr>
        <w:t>DV2</w:t>
      </w:r>
      <w:r>
        <w:rPr>
          <w:b/>
        </w:rPr>
        <w:t>;</w:t>
      </w:r>
    </w:p>
    <w:p w:rsidR="00383FCF" w:rsidRDefault="00383FCF" w:rsidP="00383FCF">
      <w:pPr>
        <w:pStyle w:val="CorpodoTexto"/>
      </w:pPr>
      <w:r>
        <w:t xml:space="preserve">3. O ator informa os dados da etapa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383FCF" w:rsidRDefault="00383FCF" w:rsidP="00383FCF">
      <w:pPr>
        <w:pStyle w:val="CorpodoTexto"/>
      </w:pPr>
      <w:r>
        <w:t>4. O sistema verifica o preenchimento dos campos da tela;</w:t>
      </w:r>
    </w:p>
    <w:p w:rsidR="00383FCF" w:rsidRDefault="00383FCF" w:rsidP="00383FCF">
      <w:pPr>
        <w:pStyle w:val="CorpodoTexto"/>
      </w:pPr>
      <w:r>
        <w:t>5. O sistema grava os dados da etapa do fluxo no banco de dados;</w:t>
      </w:r>
    </w:p>
    <w:p w:rsidR="00383FCF" w:rsidRDefault="00383FCF" w:rsidP="00383FCF">
      <w:pPr>
        <w:pStyle w:val="CorpodoTexto"/>
      </w:pPr>
      <w:r>
        <w:t xml:space="preserve">6. </w:t>
      </w:r>
      <w:r w:rsidR="004B11DB">
        <w:t xml:space="preserve">O caso de uso retoma ao passo </w:t>
      </w:r>
      <w:proofErr w:type="gramStart"/>
      <w:r w:rsidR="004B11DB">
        <w:t>3</w:t>
      </w:r>
      <w:proofErr w:type="gramEnd"/>
      <w:r w:rsidR="004B11DB">
        <w:t xml:space="preserve"> do fluxo principal</w:t>
      </w:r>
      <w:r w:rsidRPr="009628A6">
        <w:t>.</w:t>
      </w:r>
    </w:p>
    <w:p w:rsidR="00822D0B" w:rsidRPr="00D94F83" w:rsidRDefault="00822D0B" w:rsidP="00822D0B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Etapa do fluxo</w:t>
      </w:r>
      <w:r>
        <w:rPr>
          <w:rFonts w:cs="Arial"/>
        </w:rPr>
        <w:t>:</w:t>
      </w:r>
    </w:p>
    <w:p w:rsidR="00822D0B" w:rsidRDefault="00822D0B" w:rsidP="00822D0B">
      <w:pPr>
        <w:pStyle w:val="CorpodoTexto"/>
      </w:pPr>
      <w:r>
        <w:t>1. O ator pressiona o botão “Editar” na tela de pesquisa de etapas do fluxo;</w:t>
      </w:r>
    </w:p>
    <w:p w:rsidR="00822D0B" w:rsidRPr="007631A1" w:rsidRDefault="00822D0B" w:rsidP="00822D0B">
      <w:pPr>
        <w:pStyle w:val="CorpodoTexto"/>
      </w:pPr>
      <w:r>
        <w:t>2. O sistema recupera os dados da etapa selecionada na tela de pesquisa.</w:t>
      </w:r>
    </w:p>
    <w:p w:rsidR="00822D0B" w:rsidRPr="003F2521" w:rsidRDefault="00822D0B" w:rsidP="00822D0B">
      <w:pPr>
        <w:pStyle w:val="CorpodoTexto"/>
      </w:pPr>
      <w:r>
        <w:t xml:space="preserve">3. </w:t>
      </w:r>
      <w:r w:rsidRPr="00BC2608">
        <w:t xml:space="preserve">O </w:t>
      </w:r>
      <w:r>
        <w:t xml:space="preserve">sistema abre a tela de cadastro </w:t>
      </w:r>
      <w:r w:rsidRPr="003F2521">
        <w:rPr>
          <w:b/>
        </w:rPr>
        <w:t>DV2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com os dados da etapa carregados</w:t>
      </w:r>
      <w:r>
        <w:rPr>
          <w:b/>
        </w:rPr>
        <w:t>;</w:t>
      </w:r>
    </w:p>
    <w:p w:rsidR="00822D0B" w:rsidRDefault="00822D0B" w:rsidP="00822D0B">
      <w:pPr>
        <w:pStyle w:val="CorpodoTexto"/>
      </w:pPr>
      <w:r>
        <w:t xml:space="preserve">4.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822D0B" w:rsidRDefault="00822D0B" w:rsidP="00822D0B">
      <w:pPr>
        <w:pStyle w:val="CorpodoTexto"/>
      </w:pPr>
      <w:r>
        <w:lastRenderedPageBreak/>
        <w:t>5. O sistema verifica o preenchimento dos campos da tela;</w:t>
      </w:r>
    </w:p>
    <w:p w:rsidR="00822D0B" w:rsidRDefault="00822D0B" w:rsidP="00822D0B">
      <w:pPr>
        <w:pStyle w:val="CorpodoTexto"/>
      </w:pPr>
      <w:r>
        <w:t>6. O sistema atualiza os dados da etapa do fluxo no banco de dados;</w:t>
      </w:r>
    </w:p>
    <w:p w:rsidR="00822D0B" w:rsidRDefault="00822D0B" w:rsidP="00822D0B">
      <w:pPr>
        <w:pStyle w:val="CorpodoTexto"/>
      </w:pPr>
      <w:r>
        <w:t xml:space="preserve">7.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822D0B" w:rsidRPr="00D94F83" w:rsidRDefault="00822D0B" w:rsidP="00822D0B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Inativar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Etapa do Fluxo</w:t>
      </w:r>
      <w:r>
        <w:rPr>
          <w:rFonts w:cs="Arial"/>
        </w:rPr>
        <w:t>:</w:t>
      </w:r>
    </w:p>
    <w:p w:rsidR="00822D0B" w:rsidRPr="00FB0A65" w:rsidRDefault="00822D0B" w:rsidP="00822D0B">
      <w:pPr>
        <w:pStyle w:val="CorpodoTexto"/>
      </w:pPr>
      <w:r w:rsidRPr="00FB0A65">
        <w:t xml:space="preserve">1. O ator pressiona o botão “Excluir” na tela de pesquisa de </w:t>
      </w:r>
      <w:r>
        <w:t>etapas do fluxo</w:t>
      </w:r>
      <w:r w:rsidRPr="00FB0A65">
        <w:t>;</w:t>
      </w:r>
    </w:p>
    <w:p w:rsidR="00822D0B" w:rsidRPr="00FB0A65" w:rsidRDefault="00822D0B" w:rsidP="00822D0B">
      <w:pPr>
        <w:pStyle w:val="CorpodoTexto"/>
      </w:pPr>
      <w:r w:rsidRPr="00FB0A65">
        <w:t>2. O sistema apresenta mensagem de confirmaç</w:t>
      </w:r>
      <w:r>
        <w:t>ão para a mudança de situação da</w:t>
      </w:r>
      <w:r w:rsidRPr="00FB0A65">
        <w:t xml:space="preserve"> </w:t>
      </w:r>
      <w:r>
        <w:t>etapa selecionada</w:t>
      </w:r>
      <w:r w:rsidRPr="00FB0A65">
        <w:t>;</w:t>
      </w:r>
    </w:p>
    <w:p w:rsidR="00822D0B" w:rsidRPr="00FB0A65" w:rsidRDefault="00822D0B" w:rsidP="00822D0B">
      <w:pPr>
        <w:pStyle w:val="CorpodoTexto"/>
      </w:pPr>
      <w:r w:rsidRPr="00FB0A65">
        <w:t xml:space="preserve">3. O ator </w:t>
      </w:r>
      <w:r>
        <w:t>confirma a inativação da</w:t>
      </w:r>
      <w:r w:rsidRPr="00FB0A65">
        <w:t xml:space="preserve"> </w:t>
      </w:r>
      <w:r>
        <w:t>etapa do fluxo</w:t>
      </w:r>
      <w:r w:rsidRPr="00FB0A65">
        <w:t xml:space="preserve">; </w:t>
      </w:r>
    </w:p>
    <w:p w:rsidR="00822D0B" w:rsidRPr="00FB0A65" w:rsidRDefault="00822D0B" w:rsidP="00822D0B">
      <w:pPr>
        <w:pStyle w:val="CorpodoTexto"/>
      </w:pPr>
      <w:r w:rsidRPr="00FB0A65">
        <w:t>4. O sistema atualiza os dados</w:t>
      </w:r>
      <w:r>
        <w:t xml:space="preserve"> da</w:t>
      </w:r>
      <w:r w:rsidRPr="00FB0A65">
        <w:t xml:space="preserve"> </w:t>
      </w:r>
      <w:r>
        <w:t xml:space="preserve">etapa do fluxo </w:t>
      </w:r>
      <w:r w:rsidRPr="00FB0A65">
        <w:t>no banco de dados;</w:t>
      </w:r>
    </w:p>
    <w:p w:rsidR="00765353" w:rsidRDefault="00822D0B" w:rsidP="00822D0B">
      <w:pPr>
        <w:pStyle w:val="CorpodoTexto"/>
      </w:pPr>
      <w:r w:rsidRPr="00FB0A65">
        <w:t xml:space="preserve">5. O caso de uso retoma ao passo </w:t>
      </w:r>
      <w:proofErr w:type="gramStart"/>
      <w:r w:rsidRPr="00FB0A65">
        <w:t>3</w:t>
      </w:r>
      <w:proofErr w:type="gramEnd"/>
      <w:r w:rsidRPr="00FB0A65">
        <w:t xml:space="preserve"> do fluxo principal.</w:t>
      </w:r>
    </w:p>
    <w:p w:rsidR="00765353" w:rsidRDefault="00765353" w:rsidP="00765353">
      <w:r>
        <w:br w:type="page"/>
      </w:r>
    </w:p>
    <w:p w:rsidR="007B6436" w:rsidRDefault="00242232" w:rsidP="007B6436">
      <w:pPr>
        <w:pStyle w:val="Ttulo2"/>
        <w:spacing w:before="240" w:after="240" w:line="360" w:lineRule="auto"/>
        <w:ind w:left="567" w:hanging="567"/>
      </w:pPr>
      <w:bookmarkStart w:id="18" w:name="_Toc341872924"/>
      <w:r>
        <w:lastRenderedPageBreak/>
        <w:t>Caso de uso: UC0</w:t>
      </w:r>
      <w:r w:rsidR="004B11DB">
        <w:t>7</w:t>
      </w:r>
      <w:r w:rsidR="007B6436">
        <w:t xml:space="preserve"> –</w:t>
      </w:r>
      <w:r w:rsidR="007B6436" w:rsidRPr="00C216E2">
        <w:t xml:space="preserve"> </w:t>
      </w:r>
      <w:r w:rsidR="007B6436">
        <w:t>Gerar fluxo de trabalho</w:t>
      </w:r>
      <w:bookmarkEnd w:id="18"/>
    </w:p>
    <w:p w:rsidR="007B6436" w:rsidRDefault="007B6436" w:rsidP="007B6436">
      <w:pPr>
        <w:pStyle w:val="Ttulo3"/>
      </w:pPr>
      <w:r>
        <w:t>Descrição</w:t>
      </w:r>
    </w:p>
    <w:p w:rsidR="007B6436" w:rsidRPr="00393491" w:rsidRDefault="007B6436" w:rsidP="007B6436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</w:t>
      </w:r>
      <w:r>
        <w:t>dos fluxos de trabalho da oficina.</w:t>
      </w:r>
    </w:p>
    <w:p w:rsidR="007B6436" w:rsidRDefault="007B6436" w:rsidP="007B6436">
      <w:pPr>
        <w:pStyle w:val="Ttulo3"/>
      </w:pPr>
      <w:r>
        <w:t>Visões</w:t>
      </w:r>
    </w:p>
    <w:p w:rsidR="007B6436" w:rsidRDefault="00280E4A" w:rsidP="007B6436">
      <w:pPr>
        <w:pStyle w:val="CorpodoTexto"/>
      </w:pPr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03296" behindDoc="0" locked="0" layoutInCell="1" allowOverlap="1" wp14:anchorId="46D64FB4" wp14:editId="26BC98D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5621020" cy="952500"/>
                <wp:effectExtent l="0" t="0" r="17780" b="19050"/>
                <wp:wrapTopAndBottom/>
                <wp:docPr id="138" name="Caixa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7B6436">
                            <w:r w:rsidRPr="00122D15">
                              <w:t xml:space="preserve">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D1FBFE8" wp14:editId="0611FB6E">
                                  <wp:extent cx="2113280" cy="267335"/>
                                  <wp:effectExtent l="0" t="0" r="1270" b="0"/>
                                  <wp:docPr id="141" name="Imagem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280E4A" w:rsidRDefault="00301340" w:rsidP="007B6436">
                            <w:r>
                              <w:t>Fluxo: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AE75DC2" wp14:editId="1904E187">
                                  <wp:extent cx="1492250" cy="129540"/>
                                  <wp:effectExtent l="19050" t="19050" r="12700" b="22860"/>
                                  <wp:docPr id="142" name="Imagem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18"/>
                              <w:gridCol w:w="2638"/>
                              <w:gridCol w:w="1907"/>
                              <w:gridCol w:w="2383"/>
                            </w:tblGrid>
                            <w:tr w:rsidR="00301340" w:rsidTr="007568E8">
                              <w:trPr>
                                <w:trHeight w:val="264"/>
                              </w:trPr>
                              <w:tc>
                                <w:tcPr>
                                  <w:tcW w:w="101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</w:tcPr>
                                <w:p w:rsidR="00301340" w:rsidRPr="006B3291" w:rsidRDefault="00301340" w:rsidP="0080732C">
                                  <w:r>
                                    <w:t>Fluxo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383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  <w:r>
                                    <w:t>/Copiar</w:t>
                                  </w:r>
                                </w:p>
                              </w:tc>
                            </w:tr>
                            <w:tr w:rsidR="00301340" w:rsidTr="007568E8">
                              <w:trPr>
                                <w:trHeight w:val="247"/>
                              </w:trPr>
                              <w:tc>
                                <w:tcPr>
                                  <w:tcW w:w="101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38" w:type="dxa"/>
                                </w:tcPr>
                                <w:p w:rsidR="00301340" w:rsidRPr="005D1395" w:rsidRDefault="00301340" w:rsidP="0080732C">
                                  <w:r>
                                    <w:t>Pintura de Taxi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3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7568E8">
                              <w:trPr>
                                <w:trHeight w:val="280"/>
                              </w:trPr>
                              <w:tc>
                                <w:tcPr>
                                  <w:tcW w:w="101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38" w:type="dxa"/>
                                </w:tcPr>
                                <w:p w:rsidR="00301340" w:rsidRPr="005D1395" w:rsidRDefault="00301340" w:rsidP="0080732C">
                                  <w:r>
                                    <w:t>Pequenos Reparos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3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7B6436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8" o:spid="_x0000_s1058" type="#_x0000_t202" style="position:absolute;left:0;text-align:left;margin-left:0;margin-top:31pt;width:442.6pt;height:75pt;z-index:2517032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" strokeweight=".5pt">
                <v:textbox inset="7.45pt,3.85pt,7.45pt,3.85pt">
                  <w:txbxContent>
                    <w:p w:rsidR="00301340" w:rsidRPr="00122D15" w:rsidRDefault="00301340" w:rsidP="007B6436">
                      <w:r w:rsidRPr="00122D15">
                        <w:t xml:space="preserve">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D1FBFE8" wp14:editId="0611FB6E">
                            <wp:extent cx="2113280" cy="267335"/>
                            <wp:effectExtent l="0" t="0" r="1270" b="0"/>
                            <wp:docPr id="141" name="Imagem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280E4A" w:rsidRDefault="00301340" w:rsidP="007B6436">
                      <w:r>
                        <w:t>Fluxo: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AE75DC2" wp14:editId="1904E187">
                            <wp:extent cx="1492250" cy="129540"/>
                            <wp:effectExtent l="19050" t="19050" r="12700" b="22860"/>
                            <wp:docPr id="142" name="Imagem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18"/>
                        <w:gridCol w:w="2638"/>
                        <w:gridCol w:w="1907"/>
                        <w:gridCol w:w="2383"/>
                      </w:tblGrid>
                      <w:tr w:rsidR="00301340" w:rsidTr="007568E8">
                        <w:trPr>
                          <w:trHeight w:val="264"/>
                        </w:trPr>
                        <w:tc>
                          <w:tcPr>
                            <w:tcW w:w="101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2638" w:type="dxa"/>
                          </w:tcPr>
                          <w:p w:rsidR="00301340" w:rsidRPr="006B3291" w:rsidRDefault="00301340" w:rsidP="0080732C">
                            <w:r>
                              <w:t>Fluxo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383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  <w:r>
                              <w:t>/Copiar</w:t>
                            </w:r>
                          </w:p>
                        </w:tc>
                      </w:tr>
                      <w:tr w:rsidR="00301340" w:rsidTr="007568E8">
                        <w:trPr>
                          <w:trHeight w:val="247"/>
                        </w:trPr>
                        <w:tc>
                          <w:tcPr>
                            <w:tcW w:w="101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638" w:type="dxa"/>
                          </w:tcPr>
                          <w:p w:rsidR="00301340" w:rsidRPr="005D1395" w:rsidRDefault="00301340" w:rsidP="0080732C">
                            <w:r>
                              <w:t>Pintura de Taxi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2383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7568E8">
                        <w:trPr>
                          <w:trHeight w:val="280"/>
                        </w:trPr>
                        <w:tc>
                          <w:tcPr>
                            <w:tcW w:w="101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638" w:type="dxa"/>
                          </w:tcPr>
                          <w:p w:rsidR="00301340" w:rsidRPr="005D1395" w:rsidRDefault="00301340" w:rsidP="0080732C">
                            <w:r>
                              <w:t>Pequenos Reparos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2383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7B6436"/>
                  </w:txbxContent>
                </v:textbox>
                <w10:wrap type="topAndBottom"/>
              </v:shape>
            </w:pict>
          </mc:Fallback>
        </mc:AlternateContent>
      </w:r>
      <w:r w:rsidR="007B6436" w:rsidRPr="00614936">
        <w:rPr>
          <w:b/>
          <w:bCs/>
        </w:rPr>
        <w:t>DV</w:t>
      </w:r>
      <w:r w:rsidR="007B6436">
        <w:rPr>
          <w:b/>
          <w:bCs/>
        </w:rPr>
        <w:t>1</w:t>
      </w:r>
      <w:r w:rsidR="007B6436" w:rsidRPr="00614936">
        <w:rPr>
          <w:b/>
          <w:bCs/>
        </w:rPr>
        <w:t xml:space="preserve"> </w:t>
      </w:r>
      <w:r w:rsidR="007B6436">
        <w:rPr>
          <w:b/>
          <w:bCs/>
        </w:rPr>
        <w:t>–</w:t>
      </w:r>
      <w:r w:rsidR="007B6436" w:rsidRPr="00614936">
        <w:rPr>
          <w:b/>
          <w:bCs/>
        </w:rPr>
        <w:t xml:space="preserve"> </w:t>
      </w:r>
      <w:r w:rsidR="007B6436">
        <w:t>T</w:t>
      </w:r>
      <w:r w:rsidR="007B6436" w:rsidRPr="002617A9">
        <w:rPr>
          <w:b/>
        </w:rPr>
        <w:t xml:space="preserve">ela </w:t>
      </w:r>
      <w:r w:rsidR="007B6436">
        <w:rPr>
          <w:b/>
        </w:rPr>
        <w:t>de pesquisa de fluxos de trabalho</w:t>
      </w:r>
    </w:p>
    <w:p w:rsidR="007B6436" w:rsidRDefault="007B6436" w:rsidP="007B64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D3B511" wp14:editId="0ED60A3F">
                <wp:simplePos x="0" y="0"/>
                <wp:positionH relativeFrom="column">
                  <wp:posOffset>0</wp:posOffset>
                </wp:positionH>
                <wp:positionV relativeFrom="paragraph">
                  <wp:posOffset>1044575</wp:posOffset>
                </wp:positionV>
                <wp:extent cx="5621020" cy="200025"/>
                <wp:effectExtent l="0" t="0" r="0" b="9525"/>
                <wp:wrapNone/>
                <wp:docPr id="139" name="Caixa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7B6436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etapas do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9" o:spid="_x0000_s1059" type="#_x0000_t202" style="position:absolute;margin-left:0;margin-top:82.25pt;width:442.6pt;height:1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" stroked="f">
                <v:textbox inset="0,0,0,0">
                  <w:txbxContent>
                    <w:p w:rsidR="00301340" w:rsidRPr="00213B69" w:rsidRDefault="00301340" w:rsidP="007B6436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etapas do fluxo</w:t>
                      </w:r>
                    </w:p>
                  </w:txbxContent>
                </v:textbox>
              </v:shape>
            </w:pict>
          </mc:Fallback>
        </mc:AlternateContent>
      </w:r>
    </w:p>
    <w:p w:rsidR="007B6436" w:rsidRDefault="007B6436" w:rsidP="007B6436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7B6436" w:rsidRPr="00393491" w:rsidTr="000D7EE1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7B6436" w:rsidRPr="00AB439F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7B6436" w:rsidRPr="00393491" w:rsidRDefault="00D56AAA" w:rsidP="000D7EE1">
            <w:pPr>
              <w:jc w:val="center"/>
            </w:pPr>
            <w:r>
              <w:t>Fluxo</w:t>
            </w:r>
          </w:p>
        </w:tc>
        <w:tc>
          <w:tcPr>
            <w:tcW w:w="791" w:type="pct"/>
            <w:vAlign w:val="center"/>
          </w:tcPr>
          <w:p w:rsidR="007B6436" w:rsidRPr="00393491" w:rsidRDefault="007B6436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B6436" w:rsidRPr="00393491" w:rsidRDefault="007B6436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7B6436" w:rsidRPr="00393491" w:rsidRDefault="007B6436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jc w:val="center"/>
            </w:pPr>
            <w:r w:rsidRPr="00393491">
              <w:t>-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7B6436" w:rsidRPr="00AB439F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7B6436" w:rsidRDefault="007B6436" w:rsidP="000D7EE1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7B6436" w:rsidRDefault="007B6436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7B6436" w:rsidRDefault="007B6436" w:rsidP="000D7EE1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7B6436" w:rsidRDefault="007B6436" w:rsidP="000D7EE1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jc w:val="center"/>
            </w:pP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7B6436" w:rsidRDefault="007B6436" w:rsidP="000D7EE1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7B6436" w:rsidRDefault="007B6436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B6436" w:rsidRDefault="007B6436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7B6436" w:rsidRDefault="007B6436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jc w:val="center"/>
            </w:pP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773" w:type="pct"/>
            <w:vAlign w:val="center"/>
          </w:tcPr>
          <w:p w:rsidR="007B6436" w:rsidRDefault="007B6436" w:rsidP="000D7EE1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7B6436" w:rsidRDefault="007B6436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7B6436" w:rsidRDefault="007B6436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7B6436" w:rsidRDefault="007B6436" w:rsidP="000D7EE1">
            <w:pPr>
              <w:jc w:val="center"/>
            </w:pPr>
            <w:r>
              <w:t xml:space="preserve">0 – Inativo; </w:t>
            </w:r>
          </w:p>
          <w:p w:rsidR="007B6436" w:rsidRDefault="007B6436" w:rsidP="000D7EE1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keepNext/>
              <w:jc w:val="center"/>
            </w:pPr>
          </w:p>
        </w:tc>
      </w:tr>
    </w:tbl>
    <w:p w:rsidR="007B6436" w:rsidRDefault="007B6436" w:rsidP="007B6436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7568E8">
        <w:rPr>
          <w:noProof/>
        </w:rPr>
        <w:t>23</w:t>
      </w:r>
      <w:r w:rsidR="00AA42B1">
        <w:rPr>
          <w:noProof/>
        </w:rPr>
        <w:fldChar w:fldCharType="end"/>
      </w:r>
      <w:r>
        <w:t xml:space="preserve">- Regras de validação da tela de pesquisa de </w:t>
      </w:r>
      <w:r w:rsidR="00D56AAA">
        <w:t>fluxos de trabalho</w:t>
      </w:r>
    </w:p>
    <w:p w:rsidR="007B6436" w:rsidRDefault="007B6436" w:rsidP="007B6436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2834"/>
        <w:gridCol w:w="4932"/>
      </w:tblGrid>
      <w:tr w:rsidR="007B6436" w:rsidRPr="00393491" w:rsidTr="004A255D">
        <w:trPr>
          <w:trHeight w:val="323"/>
          <w:jc w:val="center"/>
        </w:trPr>
        <w:tc>
          <w:tcPr>
            <w:tcW w:w="945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480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2575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7B6436" w:rsidRPr="006C507D" w:rsidRDefault="007B6436" w:rsidP="000D7EE1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7B6436" w:rsidRPr="00393491" w:rsidTr="004A255D">
        <w:trPr>
          <w:trHeight w:val="323"/>
          <w:jc w:val="center"/>
        </w:trPr>
        <w:tc>
          <w:tcPr>
            <w:tcW w:w="945" w:type="pct"/>
            <w:vAlign w:val="center"/>
          </w:tcPr>
          <w:p w:rsidR="007B6436" w:rsidRDefault="007B6436" w:rsidP="000D7EE1">
            <w:pPr>
              <w:jc w:val="center"/>
            </w:pPr>
            <w:r>
              <w:t>Novo</w:t>
            </w:r>
          </w:p>
        </w:tc>
        <w:tc>
          <w:tcPr>
            <w:tcW w:w="1480" w:type="pct"/>
            <w:vAlign w:val="center"/>
          </w:tcPr>
          <w:p w:rsidR="007B6436" w:rsidRDefault="007B6436" w:rsidP="000D7EE1">
            <w:pPr>
              <w:jc w:val="center"/>
            </w:pPr>
            <w:r>
              <w:t>Botão – Novo</w:t>
            </w:r>
          </w:p>
        </w:tc>
        <w:tc>
          <w:tcPr>
            <w:tcW w:w="2575" w:type="pct"/>
            <w:vAlign w:val="center"/>
          </w:tcPr>
          <w:p w:rsidR="007B6436" w:rsidRDefault="007B6436" w:rsidP="00D56AAA">
            <w:pPr>
              <w:jc w:val="center"/>
            </w:pPr>
            <w:r>
              <w:t xml:space="preserve">Carrega a tela de cadastro de </w:t>
            </w:r>
            <w:r w:rsidR="00D56AAA">
              <w:t>fluxo de trabalho</w:t>
            </w:r>
            <w:r>
              <w:t xml:space="preserve"> (</w:t>
            </w:r>
            <w:r w:rsidRPr="006C507D">
              <w:rPr>
                <w:b/>
              </w:rPr>
              <w:t>DV2</w:t>
            </w:r>
            <w:r>
              <w:rPr>
                <w:b/>
              </w:rPr>
              <w:t>)</w:t>
            </w:r>
          </w:p>
        </w:tc>
      </w:tr>
      <w:tr w:rsidR="007B6436" w:rsidRPr="00393491" w:rsidTr="004A255D">
        <w:trPr>
          <w:trHeight w:val="323"/>
          <w:jc w:val="center"/>
        </w:trPr>
        <w:tc>
          <w:tcPr>
            <w:tcW w:w="945" w:type="pct"/>
            <w:vAlign w:val="center"/>
          </w:tcPr>
          <w:p w:rsidR="007B6436" w:rsidRDefault="007B6436" w:rsidP="000D7EE1">
            <w:pPr>
              <w:jc w:val="center"/>
            </w:pPr>
            <w:r>
              <w:t>Pesquisar</w:t>
            </w:r>
          </w:p>
        </w:tc>
        <w:tc>
          <w:tcPr>
            <w:tcW w:w="1480" w:type="pct"/>
            <w:vAlign w:val="center"/>
          </w:tcPr>
          <w:p w:rsidR="007B6436" w:rsidRDefault="007B6436" w:rsidP="000D7EE1">
            <w:pPr>
              <w:jc w:val="center"/>
            </w:pPr>
            <w:r>
              <w:t>Botão - Pesquisar</w:t>
            </w:r>
          </w:p>
        </w:tc>
        <w:tc>
          <w:tcPr>
            <w:tcW w:w="2575" w:type="pct"/>
            <w:vAlign w:val="center"/>
          </w:tcPr>
          <w:p w:rsidR="007B6436" w:rsidRDefault="007B6436" w:rsidP="00D56AAA">
            <w:pPr>
              <w:jc w:val="center"/>
            </w:pPr>
            <w:r>
              <w:t xml:space="preserve">Carrega </w:t>
            </w:r>
            <w:r w:rsidR="00D56AAA">
              <w:t>os fluxos</w:t>
            </w:r>
            <w:r>
              <w:t xml:space="preserve"> de acordo com o filtro da pesquisa ou carrega todos os registros caso o usuário não tenha informado filtro para a pesquisa.</w:t>
            </w:r>
          </w:p>
        </w:tc>
      </w:tr>
      <w:tr w:rsidR="007B6436" w:rsidRPr="00393491" w:rsidTr="004A255D">
        <w:trPr>
          <w:trHeight w:val="323"/>
          <w:jc w:val="center"/>
        </w:trPr>
        <w:tc>
          <w:tcPr>
            <w:tcW w:w="945" w:type="pct"/>
            <w:vAlign w:val="center"/>
          </w:tcPr>
          <w:p w:rsidR="007B6436" w:rsidRDefault="007B6436" w:rsidP="000D7EE1">
            <w:pPr>
              <w:jc w:val="center"/>
            </w:pPr>
            <w:r>
              <w:t>Sair da tela</w:t>
            </w:r>
          </w:p>
        </w:tc>
        <w:tc>
          <w:tcPr>
            <w:tcW w:w="1480" w:type="pct"/>
            <w:vAlign w:val="center"/>
          </w:tcPr>
          <w:p w:rsidR="007B6436" w:rsidRDefault="007B6436" w:rsidP="000D7EE1">
            <w:pPr>
              <w:jc w:val="center"/>
            </w:pPr>
            <w:r>
              <w:t>Botão - Voltar</w:t>
            </w:r>
          </w:p>
        </w:tc>
        <w:tc>
          <w:tcPr>
            <w:tcW w:w="2575" w:type="pct"/>
            <w:vAlign w:val="center"/>
          </w:tcPr>
          <w:p w:rsidR="007B6436" w:rsidRDefault="007B6436" w:rsidP="000D7EE1">
            <w:pPr>
              <w:jc w:val="center"/>
            </w:pPr>
            <w:r>
              <w:t>Retorna a pagina principal do sistema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7B6436" w:rsidRPr="006C507D" w:rsidRDefault="007B6436" w:rsidP="000D7EE1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7B6436" w:rsidRPr="00393491" w:rsidTr="004A255D">
        <w:trPr>
          <w:trHeight w:val="323"/>
          <w:jc w:val="center"/>
        </w:trPr>
        <w:tc>
          <w:tcPr>
            <w:tcW w:w="945" w:type="pct"/>
            <w:vAlign w:val="center"/>
          </w:tcPr>
          <w:p w:rsidR="007B6436" w:rsidRDefault="007B6436" w:rsidP="000D7EE1">
            <w:pPr>
              <w:jc w:val="center"/>
            </w:pPr>
            <w:r>
              <w:t>Editar</w:t>
            </w:r>
          </w:p>
        </w:tc>
        <w:tc>
          <w:tcPr>
            <w:tcW w:w="1480" w:type="pct"/>
            <w:vAlign w:val="center"/>
          </w:tcPr>
          <w:p w:rsidR="007B6436" w:rsidRDefault="007B6436" w:rsidP="000D7EE1">
            <w:pPr>
              <w:jc w:val="center"/>
            </w:pPr>
            <w:r>
              <w:t>Botão - Editar</w:t>
            </w:r>
          </w:p>
        </w:tc>
        <w:tc>
          <w:tcPr>
            <w:tcW w:w="2575" w:type="pct"/>
            <w:vAlign w:val="center"/>
          </w:tcPr>
          <w:p w:rsidR="007B6436" w:rsidRDefault="007B6436" w:rsidP="00280E4A">
            <w:pPr>
              <w:jc w:val="center"/>
            </w:pPr>
            <w:r>
              <w:t xml:space="preserve">Carrega </w:t>
            </w:r>
            <w:r w:rsidR="00D56AAA">
              <w:t>o fluxo</w:t>
            </w:r>
            <w:r>
              <w:t xml:space="preserve"> na tela </w:t>
            </w:r>
            <w:r w:rsidRPr="006C507D">
              <w:rPr>
                <w:b/>
              </w:rPr>
              <w:t>DV2</w:t>
            </w:r>
          </w:p>
        </w:tc>
      </w:tr>
      <w:tr w:rsidR="007B6436" w:rsidRPr="00393491" w:rsidTr="004A255D">
        <w:trPr>
          <w:trHeight w:val="323"/>
          <w:jc w:val="center"/>
        </w:trPr>
        <w:tc>
          <w:tcPr>
            <w:tcW w:w="945" w:type="pct"/>
            <w:vAlign w:val="center"/>
          </w:tcPr>
          <w:p w:rsidR="007B6436" w:rsidRDefault="007B6436" w:rsidP="000D7EE1">
            <w:pPr>
              <w:jc w:val="center"/>
            </w:pPr>
            <w:r>
              <w:t>Excluir</w:t>
            </w:r>
          </w:p>
        </w:tc>
        <w:tc>
          <w:tcPr>
            <w:tcW w:w="1480" w:type="pct"/>
            <w:vAlign w:val="center"/>
          </w:tcPr>
          <w:p w:rsidR="007B6436" w:rsidRDefault="007B6436" w:rsidP="000D7EE1">
            <w:pPr>
              <w:jc w:val="center"/>
            </w:pPr>
            <w:r>
              <w:t>Botão - Excluir</w:t>
            </w:r>
          </w:p>
        </w:tc>
        <w:tc>
          <w:tcPr>
            <w:tcW w:w="2575" w:type="pct"/>
            <w:vAlign w:val="center"/>
          </w:tcPr>
          <w:p w:rsidR="007B6436" w:rsidRDefault="007B6436" w:rsidP="004A255D">
            <w:pPr>
              <w:keepNext/>
              <w:jc w:val="center"/>
            </w:pPr>
            <w:r>
              <w:t xml:space="preserve">O sistema exibe uma </w:t>
            </w:r>
            <w:r w:rsidR="004A255D">
              <w:t>mensagem de confirmação da ação.</w:t>
            </w:r>
          </w:p>
        </w:tc>
      </w:tr>
      <w:tr w:rsidR="009A4A68" w:rsidRPr="00393491" w:rsidTr="004A255D">
        <w:trPr>
          <w:trHeight w:val="323"/>
          <w:jc w:val="center"/>
        </w:trPr>
        <w:tc>
          <w:tcPr>
            <w:tcW w:w="945" w:type="pct"/>
            <w:vAlign w:val="center"/>
          </w:tcPr>
          <w:p w:rsidR="009A4A68" w:rsidRDefault="009A4A68" w:rsidP="000D7EE1">
            <w:pPr>
              <w:jc w:val="center"/>
            </w:pPr>
            <w:r>
              <w:t>Copiar</w:t>
            </w:r>
          </w:p>
        </w:tc>
        <w:tc>
          <w:tcPr>
            <w:tcW w:w="1480" w:type="pct"/>
            <w:vAlign w:val="center"/>
          </w:tcPr>
          <w:p w:rsidR="009A4A68" w:rsidRDefault="009A4A68" w:rsidP="000D7EE1">
            <w:pPr>
              <w:jc w:val="center"/>
            </w:pPr>
            <w:r>
              <w:t>Botão - Copiar</w:t>
            </w:r>
          </w:p>
        </w:tc>
        <w:tc>
          <w:tcPr>
            <w:tcW w:w="2575" w:type="pct"/>
            <w:vAlign w:val="center"/>
          </w:tcPr>
          <w:p w:rsidR="009A4A68" w:rsidRDefault="009A4A68" w:rsidP="000D7EE1">
            <w:pPr>
              <w:keepNext/>
              <w:jc w:val="center"/>
            </w:pPr>
            <w:r>
              <w:t>Cria um novo fluxo de trabalho com base no fluxo selecionado</w:t>
            </w:r>
          </w:p>
        </w:tc>
      </w:tr>
    </w:tbl>
    <w:p w:rsidR="007B6436" w:rsidRDefault="007B6436" w:rsidP="007B6436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7568E8">
        <w:rPr>
          <w:noProof/>
        </w:rPr>
        <w:t>24</w:t>
      </w:r>
      <w:r w:rsidR="00AA42B1">
        <w:rPr>
          <w:noProof/>
        </w:rPr>
        <w:fldChar w:fldCharType="end"/>
      </w:r>
      <w:r>
        <w:t xml:space="preserve"> - Especificação da navegação da tela de pesquisa</w:t>
      </w:r>
      <w:r w:rsidR="00540546">
        <w:t xml:space="preserve"> fluxos de trabalho</w:t>
      </w:r>
    </w:p>
    <w:p w:rsidR="007B6436" w:rsidRDefault="007B6436" w:rsidP="007B6436">
      <w:pPr>
        <w:pStyle w:val="CorpodoTexto"/>
        <w:rPr>
          <w:b/>
        </w:rPr>
      </w:pPr>
      <w:r w:rsidRPr="00614936">
        <w:rPr>
          <w:b/>
          <w:bCs/>
        </w:rPr>
        <w:lastRenderedPageBreak/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de </w:t>
      </w:r>
      <w:r>
        <w:rPr>
          <w:b/>
        </w:rPr>
        <w:t>fluxo</w:t>
      </w:r>
      <w:r w:rsidR="00540546">
        <w:rPr>
          <w:b/>
        </w:rPr>
        <w:t xml:space="preserve"> de trabalho</w:t>
      </w:r>
    </w:p>
    <w:p w:rsidR="007B6436" w:rsidRDefault="004A255D" w:rsidP="007B6436">
      <w:pPr>
        <w:pStyle w:val="CorpodoTexto"/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5391150" cy="2162175"/>
            <wp:effectExtent l="0" t="0" r="0" b="9525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5D" w:rsidRDefault="007B6436" w:rsidP="004A255D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5700DB">
        <w:rPr>
          <w:noProof/>
        </w:rPr>
        <w:t>14</w:t>
      </w:r>
      <w:r w:rsidR="00AA42B1">
        <w:rPr>
          <w:noProof/>
        </w:rPr>
        <w:fldChar w:fldCharType="end"/>
      </w:r>
      <w:r>
        <w:t xml:space="preserve"> - Tela de cadastro de etapa do fluxo</w:t>
      </w:r>
    </w:p>
    <w:p w:rsidR="007B6436" w:rsidRDefault="007B6436" w:rsidP="007B6436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1327"/>
        <w:gridCol w:w="1683"/>
        <w:gridCol w:w="2375"/>
        <w:gridCol w:w="2522"/>
      </w:tblGrid>
      <w:tr w:rsidR="007B6436" w:rsidRPr="00393491" w:rsidTr="000D7EE1">
        <w:trPr>
          <w:trHeight w:val="323"/>
          <w:jc w:val="center"/>
        </w:trPr>
        <w:tc>
          <w:tcPr>
            <w:tcW w:w="871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693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871" w:type="pct"/>
            <w:vAlign w:val="center"/>
          </w:tcPr>
          <w:p w:rsidR="007B6436" w:rsidRDefault="007B6436" w:rsidP="000D7EE1">
            <w:pPr>
              <w:jc w:val="center"/>
            </w:pPr>
            <w:r>
              <w:t>Código</w:t>
            </w:r>
          </w:p>
        </w:tc>
        <w:tc>
          <w:tcPr>
            <w:tcW w:w="693" w:type="pct"/>
            <w:vAlign w:val="center"/>
          </w:tcPr>
          <w:p w:rsidR="007B6436" w:rsidRDefault="007B6436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7B6436" w:rsidRDefault="007B6436" w:rsidP="000D7EE1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7B6436" w:rsidRDefault="007B6436" w:rsidP="000D7EE1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jc w:val="center"/>
            </w:pP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871" w:type="pct"/>
            <w:vAlign w:val="center"/>
          </w:tcPr>
          <w:p w:rsidR="007B6436" w:rsidRDefault="007B6436" w:rsidP="000D7EE1">
            <w:pPr>
              <w:jc w:val="center"/>
            </w:pPr>
            <w:r>
              <w:t>Situação</w:t>
            </w:r>
          </w:p>
        </w:tc>
        <w:tc>
          <w:tcPr>
            <w:tcW w:w="693" w:type="pct"/>
            <w:vAlign w:val="center"/>
          </w:tcPr>
          <w:p w:rsidR="007B6436" w:rsidRDefault="007B6436" w:rsidP="000D7EE1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7B6436" w:rsidRDefault="007B6436" w:rsidP="000D7EE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7B6436" w:rsidRDefault="007B6436" w:rsidP="000D7EE1">
            <w:pPr>
              <w:jc w:val="center"/>
            </w:pPr>
            <w:r>
              <w:t xml:space="preserve">0 – Inativo; </w:t>
            </w:r>
          </w:p>
          <w:p w:rsidR="007B6436" w:rsidRDefault="007B6436" w:rsidP="000D7EE1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jc w:val="center"/>
            </w:pPr>
          </w:p>
        </w:tc>
      </w:tr>
      <w:tr w:rsidR="007B6436" w:rsidRPr="00393491" w:rsidTr="000D7EE1">
        <w:trPr>
          <w:trHeight w:val="323"/>
          <w:jc w:val="center"/>
        </w:trPr>
        <w:tc>
          <w:tcPr>
            <w:tcW w:w="871" w:type="pct"/>
            <w:vAlign w:val="center"/>
          </w:tcPr>
          <w:p w:rsidR="007B6436" w:rsidRDefault="004A255D" w:rsidP="000D7EE1">
            <w:pPr>
              <w:jc w:val="center"/>
            </w:pPr>
            <w:r>
              <w:t>Fluxo</w:t>
            </w:r>
          </w:p>
        </w:tc>
        <w:tc>
          <w:tcPr>
            <w:tcW w:w="693" w:type="pct"/>
            <w:vAlign w:val="center"/>
          </w:tcPr>
          <w:p w:rsidR="007B6436" w:rsidRDefault="007B6436" w:rsidP="000D7EE1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7B6436" w:rsidRDefault="007B6436" w:rsidP="000D7EE1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7B6436" w:rsidRDefault="007B6436" w:rsidP="000D7EE1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7B6436" w:rsidRPr="00393491" w:rsidRDefault="007B6436" w:rsidP="000D7EE1">
            <w:pPr>
              <w:jc w:val="center"/>
            </w:pPr>
          </w:p>
        </w:tc>
      </w:tr>
    </w:tbl>
    <w:p w:rsidR="007B6436" w:rsidRDefault="007B6436" w:rsidP="007B6436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A2707A">
        <w:rPr>
          <w:noProof/>
        </w:rPr>
        <w:t>25</w:t>
      </w:r>
      <w:r w:rsidR="00AA42B1">
        <w:rPr>
          <w:noProof/>
        </w:rPr>
        <w:fldChar w:fldCharType="end"/>
      </w:r>
      <w:r>
        <w:t xml:space="preserve"> - Regras de validação da tela de cadastro etapas do fluxo</w:t>
      </w:r>
    </w:p>
    <w:p w:rsidR="007B6436" w:rsidRDefault="007B6436" w:rsidP="007B6436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2748"/>
        <w:gridCol w:w="3798"/>
      </w:tblGrid>
      <w:tr w:rsidR="007B6436" w:rsidRPr="00393491" w:rsidTr="00A2707A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435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983" w:type="pct"/>
            <w:shd w:val="clear" w:color="auto" w:fill="E0E0E0"/>
            <w:vAlign w:val="center"/>
          </w:tcPr>
          <w:p w:rsidR="007B6436" w:rsidRPr="00393491" w:rsidRDefault="007B6436" w:rsidP="000D7EE1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7B6436" w:rsidRPr="00393491" w:rsidTr="00A2707A">
        <w:trPr>
          <w:trHeight w:val="323"/>
          <w:jc w:val="center"/>
        </w:trPr>
        <w:tc>
          <w:tcPr>
            <w:tcW w:w="1582" w:type="pct"/>
            <w:vAlign w:val="center"/>
          </w:tcPr>
          <w:p w:rsidR="007B6436" w:rsidRDefault="007B6436" w:rsidP="000D7EE1">
            <w:pPr>
              <w:jc w:val="center"/>
            </w:pPr>
            <w:r>
              <w:t>Salvar</w:t>
            </w:r>
          </w:p>
        </w:tc>
        <w:tc>
          <w:tcPr>
            <w:tcW w:w="1435" w:type="pct"/>
            <w:vAlign w:val="center"/>
          </w:tcPr>
          <w:p w:rsidR="007B6436" w:rsidRDefault="007B6436" w:rsidP="000D7EE1">
            <w:pPr>
              <w:jc w:val="center"/>
            </w:pPr>
            <w:r>
              <w:t>Botão - Salvar</w:t>
            </w:r>
          </w:p>
        </w:tc>
        <w:tc>
          <w:tcPr>
            <w:tcW w:w="1983" w:type="pct"/>
            <w:vAlign w:val="center"/>
          </w:tcPr>
          <w:p w:rsidR="007B6436" w:rsidRDefault="007B6436" w:rsidP="000D7EE1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7B6436" w:rsidRPr="00393491" w:rsidTr="00A2707A">
        <w:trPr>
          <w:trHeight w:val="323"/>
          <w:jc w:val="center"/>
        </w:trPr>
        <w:tc>
          <w:tcPr>
            <w:tcW w:w="1582" w:type="pct"/>
            <w:vAlign w:val="center"/>
          </w:tcPr>
          <w:p w:rsidR="007B6436" w:rsidRDefault="007B6436" w:rsidP="000D7EE1">
            <w:pPr>
              <w:jc w:val="center"/>
            </w:pPr>
            <w:r>
              <w:t>Voltar</w:t>
            </w:r>
          </w:p>
        </w:tc>
        <w:tc>
          <w:tcPr>
            <w:tcW w:w="1435" w:type="pct"/>
            <w:vAlign w:val="center"/>
          </w:tcPr>
          <w:p w:rsidR="007B6436" w:rsidRDefault="007B6436" w:rsidP="000D7EE1">
            <w:pPr>
              <w:jc w:val="center"/>
            </w:pPr>
            <w:r>
              <w:t>Botão - Voltar</w:t>
            </w:r>
          </w:p>
        </w:tc>
        <w:tc>
          <w:tcPr>
            <w:tcW w:w="1983" w:type="pct"/>
            <w:vAlign w:val="center"/>
          </w:tcPr>
          <w:p w:rsidR="007B6436" w:rsidRDefault="007B6436" w:rsidP="00F23C4C">
            <w:pPr>
              <w:keepNext/>
              <w:jc w:val="center"/>
            </w:pPr>
            <w:r>
              <w:t xml:space="preserve">Retorna a tela de pesquisa de </w:t>
            </w:r>
            <w:r w:rsidR="00F23C4C">
              <w:t>fluxo</w:t>
            </w:r>
            <w:r>
              <w:t xml:space="preserve"> d</w:t>
            </w:r>
            <w:r w:rsidR="00F23C4C">
              <w:t>e trabalho</w:t>
            </w:r>
            <w:r>
              <w:t xml:space="preserve">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  <w:tr w:rsidR="00A2707A" w:rsidRPr="00393491" w:rsidTr="00A2707A">
        <w:trPr>
          <w:trHeight w:val="323"/>
          <w:jc w:val="center"/>
        </w:trPr>
        <w:tc>
          <w:tcPr>
            <w:tcW w:w="1582" w:type="pct"/>
            <w:vAlign w:val="center"/>
          </w:tcPr>
          <w:p w:rsidR="00A2707A" w:rsidRDefault="00A2707A" w:rsidP="00A2707A">
            <w:pPr>
              <w:jc w:val="center"/>
            </w:pPr>
            <w:r>
              <w:t>Clica na seta entre etapas do fluxo</w:t>
            </w:r>
          </w:p>
        </w:tc>
        <w:tc>
          <w:tcPr>
            <w:tcW w:w="1435" w:type="pct"/>
            <w:vAlign w:val="center"/>
          </w:tcPr>
          <w:p w:rsidR="00A2707A" w:rsidRDefault="00A2707A" w:rsidP="000D7EE1">
            <w:pPr>
              <w:jc w:val="center"/>
            </w:pPr>
            <w:r>
              <w:t>Seta</w:t>
            </w:r>
          </w:p>
        </w:tc>
        <w:tc>
          <w:tcPr>
            <w:tcW w:w="1983" w:type="pct"/>
            <w:vAlign w:val="center"/>
          </w:tcPr>
          <w:p w:rsidR="00A2707A" w:rsidRDefault="00A2707A" w:rsidP="00A2707A">
            <w:pPr>
              <w:keepNext/>
              <w:jc w:val="center"/>
            </w:pPr>
            <w:r>
              <w:t>O sistema exibe a tela de Inclusão de Etapa no Fluxo (</w:t>
            </w:r>
            <w:r w:rsidRPr="00A2707A">
              <w:rPr>
                <w:b/>
              </w:rPr>
              <w:t>DV3</w:t>
            </w:r>
            <w:r>
              <w:rPr>
                <w:b/>
              </w:rPr>
              <w:t>)</w:t>
            </w:r>
          </w:p>
        </w:tc>
      </w:tr>
      <w:tr w:rsidR="00A2707A" w:rsidRPr="00393491" w:rsidTr="00A2707A">
        <w:trPr>
          <w:trHeight w:val="323"/>
          <w:jc w:val="center"/>
        </w:trPr>
        <w:tc>
          <w:tcPr>
            <w:tcW w:w="1582" w:type="pct"/>
            <w:vAlign w:val="center"/>
          </w:tcPr>
          <w:p w:rsidR="00A2707A" w:rsidRDefault="00A2707A" w:rsidP="000D7EE1">
            <w:pPr>
              <w:jc w:val="center"/>
            </w:pPr>
            <w:r>
              <w:t xml:space="preserve">Clica na etapa do fluxo </w:t>
            </w:r>
          </w:p>
        </w:tc>
        <w:tc>
          <w:tcPr>
            <w:tcW w:w="1435" w:type="pct"/>
            <w:vAlign w:val="center"/>
          </w:tcPr>
          <w:p w:rsidR="00A2707A" w:rsidRDefault="00A2707A" w:rsidP="000D7EE1">
            <w:pPr>
              <w:jc w:val="center"/>
            </w:pPr>
            <w:r>
              <w:t>Etapa</w:t>
            </w:r>
          </w:p>
        </w:tc>
        <w:tc>
          <w:tcPr>
            <w:tcW w:w="1983" w:type="pct"/>
            <w:vAlign w:val="center"/>
          </w:tcPr>
          <w:p w:rsidR="00A2707A" w:rsidRDefault="00A2707A" w:rsidP="00A2707A">
            <w:pPr>
              <w:keepNext/>
              <w:jc w:val="center"/>
            </w:pPr>
            <w:r>
              <w:t>O sistema exibe a tela de Visualização de etapa do fluxo</w:t>
            </w:r>
            <w:r w:rsidR="005700DB">
              <w:t xml:space="preserve"> (</w:t>
            </w:r>
            <w:r w:rsidR="005700DB" w:rsidRPr="005700DB">
              <w:rPr>
                <w:b/>
              </w:rPr>
              <w:t>DV3</w:t>
            </w:r>
            <w:r w:rsidR="005700DB">
              <w:t>)</w:t>
            </w:r>
          </w:p>
        </w:tc>
      </w:tr>
    </w:tbl>
    <w:p w:rsidR="007B6436" w:rsidRDefault="007B6436" w:rsidP="007B6436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A2707A">
        <w:rPr>
          <w:noProof/>
        </w:rPr>
        <w:t>26</w:t>
      </w:r>
      <w:r w:rsidR="00AA42B1">
        <w:rPr>
          <w:noProof/>
        </w:rPr>
        <w:fldChar w:fldCharType="end"/>
      </w:r>
      <w:r>
        <w:t xml:space="preserve"> - Especificação de navegação da tela de cadastro de etapas do fluxo</w:t>
      </w:r>
    </w:p>
    <w:p w:rsidR="003E42B1" w:rsidRDefault="003E42B1" w:rsidP="003E42B1"/>
    <w:p w:rsidR="003E42B1" w:rsidRDefault="003E42B1" w:rsidP="003E42B1"/>
    <w:p w:rsidR="003E42B1" w:rsidRDefault="003E42B1" w:rsidP="003E42B1"/>
    <w:p w:rsidR="003E42B1" w:rsidRDefault="003E42B1" w:rsidP="003E42B1"/>
    <w:p w:rsidR="00280E4A" w:rsidRDefault="00280E4A" w:rsidP="003E42B1"/>
    <w:p w:rsidR="00280E4A" w:rsidRDefault="00280E4A" w:rsidP="003E42B1"/>
    <w:p w:rsidR="00280E4A" w:rsidRDefault="00280E4A" w:rsidP="003E42B1"/>
    <w:p w:rsidR="00280E4A" w:rsidRDefault="00280E4A" w:rsidP="003E42B1"/>
    <w:p w:rsidR="003E42B1" w:rsidRPr="003E42B1" w:rsidRDefault="003E42B1" w:rsidP="003E42B1"/>
    <w:p w:rsidR="00A2707A" w:rsidRDefault="00A2707A" w:rsidP="00A2707A">
      <w:pPr>
        <w:pStyle w:val="CorpodoTexto"/>
        <w:rPr>
          <w:b/>
        </w:rPr>
      </w:pPr>
      <w:r w:rsidRPr="00614936">
        <w:rPr>
          <w:b/>
          <w:bCs/>
        </w:rPr>
        <w:lastRenderedPageBreak/>
        <w:t>DV</w:t>
      </w:r>
      <w:r w:rsidR="005700DB">
        <w:rPr>
          <w:b/>
          <w:bCs/>
        </w:rPr>
        <w:t>3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de </w:t>
      </w:r>
      <w:r w:rsidR="005700DB">
        <w:rPr>
          <w:b/>
        </w:rPr>
        <w:t>etapa do fluxo</w:t>
      </w:r>
    </w:p>
    <w:p w:rsidR="005700DB" w:rsidRDefault="00D16AA9" w:rsidP="005700DB">
      <w:pPr>
        <w:pStyle w:val="CorpodoTexto"/>
      </w:pPr>
      <w:r>
        <w:rPr>
          <w:noProof/>
          <w:snapToGrid/>
          <w:lang w:eastAsia="pt-BR"/>
        </w:rPr>
        <w:drawing>
          <wp:inline distT="0" distB="0" distL="0" distR="0">
            <wp:extent cx="5362575" cy="2076450"/>
            <wp:effectExtent l="0" t="0" r="9525" b="0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7A" w:rsidRDefault="005700DB" w:rsidP="005700DB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>
        <w:rPr>
          <w:noProof/>
        </w:rPr>
        <w:t>15</w:t>
      </w:r>
      <w:r w:rsidR="00AA42B1">
        <w:rPr>
          <w:noProof/>
        </w:rPr>
        <w:fldChar w:fldCharType="end"/>
      </w:r>
      <w:r>
        <w:t xml:space="preserve"> - Tela de cadastro de etapa do fluxo</w:t>
      </w:r>
    </w:p>
    <w:p w:rsidR="005700DB" w:rsidRDefault="005700DB" w:rsidP="005700DB"/>
    <w:p w:rsidR="005700DB" w:rsidRDefault="005700DB" w:rsidP="005700DB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1327"/>
        <w:gridCol w:w="1683"/>
        <w:gridCol w:w="2375"/>
        <w:gridCol w:w="2522"/>
      </w:tblGrid>
      <w:tr w:rsidR="005700DB" w:rsidRPr="00393491" w:rsidTr="008C0D0C">
        <w:trPr>
          <w:trHeight w:val="323"/>
          <w:jc w:val="center"/>
        </w:trPr>
        <w:tc>
          <w:tcPr>
            <w:tcW w:w="871" w:type="pct"/>
            <w:shd w:val="clear" w:color="auto" w:fill="E0E0E0"/>
            <w:vAlign w:val="center"/>
          </w:tcPr>
          <w:p w:rsidR="005700DB" w:rsidRPr="00393491" w:rsidRDefault="005700DB" w:rsidP="008C0D0C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693" w:type="pct"/>
            <w:shd w:val="clear" w:color="auto" w:fill="E0E0E0"/>
            <w:vAlign w:val="center"/>
          </w:tcPr>
          <w:p w:rsidR="005700DB" w:rsidRPr="00393491" w:rsidRDefault="005700DB" w:rsidP="008C0D0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5700DB" w:rsidRPr="00393491" w:rsidRDefault="005700DB" w:rsidP="008C0D0C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5700DB" w:rsidRPr="00393491" w:rsidRDefault="005700DB" w:rsidP="008C0D0C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5700DB" w:rsidRPr="00393491" w:rsidRDefault="005700DB" w:rsidP="008C0D0C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5700DB" w:rsidRPr="00393491" w:rsidTr="008C0D0C">
        <w:trPr>
          <w:trHeight w:val="323"/>
          <w:jc w:val="center"/>
        </w:trPr>
        <w:tc>
          <w:tcPr>
            <w:tcW w:w="871" w:type="pct"/>
            <w:vAlign w:val="center"/>
          </w:tcPr>
          <w:p w:rsidR="005700DB" w:rsidRDefault="005700DB" w:rsidP="008C0D0C">
            <w:pPr>
              <w:jc w:val="center"/>
            </w:pPr>
            <w:r>
              <w:t>Etapa</w:t>
            </w:r>
          </w:p>
        </w:tc>
        <w:tc>
          <w:tcPr>
            <w:tcW w:w="693" w:type="pct"/>
            <w:vAlign w:val="center"/>
          </w:tcPr>
          <w:p w:rsidR="005700DB" w:rsidRDefault="005700DB" w:rsidP="008C0D0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700DB" w:rsidRDefault="005700DB" w:rsidP="008C0D0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5700DB" w:rsidRDefault="005700DB" w:rsidP="008C0D0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700DB" w:rsidRPr="00393491" w:rsidRDefault="005700DB" w:rsidP="008C0D0C">
            <w:pPr>
              <w:jc w:val="center"/>
            </w:pPr>
          </w:p>
        </w:tc>
      </w:tr>
      <w:tr w:rsidR="005700DB" w:rsidRPr="00393491" w:rsidTr="008C0D0C">
        <w:trPr>
          <w:trHeight w:val="323"/>
          <w:jc w:val="center"/>
        </w:trPr>
        <w:tc>
          <w:tcPr>
            <w:tcW w:w="871" w:type="pct"/>
            <w:vAlign w:val="center"/>
          </w:tcPr>
          <w:p w:rsidR="005700DB" w:rsidRDefault="005700DB" w:rsidP="008C0D0C">
            <w:pPr>
              <w:jc w:val="center"/>
            </w:pPr>
            <w:r>
              <w:t>Notificar via e-mail</w:t>
            </w:r>
          </w:p>
        </w:tc>
        <w:tc>
          <w:tcPr>
            <w:tcW w:w="693" w:type="pct"/>
            <w:vAlign w:val="center"/>
          </w:tcPr>
          <w:p w:rsidR="005700DB" w:rsidRDefault="005700DB" w:rsidP="008C0D0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700DB" w:rsidRDefault="005700DB" w:rsidP="008C0D0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5700DB" w:rsidRDefault="005700DB" w:rsidP="008C0D0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700DB" w:rsidRPr="00393491" w:rsidRDefault="005700DB" w:rsidP="005700DB">
            <w:pPr>
              <w:jc w:val="center"/>
            </w:pPr>
            <w:r>
              <w:t>Mostrar somente se a etapa estiver configurada para enviar e-mail e validar o e-mail informado.</w:t>
            </w:r>
          </w:p>
        </w:tc>
      </w:tr>
      <w:tr w:rsidR="005700DB" w:rsidRPr="00393491" w:rsidTr="008C0D0C">
        <w:trPr>
          <w:trHeight w:val="323"/>
          <w:jc w:val="center"/>
        </w:trPr>
        <w:tc>
          <w:tcPr>
            <w:tcW w:w="871" w:type="pct"/>
            <w:vAlign w:val="center"/>
          </w:tcPr>
          <w:p w:rsidR="005700DB" w:rsidRDefault="005700DB" w:rsidP="008C0D0C">
            <w:pPr>
              <w:jc w:val="center"/>
            </w:pPr>
            <w:r>
              <w:t>Próxima Etapa</w:t>
            </w:r>
          </w:p>
        </w:tc>
        <w:tc>
          <w:tcPr>
            <w:tcW w:w="693" w:type="pct"/>
            <w:vAlign w:val="center"/>
          </w:tcPr>
          <w:p w:rsidR="005700DB" w:rsidRDefault="005700DB" w:rsidP="008C0D0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5700DB" w:rsidRDefault="005700DB" w:rsidP="008C0D0C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5700DB" w:rsidRDefault="005700DB" w:rsidP="008C0D0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5700DB" w:rsidRPr="00393491" w:rsidRDefault="005700DB" w:rsidP="008C0D0C">
            <w:pPr>
              <w:jc w:val="center"/>
            </w:pPr>
            <w:r>
              <w:t xml:space="preserve">Permitir incluir mais caminhos </w:t>
            </w:r>
            <w:proofErr w:type="gramStart"/>
            <w:r>
              <w:t>caso</w:t>
            </w:r>
            <w:proofErr w:type="gramEnd"/>
            <w:r>
              <w:t xml:space="preserve"> a etapa esta configurada como aprovação</w:t>
            </w:r>
          </w:p>
        </w:tc>
      </w:tr>
    </w:tbl>
    <w:p w:rsidR="005700DB" w:rsidRPr="005700DB" w:rsidRDefault="005700DB" w:rsidP="005700DB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27</w:t>
      </w:r>
      <w:r w:rsidR="00AA42B1">
        <w:rPr>
          <w:noProof/>
        </w:rPr>
        <w:fldChar w:fldCharType="end"/>
      </w:r>
      <w:r>
        <w:t xml:space="preserve"> - Regras de validação da tela de cadastro etapas do fluxo</w:t>
      </w:r>
    </w:p>
    <w:p w:rsidR="007B6436" w:rsidRDefault="007B6436" w:rsidP="007B6436">
      <w:pPr>
        <w:pStyle w:val="Ttulo3"/>
      </w:pPr>
      <w:r>
        <w:t>Pré-condição</w:t>
      </w:r>
    </w:p>
    <w:p w:rsidR="007B6436" w:rsidRPr="00AB3CED" w:rsidRDefault="007B6436" w:rsidP="007B6436">
      <w:pPr>
        <w:pStyle w:val="CorpodoTexto"/>
      </w:pPr>
      <w:r w:rsidRPr="00AB3CED">
        <w:t>Este caso de uso pode iniciar somente se:</w:t>
      </w:r>
    </w:p>
    <w:p w:rsidR="007B6436" w:rsidRPr="00AB3CED" w:rsidRDefault="007B6436" w:rsidP="007B6436">
      <w:pPr>
        <w:pStyle w:val="CorpodoTexto"/>
      </w:pPr>
      <w:r>
        <w:t xml:space="preserve">1. </w:t>
      </w:r>
      <w:r w:rsidRPr="00AB3CED">
        <w:t>O usuário deve ter realizado o login no sistema com sucesso.</w:t>
      </w:r>
    </w:p>
    <w:p w:rsidR="007B6436" w:rsidRDefault="007B6436" w:rsidP="007B6436">
      <w:pPr>
        <w:pStyle w:val="Ttulo3"/>
      </w:pPr>
      <w:r>
        <w:t>Pós-condição</w:t>
      </w:r>
    </w:p>
    <w:p w:rsidR="007B6436" w:rsidRPr="00614936" w:rsidRDefault="007B6436" w:rsidP="007B6436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7B6436" w:rsidRDefault="007B6436" w:rsidP="007B6436">
      <w:pPr>
        <w:pStyle w:val="CorpodoTexto"/>
      </w:pPr>
      <w:r>
        <w:t xml:space="preserve">1. </w:t>
      </w:r>
      <w:r w:rsidRPr="0067594A">
        <w:t xml:space="preserve">Ter </w:t>
      </w:r>
      <w:r w:rsidR="00F23C4C">
        <w:t xml:space="preserve">pesquisado, </w:t>
      </w:r>
      <w:r w:rsidRPr="0067594A">
        <w:t>incluído, alterado ou inativado</w:t>
      </w:r>
      <w:r>
        <w:t xml:space="preserve"> </w:t>
      </w:r>
      <w:r w:rsidR="00F23C4C">
        <w:t>um</w:t>
      </w:r>
      <w:r>
        <w:t xml:space="preserve"> fluxo de trabalho.</w:t>
      </w:r>
    </w:p>
    <w:p w:rsidR="007B6436" w:rsidRDefault="007B6436" w:rsidP="007B6436">
      <w:pPr>
        <w:pStyle w:val="Ttulo3"/>
      </w:pPr>
      <w:r>
        <w:t>Autor Primário</w:t>
      </w:r>
    </w:p>
    <w:p w:rsidR="007B6436" w:rsidRDefault="007B6436" w:rsidP="007B6436">
      <w:pPr>
        <w:pStyle w:val="CorpodoTexto"/>
      </w:pPr>
      <w:r>
        <w:t>Gerente</w:t>
      </w:r>
    </w:p>
    <w:p w:rsidR="00280E4A" w:rsidRDefault="00280E4A" w:rsidP="007B6436">
      <w:pPr>
        <w:pStyle w:val="CorpodoTexto"/>
      </w:pPr>
    </w:p>
    <w:p w:rsidR="003E42B1" w:rsidRPr="007C6ABE" w:rsidRDefault="003E42B1" w:rsidP="007B6436">
      <w:pPr>
        <w:pStyle w:val="CorpodoTexto"/>
      </w:pPr>
    </w:p>
    <w:p w:rsidR="007B6436" w:rsidRDefault="007B6436" w:rsidP="007B6436">
      <w:pPr>
        <w:pStyle w:val="Ttulo3"/>
      </w:pPr>
      <w:r>
        <w:lastRenderedPageBreak/>
        <w:t>Fluxo principal</w:t>
      </w:r>
    </w:p>
    <w:p w:rsidR="007B6436" w:rsidRPr="008571E9" w:rsidRDefault="007B6436" w:rsidP="007B6436">
      <w:pPr>
        <w:pStyle w:val="CorpodoTexto"/>
      </w:pPr>
      <w:r>
        <w:t xml:space="preserve">1. O sistema abra a tela de pesquisa de etapas do fluxo </w:t>
      </w:r>
      <w:r w:rsidRPr="0080732C">
        <w:rPr>
          <w:b/>
        </w:rPr>
        <w:t>DV1</w:t>
      </w:r>
      <w:r>
        <w:t>;</w:t>
      </w:r>
    </w:p>
    <w:p w:rsidR="007B6436" w:rsidRDefault="007B6436" w:rsidP="007B6436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 campo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7B6436" w:rsidRDefault="006736F8" w:rsidP="007B6436">
      <w:pPr>
        <w:pStyle w:val="CorpodoTexto"/>
      </w:pPr>
      <w:r>
        <w:t xml:space="preserve">3. O sistema seleciona os fluxos </w:t>
      </w:r>
      <w:r w:rsidR="007B6436">
        <w:t xml:space="preserve">que atendam o filtro da pesquisa e monta a grid de resultado; </w:t>
      </w:r>
      <w:r w:rsidR="007B6436" w:rsidRPr="003F2521">
        <w:rPr>
          <w:b/>
        </w:rPr>
        <w:t>(A3)(A4)</w:t>
      </w:r>
      <w:r>
        <w:rPr>
          <w:b/>
        </w:rPr>
        <w:t>(A5)</w:t>
      </w:r>
      <w:r w:rsidR="007B6436" w:rsidRPr="003F2521">
        <w:rPr>
          <w:b/>
        </w:rPr>
        <w:t>.</w:t>
      </w:r>
    </w:p>
    <w:p w:rsidR="007B6436" w:rsidRDefault="007B6436" w:rsidP="007B6436">
      <w:pPr>
        <w:pStyle w:val="CorpodoTexto"/>
      </w:pPr>
      <w:r>
        <w:t xml:space="preserve">4. O caso de uso é encerrado. </w:t>
      </w:r>
    </w:p>
    <w:p w:rsidR="007B6436" w:rsidRDefault="007B6436" w:rsidP="007B6436">
      <w:pPr>
        <w:pStyle w:val="Ttulo3"/>
      </w:pPr>
      <w:r>
        <w:t>Fluxos alternativos</w:t>
      </w:r>
    </w:p>
    <w:p w:rsidR="007B6436" w:rsidRPr="00D94F83" w:rsidRDefault="007B6436" w:rsidP="007B6436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7B6436" w:rsidRPr="007631A1" w:rsidRDefault="007B6436" w:rsidP="007B6436">
      <w:pPr>
        <w:pStyle w:val="CorpodoTexto"/>
      </w:pPr>
      <w:r>
        <w:t>1. O ator pressiona o botão “Voltar”;</w:t>
      </w:r>
    </w:p>
    <w:p w:rsidR="007B6436" w:rsidRDefault="007B6436" w:rsidP="007B6436">
      <w:pPr>
        <w:pStyle w:val="CorpodoTexto"/>
        <w:tabs>
          <w:tab w:val="center" w:pos="4963"/>
        </w:tabs>
        <w:rPr>
          <w:b/>
        </w:rPr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7B6436" w:rsidRPr="00D94F83" w:rsidRDefault="007B6436" w:rsidP="007B6436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="008C0D0C">
        <w:rPr>
          <w:rFonts w:cs="Arial"/>
          <w:b/>
        </w:rPr>
        <w:t>Novo</w:t>
      </w:r>
      <w:r>
        <w:rPr>
          <w:rFonts w:cs="Arial"/>
          <w:b/>
        </w:rPr>
        <w:t xml:space="preserve"> fluxo</w:t>
      </w:r>
      <w:r w:rsidR="006736F8">
        <w:rPr>
          <w:rFonts w:cs="Arial"/>
          <w:b/>
        </w:rPr>
        <w:t xml:space="preserve"> de trabalho</w:t>
      </w:r>
      <w:r>
        <w:rPr>
          <w:rFonts w:cs="Arial"/>
        </w:rPr>
        <w:t>:</w:t>
      </w:r>
    </w:p>
    <w:p w:rsidR="007B6436" w:rsidRDefault="007B6436" w:rsidP="007B6436">
      <w:pPr>
        <w:pStyle w:val="CorpodoTexto"/>
      </w:pPr>
      <w:r>
        <w:t xml:space="preserve">1. O ator pressiona o botão “Novo” na tela de pesquisa de </w:t>
      </w:r>
      <w:r w:rsidR="008C0D0C">
        <w:t>fluxo</w:t>
      </w:r>
      <w:r>
        <w:t xml:space="preserve"> </w:t>
      </w:r>
      <w:r w:rsidR="008C0D0C">
        <w:t>de trabalho</w:t>
      </w:r>
      <w:r>
        <w:t>;</w:t>
      </w:r>
    </w:p>
    <w:p w:rsidR="008C0D0C" w:rsidRPr="007631A1" w:rsidRDefault="008C0D0C" w:rsidP="007B6436">
      <w:pPr>
        <w:pStyle w:val="CorpodoTexto"/>
      </w:pPr>
      <w:r>
        <w:t>2. O sistema inicia o desenho do fluxo com a etapa inicial e final;</w:t>
      </w:r>
    </w:p>
    <w:p w:rsidR="007B6436" w:rsidRPr="003F2521" w:rsidRDefault="008C0D0C" w:rsidP="007B6436">
      <w:pPr>
        <w:pStyle w:val="CorpodoTexto"/>
      </w:pPr>
      <w:r>
        <w:t>3</w:t>
      </w:r>
      <w:r w:rsidR="007B6436">
        <w:t xml:space="preserve">. </w:t>
      </w:r>
      <w:r w:rsidR="007B6436" w:rsidRPr="00BC2608">
        <w:t xml:space="preserve">O </w:t>
      </w:r>
      <w:r w:rsidR="007B6436">
        <w:t xml:space="preserve">sistema abre a tela de cadastro </w:t>
      </w:r>
      <w:r>
        <w:t>de</w:t>
      </w:r>
      <w:r w:rsidR="007B6436">
        <w:t xml:space="preserve"> fluxo</w:t>
      </w:r>
      <w:r>
        <w:t xml:space="preserve"> de trabalho</w:t>
      </w:r>
      <w:r w:rsidR="007B6436">
        <w:t xml:space="preserve"> </w:t>
      </w:r>
      <w:r w:rsidR="007B6436" w:rsidRPr="003F2521">
        <w:rPr>
          <w:b/>
        </w:rPr>
        <w:t>DV2</w:t>
      </w:r>
      <w:r w:rsidR="007B6436">
        <w:rPr>
          <w:b/>
        </w:rPr>
        <w:t>;</w:t>
      </w:r>
    </w:p>
    <w:p w:rsidR="008C0D0C" w:rsidRDefault="008C0D0C" w:rsidP="007B6436">
      <w:pPr>
        <w:pStyle w:val="CorpodoTexto"/>
      </w:pPr>
      <w:r>
        <w:t xml:space="preserve">4. O ator informa o nome do fluxo e desenho o fluxo conforme etapas ativas do sistema; </w:t>
      </w:r>
      <w:r w:rsidRPr="008C0D0C">
        <w:rPr>
          <w:b/>
        </w:rPr>
        <w:t>(</w:t>
      </w:r>
      <w:proofErr w:type="gramStart"/>
      <w:r w:rsidRPr="008C0D0C">
        <w:rPr>
          <w:b/>
        </w:rPr>
        <w:t>A6)</w:t>
      </w:r>
      <w:proofErr w:type="gramEnd"/>
    </w:p>
    <w:p w:rsidR="007B6436" w:rsidRDefault="008C0D0C" w:rsidP="007B6436">
      <w:pPr>
        <w:pStyle w:val="CorpodoTexto"/>
      </w:pPr>
      <w:r>
        <w:t xml:space="preserve">5. O ator </w:t>
      </w:r>
      <w:r w:rsidR="007B6436">
        <w:t xml:space="preserve">pressiona o botão “Salvar”; </w:t>
      </w:r>
      <w:r w:rsidR="007B6436" w:rsidRPr="00527915">
        <w:rPr>
          <w:b/>
        </w:rPr>
        <w:t>(</w:t>
      </w:r>
      <w:proofErr w:type="gramStart"/>
      <w:r w:rsidR="007B6436" w:rsidRPr="00527915">
        <w:rPr>
          <w:b/>
        </w:rPr>
        <w:t>A1)</w:t>
      </w:r>
      <w:proofErr w:type="gramEnd"/>
    </w:p>
    <w:p w:rsidR="007B6436" w:rsidRDefault="008C0D0C" w:rsidP="007B6436">
      <w:pPr>
        <w:pStyle w:val="CorpodoTexto"/>
      </w:pPr>
      <w:r>
        <w:t>5</w:t>
      </w:r>
      <w:r w:rsidR="007B6436">
        <w:t>. O sistema verifica o preenchimento dos campos da tela;</w:t>
      </w:r>
    </w:p>
    <w:p w:rsidR="007B6436" w:rsidRDefault="008C0D0C" w:rsidP="007B6436">
      <w:pPr>
        <w:pStyle w:val="CorpodoTexto"/>
      </w:pPr>
      <w:r>
        <w:t>6</w:t>
      </w:r>
      <w:r w:rsidR="007B6436">
        <w:t>. O sistema grava os dados d</w:t>
      </w:r>
      <w:r>
        <w:t>o</w:t>
      </w:r>
      <w:r w:rsidR="007B6436">
        <w:t xml:space="preserve"> fluxo no banco de dados;</w:t>
      </w:r>
    </w:p>
    <w:p w:rsidR="007B6436" w:rsidRDefault="008C0D0C" w:rsidP="007B6436">
      <w:pPr>
        <w:pStyle w:val="CorpodoTexto"/>
      </w:pPr>
      <w:r>
        <w:t>7</w:t>
      </w:r>
      <w:r w:rsidR="007B6436">
        <w:t xml:space="preserve">. </w:t>
      </w:r>
      <w:r>
        <w:t xml:space="preserve">O caso de uso retoma ao passo </w:t>
      </w:r>
      <w:proofErr w:type="gramStart"/>
      <w:r>
        <w:t>3</w:t>
      </w:r>
      <w:proofErr w:type="gramEnd"/>
      <w:r>
        <w:t xml:space="preserve"> do fluxo principal</w:t>
      </w:r>
      <w:r w:rsidR="007B6436" w:rsidRPr="009628A6">
        <w:t>.</w:t>
      </w:r>
    </w:p>
    <w:p w:rsidR="007B6436" w:rsidRPr="00D94F83" w:rsidRDefault="007B6436" w:rsidP="007B6436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Pr="003F2521">
        <w:rPr>
          <w:rFonts w:cs="Arial"/>
          <w:b/>
        </w:rPr>
        <w:t xml:space="preserve"> </w:t>
      </w:r>
      <w:r w:rsidR="008C0D0C">
        <w:rPr>
          <w:rFonts w:cs="Arial"/>
          <w:b/>
        </w:rPr>
        <w:t>fluxo de trabalho</w:t>
      </w:r>
      <w:r>
        <w:rPr>
          <w:rFonts w:cs="Arial"/>
        </w:rPr>
        <w:t>:</w:t>
      </w:r>
    </w:p>
    <w:p w:rsidR="007B6436" w:rsidRDefault="007B6436" w:rsidP="007B6436">
      <w:pPr>
        <w:pStyle w:val="CorpodoTexto"/>
      </w:pPr>
      <w:r>
        <w:t>1. O ator pressiona o botão “Editar” na tela de pesquisa de etapas do fluxo;</w:t>
      </w:r>
    </w:p>
    <w:p w:rsidR="007B6436" w:rsidRPr="007631A1" w:rsidRDefault="007B6436" w:rsidP="007B6436">
      <w:pPr>
        <w:pStyle w:val="CorpodoTexto"/>
      </w:pPr>
      <w:r>
        <w:t>2. O sistema recupera os dados d</w:t>
      </w:r>
      <w:r w:rsidR="008C0D0C">
        <w:t>o</w:t>
      </w:r>
      <w:r>
        <w:t xml:space="preserve"> </w:t>
      </w:r>
      <w:r w:rsidR="008C0D0C">
        <w:t>fluxo selecionado</w:t>
      </w:r>
      <w:r>
        <w:t xml:space="preserve"> na tela de pesquisa.</w:t>
      </w:r>
    </w:p>
    <w:p w:rsidR="007B6436" w:rsidRPr="003F2521" w:rsidRDefault="007B6436" w:rsidP="007B6436">
      <w:pPr>
        <w:pStyle w:val="CorpodoTexto"/>
      </w:pPr>
      <w:r>
        <w:t xml:space="preserve">3. </w:t>
      </w:r>
      <w:r w:rsidRPr="00BC2608">
        <w:t xml:space="preserve">O </w:t>
      </w:r>
      <w:r>
        <w:t xml:space="preserve">sistema abre a tela de cadastro </w:t>
      </w:r>
      <w:r w:rsidRPr="003F2521">
        <w:rPr>
          <w:b/>
        </w:rPr>
        <w:t>DV2</w:t>
      </w:r>
      <w:r>
        <w:t xml:space="preserve"> com os dado</w:t>
      </w:r>
      <w:r w:rsidR="008C0D0C">
        <w:t>s do</w:t>
      </w:r>
      <w:r>
        <w:t xml:space="preserve"> </w:t>
      </w:r>
      <w:r w:rsidR="008C0D0C">
        <w:t>fluxo</w:t>
      </w:r>
      <w:r w:rsidR="005F2F91">
        <w:t xml:space="preserve"> e monta o </w:t>
      </w:r>
      <w:r w:rsidR="008C0D0C">
        <w:t>desenho do fluxo</w:t>
      </w:r>
      <w:r>
        <w:rPr>
          <w:b/>
        </w:rPr>
        <w:t>;</w:t>
      </w:r>
    </w:p>
    <w:p w:rsidR="00CB0A2F" w:rsidRDefault="007B6436" w:rsidP="007B6436">
      <w:pPr>
        <w:pStyle w:val="CorpodoTexto"/>
      </w:pPr>
      <w:r>
        <w:t>4. O ator altera o</w:t>
      </w:r>
      <w:r w:rsidR="005F2F91">
        <w:t xml:space="preserve"> desenho e/ou nome do fluxo</w:t>
      </w:r>
      <w:r w:rsidR="00CB0A2F">
        <w:t xml:space="preserve">; </w:t>
      </w:r>
      <w:r w:rsidR="00CB0A2F">
        <w:rPr>
          <w:b/>
        </w:rPr>
        <w:t>(</w:t>
      </w:r>
      <w:proofErr w:type="gramStart"/>
      <w:r w:rsidR="00CB0A2F">
        <w:rPr>
          <w:b/>
        </w:rPr>
        <w:t>A6)</w:t>
      </w:r>
      <w:proofErr w:type="gramEnd"/>
    </w:p>
    <w:p w:rsidR="007B6436" w:rsidRDefault="00CB0A2F" w:rsidP="007B6436">
      <w:pPr>
        <w:pStyle w:val="CorpodoTexto"/>
      </w:pPr>
      <w:r>
        <w:t xml:space="preserve">5. O ator </w:t>
      </w:r>
      <w:r w:rsidR="007B6436">
        <w:t xml:space="preserve">pressiona o botão “Salvar”; </w:t>
      </w:r>
      <w:r w:rsidR="007B6436" w:rsidRPr="00527915">
        <w:rPr>
          <w:b/>
        </w:rPr>
        <w:t>(</w:t>
      </w:r>
      <w:proofErr w:type="gramStart"/>
      <w:r w:rsidR="007B6436" w:rsidRPr="00527915">
        <w:rPr>
          <w:b/>
        </w:rPr>
        <w:t>A1)</w:t>
      </w:r>
      <w:proofErr w:type="gramEnd"/>
    </w:p>
    <w:p w:rsidR="007B6436" w:rsidRDefault="00CB0A2F" w:rsidP="007B6436">
      <w:pPr>
        <w:pStyle w:val="CorpodoTexto"/>
      </w:pPr>
      <w:r>
        <w:t>6</w:t>
      </w:r>
      <w:r w:rsidR="007B6436">
        <w:t>. O sistema verifica o preenchimento dos campos da tela;</w:t>
      </w:r>
    </w:p>
    <w:p w:rsidR="007B6436" w:rsidRDefault="00CB0A2F" w:rsidP="007B6436">
      <w:pPr>
        <w:pStyle w:val="CorpodoTexto"/>
      </w:pPr>
      <w:r>
        <w:t>7</w:t>
      </w:r>
      <w:r w:rsidR="007B6436">
        <w:t>. O sistema atualiza os dados do fluxo no banco de dados;</w:t>
      </w:r>
    </w:p>
    <w:p w:rsidR="007B6436" w:rsidRDefault="00CB0A2F" w:rsidP="007B6436">
      <w:pPr>
        <w:pStyle w:val="CorpodoTexto"/>
      </w:pPr>
      <w:r>
        <w:t>8</w:t>
      </w:r>
      <w:r w:rsidR="007B6436">
        <w:t xml:space="preserve">. O caso de uso retoma ao passo </w:t>
      </w:r>
      <w:proofErr w:type="gramStart"/>
      <w:r w:rsidR="007B6436">
        <w:t>3</w:t>
      </w:r>
      <w:proofErr w:type="gramEnd"/>
      <w:r w:rsidR="007B6436">
        <w:t xml:space="preserve"> do fluxo principal</w:t>
      </w:r>
      <w:r w:rsidR="007B6436" w:rsidRPr="009628A6">
        <w:t>.</w:t>
      </w:r>
    </w:p>
    <w:p w:rsidR="003E42B1" w:rsidRDefault="003E42B1" w:rsidP="007B6436">
      <w:pPr>
        <w:pStyle w:val="CorpodoTexto"/>
      </w:pPr>
    </w:p>
    <w:p w:rsidR="003E42B1" w:rsidRDefault="003E42B1" w:rsidP="007B6436">
      <w:pPr>
        <w:pStyle w:val="CorpodoTexto"/>
      </w:pPr>
    </w:p>
    <w:p w:rsidR="007B6436" w:rsidRPr="00D94F83" w:rsidRDefault="007B6436" w:rsidP="007B6436">
      <w:pPr>
        <w:ind w:firstLine="426"/>
        <w:rPr>
          <w:rFonts w:cs="Arial"/>
        </w:rPr>
      </w:pPr>
      <w:r>
        <w:rPr>
          <w:rFonts w:cs="Arial"/>
          <w:b/>
        </w:rPr>
        <w:lastRenderedPageBreak/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Inativar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Fluxo</w:t>
      </w:r>
      <w:r w:rsidR="005F2F91">
        <w:rPr>
          <w:rFonts w:cs="Arial"/>
          <w:b/>
        </w:rPr>
        <w:t xml:space="preserve"> de trabalho</w:t>
      </w:r>
      <w:r>
        <w:rPr>
          <w:rFonts w:cs="Arial"/>
        </w:rPr>
        <w:t>:</w:t>
      </w:r>
    </w:p>
    <w:p w:rsidR="007B6436" w:rsidRPr="00FB0A65" w:rsidRDefault="007B6436" w:rsidP="007B6436">
      <w:pPr>
        <w:pStyle w:val="CorpodoTexto"/>
      </w:pPr>
      <w:r w:rsidRPr="00FB0A65">
        <w:t xml:space="preserve">1. O ator pressiona o botão “Excluir” na tela de pesquisa de </w:t>
      </w:r>
      <w:r>
        <w:t>fluxo</w:t>
      </w:r>
      <w:r w:rsidRPr="00FB0A65">
        <w:t>;</w:t>
      </w:r>
    </w:p>
    <w:p w:rsidR="007B6436" w:rsidRPr="00FB0A65" w:rsidRDefault="007B6436" w:rsidP="007B6436">
      <w:pPr>
        <w:pStyle w:val="CorpodoTexto"/>
      </w:pPr>
      <w:r w:rsidRPr="00FB0A65">
        <w:t>2. O sistema apresenta mensagem de confirmaç</w:t>
      </w:r>
      <w:r w:rsidR="005F2F91">
        <w:t xml:space="preserve">ão para a mudança de situação do fluxo </w:t>
      </w:r>
      <w:r>
        <w:t>selecionad</w:t>
      </w:r>
      <w:r w:rsidR="005F2F91">
        <w:t>o</w:t>
      </w:r>
      <w:r w:rsidRPr="00FB0A65">
        <w:t>;</w:t>
      </w:r>
    </w:p>
    <w:p w:rsidR="007B6436" w:rsidRPr="00FB0A65" w:rsidRDefault="007B6436" w:rsidP="007B6436">
      <w:pPr>
        <w:pStyle w:val="CorpodoTexto"/>
      </w:pPr>
      <w:r w:rsidRPr="00FB0A65">
        <w:t xml:space="preserve">3. O ator </w:t>
      </w:r>
      <w:r>
        <w:t xml:space="preserve">confirma a inativação </w:t>
      </w:r>
      <w:r w:rsidR="005F2F91">
        <w:t>d</w:t>
      </w:r>
      <w:r>
        <w:t>o fluxo</w:t>
      </w:r>
      <w:r w:rsidRPr="00FB0A65">
        <w:t xml:space="preserve">; </w:t>
      </w:r>
    </w:p>
    <w:p w:rsidR="007B6436" w:rsidRPr="00FB0A65" w:rsidRDefault="007B6436" w:rsidP="007B6436">
      <w:pPr>
        <w:pStyle w:val="CorpodoTexto"/>
      </w:pPr>
      <w:r w:rsidRPr="00FB0A65">
        <w:t>4. O sistema atualiza os dados</w:t>
      </w:r>
      <w:r>
        <w:t xml:space="preserve"> d</w:t>
      </w:r>
      <w:r w:rsidR="005F2F91">
        <w:t>o</w:t>
      </w:r>
      <w:r w:rsidRPr="00FB0A65">
        <w:t xml:space="preserve"> </w:t>
      </w:r>
      <w:r>
        <w:t xml:space="preserve">fluxo </w:t>
      </w:r>
      <w:r w:rsidRPr="00FB0A65">
        <w:t>no banco de dados;</w:t>
      </w:r>
    </w:p>
    <w:p w:rsidR="00685AFF" w:rsidRDefault="007B6436" w:rsidP="00685AFF">
      <w:pPr>
        <w:pStyle w:val="CorpodoTexto"/>
      </w:pPr>
      <w:r w:rsidRPr="00FB0A65">
        <w:t xml:space="preserve">5. O caso de uso retoma ao passo </w:t>
      </w:r>
      <w:proofErr w:type="gramStart"/>
      <w:r w:rsidRPr="00FB0A65">
        <w:t>3</w:t>
      </w:r>
      <w:proofErr w:type="gramEnd"/>
      <w:r w:rsidRPr="00FB0A65">
        <w:t xml:space="preserve"> do fluxo principal.</w:t>
      </w:r>
    </w:p>
    <w:p w:rsidR="005F2F91" w:rsidRPr="00D94F83" w:rsidRDefault="005F2F91" w:rsidP="005F2F91">
      <w:pPr>
        <w:ind w:firstLine="426"/>
        <w:rPr>
          <w:rFonts w:cs="Arial"/>
        </w:rPr>
      </w:pPr>
      <w:r>
        <w:rPr>
          <w:rFonts w:cs="Arial"/>
          <w:b/>
        </w:rPr>
        <w:t>A5-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Copiar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Fluxo de trabalho</w:t>
      </w:r>
      <w:r>
        <w:rPr>
          <w:rFonts w:cs="Arial"/>
        </w:rPr>
        <w:t>:</w:t>
      </w:r>
    </w:p>
    <w:p w:rsidR="005F2F91" w:rsidRPr="00FB0A65" w:rsidRDefault="005F2F91" w:rsidP="005F2F91">
      <w:pPr>
        <w:pStyle w:val="CorpodoTexto"/>
      </w:pPr>
      <w:r w:rsidRPr="00FB0A65">
        <w:t>1. O ator pressiona o botão “</w:t>
      </w:r>
      <w:r>
        <w:t>Copiar</w:t>
      </w:r>
      <w:r w:rsidRPr="00FB0A65">
        <w:t xml:space="preserve">” na tela de pesquisa de </w:t>
      </w:r>
      <w:r>
        <w:t>fluxo</w:t>
      </w:r>
      <w:r w:rsidRPr="00FB0A65">
        <w:t>;</w:t>
      </w:r>
    </w:p>
    <w:p w:rsidR="005F2F91" w:rsidRPr="00FB0A65" w:rsidRDefault="005F2F91" w:rsidP="005F2F91">
      <w:pPr>
        <w:pStyle w:val="CorpodoTexto"/>
      </w:pPr>
      <w:r w:rsidRPr="00FB0A65">
        <w:t>2. O sistema apresenta mensagem de confirmaç</w:t>
      </w:r>
      <w:r>
        <w:t>ão da cópia do fluxo selecionado</w:t>
      </w:r>
      <w:r w:rsidRPr="00FB0A65">
        <w:t>;</w:t>
      </w:r>
    </w:p>
    <w:p w:rsidR="005F2F91" w:rsidRPr="00FB0A65" w:rsidRDefault="005F2F91" w:rsidP="005F2F91">
      <w:pPr>
        <w:pStyle w:val="CorpodoTexto"/>
      </w:pPr>
      <w:r w:rsidRPr="00FB0A65">
        <w:t xml:space="preserve">3. O ator </w:t>
      </w:r>
      <w:r>
        <w:t>confirma a cópia do fluxo</w:t>
      </w:r>
      <w:r w:rsidRPr="00FB0A65">
        <w:t xml:space="preserve">; </w:t>
      </w:r>
    </w:p>
    <w:p w:rsidR="005F2F91" w:rsidRPr="00FB0A65" w:rsidRDefault="005F2F91" w:rsidP="005F2F91">
      <w:pPr>
        <w:pStyle w:val="CorpodoTexto"/>
      </w:pPr>
      <w:r w:rsidRPr="00FB0A65">
        <w:t>4. O sistema</w:t>
      </w:r>
      <w:r>
        <w:t xml:space="preserve"> cria um novo fluxo copiando o desenho com base no fluxo selecionado e acrescenta a palavra</w:t>
      </w:r>
      <w:r w:rsidR="00D82311">
        <w:t xml:space="preserve"> </w:t>
      </w:r>
      <w:r w:rsidR="0079637E">
        <w:t xml:space="preserve">“- </w:t>
      </w:r>
      <w:r>
        <w:t>Cópia” n</w:t>
      </w:r>
      <w:r w:rsidR="0079637E">
        <w:t>o</w:t>
      </w:r>
      <w:r>
        <w:t xml:space="preserve"> nome do novo fluxo</w:t>
      </w:r>
      <w:r w:rsidRPr="00FB0A65">
        <w:t>;</w:t>
      </w:r>
    </w:p>
    <w:p w:rsidR="005F2F91" w:rsidRDefault="005F2F91" w:rsidP="005F2F91">
      <w:pPr>
        <w:pStyle w:val="CorpodoTexto"/>
      </w:pPr>
      <w:r w:rsidRPr="00FB0A65">
        <w:t>5.</w:t>
      </w:r>
      <w:r>
        <w:t xml:space="preserve"> O sistema grava o novo fluxo no banco de dados.</w:t>
      </w:r>
      <w:r w:rsidRPr="00FB0A65">
        <w:t xml:space="preserve"> </w:t>
      </w:r>
    </w:p>
    <w:p w:rsidR="005F2F91" w:rsidRDefault="005F2F91" w:rsidP="005F2F91">
      <w:pPr>
        <w:pStyle w:val="CorpodoTexto"/>
      </w:pPr>
      <w:r>
        <w:t xml:space="preserve">6. </w:t>
      </w:r>
      <w:r w:rsidRPr="00FB0A65">
        <w:t xml:space="preserve">O caso de uso retoma ao passo </w:t>
      </w:r>
      <w:proofErr w:type="gramStart"/>
      <w:r w:rsidRPr="00FB0A65">
        <w:t>3</w:t>
      </w:r>
      <w:proofErr w:type="gramEnd"/>
      <w:r w:rsidRPr="00FB0A65">
        <w:t xml:space="preserve"> do fluxo principal.</w:t>
      </w:r>
    </w:p>
    <w:p w:rsidR="005F2F91" w:rsidRPr="00D94F83" w:rsidRDefault="005F2F91" w:rsidP="005F2F91">
      <w:pPr>
        <w:ind w:firstLine="426"/>
        <w:rPr>
          <w:rFonts w:cs="Arial"/>
        </w:rPr>
      </w:pPr>
      <w:r>
        <w:rPr>
          <w:rFonts w:cs="Arial"/>
          <w:b/>
        </w:rPr>
        <w:t>A6-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Incluir nova etapa no fluxo de trabalho</w:t>
      </w:r>
      <w:r>
        <w:rPr>
          <w:rFonts w:cs="Arial"/>
        </w:rPr>
        <w:t>:</w:t>
      </w:r>
    </w:p>
    <w:p w:rsidR="005F2F91" w:rsidRPr="00FB0A65" w:rsidRDefault="005F2F91" w:rsidP="005F2F91">
      <w:pPr>
        <w:pStyle w:val="CorpodoTexto"/>
      </w:pPr>
      <w:r>
        <w:t>1. O ator pressiona a “Seta” no desenho do fluxo</w:t>
      </w:r>
      <w:r w:rsidRPr="00FB0A65">
        <w:t>;</w:t>
      </w:r>
    </w:p>
    <w:p w:rsidR="005F2F91" w:rsidRDefault="005F2F91" w:rsidP="005F2F91">
      <w:pPr>
        <w:pStyle w:val="CorpodoTexto"/>
      </w:pPr>
      <w:r w:rsidRPr="00FB0A65">
        <w:t>2.</w:t>
      </w:r>
      <w:r>
        <w:t xml:space="preserve"> O sistema monta a lista de etapas ativas;</w:t>
      </w:r>
      <w:r w:rsidRPr="00FB0A65">
        <w:t xml:space="preserve"> </w:t>
      </w:r>
    </w:p>
    <w:p w:rsidR="005F2F91" w:rsidRPr="00FB0A65" w:rsidRDefault="005F2F91" w:rsidP="005F2F91">
      <w:pPr>
        <w:pStyle w:val="CorpodoTexto"/>
      </w:pPr>
      <w:r>
        <w:t xml:space="preserve">3. </w:t>
      </w:r>
      <w:r w:rsidRPr="00FB0A65">
        <w:t xml:space="preserve">O sistema </w:t>
      </w:r>
      <w:r>
        <w:t xml:space="preserve">abre a tela de cadastro de etapa </w:t>
      </w:r>
      <w:r w:rsidRPr="005F2F91">
        <w:rPr>
          <w:b/>
        </w:rPr>
        <w:t>DV3</w:t>
      </w:r>
      <w:r w:rsidRPr="00FB0A65">
        <w:t>;</w:t>
      </w:r>
    </w:p>
    <w:p w:rsidR="005F2F91" w:rsidRPr="00FB0A65" w:rsidRDefault="005F2F91" w:rsidP="005F2F91">
      <w:pPr>
        <w:pStyle w:val="CorpodoTexto"/>
      </w:pPr>
      <w:r>
        <w:t>4</w:t>
      </w:r>
      <w:r w:rsidRPr="00FB0A65">
        <w:t>. O ator</w:t>
      </w:r>
      <w:r>
        <w:t xml:space="preserve"> escolhe uma etapa</w:t>
      </w:r>
      <w:r w:rsidRPr="00FB0A65">
        <w:t xml:space="preserve">; </w:t>
      </w:r>
    </w:p>
    <w:p w:rsidR="005F2F91" w:rsidRDefault="005F2F91" w:rsidP="005F2F91">
      <w:pPr>
        <w:pStyle w:val="CorpodoTexto"/>
      </w:pPr>
      <w:r>
        <w:t>5</w:t>
      </w:r>
      <w:r w:rsidRPr="00FB0A65">
        <w:t xml:space="preserve">. O sistema </w:t>
      </w:r>
      <w:r>
        <w:t>carrega as configurações disponíveis para etapa</w:t>
      </w:r>
      <w:r w:rsidRPr="00FB0A65">
        <w:t>;</w:t>
      </w:r>
    </w:p>
    <w:p w:rsidR="005F2F91" w:rsidRPr="00FB0A65" w:rsidRDefault="005F2F91" w:rsidP="005F2F91">
      <w:pPr>
        <w:pStyle w:val="CorpodoTexto"/>
      </w:pPr>
      <w:r>
        <w:t xml:space="preserve">6. O ator informa os dados da etapa e pressiona o botão “Salvar”. </w:t>
      </w:r>
      <w:r w:rsidRPr="005F2F91">
        <w:rPr>
          <w:b/>
        </w:rPr>
        <w:t>(A1)</w:t>
      </w:r>
    </w:p>
    <w:p w:rsidR="00CB0A2F" w:rsidRDefault="005F2F91" w:rsidP="005F2F91">
      <w:pPr>
        <w:pStyle w:val="CorpodoTexto"/>
      </w:pPr>
      <w:r>
        <w:t>7</w:t>
      </w:r>
      <w:r w:rsidRPr="00FB0A65">
        <w:t>. O</w:t>
      </w:r>
      <w:r>
        <w:t xml:space="preserve"> sistema fecha a tela </w:t>
      </w:r>
      <w:r w:rsidRPr="005F2F91">
        <w:rPr>
          <w:b/>
        </w:rPr>
        <w:t>DV3</w:t>
      </w:r>
      <w:r>
        <w:t>;</w:t>
      </w:r>
    </w:p>
    <w:p w:rsidR="00CB0A2F" w:rsidRDefault="00CB0A2F" w:rsidP="005F2F91">
      <w:pPr>
        <w:pStyle w:val="CorpodoTexto"/>
      </w:pPr>
      <w:r>
        <w:t xml:space="preserve">8. O sistema atualiza o desenho do fluxo na </w:t>
      </w:r>
      <w:r w:rsidRPr="00CB0A2F">
        <w:rPr>
          <w:b/>
        </w:rPr>
        <w:t>DV2</w:t>
      </w:r>
      <w:r>
        <w:t>;</w:t>
      </w:r>
    </w:p>
    <w:p w:rsidR="0083586D" w:rsidRDefault="00CB0A2F" w:rsidP="005F2F91">
      <w:pPr>
        <w:pStyle w:val="CorpodoTexto"/>
      </w:pPr>
      <w:r>
        <w:t>9. O caso de uso retoma ao fluxo que o chamou</w:t>
      </w:r>
      <w:r w:rsidR="005F2F91" w:rsidRPr="00FB0A65">
        <w:t>.</w:t>
      </w:r>
    </w:p>
    <w:p w:rsidR="0083586D" w:rsidRDefault="0083586D" w:rsidP="0083586D">
      <w:r>
        <w:br w:type="page"/>
      </w:r>
    </w:p>
    <w:p w:rsidR="00685AFF" w:rsidRDefault="00242232" w:rsidP="00685AFF">
      <w:pPr>
        <w:pStyle w:val="Ttulo2"/>
        <w:spacing w:before="240" w:after="240" w:line="360" w:lineRule="auto"/>
        <w:ind w:left="567" w:hanging="567"/>
      </w:pPr>
      <w:bookmarkStart w:id="19" w:name="_Toc341872925"/>
      <w:r>
        <w:lastRenderedPageBreak/>
        <w:t>Caso de uso: UC0</w:t>
      </w:r>
      <w:r w:rsidR="00685AFF">
        <w:t>8 - Efetuar Login</w:t>
      </w:r>
      <w:bookmarkEnd w:id="19"/>
    </w:p>
    <w:p w:rsidR="00685AFF" w:rsidRDefault="00685AFF" w:rsidP="00685AFF">
      <w:pPr>
        <w:pStyle w:val="Ttulo3"/>
      </w:pPr>
      <w:r>
        <w:t>Descrição</w:t>
      </w:r>
    </w:p>
    <w:p w:rsidR="00685AFF" w:rsidRPr="00393491" w:rsidRDefault="00685AFF" w:rsidP="00685AFF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 xml:space="preserve">so </w:t>
      </w:r>
      <w:r w:rsidRPr="00614936">
        <w:rPr>
          <w:rFonts w:cs="Arial"/>
          <w:iCs/>
        </w:rPr>
        <w:t>serve</w:t>
      </w:r>
      <w:r>
        <w:rPr>
          <w:rFonts w:cs="Arial"/>
          <w:iCs/>
        </w:rPr>
        <w:t xml:space="preserve"> </w:t>
      </w:r>
      <w:r w:rsidRPr="007D50D7">
        <w:rPr>
          <w:rFonts w:cs="Arial"/>
          <w:iCs/>
        </w:rPr>
        <w:t>para descreve como é realizado o acesso no sistema</w:t>
      </w:r>
      <w:r>
        <w:t>.</w:t>
      </w:r>
    </w:p>
    <w:p w:rsidR="00685AFF" w:rsidRDefault="00685AFF" w:rsidP="00685AFF">
      <w:pPr>
        <w:pStyle w:val="Ttulo3"/>
      </w:pPr>
      <w:r>
        <w:t>Visões</w:t>
      </w:r>
    </w:p>
    <w:p w:rsidR="00685AFF" w:rsidRDefault="00685AFF" w:rsidP="00685AFF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>Tela</w:t>
      </w:r>
      <w:r w:rsidR="001F41B6">
        <w:rPr>
          <w:b/>
        </w:rPr>
        <w:t xml:space="preserve"> de</w:t>
      </w:r>
      <w:r w:rsidRPr="00C216E2">
        <w:rPr>
          <w:b/>
        </w:rPr>
        <w:t xml:space="preserve"> </w:t>
      </w:r>
      <w:r>
        <w:rPr>
          <w:b/>
        </w:rPr>
        <w:t>login</w:t>
      </w:r>
    </w:p>
    <w:p w:rsidR="00685AFF" w:rsidRDefault="00BA684E" w:rsidP="00BA684E">
      <w:pPr>
        <w:jc w:val="center"/>
      </w:pPr>
      <w:r>
        <w:rPr>
          <w:noProof/>
          <w:snapToGrid/>
          <w:lang w:eastAsia="pt-BR"/>
        </w:rPr>
        <w:drawing>
          <wp:inline distT="0" distB="0" distL="0" distR="0">
            <wp:extent cx="4114800" cy="1666875"/>
            <wp:effectExtent l="0" t="0" r="0" b="9525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FF" w:rsidRDefault="00BA684E" w:rsidP="0083586D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A6CA36" wp14:editId="76A829CB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621020" cy="635"/>
                <wp:effectExtent l="0" t="0" r="0" b="8255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685AF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1" o:spid="_x0000_s1060" type="#_x0000_t202" style="position:absolute;left:0;text-align:left;margin-left:-6pt;margin-top:-.05pt;width:442.6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" stroked="f">
                <v:textbox style="mso-fit-shape-to-text:t" inset="0,0,0,0">
                  <w:txbxContent>
                    <w:p w:rsidR="00301340" w:rsidRPr="00213B69" w:rsidRDefault="00301340" w:rsidP="00685AF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login</w:t>
                      </w:r>
                    </w:p>
                  </w:txbxContent>
                </v:textbox>
              </v:shape>
            </w:pict>
          </mc:Fallback>
        </mc:AlternateContent>
      </w:r>
      <w:r w:rsidR="00685AFF">
        <w:rPr>
          <w:noProof/>
        </w:rPr>
        <mc:AlternateContent>
          <mc:Choice Requires="wps">
            <w:drawing>
              <wp:anchor distT="0" distB="0" distL="114935" distR="114935" simplePos="0" relativeHeight="251720704" behindDoc="0" locked="0" layoutInCell="1" allowOverlap="1" wp14:anchorId="603DAE27" wp14:editId="394EE95B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5" name="Caixa de text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685AF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D729B0A" wp14:editId="50B2816F">
                                  <wp:extent cx="2113280" cy="267335"/>
                                  <wp:effectExtent l="0" t="0" r="1270" b="0"/>
                                  <wp:docPr id="156" name="Imagem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685AF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B1C5F01" wp14:editId="3A75A7D8">
                                  <wp:extent cx="1492250" cy="129540"/>
                                  <wp:effectExtent l="0" t="0" r="0" b="3810"/>
                                  <wp:docPr id="157" name="Imagem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EB4D452" wp14:editId="0A42393D">
                                  <wp:extent cx="1492250" cy="129540"/>
                                  <wp:effectExtent l="0" t="0" r="0" b="3810"/>
                                  <wp:docPr id="158" name="Imagem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685A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99A9EC5" wp14:editId="2BC9BB97">
                                  <wp:extent cx="1492250" cy="129540"/>
                                  <wp:effectExtent l="0" t="0" r="0" b="3810"/>
                                  <wp:docPr id="159" name="Imagem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685AF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5" o:spid="_x0000_s1061" type="#_x0000_t202" style="position:absolute;left:0;text-align:left;margin-left:85.05pt;margin-top:590.85pt;width:442.6pt;height:145.55pt;z-index:251720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D7ra2PMgIAAGM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685AF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D729B0A" wp14:editId="50B2816F">
                            <wp:extent cx="2113280" cy="267335"/>
                            <wp:effectExtent l="0" t="0" r="1270" b="0"/>
                            <wp:docPr id="156" name="Imagem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685AF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B1C5F01" wp14:editId="3A75A7D8">
                            <wp:extent cx="1492250" cy="129540"/>
                            <wp:effectExtent l="0" t="0" r="0" b="3810"/>
                            <wp:docPr id="157" name="Imagem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EB4D452" wp14:editId="0A42393D">
                            <wp:extent cx="1492250" cy="129540"/>
                            <wp:effectExtent l="0" t="0" r="0" b="3810"/>
                            <wp:docPr id="158" name="Imagem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685AF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99A9EC5" wp14:editId="2BC9BB97">
                            <wp:extent cx="1492250" cy="129540"/>
                            <wp:effectExtent l="0" t="0" r="0" b="3810"/>
                            <wp:docPr id="159" name="Imagem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685AFF"/>
                  </w:txbxContent>
                </v:textbox>
              </v:shape>
            </w:pict>
          </mc:Fallback>
        </mc:AlternateContent>
      </w:r>
      <w:r w:rsidR="00685AFF">
        <w:rPr>
          <w:noProof/>
        </w:rPr>
        <mc:AlternateContent>
          <mc:Choice Requires="wps">
            <w:drawing>
              <wp:anchor distT="0" distB="0" distL="114935" distR="114935" simplePos="0" relativeHeight="251719680" behindDoc="0" locked="0" layoutInCell="1" allowOverlap="1" wp14:anchorId="235B2413" wp14:editId="7A83A279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6" name="Caixa de texto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685AF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87D2C71" wp14:editId="051ED0E2">
                                  <wp:extent cx="2113280" cy="267335"/>
                                  <wp:effectExtent l="0" t="0" r="1270" b="0"/>
                                  <wp:docPr id="160" name="Imagem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685AF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A401BD0" wp14:editId="5877A665">
                                  <wp:extent cx="1492250" cy="129540"/>
                                  <wp:effectExtent l="0" t="0" r="0" b="3810"/>
                                  <wp:docPr id="161" name="Imagem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1375480" wp14:editId="42B163E1">
                                  <wp:extent cx="1492250" cy="129540"/>
                                  <wp:effectExtent l="0" t="0" r="0" b="3810"/>
                                  <wp:docPr id="164" name="Imagem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685A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A517D1E" wp14:editId="1339A6B1">
                                  <wp:extent cx="1492250" cy="129540"/>
                                  <wp:effectExtent l="0" t="0" r="0" b="3810"/>
                                  <wp:docPr id="166" name="Imagem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685AF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6" o:spid="_x0000_s1062" type="#_x0000_t202" style="position:absolute;left:0;text-align:left;margin-left:85.05pt;margin-top:590.85pt;width:442.6pt;height:145.55pt;z-index:251719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1JcLZT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685AF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87D2C71" wp14:editId="051ED0E2">
                            <wp:extent cx="2113280" cy="267335"/>
                            <wp:effectExtent l="0" t="0" r="1270" b="0"/>
                            <wp:docPr id="160" name="Imagem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685AF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A401BD0" wp14:editId="5877A665">
                            <wp:extent cx="1492250" cy="129540"/>
                            <wp:effectExtent l="0" t="0" r="0" b="3810"/>
                            <wp:docPr id="161" name="Imagem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1375480" wp14:editId="42B163E1">
                            <wp:extent cx="1492250" cy="129540"/>
                            <wp:effectExtent l="0" t="0" r="0" b="3810"/>
                            <wp:docPr id="164" name="Imagem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685AF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A517D1E" wp14:editId="1339A6B1">
                            <wp:extent cx="1492250" cy="129540"/>
                            <wp:effectExtent l="0" t="0" r="0" b="3810"/>
                            <wp:docPr id="166" name="Imagem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685AFF"/>
                  </w:txbxContent>
                </v:textbox>
              </v:shape>
            </w:pict>
          </mc:Fallback>
        </mc:AlternateContent>
      </w:r>
      <w:r w:rsidR="00685AFF">
        <w:rPr>
          <w:noProof/>
        </w:rPr>
        <mc:AlternateContent>
          <mc:Choice Requires="wps">
            <w:drawing>
              <wp:anchor distT="0" distB="0" distL="114935" distR="114935" simplePos="0" relativeHeight="251718656" behindDoc="0" locked="0" layoutInCell="1" allowOverlap="1" wp14:anchorId="26FCF74A" wp14:editId="51A7AB1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7" name="Caixa de text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685AF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B52D441" wp14:editId="43A5A472">
                                  <wp:extent cx="2113280" cy="267335"/>
                                  <wp:effectExtent l="0" t="0" r="1270" b="0"/>
                                  <wp:docPr id="167" name="Imagem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685AF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4A2734B" wp14:editId="272DE1D5">
                                  <wp:extent cx="1492250" cy="129540"/>
                                  <wp:effectExtent l="0" t="0" r="0" b="3810"/>
                                  <wp:docPr id="168" name="Imagem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63D7D33" wp14:editId="1FF8D8AF">
                                  <wp:extent cx="1492250" cy="129540"/>
                                  <wp:effectExtent l="0" t="0" r="0" b="3810"/>
                                  <wp:docPr id="170" name="Imagem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685A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89D6C2B" wp14:editId="3A4B891C">
                                  <wp:extent cx="1492250" cy="129540"/>
                                  <wp:effectExtent l="0" t="0" r="0" b="3810"/>
                                  <wp:docPr id="179" name="Imagem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685AF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7" o:spid="_x0000_s1063" type="#_x0000_t202" style="position:absolute;left:0;text-align:left;margin-left:85.05pt;margin-top:590.85pt;width:442.6pt;height:145.55pt;z-index:251718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MX6WPD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685AF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B52D441" wp14:editId="43A5A472">
                            <wp:extent cx="2113280" cy="267335"/>
                            <wp:effectExtent l="0" t="0" r="1270" b="0"/>
                            <wp:docPr id="167" name="Imagem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685AF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4A2734B" wp14:editId="272DE1D5">
                            <wp:extent cx="1492250" cy="129540"/>
                            <wp:effectExtent l="0" t="0" r="0" b="3810"/>
                            <wp:docPr id="168" name="Imagem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63D7D33" wp14:editId="1FF8D8AF">
                            <wp:extent cx="1492250" cy="129540"/>
                            <wp:effectExtent l="0" t="0" r="0" b="3810"/>
                            <wp:docPr id="170" name="Imagem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685AF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89D6C2B" wp14:editId="3A4B891C">
                            <wp:extent cx="1492250" cy="129540"/>
                            <wp:effectExtent l="0" t="0" r="0" b="3810"/>
                            <wp:docPr id="179" name="Imagem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685AFF"/>
                  </w:txbxContent>
                </v:textbox>
              </v:shape>
            </w:pict>
          </mc:Fallback>
        </mc:AlternateContent>
      </w:r>
      <w:r w:rsidR="00685AFF">
        <w:rPr>
          <w:noProof/>
        </w:rPr>
        <mc:AlternateContent>
          <mc:Choice Requires="wps">
            <w:drawing>
              <wp:anchor distT="0" distB="0" distL="114935" distR="114935" simplePos="0" relativeHeight="251717632" behindDoc="0" locked="0" layoutInCell="1" allowOverlap="1" wp14:anchorId="285CAAEA" wp14:editId="0615A702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8" name="Caixa de text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685AF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88341E4" wp14:editId="1E839A7A">
                                  <wp:extent cx="2113280" cy="267335"/>
                                  <wp:effectExtent l="0" t="0" r="1270" b="0"/>
                                  <wp:docPr id="207" name="Imagem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685AF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9C9FB35" wp14:editId="14B705A3">
                                  <wp:extent cx="1492250" cy="129540"/>
                                  <wp:effectExtent l="0" t="0" r="0" b="3810"/>
                                  <wp:docPr id="209" name="Imagem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C5FE879" wp14:editId="166654E2">
                                  <wp:extent cx="1492250" cy="129540"/>
                                  <wp:effectExtent l="0" t="0" r="0" b="3810"/>
                                  <wp:docPr id="210" name="Imagem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685A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ED31D4B" wp14:editId="3417B31E">
                                  <wp:extent cx="1492250" cy="129540"/>
                                  <wp:effectExtent l="0" t="0" r="0" b="3810"/>
                                  <wp:docPr id="211" name="Imagem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685AF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8" o:spid="_x0000_s1064" type="#_x0000_t202" style="position:absolute;left:0;text-align:left;margin-left:85.05pt;margin-top:590.85pt;width:442.6pt;height:145.55pt;z-index:251717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IKBKyj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685AF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88341E4" wp14:editId="1E839A7A">
                            <wp:extent cx="2113280" cy="267335"/>
                            <wp:effectExtent l="0" t="0" r="1270" b="0"/>
                            <wp:docPr id="207" name="Imagem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685AF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9C9FB35" wp14:editId="14B705A3">
                            <wp:extent cx="1492250" cy="129540"/>
                            <wp:effectExtent l="0" t="0" r="0" b="3810"/>
                            <wp:docPr id="209" name="Imagem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C5FE879" wp14:editId="166654E2">
                            <wp:extent cx="1492250" cy="129540"/>
                            <wp:effectExtent l="0" t="0" r="0" b="3810"/>
                            <wp:docPr id="210" name="Imagem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685AF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ED31D4B" wp14:editId="3417B31E">
                            <wp:extent cx="1492250" cy="129540"/>
                            <wp:effectExtent l="0" t="0" r="0" b="3810"/>
                            <wp:docPr id="211" name="Imagem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685AFF"/>
                  </w:txbxContent>
                </v:textbox>
              </v:shape>
            </w:pict>
          </mc:Fallback>
        </mc:AlternateContent>
      </w:r>
      <w:r w:rsidR="00685AFF">
        <w:rPr>
          <w:noProof/>
        </w:rPr>
        <mc:AlternateContent>
          <mc:Choice Requires="wps">
            <w:drawing>
              <wp:anchor distT="0" distB="0" distL="114935" distR="114935" simplePos="0" relativeHeight="251716608" behindDoc="0" locked="0" layoutInCell="1" allowOverlap="1" wp14:anchorId="07B49C98" wp14:editId="36E834C8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9" name="Caixa de text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685AF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5ABDACF" wp14:editId="2CF5EDAC">
                                  <wp:extent cx="2113280" cy="267335"/>
                                  <wp:effectExtent l="0" t="0" r="1270" b="0"/>
                                  <wp:docPr id="212" name="Imagem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685AF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1ABBB58" wp14:editId="643F1355">
                                  <wp:extent cx="1492250" cy="129540"/>
                                  <wp:effectExtent l="0" t="0" r="0" b="3810"/>
                                  <wp:docPr id="213" name="Imagem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2D5812A" wp14:editId="33C90791">
                                  <wp:extent cx="1492250" cy="129540"/>
                                  <wp:effectExtent l="0" t="0" r="0" b="3810"/>
                                  <wp:docPr id="214" name="Imagem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685A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2342150" wp14:editId="64EED985">
                                  <wp:extent cx="1492250" cy="129540"/>
                                  <wp:effectExtent l="0" t="0" r="0" b="3810"/>
                                  <wp:docPr id="215" name="Imagem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685AF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9" o:spid="_x0000_s1065" type="#_x0000_t202" style="position:absolute;left:0;text-align:left;margin-left:85.05pt;margin-top:590.85pt;width:442.6pt;height:145.55pt;z-index:251716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xUnXkz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685AF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5ABDACF" wp14:editId="2CF5EDAC">
                            <wp:extent cx="2113280" cy="267335"/>
                            <wp:effectExtent l="0" t="0" r="1270" b="0"/>
                            <wp:docPr id="212" name="Imagem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685AF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1ABBB58" wp14:editId="643F1355">
                            <wp:extent cx="1492250" cy="129540"/>
                            <wp:effectExtent l="0" t="0" r="0" b="3810"/>
                            <wp:docPr id="213" name="Imagem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2D5812A" wp14:editId="33C90791">
                            <wp:extent cx="1492250" cy="129540"/>
                            <wp:effectExtent l="0" t="0" r="0" b="3810"/>
                            <wp:docPr id="214" name="Imagem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685AF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2342150" wp14:editId="64EED985">
                            <wp:extent cx="1492250" cy="129540"/>
                            <wp:effectExtent l="0" t="0" r="0" b="3810"/>
                            <wp:docPr id="215" name="Imagem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685AFF"/>
                  </w:txbxContent>
                </v:textbox>
              </v:shape>
            </w:pict>
          </mc:Fallback>
        </mc:AlternateContent>
      </w:r>
      <w:r w:rsidR="00685AFF">
        <w:rPr>
          <w:noProof/>
        </w:rPr>
        <mc:AlternateContent>
          <mc:Choice Requires="wps">
            <w:drawing>
              <wp:anchor distT="0" distB="0" distL="114935" distR="114935" simplePos="0" relativeHeight="251715584" behindDoc="0" locked="0" layoutInCell="1" allowOverlap="1" wp14:anchorId="053DB407" wp14:editId="2B301C14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50" name="Caixa de text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685AF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D59F27" wp14:editId="284755C4">
                                  <wp:extent cx="2113280" cy="267335"/>
                                  <wp:effectExtent l="0" t="0" r="1270" b="0"/>
                                  <wp:docPr id="216" name="Imagem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685AF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3B20C54" wp14:editId="708FE155">
                                  <wp:extent cx="1492250" cy="129540"/>
                                  <wp:effectExtent l="0" t="0" r="0" b="3810"/>
                                  <wp:docPr id="217" name="Imagem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AC46C85" wp14:editId="3C8400DC">
                                  <wp:extent cx="1492250" cy="129540"/>
                                  <wp:effectExtent l="0" t="0" r="0" b="3810"/>
                                  <wp:docPr id="218" name="Imagem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685A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F21C9E5" wp14:editId="3E4B2517">
                                  <wp:extent cx="1492250" cy="129540"/>
                                  <wp:effectExtent l="0" t="0" r="0" b="3810"/>
                                  <wp:docPr id="219" name="Imagem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685AF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0" o:spid="_x0000_s1066" type="#_x0000_t202" style="position:absolute;left:0;text-align:left;margin-left:85.05pt;margin-top:590.85pt;width:442.6pt;height:145.55pt;z-index:251715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MKTASIxAgAAYw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685AF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D59F27" wp14:editId="284755C4">
                            <wp:extent cx="2113280" cy="267335"/>
                            <wp:effectExtent l="0" t="0" r="1270" b="0"/>
                            <wp:docPr id="216" name="Imagem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685AF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3B20C54" wp14:editId="708FE155">
                            <wp:extent cx="1492250" cy="129540"/>
                            <wp:effectExtent l="0" t="0" r="0" b="3810"/>
                            <wp:docPr id="217" name="Imagem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AC46C85" wp14:editId="3C8400DC">
                            <wp:extent cx="1492250" cy="129540"/>
                            <wp:effectExtent l="0" t="0" r="0" b="3810"/>
                            <wp:docPr id="218" name="Imagem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685AF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F21C9E5" wp14:editId="3E4B2517">
                            <wp:extent cx="1492250" cy="129540"/>
                            <wp:effectExtent l="0" t="0" r="0" b="3810"/>
                            <wp:docPr id="219" name="Imagem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685AFF"/>
                  </w:txbxContent>
                </v:textbox>
              </v:shape>
            </w:pict>
          </mc:Fallback>
        </mc:AlternateContent>
      </w:r>
    </w:p>
    <w:p w:rsidR="00685AFF" w:rsidRDefault="00685AFF" w:rsidP="00685AFF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685AFF" w:rsidRPr="00393491" w:rsidTr="008C0D0C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685AFF" w:rsidRPr="00393491" w:rsidTr="008C0D0C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685AFF" w:rsidRPr="00AB439F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685AFF" w:rsidRPr="00393491" w:rsidTr="008C0D0C">
        <w:trPr>
          <w:trHeight w:val="323"/>
          <w:jc w:val="center"/>
        </w:trPr>
        <w:tc>
          <w:tcPr>
            <w:tcW w:w="773" w:type="pct"/>
            <w:vAlign w:val="center"/>
          </w:tcPr>
          <w:p w:rsidR="00685AFF" w:rsidRPr="00393491" w:rsidRDefault="00BA684E" w:rsidP="008C0D0C">
            <w:pPr>
              <w:jc w:val="center"/>
            </w:pPr>
            <w:r>
              <w:t>Matricula</w:t>
            </w:r>
          </w:p>
        </w:tc>
        <w:tc>
          <w:tcPr>
            <w:tcW w:w="791" w:type="pct"/>
            <w:vAlign w:val="center"/>
          </w:tcPr>
          <w:p w:rsidR="00685AFF" w:rsidRPr="00393491" w:rsidRDefault="00BA684E" w:rsidP="008C0D0C">
            <w:pPr>
              <w:jc w:val="center"/>
            </w:pPr>
            <w:r>
              <w:t>N</w:t>
            </w:r>
            <w:r w:rsidR="00685AFF">
              <w:t>umérico</w:t>
            </w:r>
          </w:p>
        </w:tc>
        <w:tc>
          <w:tcPr>
            <w:tcW w:w="879" w:type="pct"/>
            <w:vAlign w:val="center"/>
          </w:tcPr>
          <w:p w:rsidR="00685AFF" w:rsidRPr="00393491" w:rsidRDefault="00BA684E" w:rsidP="00BA684E">
            <w:pPr>
              <w:jc w:val="center"/>
            </w:pPr>
            <w:r>
              <w:t>1</w:t>
            </w:r>
            <w:r w:rsidR="00685AFF">
              <w:t>0 bytes</w:t>
            </w:r>
          </w:p>
        </w:tc>
        <w:tc>
          <w:tcPr>
            <w:tcW w:w="1240" w:type="pct"/>
            <w:vAlign w:val="center"/>
          </w:tcPr>
          <w:p w:rsidR="00685AFF" w:rsidRPr="00393491" w:rsidRDefault="00BA684E" w:rsidP="008C0D0C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685AFF" w:rsidRPr="00393491" w:rsidRDefault="00685AFF" w:rsidP="008C0D0C">
            <w:pPr>
              <w:jc w:val="center"/>
            </w:pPr>
            <w:r w:rsidRPr="00393491">
              <w:t>-</w:t>
            </w:r>
          </w:p>
        </w:tc>
      </w:tr>
      <w:tr w:rsidR="00685AFF" w:rsidRPr="00393491" w:rsidTr="008C0D0C">
        <w:trPr>
          <w:trHeight w:val="323"/>
          <w:jc w:val="center"/>
        </w:trPr>
        <w:tc>
          <w:tcPr>
            <w:tcW w:w="773" w:type="pct"/>
            <w:vAlign w:val="center"/>
          </w:tcPr>
          <w:p w:rsidR="00685AFF" w:rsidRDefault="00BA684E" w:rsidP="008C0D0C">
            <w:pPr>
              <w:jc w:val="center"/>
            </w:pPr>
            <w:r>
              <w:t>Senha</w:t>
            </w:r>
          </w:p>
        </w:tc>
        <w:tc>
          <w:tcPr>
            <w:tcW w:w="791" w:type="pct"/>
            <w:vAlign w:val="center"/>
          </w:tcPr>
          <w:p w:rsidR="00685AFF" w:rsidRDefault="00BA684E" w:rsidP="008C0D0C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85AFF" w:rsidRDefault="00685AFF" w:rsidP="008C0D0C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685AFF" w:rsidRDefault="00BA684E" w:rsidP="008C0D0C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85AFF" w:rsidRPr="00393491" w:rsidRDefault="00685AFF" w:rsidP="008C0D0C">
            <w:pPr>
              <w:jc w:val="center"/>
            </w:pPr>
          </w:p>
        </w:tc>
      </w:tr>
    </w:tbl>
    <w:p w:rsidR="00685AFF" w:rsidRDefault="00685AFF" w:rsidP="00685AFF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170C87">
        <w:rPr>
          <w:noProof/>
        </w:rPr>
        <w:t>28</w:t>
      </w:r>
      <w:r w:rsidR="00AA42B1">
        <w:rPr>
          <w:noProof/>
        </w:rPr>
        <w:fldChar w:fldCharType="end"/>
      </w:r>
      <w:r>
        <w:t xml:space="preserve">- Regras de validação da tela </w:t>
      </w:r>
      <w:r w:rsidR="00BA684E">
        <w:t>login</w:t>
      </w:r>
    </w:p>
    <w:p w:rsidR="00685AFF" w:rsidRDefault="00685AFF" w:rsidP="00685AFF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685AFF" w:rsidRPr="00393491" w:rsidTr="008C0D0C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685AFF" w:rsidRPr="00393491" w:rsidRDefault="00685AFF" w:rsidP="008C0D0C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685AFF" w:rsidRPr="00393491" w:rsidTr="008C0D0C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685AFF" w:rsidRPr="006C507D" w:rsidRDefault="00685AFF" w:rsidP="008C0D0C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685AFF" w:rsidRPr="00393491" w:rsidTr="008C0D0C">
        <w:trPr>
          <w:trHeight w:val="323"/>
          <w:jc w:val="center"/>
        </w:trPr>
        <w:tc>
          <w:tcPr>
            <w:tcW w:w="1582" w:type="pct"/>
            <w:vAlign w:val="center"/>
          </w:tcPr>
          <w:p w:rsidR="00685AFF" w:rsidRDefault="00BA684E" w:rsidP="008C0D0C">
            <w:pPr>
              <w:jc w:val="center"/>
            </w:pPr>
            <w:r>
              <w:t>Entrar</w:t>
            </w:r>
          </w:p>
        </w:tc>
        <w:tc>
          <w:tcPr>
            <w:tcW w:w="1619" w:type="pct"/>
            <w:vAlign w:val="center"/>
          </w:tcPr>
          <w:p w:rsidR="00685AFF" w:rsidRDefault="00685AFF" w:rsidP="00BA684E">
            <w:pPr>
              <w:jc w:val="center"/>
            </w:pPr>
            <w:r>
              <w:t xml:space="preserve">Botão – </w:t>
            </w:r>
            <w:r w:rsidR="00BA684E">
              <w:t>Entrar</w:t>
            </w:r>
          </w:p>
        </w:tc>
        <w:tc>
          <w:tcPr>
            <w:tcW w:w="1799" w:type="pct"/>
            <w:vAlign w:val="center"/>
          </w:tcPr>
          <w:p w:rsidR="00685AFF" w:rsidRDefault="00BA684E" w:rsidP="008C0D0C">
            <w:pPr>
              <w:jc w:val="center"/>
            </w:pPr>
            <w:r>
              <w:t>Redimensiona</w:t>
            </w:r>
            <w:r w:rsidR="001F41B6">
              <w:t xml:space="preserve"> para pagina principal do sistema</w:t>
            </w:r>
          </w:p>
        </w:tc>
      </w:tr>
    </w:tbl>
    <w:p w:rsidR="00685AFF" w:rsidRDefault="00685AFF" w:rsidP="00685AFF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170C87">
        <w:rPr>
          <w:noProof/>
        </w:rPr>
        <w:t>29</w:t>
      </w:r>
      <w:r w:rsidR="00AA42B1">
        <w:rPr>
          <w:noProof/>
        </w:rPr>
        <w:fldChar w:fldCharType="end"/>
      </w:r>
      <w:r>
        <w:t xml:space="preserve"> - Especificação da navegação da tela de pesquisa de funcionário</w:t>
      </w:r>
    </w:p>
    <w:p w:rsidR="00685AFF" w:rsidRDefault="00685AFF" w:rsidP="00685AFF">
      <w:pPr>
        <w:pStyle w:val="Ttulo3"/>
      </w:pPr>
      <w:r>
        <w:t>Pré-condição</w:t>
      </w:r>
    </w:p>
    <w:p w:rsidR="00685AFF" w:rsidRPr="00AB3CED" w:rsidRDefault="00685AFF" w:rsidP="00685AFF">
      <w:pPr>
        <w:pStyle w:val="CorpodoTexto"/>
      </w:pPr>
      <w:r w:rsidRPr="00AB3CED">
        <w:t>Este caso de uso pode iniciar somente se:</w:t>
      </w:r>
    </w:p>
    <w:p w:rsidR="00685AFF" w:rsidRDefault="00BA684E" w:rsidP="00BA684E">
      <w:pPr>
        <w:pStyle w:val="CorpodoTexto"/>
        <w:numPr>
          <w:ilvl w:val="0"/>
          <w:numId w:val="43"/>
        </w:numPr>
      </w:pPr>
      <w:r>
        <w:t>Houver uma conexão entre o computador do cliente e o servidor do aplicativo</w:t>
      </w:r>
      <w:r w:rsidR="00685AFF" w:rsidRPr="00AB3CED">
        <w:t>.</w:t>
      </w:r>
    </w:p>
    <w:p w:rsidR="00685AFF" w:rsidRDefault="00685AFF" w:rsidP="00685AFF">
      <w:pPr>
        <w:pStyle w:val="Ttulo3"/>
      </w:pPr>
      <w:r>
        <w:t>Pós-condição</w:t>
      </w:r>
    </w:p>
    <w:p w:rsidR="00BA684E" w:rsidRPr="00614936" w:rsidRDefault="00BA684E" w:rsidP="001F41B6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</w:t>
      </w:r>
      <w:r>
        <w:t>ator</w:t>
      </w:r>
      <w:r w:rsidRPr="00614936">
        <w:t xml:space="preserve"> deve</w:t>
      </w:r>
      <w:r w:rsidR="0083586D">
        <w:t xml:space="preserve"> ter acesso ao sistema de acordo com suas permissões</w:t>
      </w:r>
      <w:r>
        <w:t>.</w:t>
      </w:r>
    </w:p>
    <w:p w:rsidR="00685AFF" w:rsidRDefault="00685AFF" w:rsidP="00685AFF">
      <w:pPr>
        <w:pStyle w:val="Ttulo3"/>
      </w:pPr>
      <w:r>
        <w:lastRenderedPageBreak/>
        <w:t>Autor Primário</w:t>
      </w:r>
    </w:p>
    <w:p w:rsidR="00685AFF" w:rsidRPr="007C6ABE" w:rsidRDefault="00685AFF" w:rsidP="00685AFF">
      <w:pPr>
        <w:pStyle w:val="CorpodoTexto"/>
      </w:pPr>
      <w:r>
        <w:t>Secret</w:t>
      </w:r>
      <w:r w:rsidR="00694DED">
        <w:t>á</w:t>
      </w:r>
      <w:r>
        <w:t>ria</w:t>
      </w:r>
    </w:p>
    <w:p w:rsidR="00BA684E" w:rsidRDefault="00BA684E" w:rsidP="00BA684E">
      <w:pPr>
        <w:pStyle w:val="Ttulo3"/>
      </w:pPr>
      <w:r>
        <w:t>Fluxo principal</w:t>
      </w:r>
    </w:p>
    <w:p w:rsidR="00BA684E" w:rsidRPr="00B01E16" w:rsidRDefault="00BA684E" w:rsidP="00BA684E">
      <w:pPr>
        <w:pStyle w:val="CorpodoTexto"/>
      </w:pPr>
      <w:r>
        <w:t xml:space="preserve">1. O sistema apresenta a </w:t>
      </w:r>
      <w:r w:rsidRPr="00614936">
        <w:t>tela</w:t>
      </w:r>
      <w:r w:rsidRPr="00BA684E">
        <w:rPr>
          <w:b/>
          <w:iCs/>
        </w:rPr>
        <w:t xml:space="preserve"> DV1.</w:t>
      </w:r>
    </w:p>
    <w:p w:rsidR="00BA684E" w:rsidRPr="000E7C88" w:rsidRDefault="00BA684E" w:rsidP="00BA684E">
      <w:pPr>
        <w:pStyle w:val="CorpodoTexto"/>
      </w:pPr>
      <w:r>
        <w:t xml:space="preserve">2. </w:t>
      </w:r>
      <w:r w:rsidRPr="00E320C8">
        <w:t xml:space="preserve">O </w:t>
      </w:r>
      <w:r>
        <w:t>ator</w:t>
      </w:r>
      <w:r w:rsidRPr="00E320C8">
        <w:t xml:space="preserve"> </w:t>
      </w:r>
      <w:r>
        <w:t>preenche os campos: Matricula e Senha e pressiona o botão Entrar</w:t>
      </w:r>
    </w:p>
    <w:p w:rsidR="00BA684E" w:rsidRDefault="00BA684E" w:rsidP="00BA684E">
      <w:pPr>
        <w:pStyle w:val="CorpodoTexto"/>
      </w:pPr>
      <w:r>
        <w:t>3. O sistema valida a existência do funcionário.</w:t>
      </w:r>
    </w:p>
    <w:p w:rsidR="00BA684E" w:rsidRPr="00352EF5" w:rsidRDefault="00BA684E" w:rsidP="00BA684E">
      <w:pPr>
        <w:pStyle w:val="CorpodoTexto"/>
      </w:pPr>
      <w:r>
        <w:t>4. O sistema verifica a senha informada pelo funcionário.</w:t>
      </w:r>
    </w:p>
    <w:p w:rsidR="00BA684E" w:rsidRPr="00217DF4" w:rsidRDefault="00BA684E" w:rsidP="00BA684E">
      <w:pPr>
        <w:pStyle w:val="CorpodoTexto"/>
      </w:pPr>
      <w:r>
        <w:t>5. O sistema apresenta a tela principal do sistema</w:t>
      </w:r>
      <w:r w:rsidR="0083586D">
        <w:t xml:space="preserve"> de acordo com as permissões do funcionário;</w:t>
      </w:r>
    </w:p>
    <w:p w:rsidR="00685AFF" w:rsidRDefault="00BA684E" w:rsidP="00BA684E">
      <w:pPr>
        <w:pStyle w:val="CorpodoTexto"/>
      </w:pPr>
      <w:r>
        <w:t xml:space="preserve">6. </w:t>
      </w:r>
      <w:r w:rsidRPr="00614936">
        <w:t xml:space="preserve">O caso de </w:t>
      </w:r>
      <w:r>
        <w:t>uso é finalizado.</w:t>
      </w:r>
    </w:p>
    <w:p w:rsidR="0083586D" w:rsidRDefault="0083586D">
      <w:pPr>
        <w:widowControl/>
        <w:autoSpaceDE/>
        <w:autoSpaceDN/>
        <w:spacing w:line="240" w:lineRule="auto"/>
      </w:pPr>
      <w:r>
        <w:br w:type="page"/>
      </w:r>
    </w:p>
    <w:p w:rsidR="00DC26AF" w:rsidRDefault="00242232" w:rsidP="00DC26AF">
      <w:pPr>
        <w:pStyle w:val="Ttulo2"/>
        <w:spacing w:before="240" w:after="240" w:line="360" w:lineRule="auto"/>
        <w:ind w:left="567" w:hanging="567"/>
      </w:pPr>
      <w:bookmarkStart w:id="20" w:name="_Toc341872926"/>
      <w:r>
        <w:lastRenderedPageBreak/>
        <w:t>Caso de uso: UC</w:t>
      </w:r>
      <w:r w:rsidR="00DC26AF">
        <w:t>09 – Controlar Serviço</w:t>
      </w:r>
      <w:bookmarkEnd w:id="20"/>
    </w:p>
    <w:p w:rsidR="00DC26AF" w:rsidRDefault="00DC26AF" w:rsidP="00DC26AF">
      <w:pPr>
        <w:pStyle w:val="Ttulo3"/>
      </w:pPr>
      <w:r>
        <w:t>Descrição</w:t>
      </w:r>
    </w:p>
    <w:p w:rsidR="00DC26AF" w:rsidRPr="00393491" w:rsidRDefault="00DC26AF" w:rsidP="00DC26AF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>serv</w:t>
      </w:r>
      <w:r w:rsidR="007A447A">
        <w:t>e para descreve como é realizado o controle das</w:t>
      </w:r>
      <w:r w:rsidRPr="002665C0">
        <w:t xml:space="preserve"> </w:t>
      </w:r>
      <w:r w:rsidR="007A447A">
        <w:t>etapas percorridas na execução do serviço</w:t>
      </w:r>
      <w:r>
        <w:t>.</w:t>
      </w:r>
    </w:p>
    <w:p w:rsidR="00DC26AF" w:rsidRDefault="00DC26AF" w:rsidP="00DC26AF">
      <w:pPr>
        <w:pStyle w:val="Ttulo3"/>
      </w:pPr>
      <w:r>
        <w:t>Visões</w:t>
      </w:r>
    </w:p>
    <w:p w:rsidR="00DC26AF" w:rsidRDefault="00DC26AF" w:rsidP="00DC26AF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</w:t>
      </w:r>
      <w:r w:rsidR="00396038">
        <w:rPr>
          <w:b/>
        </w:rPr>
        <w:t>controle de serviço</w:t>
      </w:r>
    </w:p>
    <w:p w:rsidR="00DC26AF" w:rsidRDefault="00396038" w:rsidP="00DC26AF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EC39CE" wp14:editId="4A727BE9">
                <wp:simplePos x="0" y="0"/>
                <wp:positionH relativeFrom="column">
                  <wp:posOffset>0</wp:posOffset>
                </wp:positionH>
                <wp:positionV relativeFrom="paragraph">
                  <wp:posOffset>5155565</wp:posOffset>
                </wp:positionV>
                <wp:extent cx="5621020" cy="635"/>
                <wp:effectExtent l="0" t="0" r="0" b="8255"/>
                <wp:wrapNone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DC26A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controle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4" o:spid="_x0000_s1067" type="#_x0000_t202" style="position:absolute;left:0;text-align:left;margin-left:0;margin-top:405.95pt;width:442.6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NaOQIAAH0EAAAOAAAAZHJzL2Uyb0RvYy54bWysVMFu2zAMvQ/YPwi6L06yph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" stroked="f">
                <v:textbox style="mso-fit-shape-to-text:t" inset="0,0,0,0">
                  <w:txbxContent>
                    <w:p w:rsidR="00301340" w:rsidRPr="00213B69" w:rsidRDefault="00301340" w:rsidP="00DC26A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controle de serviço</w:t>
                      </w:r>
                    </w:p>
                  </w:txbxContent>
                </v:textbox>
              </v:shape>
            </w:pict>
          </mc:Fallback>
        </mc:AlternateContent>
      </w:r>
      <w:r w:rsidR="00E16A87">
        <w:rPr>
          <w:noProof/>
        </w:rPr>
        <w:drawing>
          <wp:inline distT="0" distB="0" distL="0" distR="0">
            <wp:extent cx="5934075" cy="5162550"/>
            <wp:effectExtent l="0" t="0" r="9525" b="0"/>
            <wp:docPr id="251" name="Imagem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AF" w:rsidRDefault="00DC26AF" w:rsidP="00DC26AF">
      <w:pPr>
        <w:pStyle w:val="EstiloCORPOTEXTOSPEIPrimeiralinha0cm"/>
      </w:pPr>
    </w:p>
    <w:p w:rsidR="00396038" w:rsidRDefault="00396038" w:rsidP="00DC26AF">
      <w:pPr>
        <w:pStyle w:val="EstiloCORPOTEXTOSPEIPrimeiralinha0cm"/>
      </w:pPr>
    </w:p>
    <w:p w:rsidR="00396038" w:rsidRDefault="00396038" w:rsidP="00DC26AF">
      <w:pPr>
        <w:pStyle w:val="EstiloCORPOTEXTOSPEIPrimeiralinha0cm"/>
      </w:pPr>
    </w:p>
    <w:p w:rsidR="00DC26AF" w:rsidRDefault="00DC26AF" w:rsidP="00DC26AF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29920" behindDoc="0" locked="0" layoutInCell="1" allowOverlap="1" wp14:anchorId="4C1E111B" wp14:editId="3883292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02" name="Caixa de tex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C26A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7A8B304" wp14:editId="7DE887B3">
                                  <wp:extent cx="2113280" cy="267335"/>
                                  <wp:effectExtent l="0" t="0" r="1270" b="0"/>
                                  <wp:docPr id="226" name="Imagem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C26A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CAAE9C4" wp14:editId="23D6FB44">
                                  <wp:extent cx="1492250" cy="129540"/>
                                  <wp:effectExtent l="0" t="0" r="0" b="3810"/>
                                  <wp:docPr id="227" name="Imagem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9722B3C" wp14:editId="7BF153DE">
                                  <wp:extent cx="1492250" cy="129540"/>
                                  <wp:effectExtent l="0" t="0" r="0" b="3810"/>
                                  <wp:docPr id="228" name="Imagem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C26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42B58E4" wp14:editId="3DFE1CBD">
                                  <wp:extent cx="1492250" cy="129540"/>
                                  <wp:effectExtent l="0" t="0" r="0" b="3810"/>
                                  <wp:docPr id="229" name="Imagem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C26A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2" o:spid="_x0000_s1068" type="#_x0000_t202" style="position:absolute;left:0;text-align:left;margin-left:85.05pt;margin-top:590.85pt;width:442.6pt;height:145.55pt;z-index:2517299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BQ6zaPMgIAAGM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DC26A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7A8B304" wp14:editId="7DE887B3">
                            <wp:extent cx="2113280" cy="267335"/>
                            <wp:effectExtent l="0" t="0" r="1270" b="0"/>
                            <wp:docPr id="226" name="Imagem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C26A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CAAE9C4" wp14:editId="23D6FB44">
                            <wp:extent cx="1492250" cy="129540"/>
                            <wp:effectExtent l="0" t="0" r="0" b="3810"/>
                            <wp:docPr id="227" name="Imagem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9722B3C" wp14:editId="7BF153DE">
                            <wp:extent cx="1492250" cy="129540"/>
                            <wp:effectExtent l="0" t="0" r="0" b="3810"/>
                            <wp:docPr id="228" name="Imagem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C26A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42B58E4" wp14:editId="3DFE1CBD">
                            <wp:extent cx="1492250" cy="129540"/>
                            <wp:effectExtent l="0" t="0" r="0" b="3810"/>
                            <wp:docPr id="229" name="Imagem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C26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8896" behindDoc="0" locked="0" layoutInCell="1" allowOverlap="1" wp14:anchorId="1ACD952E" wp14:editId="5BE0D668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37" name="Caixa de text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C26A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E5770BA" wp14:editId="3B8C7639">
                                  <wp:extent cx="2113280" cy="267335"/>
                                  <wp:effectExtent l="0" t="0" r="1270" b="0"/>
                                  <wp:docPr id="230" name="Imagem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C26A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6A03CB4" wp14:editId="1C45909F">
                                  <wp:extent cx="1492250" cy="129540"/>
                                  <wp:effectExtent l="0" t="0" r="0" b="3810"/>
                                  <wp:docPr id="231" name="Imagem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3C9E553" wp14:editId="636F7884">
                                  <wp:extent cx="1492250" cy="129540"/>
                                  <wp:effectExtent l="0" t="0" r="0" b="3810"/>
                                  <wp:docPr id="232" name="Imagem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C26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66F5837" wp14:editId="3897FDEA">
                                  <wp:extent cx="1492250" cy="129540"/>
                                  <wp:effectExtent l="0" t="0" r="0" b="3810"/>
                                  <wp:docPr id="233" name="Imagem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C26A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7" o:spid="_x0000_s1069" type="#_x0000_t202" style="position:absolute;left:0;text-align:left;margin-left:85.05pt;margin-top:590.85pt;width:442.6pt;height:145.55pt;z-index:2517288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qvOeZD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DC26A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E5770BA" wp14:editId="3B8C7639">
                            <wp:extent cx="2113280" cy="267335"/>
                            <wp:effectExtent l="0" t="0" r="1270" b="0"/>
                            <wp:docPr id="230" name="Imagem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C26A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6A03CB4" wp14:editId="1C45909F">
                            <wp:extent cx="1492250" cy="129540"/>
                            <wp:effectExtent l="0" t="0" r="0" b="3810"/>
                            <wp:docPr id="231" name="Imagem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3C9E553" wp14:editId="636F7884">
                            <wp:extent cx="1492250" cy="129540"/>
                            <wp:effectExtent l="0" t="0" r="0" b="3810"/>
                            <wp:docPr id="232" name="Imagem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C26A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66F5837" wp14:editId="3897FDEA">
                            <wp:extent cx="1492250" cy="129540"/>
                            <wp:effectExtent l="0" t="0" r="0" b="3810"/>
                            <wp:docPr id="233" name="Imagem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C26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7872" behindDoc="0" locked="0" layoutInCell="1" allowOverlap="1" wp14:anchorId="5B8E45AC" wp14:editId="7C13B4EB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0" name="Caixa de text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C26A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3F1C856" wp14:editId="3D9F53EC">
                                  <wp:extent cx="2113280" cy="267335"/>
                                  <wp:effectExtent l="0" t="0" r="1270" b="0"/>
                                  <wp:docPr id="234" name="Imagem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C26A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46365EB" wp14:editId="1449B267">
                                  <wp:extent cx="1492250" cy="129540"/>
                                  <wp:effectExtent l="0" t="0" r="0" b="3810"/>
                                  <wp:docPr id="235" name="Imagem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A4DDE93" wp14:editId="4860A058">
                                  <wp:extent cx="1492250" cy="129540"/>
                                  <wp:effectExtent l="0" t="0" r="0" b="3810"/>
                                  <wp:docPr id="236" name="Imagem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C26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DF41BDF" wp14:editId="58DE13ED">
                                  <wp:extent cx="1492250" cy="129540"/>
                                  <wp:effectExtent l="0" t="0" r="0" b="3810"/>
                                  <wp:docPr id="237" name="Imagem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C26A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0" o:spid="_x0000_s1070" type="#_x0000_t202" style="position:absolute;left:0;text-align:left;margin-left:85.05pt;margin-top:590.85pt;width:442.6pt;height:145.55pt;z-index:251727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eHg1IT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DC26A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3F1C856" wp14:editId="3D9F53EC">
                            <wp:extent cx="2113280" cy="267335"/>
                            <wp:effectExtent l="0" t="0" r="1270" b="0"/>
                            <wp:docPr id="234" name="Imagem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C26A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46365EB" wp14:editId="1449B267">
                            <wp:extent cx="1492250" cy="129540"/>
                            <wp:effectExtent l="0" t="0" r="0" b="3810"/>
                            <wp:docPr id="235" name="Imagem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A4DDE93" wp14:editId="4860A058">
                            <wp:extent cx="1492250" cy="129540"/>
                            <wp:effectExtent l="0" t="0" r="0" b="3810"/>
                            <wp:docPr id="236" name="Imagem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C26A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DF41BDF" wp14:editId="58DE13ED">
                            <wp:extent cx="1492250" cy="129540"/>
                            <wp:effectExtent l="0" t="0" r="0" b="3810"/>
                            <wp:docPr id="237" name="Imagem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C26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6848" behindDoc="0" locked="0" layoutInCell="1" allowOverlap="1" wp14:anchorId="1B10889E" wp14:editId="6455E8F1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44" name="Caixa de text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C26A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7FB0950" wp14:editId="64A1117C">
                                  <wp:extent cx="2113280" cy="267335"/>
                                  <wp:effectExtent l="0" t="0" r="1270" b="0"/>
                                  <wp:docPr id="238" name="Imagem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C26A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28B092" wp14:editId="3E0A8171">
                                  <wp:extent cx="1492250" cy="129540"/>
                                  <wp:effectExtent l="0" t="0" r="0" b="3810"/>
                                  <wp:docPr id="239" name="Imagem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414B2EE" wp14:editId="19211700">
                                  <wp:extent cx="1492250" cy="129540"/>
                                  <wp:effectExtent l="0" t="0" r="0" b="3810"/>
                                  <wp:docPr id="240" name="Imagem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C26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57C19DE" wp14:editId="24F91C56">
                                  <wp:extent cx="1492250" cy="129540"/>
                                  <wp:effectExtent l="0" t="0" r="0" b="3810"/>
                                  <wp:docPr id="241" name="Imagem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C26A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4" o:spid="_x0000_s1071" type="#_x0000_t202" style="position:absolute;left:0;text-align:left;margin-left:85.05pt;margin-top:590.85pt;width:442.6pt;height:145.55pt;z-index:251726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D6HxdT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DC26A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7FB0950" wp14:editId="64A1117C">
                            <wp:extent cx="2113280" cy="267335"/>
                            <wp:effectExtent l="0" t="0" r="1270" b="0"/>
                            <wp:docPr id="238" name="Imagem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C26A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28B092" wp14:editId="3E0A8171">
                            <wp:extent cx="1492250" cy="129540"/>
                            <wp:effectExtent l="0" t="0" r="0" b="3810"/>
                            <wp:docPr id="239" name="Imagem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414B2EE" wp14:editId="19211700">
                            <wp:extent cx="1492250" cy="129540"/>
                            <wp:effectExtent l="0" t="0" r="0" b="3810"/>
                            <wp:docPr id="240" name="Imagem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C26A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57C19DE" wp14:editId="24F91C56">
                            <wp:extent cx="1492250" cy="129540"/>
                            <wp:effectExtent l="0" t="0" r="0" b="3810"/>
                            <wp:docPr id="241" name="Imagem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C26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5824" behindDoc="0" locked="0" layoutInCell="1" allowOverlap="1" wp14:anchorId="4ED653B2" wp14:editId="0F55ADF5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52" name="Caixa de text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C26A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824BE69" wp14:editId="04A96909">
                                  <wp:extent cx="2113280" cy="267335"/>
                                  <wp:effectExtent l="0" t="0" r="1270" b="0"/>
                                  <wp:docPr id="242" name="Imagem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C26A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22F3C28" wp14:editId="1923CC16">
                                  <wp:extent cx="1492250" cy="129540"/>
                                  <wp:effectExtent l="0" t="0" r="0" b="3810"/>
                                  <wp:docPr id="243" name="Imagem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D591DB8" wp14:editId="2ED5D863">
                                  <wp:extent cx="1492250" cy="129540"/>
                                  <wp:effectExtent l="0" t="0" r="0" b="3810"/>
                                  <wp:docPr id="244" name="Imagem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C26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CDB1ED0" wp14:editId="5D39EB07">
                                  <wp:extent cx="1492250" cy="129540"/>
                                  <wp:effectExtent l="0" t="0" r="0" b="3810"/>
                                  <wp:docPr id="245" name="Imagem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C26A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2" o:spid="_x0000_s1072" type="#_x0000_t202" style="position:absolute;left:0;text-align:left;margin-left:85.05pt;margin-top:590.85pt;width:442.6pt;height:145.55pt;z-index:251725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CnYNlD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DC26A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824BE69" wp14:editId="04A96909">
                            <wp:extent cx="2113280" cy="267335"/>
                            <wp:effectExtent l="0" t="0" r="1270" b="0"/>
                            <wp:docPr id="242" name="Imagem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C26A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22F3C28" wp14:editId="1923CC16">
                            <wp:extent cx="1492250" cy="129540"/>
                            <wp:effectExtent l="0" t="0" r="0" b="3810"/>
                            <wp:docPr id="243" name="Imagem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D591DB8" wp14:editId="2ED5D863">
                            <wp:extent cx="1492250" cy="129540"/>
                            <wp:effectExtent l="0" t="0" r="0" b="3810"/>
                            <wp:docPr id="244" name="Imagem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C26A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CDB1ED0" wp14:editId="5D39EB07">
                            <wp:extent cx="1492250" cy="129540"/>
                            <wp:effectExtent l="0" t="0" r="0" b="3810"/>
                            <wp:docPr id="245" name="Imagem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C26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4800" behindDoc="0" locked="0" layoutInCell="1" allowOverlap="1" wp14:anchorId="64FF3EC2" wp14:editId="2F177F81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53" name="Caixa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C26AF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C054694" wp14:editId="31716FFC">
                                  <wp:extent cx="2113280" cy="267335"/>
                                  <wp:effectExtent l="0" t="0" r="1270" b="0"/>
                                  <wp:docPr id="246" name="Imagem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C26AF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7E1F6AE" wp14:editId="62C14CC6">
                                  <wp:extent cx="1492250" cy="129540"/>
                                  <wp:effectExtent l="0" t="0" r="0" b="3810"/>
                                  <wp:docPr id="247" name="Imagem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CAB206C" wp14:editId="3C079691">
                                  <wp:extent cx="1492250" cy="129540"/>
                                  <wp:effectExtent l="0" t="0" r="0" b="3810"/>
                                  <wp:docPr id="248" name="Imagem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C26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Login: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A280F85" wp14:editId="3DE828CC">
                                  <wp:extent cx="1492250" cy="129540"/>
                                  <wp:effectExtent l="0" t="0" r="0" b="3810"/>
                                  <wp:docPr id="249" name="Imagem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C26AF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3" o:spid="_x0000_s1073" type="#_x0000_t202" style="position:absolute;left:0;text-align:left;margin-left:85.05pt;margin-top:590.85pt;width:442.6pt;height:145.55pt;z-index:251724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O+fkM0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DC26AF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C054694" wp14:editId="31716FFC">
                            <wp:extent cx="2113280" cy="267335"/>
                            <wp:effectExtent l="0" t="0" r="1270" b="0"/>
                            <wp:docPr id="246" name="Imagem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C26AF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7E1F6AE" wp14:editId="62C14CC6">
                            <wp:extent cx="1492250" cy="129540"/>
                            <wp:effectExtent l="0" t="0" r="0" b="3810"/>
                            <wp:docPr id="247" name="Imagem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CAB206C" wp14:editId="3C079691">
                            <wp:extent cx="1492250" cy="129540"/>
                            <wp:effectExtent l="0" t="0" r="0" b="3810"/>
                            <wp:docPr id="248" name="Imagem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C26AF">
                      <w:pPr>
                        <w:rPr>
                          <w:b/>
                          <w:bCs/>
                        </w:rPr>
                      </w:pPr>
                      <w:r>
                        <w:t>Login: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A280F85" wp14:editId="3DE828CC">
                            <wp:extent cx="1492250" cy="129540"/>
                            <wp:effectExtent l="0" t="0" r="0" b="3810"/>
                            <wp:docPr id="249" name="Imagem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Login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C26AF"/>
                  </w:txbxContent>
                </v:textbox>
              </v:shape>
            </w:pict>
          </mc:Fallback>
        </mc:AlternateContent>
      </w:r>
    </w:p>
    <w:p w:rsidR="00DC26AF" w:rsidRDefault="00DC26AF" w:rsidP="00DC26AF">
      <w:pPr>
        <w:pStyle w:val="CorpodoTexto"/>
      </w:pPr>
      <w:r>
        <w:lastRenderedPageBreak/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DC26AF" w:rsidRPr="00393491" w:rsidTr="00675FF2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DC26AF" w:rsidRPr="00393491" w:rsidRDefault="00675FF2" w:rsidP="00675FF2">
            <w:pPr>
              <w:jc w:val="center"/>
            </w:pPr>
            <w:r>
              <w:t>Orçamento</w:t>
            </w:r>
          </w:p>
        </w:tc>
        <w:tc>
          <w:tcPr>
            <w:tcW w:w="791" w:type="pct"/>
            <w:vAlign w:val="center"/>
          </w:tcPr>
          <w:p w:rsidR="00DC26AF" w:rsidRPr="00393491" w:rsidRDefault="00DC26AF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C26AF" w:rsidRPr="00393491" w:rsidRDefault="00DC26AF" w:rsidP="00675FF2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DC26AF" w:rsidRPr="00393491" w:rsidRDefault="00DC26AF" w:rsidP="00675FF2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DC26AF" w:rsidRPr="00393491" w:rsidRDefault="00DC26AF" w:rsidP="00675FF2">
            <w:pPr>
              <w:jc w:val="center"/>
            </w:pPr>
            <w:r w:rsidRPr="00393491">
              <w:t>-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DC26AF" w:rsidRDefault="00675FF2" w:rsidP="00675FF2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DC26AF" w:rsidRDefault="00675FF2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C26AF" w:rsidRDefault="00675FF2" w:rsidP="00675FF2">
            <w:pPr>
              <w:jc w:val="center"/>
            </w:pPr>
            <w:r>
              <w:t xml:space="preserve">200 </w:t>
            </w:r>
            <w:r w:rsidR="00DC26AF">
              <w:t>bytes</w:t>
            </w:r>
          </w:p>
        </w:tc>
        <w:tc>
          <w:tcPr>
            <w:tcW w:w="1240" w:type="pct"/>
            <w:vAlign w:val="center"/>
          </w:tcPr>
          <w:p w:rsidR="00DC26AF" w:rsidRDefault="003E70E5" w:rsidP="00675FF2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DC26AF" w:rsidRPr="00393491" w:rsidRDefault="00DC26AF" w:rsidP="00675FF2">
            <w:pPr>
              <w:jc w:val="center"/>
            </w:pP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DC26AF" w:rsidRDefault="00675FF2" w:rsidP="00675FF2">
            <w:pPr>
              <w:jc w:val="center"/>
            </w:pPr>
            <w:r>
              <w:t>Veículo</w:t>
            </w:r>
          </w:p>
        </w:tc>
        <w:tc>
          <w:tcPr>
            <w:tcW w:w="791" w:type="pct"/>
            <w:vAlign w:val="center"/>
          </w:tcPr>
          <w:p w:rsidR="00DC26AF" w:rsidRDefault="00DC26AF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C26AF" w:rsidRDefault="00DC26AF" w:rsidP="00675FF2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DC26AF" w:rsidRDefault="00675FF2" w:rsidP="00675FF2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DC26AF" w:rsidRPr="00393491" w:rsidRDefault="003E70E5" w:rsidP="00675FF2">
            <w:pPr>
              <w:jc w:val="center"/>
            </w:pPr>
            <w:r>
              <w:t>Placa + Marca + Modelo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DC26AF" w:rsidRDefault="00675FF2" w:rsidP="00675FF2">
            <w:pPr>
              <w:jc w:val="center"/>
            </w:pPr>
            <w:r>
              <w:t>Fluxo de Trabalho</w:t>
            </w:r>
          </w:p>
        </w:tc>
        <w:tc>
          <w:tcPr>
            <w:tcW w:w="791" w:type="pct"/>
            <w:vAlign w:val="center"/>
          </w:tcPr>
          <w:p w:rsidR="00DC26AF" w:rsidRDefault="00675FF2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C26AF" w:rsidRDefault="00675FF2" w:rsidP="00675FF2">
            <w:pPr>
              <w:jc w:val="center"/>
            </w:pPr>
            <w:r>
              <w:t xml:space="preserve">200 </w:t>
            </w:r>
            <w:r w:rsidR="00DC26AF">
              <w:t>bytes</w:t>
            </w:r>
          </w:p>
        </w:tc>
        <w:tc>
          <w:tcPr>
            <w:tcW w:w="1240" w:type="pct"/>
            <w:vAlign w:val="center"/>
          </w:tcPr>
          <w:p w:rsidR="00DC26AF" w:rsidRDefault="00675FF2" w:rsidP="00675FF2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DC26AF" w:rsidRPr="00393491" w:rsidRDefault="00DC26AF" w:rsidP="00675FF2">
            <w:pPr>
              <w:keepNext/>
              <w:jc w:val="center"/>
            </w:pPr>
          </w:p>
        </w:tc>
      </w:tr>
      <w:tr w:rsidR="00675FF2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675FF2" w:rsidRDefault="00675FF2" w:rsidP="00675FF2">
            <w:pPr>
              <w:jc w:val="center"/>
            </w:pPr>
            <w:r>
              <w:t>Etapa Atual</w:t>
            </w:r>
          </w:p>
        </w:tc>
        <w:tc>
          <w:tcPr>
            <w:tcW w:w="791" w:type="pct"/>
            <w:vAlign w:val="center"/>
          </w:tcPr>
          <w:p w:rsidR="00675FF2" w:rsidRDefault="00675FF2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5FF2" w:rsidRDefault="00675FF2" w:rsidP="00675FF2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675FF2" w:rsidRDefault="00675FF2" w:rsidP="00675FF2">
            <w:pPr>
              <w:jc w:val="center"/>
            </w:pPr>
            <w:r>
              <w:t>Campo Desabilitado</w:t>
            </w:r>
          </w:p>
        </w:tc>
        <w:tc>
          <w:tcPr>
            <w:tcW w:w="1317" w:type="pct"/>
            <w:vAlign w:val="center"/>
          </w:tcPr>
          <w:p w:rsidR="00675FF2" w:rsidRPr="00393491" w:rsidRDefault="00EF68EA" w:rsidP="00675FF2">
            <w:pPr>
              <w:keepNext/>
              <w:jc w:val="center"/>
            </w:pPr>
            <w:r>
              <w:t>Habilitar quando o orçamento não estiver seguindo um fluxo.</w:t>
            </w:r>
          </w:p>
        </w:tc>
      </w:tr>
      <w:tr w:rsidR="00675FF2" w:rsidRPr="003E42B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675FF2" w:rsidRDefault="00675FF2" w:rsidP="00675FF2">
            <w:pPr>
              <w:jc w:val="center"/>
            </w:pPr>
            <w:r>
              <w:t>Data Conclusão</w:t>
            </w:r>
          </w:p>
        </w:tc>
        <w:tc>
          <w:tcPr>
            <w:tcW w:w="791" w:type="pct"/>
            <w:vAlign w:val="center"/>
          </w:tcPr>
          <w:p w:rsidR="00675FF2" w:rsidRDefault="00675FF2" w:rsidP="00675FF2">
            <w:pPr>
              <w:jc w:val="center"/>
            </w:pPr>
            <w:r>
              <w:t>Data e Hora</w:t>
            </w:r>
          </w:p>
        </w:tc>
        <w:tc>
          <w:tcPr>
            <w:tcW w:w="879" w:type="pct"/>
            <w:vAlign w:val="center"/>
          </w:tcPr>
          <w:p w:rsidR="00675FF2" w:rsidRDefault="00675FF2" w:rsidP="00675FF2">
            <w:pPr>
              <w:jc w:val="center"/>
            </w:pPr>
            <w:r>
              <w:t>18 bytes</w:t>
            </w:r>
          </w:p>
        </w:tc>
        <w:tc>
          <w:tcPr>
            <w:tcW w:w="1240" w:type="pct"/>
            <w:vAlign w:val="center"/>
          </w:tcPr>
          <w:p w:rsidR="00675FF2" w:rsidRDefault="003E70E5" w:rsidP="00675FF2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675FF2" w:rsidRPr="0063630B" w:rsidRDefault="003E70E5" w:rsidP="00675FF2">
            <w:pPr>
              <w:keepNext/>
              <w:jc w:val="center"/>
              <w:rPr>
                <w:lang w:val="en-US"/>
              </w:rPr>
            </w:pPr>
            <w:r w:rsidRPr="0063630B">
              <w:rPr>
                <w:lang w:val="en-US"/>
              </w:rPr>
              <w:t>DD/MM/AAAA HH:MM</w:t>
            </w:r>
          </w:p>
        </w:tc>
      </w:tr>
      <w:tr w:rsidR="00675FF2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675FF2" w:rsidRDefault="00675FF2" w:rsidP="00675FF2">
            <w:pPr>
              <w:jc w:val="center"/>
            </w:pPr>
            <w:r>
              <w:t>Funcionário</w:t>
            </w:r>
          </w:p>
        </w:tc>
        <w:tc>
          <w:tcPr>
            <w:tcW w:w="791" w:type="pct"/>
            <w:vAlign w:val="center"/>
          </w:tcPr>
          <w:p w:rsidR="00675FF2" w:rsidRDefault="003E70E5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5FF2" w:rsidRDefault="003E70E5" w:rsidP="00675FF2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675FF2" w:rsidRDefault="003E70E5" w:rsidP="00675FF2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75FF2" w:rsidRPr="00393491" w:rsidRDefault="00675FF2" w:rsidP="00675FF2">
            <w:pPr>
              <w:keepNext/>
              <w:jc w:val="center"/>
            </w:pPr>
          </w:p>
        </w:tc>
      </w:tr>
      <w:tr w:rsidR="00675FF2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675FF2" w:rsidRDefault="00675FF2" w:rsidP="00675FF2">
            <w:pPr>
              <w:jc w:val="center"/>
            </w:pPr>
            <w:r>
              <w:t>Horas trabalhadas</w:t>
            </w:r>
          </w:p>
        </w:tc>
        <w:tc>
          <w:tcPr>
            <w:tcW w:w="791" w:type="pct"/>
            <w:vAlign w:val="center"/>
          </w:tcPr>
          <w:p w:rsidR="00675FF2" w:rsidRDefault="003E70E5" w:rsidP="00675FF2">
            <w:pPr>
              <w:jc w:val="center"/>
            </w:pPr>
            <w:r>
              <w:t>Hora</w:t>
            </w:r>
          </w:p>
        </w:tc>
        <w:tc>
          <w:tcPr>
            <w:tcW w:w="879" w:type="pct"/>
            <w:vAlign w:val="center"/>
          </w:tcPr>
          <w:p w:rsidR="00675FF2" w:rsidRDefault="003E70E5" w:rsidP="003E70E5">
            <w:pPr>
              <w:jc w:val="center"/>
            </w:pPr>
            <w:proofErr w:type="gramStart"/>
            <w:r>
              <w:t>6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675FF2" w:rsidRDefault="003E70E5" w:rsidP="00675FF2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675FF2" w:rsidRPr="00393491" w:rsidRDefault="00675FF2" w:rsidP="00675FF2">
            <w:pPr>
              <w:keepNext/>
              <w:jc w:val="center"/>
            </w:pPr>
          </w:p>
        </w:tc>
      </w:tr>
      <w:tr w:rsidR="00675FF2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675FF2" w:rsidRDefault="00675FF2" w:rsidP="00675FF2">
            <w:pPr>
              <w:jc w:val="center"/>
            </w:pPr>
            <w:r>
              <w:t>Observação</w:t>
            </w:r>
          </w:p>
        </w:tc>
        <w:tc>
          <w:tcPr>
            <w:tcW w:w="791" w:type="pct"/>
            <w:vAlign w:val="center"/>
          </w:tcPr>
          <w:p w:rsidR="00675FF2" w:rsidRDefault="003E70E5" w:rsidP="00675FF2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675FF2" w:rsidRDefault="003E70E5" w:rsidP="00675FF2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675FF2" w:rsidRDefault="003E70E5" w:rsidP="00675FF2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675FF2" w:rsidRPr="00393491" w:rsidRDefault="00675FF2" w:rsidP="00675FF2">
            <w:pPr>
              <w:keepNext/>
              <w:jc w:val="center"/>
            </w:pPr>
          </w:p>
        </w:tc>
      </w:tr>
      <w:tr w:rsidR="003E70E5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3E70E5" w:rsidRDefault="003E70E5" w:rsidP="00675FF2">
            <w:pPr>
              <w:jc w:val="center"/>
            </w:pPr>
            <w:r>
              <w:t>Fotos</w:t>
            </w:r>
          </w:p>
        </w:tc>
        <w:tc>
          <w:tcPr>
            <w:tcW w:w="791" w:type="pct"/>
            <w:vAlign w:val="center"/>
          </w:tcPr>
          <w:p w:rsidR="003E70E5" w:rsidRDefault="003E70E5" w:rsidP="0000468A">
            <w:pPr>
              <w:jc w:val="center"/>
            </w:pPr>
            <w:r>
              <w:t>Binário</w:t>
            </w:r>
          </w:p>
        </w:tc>
        <w:tc>
          <w:tcPr>
            <w:tcW w:w="879" w:type="pct"/>
            <w:vAlign w:val="center"/>
          </w:tcPr>
          <w:p w:rsidR="003E70E5" w:rsidRDefault="003E70E5" w:rsidP="003E70E5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megabytes</w:t>
            </w:r>
          </w:p>
        </w:tc>
        <w:tc>
          <w:tcPr>
            <w:tcW w:w="1240" w:type="pct"/>
            <w:vAlign w:val="center"/>
          </w:tcPr>
          <w:p w:rsidR="003E70E5" w:rsidRDefault="003E70E5" w:rsidP="0000468A">
            <w:pPr>
              <w:jc w:val="center"/>
            </w:pPr>
            <w:r>
              <w:t xml:space="preserve">Somente no formato jpg, png e </w:t>
            </w:r>
            <w:proofErr w:type="gramStart"/>
            <w:r>
              <w:t>bmp</w:t>
            </w:r>
            <w:proofErr w:type="gramEnd"/>
          </w:p>
        </w:tc>
        <w:tc>
          <w:tcPr>
            <w:tcW w:w="1317" w:type="pct"/>
            <w:vAlign w:val="center"/>
          </w:tcPr>
          <w:p w:rsidR="003E70E5" w:rsidRPr="00393491" w:rsidRDefault="003E70E5" w:rsidP="00675FF2">
            <w:pPr>
              <w:keepNext/>
              <w:jc w:val="center"/>
            </w:pPr>
          </w:p>
        </w:tc>
      </w:tr>
    </w:tbl>
    <w:p w:rsidR="00DC26AF" w:rsidRDefault="00DC26AF" w:rsidP="00DC26AF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3E70E5">
        <w:rPr>
          <w:noProof/>
        </w:rPr>
        <w:t>30</w:t>
      </w:r>
      <w:r w:rsidR="00AA42B1">
        <w:rPr>
          <w:noProof/>
        </w:rPr>
        <w:fldChar w:fldCharType="end"/>
      </w:r>
      <w:r>
        <w:t xml:space="preserve">- Regras de validação da tela </w:t>
      </w:r>
      <w:r w:rsidR="003E70E5">
        <w:t>de controle de serviço</w:t>
      </w:r>
    </w:p>
    <w:p w:rsidR="00DC26AF" w:rsidRDefault="00DC26AF" w:rsidP="00DC26AF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DC26AF" w:rsidRPr="00393491" w:rsidTr="00675FF2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1582" w:type="pct"/>
            <w:vAlign w:val="center"/>
          </w:tcPr>
          <w:p w:rsidR="00DC26AF" w:rsidRDefault="003E70E5" w:rsidP="00675FF2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DC26AF" w:rsidRDefault="00DC26AF" w:rsidP="003E70E5">
            <w:pPr>
              <w:jc w:val="center"/>
            </w:pPr>
            <w:r>
              <w:t xml:space="preserve">Botão – </w:t>
            </w:r>
            <w:r w:rsidR="003E70E5">
              <w:t>Salvar</w:t>
            </w:r>
          </w:p>
        </w:tc>
        <w:tc>
          <w:tcPr>
            <w:tcW w:w="1799" w:type="pct"/>
            <w:vAlign w:val="center"/>
          </w:tcPr>
          <w:p w:rsidR="00DC26AF" w:rsidRDefault="003E70E5" w:rsidP="003E70E5">
            <w:pPr>
              <w:jc w:val="center"/>
            </w:pPr>
            <w:r>
              <w:t>O sistema apresenta uma mensagem na tela que os dados foram salvos com sucesso.</w:t>
            </w:r>
          </w:p>
        </w:tc>
      </w:tr>
      <w:tr w:rsidR="003E70E5" w:rsidRPr="00393491" w:rsidTr="00675FF2">
        <w:trPr>
          <w:trHeight w:val="323"/>
          <w:jc w:val="center"/>
        </w:trPr>
        <w:tc>
          <w:tcPr>
            <w:tcW w:w="1582" w:type="pct"/>
            <w:vAlign w:val="center"/>
          </w:tcPr>
          <w:p w:rsidR="003E70E5" w:rsidRDefault="003E70E5" w:rsidP="00675FF2">
            <w:pPr>
              <w:jc w:val="center"/>
            </w:pPr>
            <w:r>
              <w:t>Remover do Fluxo</w:t>
            </w:r>
          </w:p>
        </w:tc>
        <w:tc>
          <w:tcPr>
            <w:tcW w:w="1619" w:type="pct"/>
            <w:vAlign w:val="center"/>
          </w:tcPr>
          <w:p w:rsidR="003E70E5" w:rsidRDefault="003E70E5" w:rsidP="003E70E5">
            <w:pPr>
              <w:jc w:val="center"/>
            </w:pPr>
            <w:r>
              <w:t>Botão – Remover do Fluxo</w:t>
            </w:r>
          </w:p>
        </w:tc>
        <w:tc>
          <w:tcPr>
            <w:tcW w:w="1799" w:type="pct"/>
            <w:vAlign w:val="center"/>
          </w:tcPr>
          <w:p w:rsidR="003E70E5" w:rsidRDefault="003E70E5" w:rsidP="003E70E5">
            <w:pPr>
              <w:jc w:val="center"/>
            </w:pPr>
            <w:r>
              <w:t>O sistema exibe uma mensagem de confirmação de controle do fluxo manualmente.</w:t>
            </w:r>
          </w:p>
        </w:tc>
      </w:tr>
      <w:tr w:rsidR="00E16A87" w:rsidRPr="00393491" w:rsidTr="00675FF2">
        <w:trPr>
          <w:trHeight w:val="323"/>
          <w:jc w:val="center"/>
        </w:trPr>
        <w:tc>
          <w:tcPr>
            <w:tcW w:w="1582" w:type="pct"/>
            <w:vAlign w:val="center"/>
          </w:tcPr>
          <w:p w:rsidR="00E16A87" w:rsidRDefault="007376DD" w:rsidP="00675FF2">
            <w:pPr>
              <w:jc w:val="center"/>
            </w:pPr>
            <w:r>
              <w:t>Limpar campos</w:t>
            </w:r>
          </w:p>
        </w:tc>
        <w:tc>
          <w:tcPr>
            <w:tcW w:w="1619" w:type="pct"/>
            <w:vAlign w:val="center"/>
          </w:tcPr>
          <w:p w:rsidR="00E16A87" w:rsidRDefault="007376DD" w:rsidP="003E70E5">
            <w:pPr>
              <w:jc w:val="center"/>
            </w:pPr>
            <w:r>
              <w:t>Botão - Limpar</w:t>
            </w:r>
          </w:p>
        </w:tc>
        <w:tc>
          <w:tcPr>
            <w:tcW w:w="1799" w:type="pct"/>
            <w:vAlign w:val="center"/>
          </w:tcPr>
          <w:p w:rsidR="00E16A87" w:rsidRDefault="007376DD" w:rsidP="003E70E5">
            <w:pPr>
              <w:jc w:val="center"/>
            </w:pPr>
            <w:r>
              <w:t>Limpa os campos da tela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1582" w:type="pct"/>
            <w:vAlign w:val="center"/>
          </w:tcPr>
          <w:p w:rsidR="00DC26AF" w:rsidRDefault="00DC26AF" w:rsidP="00675FF2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DC26AF" w:rsidRDefault="00DC26AF" w:rsidP="00675FF2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DC26AF" w:rsidRDefault="00DC26AF" w:rsidP="00675FF2">
            <w:pPr>
              <w:jc w:val="center"/>
            </w:pPr>
            <w:r>
              <w:t>Retorna a pagina principal do sistema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DC26AF" w:rsidRPr="006C507D" w:rsidRDefault="003E70E5" w:rsidP="00675FF2">
            <w:pPr>
              <w:jc w:val="center"/>
              <w:rPr>
                <w:b/>
              </w:rPr>
            </w:pPr>
            <w:r>
              <w:rPr>
                <w:b/>
              </w:rPr>
              <w:t>Desenho do andamento no Fluxo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1582" w:type="pct"/>
            <w:vAlign w:val="center"/>
          </w:tcPr>
          <w:p w:rsidR="00DC26AF" w:rsidRDefault="00F96FA2" w:rsidP="00675FF2">
            <w:pPr>
              <w:jc w:val="center"/>
            </w:pPr>
            <w:r>
              <w:t xml:space="preserve">Detalhes da </w:t>
            </w:r>
            <w:r w:rsidR="003E70E5">
              <w:t>Etapa</w:t>
            </w:r>
          </w:p>
        </w:tc>
        <w:tc>
          <w:tcPr>
            <w:tcW w:w="1619" w:type="pct"/>
            <w:vAlign w:val="center"/>
          </w:tcPr>
          <w:p w:rsidR="00DC26AF" w:rsidRDefault="00F96FA2" w:rsidP="00F96FA2">
            <w:pPr>
              <w:jc w:val="center"/>
            </w:pPr>
            <w:r>
              <w:t>Link</w:t>
            </w:r>
            <w:r w:rsidR="00DC26AF">
              <w:t xml:space="preserve"> - E</w:t>
            </w:r>
            <w:r>
              <w:t>tapa</w:t>
            </w:r>
          </w:p>
        </w:tc>
        <w:tc>
          <w:tcPr>
            <w:tcW w:w="1799" w:type="pct"/>
            <w:vAlign w:val="center"/>
          </w:tcPr>
          <w:p w:rsidR="00DC26AF" w:rsidRDefault="00DC26AF" w:rsidP="00F96FA2">
            <w:pPr>
              <w:jc w:val="center"/>
            </w:pPr>
            <w:r>
              <w:t xml:space="preserve">Carrega </w:t>
            </w:r>
            <w:r w:rsidR="003E70E5">
              <w:t>a</w:t>
            </w:r>
            <w:r>
              <w:t xml:space="preserve"> </w:t>
            </w:r>
            <w:r w:rsidR="00F96FA2">
              <w:t>tela de detalhes da</w:t>
            </w:r>
            <w:r w:rsidR="003E70E5">
              <w:t xml:space="preserve"> </w:t>
            </w:r>
            <w:r w:rsidR="00F96FA2">
              <w:t>etapa do fluxo</w:t>
            </w:r>
            <w:r>
              <w:t xml:space="preserve"> (</w:t>
            </w:r>
            <w:r w:rsidRPr="006C507D">
              <w:rPr>
                <w:b/>
              </w:rPr>
              <w:t>DV2</w:t>
            </w:r>
            <w:r>
              <w:rPr>
                <w:b/>
              </w:rPr>
              <w:t>)</w:t>
            </w:r>
          </w:p>
        </w:tc>
      </w:tr>
    </w:tbl>
    <w:p w:rsidR="00DC26AF" w:rsidRDefault="00DC26AF" w:rsidP="00DC26AF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3E70E5">
        <w:rPr>
          <w:noProof/>
        </w:rPr>
        <w:t>31</w:t>
      </w:r>
      <w:r w:rsidR="00AA42B1">
        <w:rPr>
          <w:noProof/>
        </w:rPr>
        <w:fldChar w:fldCharType="end"/>
      </w:r>
      <w:r>
        <w:t xml:space="preserve"> - Especificação da navegação da tela de </w:t>
      </w:r>
      <w:r w:rsidR="003E70E5">
        <w:t>controle de serviço</w:t>
      </w: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FB021B" w:rsidRDefault="00FB021B" w:rsidP="00DC26AF">
      <w:pPr>
        <w:pStyle w:val="CorpodoTexto"/>
        <w:rPr>
          <w:b/>
          <w:bCs/>
        </w:rPr>
      </w:pPr>
    </w:p>
    <w:p w:rsidR="00DC26AF" w:rsidRPr="00393491" w:rsidRDefault="00DC26AF" w:rsidP="00DC26AF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</w:t>
      </w:r>
      <w:r w:rsidR="00F96FA2">
        <w:rPr>
          <w:b/>
        </w:rPr>
        <w:t>detalhes da etapa</w:t>
      </w:r>
    </w:p>
    <w:p w:rsidR="00DC26AF" w:rsidRDefault="00FB021B" w:rsidP="00FB021B">
      <w:pPr>
        <w:jc w:val="center"/>
      </w:pPr>
      <w:r w:rsidRPr="00FB021B">
        <w:rPr>
          <w:noProof/>
          <w:lang w:eastAsia="pt-BR"/>
        </w:rPr>
        <w:drawing>
          <wp:inline distT="0" distB="0" distL="0" distR="0" wp14:anchorId="73721A2C" wp14:editId="7B630C48">
            <wp:extent cx="5343525" cy="3248025"/>
            <wp:effectExtent l="0" t="0" r="9525" b="9525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AF" w:rsidRDefault="00DC26AF" w:rsidP="00DC26AF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272547">
        <w:rPr>
          <w:noProof/>
        </w:rPr>
        <w:t>18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</w:t>
      </w:r>
      <w:r w:rsidR="00FB021B">
        <w:t>detalhes da etapa percorrida</w:t>
      </w:r>
    </w:p>
    <w:p w:rsidR="00DC26AF" w:rsidRDefault="00DC26AF" w:rsidP="00DC26AF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DC26AF" w:rsidRPr="00393491" w:rsidTr="00675FF2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675FF2">
            <w:pPr>
              <w:jc w:val="center"/>
            </w:pPr>
            <w:r>
              <w:t>Etapa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B021B" w:rsidRDefault="00FB021B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675FF2">
            <w:pPr>
              <w:jc w:val="center"/>
            </w:pPr>
            <w:r>
              <w:t>Setor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B021B" w:rsidRDefault="00FB021B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675FF2">
            <w:pPr>
              <w:jc w:val="center"/>
            </w:pPr>
            <w:r>
              <w:t>Data Entrada</w:t>
            </w:r>
          </w:p>
        </w:tc>
        <w:tc>
          <w:tcPr>
            <w:tcW w:w="791" w:type="pct"/>
            <w:vAlign w:val="center"/>
          </w:tcPr>
          <w:p w:rsidR="00FB021B" w:rsidRDefault="00FB021B" w:rsidP="00675FF2">
            <w:pPr>
              <w:jc w:val="center"/>
            </w:pPr>
            <w:r>
              <w:t>Data e Hora</w:t>
            </w:r>
          </w:p>
        </w:tc>
        <w:tc>
          <w:tcPr>
            <w:tcW w:w="879" w:type="pct"/>
            <w:vAlign w:val="center"/>
          </w:tcPr>
          <w:p w:rsidR="00FB021B" w:rsidRDefault="00FB021B" w:rsidP="00675FF2">
            <w:pPr>
              <w:jc w:val="center"/>
            </w:pPr>
            <w:r>
              <w:t>18 bytes</w:t>
            </w:r>
          </w:p>
        </w:tc>
        <w:tc>
          <w:tcPr>
            <w:tcW w:w="1240" w:type="pct"/>
            <w:vAlign w:val="center"/>
          </w:tcPr>
          <w:p w:rsidR="00FB021B" w:rsidRDefault="00FB021B" w:rsidP="00675FF2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2D34EC">
            <w:pPr>
              <w:jc w:val="center"/>
            </w:pPr>
            <w:r>
              <w:t xml:space="preserve">Data </w:t>
            </w:r>
            <w:r w:rsidR="002D34EC">
              <w:t>Conclusão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Data e Hora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r>
              <w:t>18 bytes</w:t>
            </w:r>
          </w:p>
        </w:tc>
        <w:tc>
          <w:tcPr>
            <w:tcW w:w="1240" w:type="pct"/>
            <w:vAlign w:val="center"/>
          </w:tcPr>
          <w:p w:rsidR="00FB021B" w:rsidRDefault="00FB021B" w:rsidP="00675FF2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00468A">
            <w:pPr>
              <w:jc w:val="center"/>
            </w:pPr>
            <w:r>
              <w:t>Horas trabalhadas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Hora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proofErr w:type="gramStart"/>
            <w:r>
              <w:t>6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FB021B" w:rsidRDefault="00FB021B" w:rsidP="00675FF2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675FF2">
            <w:pPr>
              <w:jc w:val="center"/>
            </w:pPr>
            <w:r>
              <w:t>Funcionário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B021B" w:rsidRDefault="00FB021B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675FF2">
            <w:pPr>
              <w:jc w:val="center"/>
            </w:pPr>
            <w:r>
              <w:t>Observação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r>
              <w:t>500 bytes</w:t>
            </w:r>
          </w:p>
        </w:tc>
        <w:tc>
          <w:tcPr>
            <w:tcW w:w="1240" w:type="pct"/>
            <w:vAlign w:val="center"/>
          </w:tcPr>
          <w:p w:rsidR="00FB021B" w:rsidRDefault="00FB021B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  <w:tr w:rsidR="00FB021B" w:rsidRPr="00393491" w:rsidTr="00675FF2">
        <w:trPr>
          <w:trHeight w:val="323"/>
          <w:jc w:val="center"/>
        </w:trPr>
        <w:tc>
          <w:tcPr>
            <w:tcW w:w="773" w:type="pct"/>
            <w:vAlign w:val="center"/>
          </w:tcPr>
          <w:p w:rsidR="00FB021B" w:rsidRDefault="00FB021B" w:rsidP="00675FF2">
            <w:pPr>
              <w:jc w:val="center"/>
            </w:pPr>
            <w:r>
              <w:t>Fotos</w:t>
            </w:r>
          </w:p>
        </w:tc>
        <w:tc>
          <w:tcPr>
            <w:tcW w:w="791" w:type="pct"/>
            <w:vAlign w:val="center"/>
          </w:tcPr>
          <w:p w:rsidR="00FB021B" w:rsidRDefault="00FB021B" w:rsidP="0000468A">
            <w:pPr>
              <w:jc w:val="center"/>
            </w:pPr>
            <w:r>
              <w:t>Binário</w:t>
            </w:r>
          </w:p>
        </w:tc>
        <w:tc>
          <w:tcPr>
            <w:tcW w:w="879" w:type="pct"/>
            <w:vAlign w:val="center"/>
          </w:tcPr>
          <w:p w:rsidR="00FB021B" w:rsidRDefault="00FB021B" w:rsidP="0000468A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megabytes</w:t>
            </w:r>
          </w:p>
        </w:tc>
        <w:tc>
          <w:tcPr>
            <w:tcW w:w="1240" w:type="pct"/>
            <w:vAlign w:val="center"/>
          </w:tcPr>
          <w:p w:rsidR="00FB021B" w:rsidRDefault="00FB021B" w:rsidP="0000468A">
            <w:pPr>
              <w:jc w:val="center"/>
            </w:pPr>
            <w:r>
              <w:t xml:space="preserve">Somente no formato jpg, png e </w:t>
            </w:r>
            <w:proofErr w:type="gramStart"/>
            <w:r>
              <w:t>bmp</w:t>
            </w:r>
            <w:proofErr w:type="gramEnd"/>
          </w:p>
        </w:tc>
        <w:tc>
          <w:tcPr>
            <w:tcW w:w="1317" w:type="pct"/>
            <w:vAlign w:val="center"/>
          </w:tcPr>
          <w:p w:rsidR="00FB021B" w:rsidRPr="00393491" w:rsidRDefault="00FB021B" w:rsidP="00675FF2">
            <w:pPr>
              <w:jc w:val="center"/>
            </w:pPr>
          </w:p>
        </w:tc>
      </w:tr>
    </w:tbl>
    <w:p w:rsidR="00DC26AF" w:rsidRDefault="00DC26AF" w:rsidP="00DC26AF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FB021B">
        <w:rPr>
          <w:noProof/>
        </w:rPr>
        <w:t>32</w:t>
      </w:r>
      <w:r w:rsidR="00AA42B1">
        <w:rPr>
          <w:noProof/>
        </w:rPr>
        <w:fldChar w:fldCharType="end"/>
      </w:r>
      <w:r>
        <w:t xml:space="preserve"> - Regras de validação da tela </w:t>
      </w:r>
      <w:r w:rsidR="00FB021B" w:rsidRPr="00D6029B">
        <w:t xml:space="preserve">de </w:t>
      </w:r>
      <w:r w:rsidR="00FB021B">
        <w:t>detalhes da etapa percorrida</w:t>
      </w:r>
    </w:p>
    <w:p w:rsidR="00DC26AF" w:rsidRDefault="00DC26AF" w:rsidP="00DC26AF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DC26AF" w:rsidRPr="00393491" w:rsidTr="00675FF2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DC26AF" w:rsidRPr="00393491" w:rsidRDefault="00DC26AF" w:rsidP="00675FF2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DC26AF" w:rsidRPr="00393491" w:rsidTr="00675FF2">
        <w:trPr>
          <w:trHeight w:val="323"/>
          <w:jc w:val="center"/>
        </w:trPr>
        <w:tc>
          <w:tcPr>
            <w:tcW w:w="1582" w:type="pct"/>
            <w:vAlign w:val="center"/>
          </w:tcPr>
          <w:p w:rsidR="00DC26AF" w:rsidRDefault="00DC26AF" w:rsidP="00675FF2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DC26AF" w:rsidRDefault="00DC26AF" w:rsidP="00675FF2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DC26AF" w:rsidRDefault="00DC26AF" w:rsidP="00FB021B">
            <w:pPr>
              <w:keepNext/>
              <w:jc w:val="center"/>
            </w:pPr>
            <w:r>
              <w:t xml:space="preserve">Retorna a tela de </w:t>
            </w:r>
            <w:r w:rsidR="00FB021B">
              <w:t>controle de serviço</w:t>
            </w:r>
            <w:r>
              <w:t xml:space="preserve">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</w:tbl>
    <w:p w:rsidR="00DC26AF" w:rsidRPr="00ED739A" w:rsidRDefault="00DC26AF" w:rsidP="00DC26AF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FB021B">
        <w:rPr>
          <w:noProof/>
        </w:rPr>
        <w:t>33</w:t>
      </w:r>
      <w:r w:rsidR="00AA42B1">
        <w:rPr>
          <w:noProof/>
        </w:rPr>
        <w:fldChar w:fldCharType="end"/>
      </w:r>
      <w:r>
        <w:t xml:space="preserve"> - Especificação de navegação da tela </w:t>
      </w:r>
      <w:r w:rsidR="00FB021B" w:rsidRPr="00D6029B">
        <w:t xml:space="preserve">de </w:t>
      </w:r>
      <w:r w:rsidR="00FB021B">
        <w:t>detalhes da etapa percorrida</w:t>
      </w:r>
    </w:p>
    <w:p w:rsidR="00DC26AF" w:rsidRDefault="00DC26AF" w:rsidP="00DC26AF">
      <w:pPr>
        <w:pStyle w:val="Ttulo3"/>
      </w:pPr>
      <w:r>
        <w:lastRenderedPageBreak/>
        <w:t>Pré-condição</w:t>
      </w:r>
    </w:p>
    <w:p w:rsidR="00DC26AF" w:rsidRPr="00AB3CED" w:rsidRDefault="00DC26AF" w:rsidP="00DC26AF">
      <w:pPr>
        <w:pStyle w:val="CorpodoTexto"/>
      </w:pPr>
      <w:r w:rsidRPr="00AB3CED">
        <w:t>Este caso de uso pode iniciar somente se:</w:t>
      </w:r>
    </w:p>
    <w:p w:rsidR="00DC26AF" w:rsidRPr="00AB3CED" w:rsidRDefault="00DC26AF" w:rsidP="00DC26AF">
      <w:pPr>
        <w:pStyle w:val="CorpodoTexto"/>
      </w:pPr>
      <w:r>
        <w:t xml:space="preserve">1. </w:t>
      </w:r>
      <w:r w:rsidRPr="00AB3CED">
        <w:t>O usuário deve ter realizado o login no sistema com sucesso.</w:t>
      </w:r>
    </w:p>
    <w:p w:rsidR="00DC26AF" w:rsidRDefault="00DC26AF" w:rsidP="00DC26AF">
      <w:pPr>
        <w:pStyle w:val="Ttulo3"/>
      </w:pPr>
      <w:r>
        <w:t>Pós-condição</w:t>
      </w:r>
    </w:p>
    <w:p w:rsidR="00DC26AF" w:rsidRPr="00614936" w:rsidRDefault="00DC26AF" w:rsidP="00DC26AF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DC26AF" w:rsidRDefault="00DC26AF" w:rsidP="00DC26AF">
      <w:pPr>
        <w:pStyle w:val="CorpodoTexto"/>
      </w:pPr>
      <w:r>
        <w:t xml:space="preserve">1. Ter </w:t>
      </w:r>
      <w:r w:rsidR="00484BDF">
        <w:t>incluído ou consultado um serviço executado no orçamento</w:t>
      </w:r>
      <w:r w:rsidRPr="002665C0">
        <w:t>;</w:t>
      </w:r>
    </w:p>
    <w:p w:rsidR="00DC26AF" w:rsidRDefault="00DC26AF" w:rsidP="00DC26AF">
      <w:pPr>
        <w:pStyle w:val="Ttulo3"/>
      </w:pPr>
      <w:r>
        <w:t>Autor Primário</w:t>
      </w:r>
    </w:p>
    <w:p w:rsidR="00DC26AF" w:rsidRPr="007C6ABE" w:rsidRDefault="00484BDF" w:rsidP="00DC26AF">
      <w:pPr>
        <w:pStyle w:val="CorpodoTexto"/>
      </w:pPr>
      <w:r>
        <w:t>Gerente</w:t>
      </w:r>
    </w:p>
    <w:p w:rsidR="00DC26AF" w:rsidRDefault="00DC26AF" w:rsidP="00DC26AF">
      <w:pPr>
        <w:pStyle w:val="Ttulo3"/>
      </w:pPr>
      <w:r>
        <w:t>Fluxo principal</w:t>
      </w:r>
    </w:p>
    <w:p w:rsidR="00DC26AF" w:rsidRPr="008571E9" w:rsidRDefault="00DC26AF" w:rsidP="00DC26AF">
      <w:pPr>
        <w:pStyle w:val="CorpodoTexto"/>
      </w:pPr>
      <w:r>
        <w:t xml:space="preserve">1. O sistema abra a tela </w:t>
      </w:r>
      <w:r w:rsidR="00484BDF">
        <w:t>de controle de serviço</w:t>
      </w:r>
      <w:r>
        <w:t xml:space="preserve"> </w:t>
      </w:r>
      <w:r w:rsidRPr="0080732C">
        <w:rPr>
          <w:b/>
        </w:rPr>
        <w:t>DV1</w:t>
      </w:r>
      <w:r>
        <w:t>;</w:t>
      </w:r>
    </w:p>
    <w:p w:rsidR="00DC26AF" w:rsidRDefault="00DC26AF" w:rsidP="00DC26AF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</w:t>
      </w:r>
      <w:r w:rsidR="00E16A87">
        <w:t>o número do orçamento;</w:t>
      </w:r>
    </w:p>
    <w:p w:rsidR="00C6242D" w:rsidRPr="00C6242D" w:rsidRDefault="00DC26AF" w:rsidP="00C6242D">
      <w:pPr>
        <w:pStyle w:val="CorpodoTexto"/>
        <w:rPr>
          <w:b/>
        </w:rPr>
      </w:pPr>
      <w:r>
        <w:t>3. O sistema</w:t>
      </w:r>
      <w:r w:rsidR="00E16A87">
        <w:t xml:space="preserve"> preenche os campos </w:t>
      </w:r>
      <w:proofErr w:type="gramStart"/>
      <w:r w:rsidR="00E16A87">
        <w:t>veiculo,</w:t>
      </w:r>
      <w:proofErr w:type="gramEnd"/>
      <w:r w:rsidR="00E16A87">
        <w:t xml:space="preserve"> cliente, fluxo de trabalho e próxima etapa com os dados do orçamento;</w:t>
      </w:r>
      <w:r w:rsidR="00C6242D">
        <w:t xml:space="preserve"> </w:t>
      </w:r>
      <w:r w:rsidR="00C6242D" w:rsidRPr="00C6242D">
        <w:rPr>
          <w:b/>
        </w:rPr>
        <w:t>(A5)</w:t>
      </w:r>
    </w:p>
    <w:p w:rsidR="00E16A87" w:rsidRDefault="00E16A87" w:rsidP="00DC26AF">
      <w:pPr>
        <w:pStyle w:val="CorpodoTexto"/>
      </w:pPr>
      <w:r>
        <w:t xml:space="preserve">4. O sistema desenha o fluxo de andamento do orçamento; </w:t>
      </w:r>
    </w:p>
    <w:p w:rsidR="00E16A87" w:rsidRDefault="00E16A87" w:rsidP="00DC26AF">
      <w:pPr>
        <w:pStyle w:val="CorpodoTexto"/>
      </w:pPr>
      <w:r>
        <w:t>5. O ator informa os dados da execução da etapa e pressionar o botão “Salvar”;</w:t>
      </w:r>
      <w:r w:rsidRPr="00E16A87">
        <w:rPr>
          <w:b/>
        </w:rPr>
        <w:t xml:space="preserve"> </w:t>
      </w:r>
      <w:r w:rsidRPr="003F2521">
        <w:rPr>
          <w:b/>
        </w:rPr>
        <w:t>(A1)</w:t>
      </w:r>
      <w:r>
        <w:rPr>
          <w:b/>
        </w:rPr>
        <w:t>(A2)</w:t>
      </w:r>
      <w:r w:rsidRPr="00E16A87">
        <w:rPr>
          <w:b/>
        </w:rPr>
        <w:t xml:space="preserve"> </w:t>
      </w:r>
      <w:r>
        <w:rPr>
          <w:b/>
        </w:rPr>
        <w:t>(A3)</w:t>
      </w:r>
      <w:r w:rsidR="007376DD" w:rsidRPr="007376DD">
        <w:rPr>
          <w:b/>
        </w:rPr>
        <w:t xml:space="preserve"> </w:t>
      </w:r>
      <w:r w:rsidR="007376DD">
        <w:rPr>
          <w:b/>
        </w:rPr>
        <w:t>(</w:t>
      </w:r>
      <w:proofErr w:type="gramStart"/>
      <w:r w:rsidR="007376DD">
        <w:rPr>
          <w:b/>
        </w:rPr>
        <w:t>A4)</w:t>
      </w:r>
      <w:proofErr w:type="gramEnd"/>
    </w:p>
    <w:p w:rsidR="00E16A87" w:rsidRDefault="00E16A87" w:rsidP="00DC26AF">
      <w:pPr>
        <w:pStyle w:val="CorpodoTexto"/>
      </w:pPr>
      <w:r>
        <w:t>6. O sistema verifica o preenchimento dos campos da tela;</w:t>
      </w:r>
    </w:p>
    <w:p w:rsidR="008739A2" w:rsidRDefault="00E16A87" w:rsidP="008739A2">
      <w:pPr>
        <w:pStyle w:val="CorpodoTexto"/>
      </w:pPr>
      <w:r>
        <w:t xml:space="preserve">7. O sistema grava os dados da etapa percorrida no banco de dados; </w:t>
      </w:r>
    </w:p>
    <w:p w:rsidR="008739A2" w:rsidRDefault="008739A2" w:rsidP="008739A2">
      <w:pPr>
        <w:pStyle w:val="CorpodoTexto"/>
      </w:pPr>
      <w:r>
        <w:t>8. O sistema continua o andamento do fluxo;</w:t>
      </w:r>
    </w:p>
    <w:p w:rsidR="00DC26AF" w:rsidRDefault="008739A2" w:rsidP="00DC26AF">
      <w:pPr>
        <w:pStyle w:val="CorpodoTexto"/>
      </w:pPr>
      <w:r>
        <w:t>9</w:t>
      </w:r>
      <w:r w:rsidR="00DC26AF">
        <w:t xml:space="preserve">. O caso de uso é encerrado. </w:t>
      </w:r>
    </w:p>
    <w:p w:rsidR="00DC26AF" w:rsidRDefault="00DC26AF" w:rsidP="00DC26AF">
      <w:pPr>
        <w:pStyle w:val="Ttulo3"/>
      </w:pPr>
      <w:r>
        <w:t>Fluxos alternativos</w:t>
      </w:r>
    </w:p>
    <w:p w:rsidR="00DC26AF" w:rsidRPr="00D94F83" w:rsidRDefault="00DC26AF" w:rsidP="00DC26AF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DC26AF" w:rsidRPr="007631A1" w:rsidRDefault="00DC26AF" w:rsidP="00DC26AF">
      <w:pPr>
        <w:pStyle w:val="CorpodoTexto"/>
      </w:pPr>
      <w:r>
        <w:t>1. O ator pressiona o botão “Voltar”;</w:t>
      </w:r>
    </w:p>
    <w:p w:rsidR="00DC26AF" w:rsidRPr="00527915" w:rsidRDefault="00DC26AF" w:rsidP="00DC26AF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DC26AF" w:rsidRPr="00D94F83" w:rsidRDefault="00DC26AF" w:rsidP="00DC26AF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="007376DD">
        <w:rPr>
          <w:rFonts w:cs="Arial"/>
          <w:b/>
        </w:rPr>
        <w:t>Limpar Campos</w:t>
      </w:r>
      <w:r>
        <w:rPr>
          <w:rFonts w:cs="Arial"/>
        </w:rPr>
        <w:t>:</w:t>
      </w:r>
    </w:p>
    <w:p w:rsidR="00DC26AF" w:rsidRPr="007631A1" w:rsidRDefault="00DC26AF" w:rsidP="00DC26AF">
      <w:pPr>
        <w:pStyle w:val="CorpodoTexto"/>
      </w:pPr>
      <w:r>
        <w:t>1. O ator pressiona o botão “</w:t>
      </w:r>
      <w:r w:rsidR="007376DD">
        <w:t>Limpar</w:t>
      </w:r>
      <w:r>
        <w:t xml:space="preserve">” na tela de </w:t>
      </w:r>
      <w:r w:rsidR="007376DD">
        <w:t>controle de serviço</w:t>
      </w:r>
      <w:r>
        <w:t>;</w:t>
      </w:r>
    </w:p>
    <w:p w:rsidR="00DC26AF" w:rsidRPr="003F2521" w:rsidRDefault="00DC26AF" w:rsidP="00DC26AF">
      <w:pPr>
        <w:pStyle w:val="CorpodoTexto"/>
      </w:pPr>
      <w:r>
        <w:t xml:space="preserve">2. </w:t>
      </w:r>
      <w:r w:rsidRPr="00BC2608">
        <w:t xml:space="preserve">O </w:t>
      </w:r>
      <w:r>
        <w:t>sistema</w:t>
      </w:r>
      <w:r w:rsidR="007376DD">
        <w:t xml:space="preserve"> limpa os campos da tela</w:t>
      </w:r>
      <w:r>
        <w:rPr>
          <w:b/>
        </w:rPr>
        <w:t>;</w:t>
      </w:r>
    </w:p>
    <w:p w:rsidR="00DC26AF" w:rsidRDefault="007376DD" w:rsidP="00DC26AF">
      <w:pPr>
        <w:pStyle w:val="CorpodoTexto"/>
      </w:pPr>
      <w:r>
        <w:t>3</w:t>
      </w:r>
      <w:r w:rsidR="00DC26AF">
        <w:t xml:space="preserve">. O caso de uso retoma ao passo </w:t>
      </w:r>
      <w:proofErr w:type="gramStart"/>
      <w:r>
        <w:t>1</w:t>
      </w:r>
      <w:proofErr w:type="gramEnd"/>
      <w:r w:rsidR="00DC26AF">
        <w:t xml:space="preserve"> do fluxo principal</w:t>
      </w:r>
      <w:r w:rsidR="00DC26AF" w:rsidRPr="009628A6">
        <w:t>.</w:t>
      </w:r>
    </w:p>
    <w:p w:rsidR="008739A2" w:rsidRDefault="008739A2" w:rsidP="00DC26AF">
      <w:pPr>
        <w:pStyle w:val="CorpodoTexto"/>
      </w:pPr>
    </w:p>
    <w:p w:rsidR="008739A2" w:rsidRDefault="008739A2" w:rsidP="00DC26AF">
      <w:pPr>
        <w:pStyle w:val="CorpodoTexto"/>
      </w:pPr>
    </w:p>
    <w:p w:rsidR="00DC26AF" w:rsidRPr="00D94F83" w:rsidRDefault="00DC26AF" w:rsidP="00DC26AF">
      <w:pPr>
        <w:ind w:firstLine="426"/>
        <w:rPr>
          <w:rFonts w:cs="Arial"/>
        </w:rPr>
      </w:pPr>
      <w:r>
        <w:rPr>
          <w:rFonts w:cs="Arial"/>
          <w:b/>
        </w:rPr>
        <w:lastRenderedPageBreak/>
        <w:t>A3-</w:t>
      </w:r>
      <w:r w:rsidRPr="00D94F83">
        <w:rPr>
          <w:rFonts w:cs="Arial"/>
        </w:rPr>
        <w:t xml:space="preserve"> </w:t>
      </w:r>
      <w:r w:rsidR="00C6242D">
        <w:rPr>
          <w:rFonts w:cs="Arial"/>
          <w:b/>
        </w:rPr>
        <w:t>Controle do serviço manual</w:t>
      </w:r>
      <w:r>
        <w:rPr>
          <w:rFonts w:cs="Arial"/>
        </w:rPr>
        <w:t>:</w:t>
      </w:r>
    </w:p>
    <w:p w:rsidR="00DC26AF" w:rsidRDefault="00DC26AF" w:rsidP="00DC26AF">
      <w:pPr>
        <w:pStyle w:val="CorpodoTexto"/>
      </w:pPr>
      <w:r>
        <w:t>1. O ator pressiona o botão “</w:t>
      </w:r>
      <w:r w:rsidR="00585C06">
        <w:t>Remover do Fluxo</w:t>
      </w:r>
      <w:r>
        <w:t>” na tela;</w:t>
      </w:r>
    </w:p>
    <w:p w:rsidR="00585C06" w:rsidRPr="00FB0A65" w:rsidRDefault="00DC26AF" w:rsidP="00585C06">
      <w:pPr>
        <w:pStyle w:val="CorpodoTexto"/>
      </w:pPr>
      <w:r>
        <w:t>2</w:t>
      </w:r>
      <w:r w:rsidR="00585C06">
        <w:t>.</w:t>
      </w:r>
      <w:r w:rsidR="00585C06" w:rsidRPr="00585C06">
        <w:t xml:space="preserve"> </w:t>
      </w:r>
      <w:r w:rsidR="00585C06" w:rsidRPr="00FB0A65">
        <w:t>O sistema apresenta mensagem de confirmaç</w:t>
      </w:r>
      <w:r w:rsidR="00585C06">
        <w:t xml:space="preserve">ão para o controle do </w:t>
      </w:r>
      <w:r w:rsidR="00C6242D">
        <w:t>serviço</w:t>
      </w:r>
      <w:r w:rsidR="00585C06">
        <w:t xml:space="preserve"> manual</w:t>
      </w:r>
      <w:r w:rsidR="00585C06" w:rsidRPr="00FB0A65">
        <w:t>;</w:t>
      </w:r>
    </w:p>
    <w:p w:rsidR="00585C06" w:rsidRPr="00FB0A65" w:rsidRDefault="00585C06" w:rsidP="00585C06">
      <w:pPr>
        <w:pStyle w:val="CorpodoTexto"/>
      </w:pPr>
      <w:r w:rsidRPr="00FB0A65">
        <w:t xml:space="preserve">3. O ator </w:t>
      </w:r>
      <w:r>
        <w:t>confirma a remoção do fluxo de trabalho</w:t>
      </w:r>
      <w:r w:rsidRPr="00FB0A65">
        <w:t xml:space="preserve">; </w:t>
      </w:r>
    </w:p>
    <w:p w:rsidR="00585C06" w:rsidRDefault="00585C06" w:rsidP="00585C06">
      <w:pPr>
        <w:pStyle w:val="CorpodoTexto"/>
      </w:pPr>
      <w:r w:rsidRPr="00FB0A65">
        <w:t xml:space="preserve">4. O sistema </w:t>
      </w:r>
      <w:r>
        <w:t>remove</w:t>
      </w:r>
      <w:r w:rsidR="00C6242D">
        <w:t xml:space="preserve"> as etapas percorridas</w:t>
      </w:r>
      <w:r>
        <w:t xml:space="preserve"> </w:t>
      </w:r>
      <w:r w:rsidR="00C6242D">
        <w:t>pelo fluxo do orçamento</w:t>
      </w:r>
      <w:r w:rsidRPr="00FB0A65">
        <w:t>;</w:t>
      </w:r>
    </w:p>
    <w:p w:rsidR="00C6242D" w:rsidRPr="00FB0A65" w:rsidRDefault="00C6242D" w:rsidP="00585C06">
      <w:pPr>
        <w:pStyle w:val="CorpodoTexto"/>
      </w:pPr>
      <w:r>
        <w:t>5. O sistema atualiza o orçamento;</w:t>
      </w:r>
    </w:p>
    <w:p w:rsidR="00DC26AF" w:rsidRDefault="00C6242D" w:rsidP="00C6242D">
      <w:pPr>
        <w:pStyle w:val="CorpodoTexto"/>
      </w:pPr>
      <w:r>
        <w:t>6</w:t>
      </w:r>
      <w:r w:rsidR="00585C06" w:rsidRPr="00FB0A65">
        <w:t xml:space="preserve">. O caso de uso retoma ao passo </w:t>
      </w:r>
      <w:proofErr w:type="gramStart"/>
      <w:r w:rsidR="00585C06" w:rsidRPr="00FB0A65">
        <w:t>3</w:t>
      </w:r>
      <w:proofErr w:type="gramEnd"/>
      <w:r w:rsidR="00585C06" w:rsidRPr="00FB0A65">
        <w:t xml:space="preserve"> do fluxo principal.</w:t>
      </w:r>
    </w:p>
    <w:p w:rsidR="00DC26AF" w:rsidRPr="00D94F83" w:rsidRDefault="00DC26AF" w:rsidP="00DC26AF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 w:rsidR="00585C06">
        <w:rPr>
          <w:rFonts w:cs="Arial"/>
          <w:b/>
        </w:rPr>
        <w:t>Detalhes da etapa</w:t>
      </w:r>
      <w:r>
        <w:rPr>
          <w:rFonts w:cs="Arial"/>
        </w:rPr>
        <w:t>:</w:t>
      </w:r>
    </w:p>
    <w:p w:rsidR="00DC26AF" w:rsidRPr="007631A1" w:rsidRDefault="00DC26AF" w:rsidP="00DC26AF">
      <w:pPr>
        <w:pStyle w:val="CorpodoTexto"/>
      </w:pPr>
      <w:r>
        <w:t xml:space="preserve">1. O ator pressiona o </w:t>
      </w:r>
      <w:r w:rsidR="00585C06">
        <w:t>link na</w:t>
      </w:r>
      <w:r>
        <w:t xml:space="preserve"> “</w:t>
      </w:r>
      <w:r w:rsidR="00585C06">
        <w:t>Etapa</w:t>
      </w:r>
      <w:r>
        <w:t xml:space="preserve">” </w:t>
      </w:r>
      <w:r w:rsidR="00585C06">
        <w:t>do fluxo</w:t>
      </w:r>
      <w:r>
        <w:t>;</w:t>
      </w:r>
    </w:p>
    <w:p w:rsidR="00DC26AF" w:rsidRPr="003F2521" w:rsidRDefault="00DC26AF" w:rsidP="00DC26AF">
      <w:pPr>
        <w:pStyle w:val="CorpodoTexto"/>
      </w:pPr>
      <w:r>
        <w:t xml:space="preserve">2. O sistema </w:t>
      </w:r>
      <w:r w:rsidR="00585C06">
        <w:t xml:space="preserve">abre a tela de detalhes da etapa </w:t>
      </w:r>
      <w:r w:rsidR="00585C06" w:rsidRPr="003F2521">
        <w:rPr>
          <w:b/>
        </w:rPr>
        <w:t>DV2</w:t>
      </w:r>
      <w:r w:rsidR="00585C06">
        <w:rPr>
          <w:b/>
        </w:rPr>
        <w:t xml:space="preserve"> </w:t>
      </w:r>
      <w:r w:rsidR="00585C06">
        <w:t>com os dados da etapa preenchidos</w:t>
      </w:r>
      <w:r>
        <w:rPr>
          <w:b/>
        </w:rPr>
        <w:t>;</w:t>
      </w:r>
    </w:p>
    <w:p w:rsidR="00DC26AF" w:rsidRDefault="00DC26AF" w:rsidP="00DC26AF">
      <w:pPr>
        <w:pStyle w:val="CorpodoTexto"/>
      </w:pPr>
      <w:r>
        <w:t xml:space="preserve">3. O ator </w:t>
      </w:r>
      <w:r w:rsidR="00585C06">
        <w:t>pressiona o botão “Voltar”</w:t>
      </w:r>
      <w:r>
        <w:t xml:space="preserve">; </w:t>
      </w:r>
    </w:p>
    <w:p w:rsidR="00DC26AF" w:rsidRDefault="00DC26AF" w:rsidP="00DC26AF">
      <w:pPr>
        <w:pStyle w:val="CorpodoTexto"/>
      </w:pPr>
      <w:r>
        <w:t>4. O sistema</w:t>
      </w:r>
      <w:r w:rsidR="00585C06">
        <w:t xml:space="preserve"> esconde a tela </w:t>
      </w:r>
      <w:r w:rsidR="00585C06" w:rsidRPr="00585C06">
        <w:rPr>
          <w:b/>
        </w:rPr>
        <w:t>DV2</w:t>
      </w:r>
      <w:r>
        <w:t>;</w:t>
      </w:r>
    </w:p>
    <w:p w:rsidR="00DC26AF" w:rsidRDefault="00DC26AF" w:rsidP="00DC26AF">
      <w:pPr>
        <w:pStyle w:val="CorpodoTexto"/>
      </w:pPr>
      <w:r>
        <w:t xml:space="preserve">5. O caso de uso retoma ao passo </w:t>
      </w:r>
      <w:proofErr w:type="gramStart"/>
      <w:r w:rsidR="00585C06">
        <w:t>5</w:t>
      </w:r>
      <w:proofErr w:type="gramEnd"/>
      <w:r>
        <w:t xml:space="preserve"> do fluxo principal</w:t>
      </w:r>
      <w:r w:rsidRPr="009628A6">
        <w:t>.</w:t>
      </w:r>
    </w:p>
    <w:p w:rsidR="00C6242D" w:rsidRPr="00D94F83" w:rsidRDefault="00C6242D" w:rsidP="00C6242D">
      <w:pPr>
        <w:ind w:firstLine="426"/>
        <w:rPr>
          <w:rFonts w:cs="Arial"/>
        </w:rPr>
      </w:pPr>
      <w:r>
        <w:rPr>
          <w:rFonts w:cs="Arial"/>
          <w:b/>
        </w:rPr>
        <w:t>A5-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Controle de serviço manual</w:t>
      </w:r>
      <w:r>
        <w:rPr>
          <w:rFonts w:cs="Arial"/>
        </w:rPr>
        <w:t>:</w:t>
      </w:r>
    </w:p>
    <w:p w:rsidR="00C6242D" w:rsidRPr="007631A1" w:rsidRDefault="00C6242D" w:rsidP="00C6242D">
      <w:pPr>
        <w:pStyle w:val="CorpodoTexto"/>
      </w:pPr>
      <w:r>
        <w:t>1. O sistema carrega o orçamento sem fluxo de trabalho definido;</w:t>
      </w:r>
    </w:p>
    <w:p w:rsidR="00C6242D" w:rsidRPr="003F2521" w:rsidRDefault="00C6242D" w:rsidP="00C6242D">
      <w:pPr>
        <w:pStyle w:val="CorpodoTexto"/>
      </w:pPr>
      <w:r>
        <w:t xml:space="preserve">2. O sistema </w:t>
      </w:r>
      <w:r w:rsidR="002D34EC">
        <w:t>monta</w:t>
      </w:r>
      <w:r>
        <w:t xml:space="preserve"> a lista de etapas no campo “Etapa Atual”</w:t>
      </w:r>
      <w:r>
        <w:rPr>
          <w:b/>
        </w:rPr>
        <w:t>;</w:t>
      </w:r>
    </w:p>
    <w:p w:rsidR="00C6242D" w:rsidRDefault="00C6242D" w:rsidP="00C6242D">
      <w:pPr>
        <w:pStyle w:val="CorpodoTexto"/>
      </w:pPr>
      <w:r>
        <w:t xml:space="preserve">3. O ator </w:t>
      </w:r>
      <w:r w:rsidR="008B0653">
        <w:t>informa a</w:t>
      </w:r>
      <w:r>
        <w:t xml:space="preserve"> etapa atual e demais </w:t>
      </w:r>
      <w:r w:rsidR="008B0653">
        <w:t xml:space="preserve">campos </w:t>
      </w:r>
      <w:r>
        <w:t xml:space="preserve">da </w:t>
      </w:r>
      <w:r w:rsidR="008B0653">
        <w:t>tela</w:t>
      </w:r>
      <w:r>
        <w:t xml:space="preserve"> e pressiona o botão “Salvar”; </w:t>
      </w:r>
      <w:r w:rsidRPr="00C6242D">
        <w:rPr>
          <w:b/>
        </w:rPr>
        <w:t>(A1)(</w:t>
      </w:r>
      <w:proofErr w:type="gramStart"/>
      <w:r w:rsidRPr="00C6242D">
        <w:rPr>
          <w:b/>
        </w:rPr>
        <w:t>A2)</w:t>
      </w:r>
      <w:proofErr w:type="gramEnd"/>
      <w:r>
        <w:t xml:space="preserve"> </w:t>
      </w:r>
    </w:p>
    <w:p w:rsidR="005B55E0" w:rsidRDefault="00C6242D" w:rsidP="005B55E0">
      <w:pPr>
        <w:pStyle w:val="CorpodoTexto"/>
      </w:pPr>
      <w:r>
        <w:t xml:space="preserve">4. O caso de uso retoma ao passo </w:t>
      </w:r>
      <w:proofErr w:type="gramStart"/>
      <w:r w:rsidR="008B0653">
        <w:t>6</w:t>
      </w:r>
      <w:proofErr w:type="gramEnd"/>
      <w:r>
        <w:t xml:space="preserve"> do fluxo principal</w:t>
      </w:r>
      <w:r w:rsidRPr="009628A6">
        <w:t>.</w:t>
      </w: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936EE4" w:rsidRDefault="00936EE4" w:rsidP="005B55E0">
      <w:pPr>
        <w:pStyle w:val="CorpodoTexto"/>
      </w:pPr>
    </w:p>
    <w:p w:rsidR="005B55E0" w:rsidRDefault="005B55E0" w:rsidP="005B55E0">
      <w:pPr>
        <w:pStyle w:val="Ttulo2"/>
        <w:spacing w:before="240" w:after="240" w:line="360" w:lineRule="auto"/>
        <w:ind w:left="567" w:hanging="567"/>
      </w:pPr>
      <w:bookmarkStart w:id="21" w:name="_Toc341872927"/>
      <w:r>
        <w:lastRenderedPageBreak/>
        <w:t>Caso de uso: UC10 – Monitorar o trânsito na oficina</w:t>
      </w:r>
      <w:bookmarkEnd w:id="21"/>
    </w:p>
    <w:p w:rsidR="005B55E0" w:rsidRDefault="005B55E0" w:rsidP="005B55E0">
      <w:pPr>
        <w:pStyle w:val="Ttulo3"/>
      </w:pPr>
      <w:r>
        <w:t>Descrição</w:t>
      </w:r>
    </w:p>
    <w:p w:rsidR="005B55E0" w:rsidRPr="00393491" w:rsidRDefault="005B55E0" w:rsidP="005B55E0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>serv</w:t>
      </w:r>
      <w:r>
        <w:t>e para descreve como é realizado o monitoramento dos serviços em andamento da oficina.</w:t>
      </w:r>
    </w:p>
    <w:p w:rsidR="005B55E0" w:rsidRDefault="005B55E0" w:rsidP="005B55E0">
      <w:pPr>
        <w:pStyle w:val="Ttulo3"/>
      </w:pPr>
      <w:r>
        <w:t>Visões</w:t>
      </w:r>
    </w:p>
    <w:p w:rsidR="005B55E0" w:rsidRDefault="005B55E0" w:rsidP="005B55E0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</w:t>
      </w:r>
      <w:r w:rsidR="003F5553">
        <w:rPr>
          <w:b/>
        </w:rPr>
        <w:t>monitorar</w:t>
      </w:r>
      <w:r>
        <w:rPr>
          <w:b/>
        </w:rPr>
        <w:t xml:space="preserve"> de serviço</w:t>
      </w:r>
      <w:r w:rsidR="003F5553">
        <w:rPr>
          <w:b/>
        </w:rPr>
        <w:t>s</w:t>
      </w:r>
    </w:p>
    <w:p w:rsidR="00936EE4" w:rsidRDefault="009537FD" w:rsidP="00936EE4">
      <w:pPr>
        <w:pStyle w:val="Legenda"/>
      </w:pPr>
      <w:r>
        <w:rPr>
          <w:noProof/>
          <w:snapToGrid/>
          <w:lang w:eastAsia="pt-BR"/>
        </w:rPr>
        <w:drawing>
          <wp:inline distT="0" distB="0" distL="0" distR="0">
            <wp:extent cx="5943600" cy="2362200"/>
            <wp:effectExtent l="0" t="0" r="0" b="0"/>
            <wp:docPr id="254" name="Imagem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EE4" w:rsidRPr="00936EE4">
        <w:t xml:space="preserve"> </w:t>
      </w:r>
      <w:r w:rsidR="00936EE4"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>
        <w:rPr>
          <w:noProof/>
        </w:rPr>
        <w:t>19</w:t>
      </w:r>
      <w:r w:rsidR="00AA42B1">
        <w:rPr>
          <w:noProof/>
        </w:rPr>
        <w:fldChar w:fldCharType="end"/>
      </w:r>
      <w:r w:rsidR="00936EE4">
        <w:t xml:space="preserve"> - </w:t>
      </w:r>
      <w:r w:rsidR="00936EE4" w:rsidRPr="00D6029B">
        <w:t xml:space="preserve">Tela </w:t>
      </w:r>
      <w:r w:rsidRPr="009537FD">
        <w:t>de monitorar de serviços</w:t>
      </w:r>
    </w:p>
    <w:p w:rsidR="00936EE4" w:rsidRDefault="00936EE4" w:rsidP="00936EE4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B10E58" w:rsidRPr="00393491" w:rsidTr="0000468A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B10E58" w:rsidRPr="00393491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B10E58" w:rsidRPr="00393491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B10E58" w:rsidRPr="00393491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B10E58" w:rsidRPr="00393491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B10E58" w:rsidRPr="00393491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B10E58" w:rsidRPr="00AB439F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Pr="00393491" w:rsidRDefault="00B10E58" w:rsidP="0000468A">
            <w:pPr>
              <w:jc w:val="center"/>
            </w:pPr>
            <w:r>
              <w:t>Orçamento</w:t>
            </w:r>
          </w:p>
        </w:tc>
        <w:tc>
          <w:tcPr>
            <w:tcW w:w="791" w:type="pct"/>
            <w:vAlign w:val="center"/>
          </w:tcPr>
          <w:p w:rsidR="00B10E58" w:rsidRPr="00393491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Pr="00393491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Pr="00393491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jc w:val="center"/>
            </w:pPr>
            <w:r w:rsidRPr="00393491">
              <w:t>-</w:t>
            </w: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Placa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Setor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B10E58" w:rsidRPr="00AB439F" w:rsidRDefault="00B10E58" w:rsidP="0000468A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Orçamento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Cliente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Veículo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keepNext/>
              <w:jc w:val="center"/>
            </w:pPr>
          </w:p>
        </w:tc>
      </w:tr>
      <w:tr w:rsidR="00B10E58" w:rsidRPr="003E42B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Data Entrada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Data e Hora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16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B10E58" w:rsidRPr="0063630B" w:rsidRDefault="00B10E58" w:rsidP="0000468A">
            <w:pPr>
              <w:keepNext/>
              <w:jc w:val="center"/>
              <w:rPr>
                <w:lang w:val="en-US"/>
              </w:rPr>
            </w:pPr>
            <w:r w:rsidRPr="0063630B">
              <w:rPr>
                <w:lang w:val="en-US"/>
              </w:rPr>
              <w:t>DD/MM/AAAA HH:MM</w:t>
            </w: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Fluxo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keepNext/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Etapa Atual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keepNext/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Setor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keepNext/>
              <w:jc w:val="center"/>
            </w:pP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773" w:type="pct"/>
            <w:vAlign w:val="center"/>
          </w:tcPr>
          <w:p w:rsidR="00B10E58" w:rsidRDefault="00B10E58" w:rsidP="0000468A">
            <w:pPr>
              <w:jc w:val="center"/>
            </w:pPr>
            <w:r>
              <w:t>Funcionário</w:t>
            </w:r>
          </w:p>
        </w:tc>
        <w:tc>
          <w:tcPr>
            <w:tcW w:w="791" w:type="pct"/>
            <w:vAlign w:val="center"/>
          </w:tcPr>
          <w:p w:rsidR="00B10E58" w:rsidRDefault="00B10E58" w:rsidP="0000468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B10E58" w:rsidRDefault="00B10E58" w:rsidP="0000468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B10E58" w:rsidRDefault="00B10E58" w:rsidP="0000468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B10E58" w:rsidRPr="00393491" w:rsidRDefault="00B10E58" w:rsidP="0000468A">
            <w:pPr>
              <w:keepNext/>
              <w:jc w:val="center"/>
            </w:pPr>
          </w:p>
        </w:tc>
      </w:tr>
    </w:tbl>
    <w:p w:rsidR="00936EE4" w:rsidRDefault="00936EE4" w:rsidP="00936EE4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9537FD">
        <w:rPr>
          <w:noProof/>
        </w:rPr>
        <w:t>34</w:t>
      </w:r>
      <w:r w:rsidR="00AA42B1">
        <w:rPr>
          <w:noProof/>
        </w:rPr>
        <w:fldChar w:fldCharType="end"/>
      </w:r>
      <w:r>
        <w:t xml:space="preserve"> - Regras de validação da tela </w:t>
      </w:r>
      <w:r w:rsidR="009537FD" w:rsidRPr="009537FD">
        <w:t>de monitorar de serviços</w:t>
      </w:r>
    </w:p>
    <w:p w:rsidR="00936EE4" w:rsidRDefault="00936EE4" w:rsidP="00936EE4">
      <w:pPr>
        <w:pStyle w:val="CorpodoTexto"/>
      </w:pPr>
      <w:r>
        <w:lastRenderedPageBreak/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936EE4" w:rsidRPr="00393491" w:rsidTr="0000468A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936EE4" w:rsidRPr="00393491" w:rsidRDefault="00936EE4" w:rsidP="0000468A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936EE4" w:rsidRPr="00393491" w:rsidRDefault="00936EE4" w:rsidP="0000468A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936EE4" w:rsidRPr="00393491" w:rsidRDefault="00936EE4" w:rsidP="0000468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936EE4" w:rsidRPr="00393491" w:rsidTr="0000468A">
        <w:trPr>
          <w:trHeight w:val="323"/>
          <w:jc w:val="center"/>
        </w:trPr>
        <w:tc>
          <w:tcPr>
            <w:tcW w:w="1582" w:type="pct"/>
            <w:vAlign w:val="center"/>
          </w:tcPr>
          <w:p w:rsidR="00936EE4" w:rsidRDefault="009537FD" w:rsidP="0000468A">
            <w:pPr>
              <w:jc w:val="center"/>
            </w:pPr>
            <w:r>
              <w:t>Ver Fluxo</w:t>
            </w:r>
          </w:p>
        </w:tc>
        <w:tc>
          <w:tcPr>
            <w:tcW w:w="1619" w:type="pct"/>
            <w:vAlign w:val="center"/>
          </w:tcPr>
          <w:p w:rsidR="00936EE4" w:rsidRDefault="009537FD" w:rsidP="0000468A">
            <w:pPr>
              <w:jc w:val="center"/>
            </w:pPr>
            <w:r>
              <w:t>Link – Ver Fluxo</w:t>
            </w:r>
          </w:p>
        </w:tc>
        <w:tc>
          <w:tcPr>
            <w:tcW w:w="1799" w:type="pct"/>
            <w:vAlign w:val="center"/>
          </w:tcPr>
          <w:p w:rsidR="00936EE4" w:rsidRDefault="00B10E58" w:rsidP="0000468A">
            <w:pPr>
              <w:keepNext/>
              <w:jc w:val="center"/>
            </w:pPr>
            <w:r>
              <w:t>Chama o caso de uso controle de serviço</w:t>
            </w:r>
          </w:p>
        </w:tc>
      </w:tr>
      <w:tr w:rsidR="009537FD" w:rsidRPr="00393491" w:rsidTr="0000468A">
        <w:trPr>
          <w:trHeight w:val="323"/>
          <w:jc w:val="center"/>
        </w:trPr>
        <w:tc>
          <w:tcPr>
            <w:tcW w:w="1582" w:type="pct"/>
            <w:vAlign w:val="center"/>
          </w:tcPr>
          <w:p w:rsidR="009537FD" w:rsidRDefault="009537FD" w:rsidP="0000468A">
            <w:pPr>
              <w:jc w:val="center"/>
            </w:pPr>
            <w:r>
              <w:t>Limpar Campos</w:t>
            </w:r>
          </w:p>
        </w:tc>
        <w:tc>
          <w:tcPr>
            <w:tcW w:w="1619" w:type="pct"/>
            <w:vAlign w:val="center"/>
          </w:tcPr>
          <w:p w:rsidR="009537FD" w:rsidRDefault="009537FD" w:rsidP="009537FD">
            <w:pPr>
              <w:jc w:val="center"/>
            </w:pPr>
            <w:r>
              <w:t>Botão - Limpar</w:t>
            </w:r>
          </w:p>
        </w:tc>
        <w:tc>
          <w:tcPr>
            <w:tcW w:w="1799" w:type="pct"/>
            <w:vAlign w:val="center"/>
          </w:tcPr>
          <w:p w:rsidR="009537FD" w:rsidRDefault="00B10E58" w:rsidP="0000468A">
            <w:pPr>
              <w:keepNext/>
              <w:jc w:val="center"/>
            </w:pPr>
            <w:r>
              <w:t>Limpa os campos da tela</w:t>
            </w:r>
          </w:p>
        </w:tc>
      </w:tr>
      <w:tr w:rsidR="00B10E58" w:rsidRPr="00393491" w:rsidTr="0000468A">
        <w:trPr>
          <w:trHeight w:val="323"/>
          <w:jc w:val="center"/>
        </w:trPr>
        <w:tc>
          <w:tcPr>
            <w:tcW w:w="1582" w:type="pct"/>
            <w:vAlign w:val="center"/>
          </w:tcPr>
          <w:p w:rsidR="00B10E58" w:rsidRDefault="00B10E58" w:rsidP="0000468A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B10E58" w:rsidRDefault="00B10E58" w:rsidP="0000468A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B10E58" w:rsidRDefault="00B10E58" w:rsidP="0000468A">
            <w:pPr>
              <w:jc w:val="center"/>
            </w:pPr>
            <w:r>
              <w:t>Retorna a pagina principal do sistema</w:t>
            </w:r>
          </w:p>
        </w:tc>
      </w:tr>
    </w:tbl>
    <w:p w:rsidR="00936EE4" w:rsidRPr="00ED739A" w:rsidRDefault="00936EE4" w:rsidP="00936EE4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10E58">
        <w:rPr>
          <w:noProof/>
        </w:rPr>
        <w:t>35</w:t>
      </w:r>
      <w:r w:rsidR="00AA42B1">
        <w:rPr>
          <w:noProof/>
        </w:rPr>
        <w:fldChar w:fldCharType="end"/>
      </w:r>
      <w:r>
        <w:t xml:space="preserve"> - Especificação de navegação</w:t>
      </w:r>
      <w:r w:rsidR="00B10E58">
        <w:t xml:space="preserve"> da</w:t>
      </w:r>
      <w:r>
        <w:t xml:space="preserve"> </w:t>
      </w:r>
      <w:r w:rsidR="00B10E58">
        <w:t xml:space="preserve">tela </w:t>
      </w:r>
      <w:r w:rsidR="00B10E58" w:rsidRPr="009537FD">
        <w:t>de monitorar de serviços</w:t>
      </w:r>
    </w:p>
    <w:p w:rsidR="00936EE4" w:rsidRDefault="00936EE4" w:rsidP="00936EE4">
      <w:pPr>
        <w:pStyle w:val="Ttulo3"/>
      </w:pPr>
      <w:r>
        <w:t>Pré-condição</w:t>
      </w:r>
    </w:p>
    <w:p w:rsidR="00936EE4" w:rsidRPr="00AB3CED" w:rsidRDefault="00936EE4" w:rsidP="00936EE4">
      <w:pPr>
        <w:pStyle w:val="CorpodoTexto"/>
      </w:pPr>
      <w:r w:rsidRPr="00AB3CED">
        <w:t>Este caso de uso pode iniciar somente se:</w:t>
      </w:r>
    </w:p>
    <w:p w:rsidR="00936EE4" w:rsidRPr="00AB3CED" w:rsidRDefault="00936EE4" w:rsidP="00936EE4">
      <w:pPr>
        <w:pStyle w:val="CorpodoTexto"/>
      </w:pPr>
      <w:r>
        <w:t xml:space="preserve">1. </w:t>
      </w:r>
      <w:r w:rsidRPr="00AB3CED">
        <w:t>O usuário deve ter realizado o login no sistema com sucesso.</w:t>
      </w:r>
    </w:p>
    <w:p w:rsidR="00936EE4" w:rsidRDefault="00936EE4" w:rsidP="00936EE4">
      <w:pPr>
        <w:pStyle w:val="Ttulo3"/>
      </w:pPr>
      <w:r>
        <w:t>Pós-condição</w:t>
      </w:r>
    </w:p>
    <w:p w:rsidR="00936EE4" w:rsidRPr="00614936" w:rsidRDefault="00936EE4" w:rsidP="00936EE4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936EE4" w:rsidRDefault="00936EE4" w:rsidP="00936EE4">
      <w:pPr>
        <w:pStyle w:val="CorpodoTexto"/>
      </w:pPr>
      <w:r>
        <w:t>1. Ter consultado os serviços em andamento da oficina</w:t>
      </w:r>
      <w:r w:rsidRPr="002665C0">
        <w:t>;</w:t>
      </w:r>
    </w:p>
    <w:p w:rsidR="00936EE4" w:rsidRDefault="00936EE4" w:rsidP="00936EE4">
      <w:pPr>
        <w:pStyle w:val="Ttulo3"/>
      </w:pPr>
      <w:r>
        <w:t>Autor Primário</w:t>
      </w:r>
    </w:p>
    <w:p w:rsidR="00936EE4" w:rsidRPr="007C6ABE" w:rsidRDefault="00936EE4" w:rsidP="00936EE4">
      <w:pPr>
        <w:pStyle w:val="CorpodoTexto"/>
      </w:pPr>
      <w:r>
        <w:t>Gerente</w:t>
      </w:r>
    </w:p>
    <w:p w:rsidR="00936EE4" w:rsidRDefault="00936EE4" w:rsidP="00936EE4">
      <w:pPr>
        <w:pStyle w:val="Ttulo3"/>
      </w:pPr>
      <w:r>
        <w:t>Fluxo principal</w:t>
      </w:r>
    </w:p>
    <w:p w:rsidR="00936EE4" w:rsidRPr="008571E9" w:rsidRDefault="00936EE4" w:rsidP="00936EE4">
      <w:pPr>
        <w:pStyle w:val="CorpodoTexto"/>
      </w:pPr>
      <w:r>
        <w:t xml:space="preserve">1. O sistema abra a tela de </w:t>
      </w:r>
      <w:r w:rsidR="009537FD">
        <w:t>monitoramento</w:t>
      </w:r>
      <w:r>
        <w:t xml:space="preserve"> de serviço</w:t>
      </w:r>
      <w:r w:rsidR="009537FD">
        <w:t>s</w:t>
      </w:r>
      <w:r>
        <w:t xml:space="preserve"> </w:t>
      </w:r>
      <w:r w:rsidRPr="0080732C">
        <w:rPr>
          <w:b/>
        </w:rPr>
        <w:t>DV1</w:t>
      </w:r>
      <w:r>
        <w:t>;</w:t>
      </w:r>
    </w:p>
    <w:p w:rsidR="00936EE4" w:rsidRDefault="00936EE4" w:rsidP="00936EE4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</w:t>
      </w:r>
      <w:r w:rsidR="009537FD">
        <w:t xml:space="preserve">os parâmetros para a pesquisa e/ou pressiona o botão </w:t>
      </w:r>
      <w:r w:rsidR="009537FD">
        <w:tab/>
      </w:r>
      <w:proofErr w:type="gramStart"/>
      <w:r w:rsidR="009537FD">
        <w:t>“</w:t>
      </w:r>
      <w:proofErr w:type="gramEnd"/>
      <w:r w:rsidR="009537FD">
        <w:t>Pesquisar”</w:t>
      </w:r>
      <w:r>
        <w:t>;</w:t>
      </w:r>
      <w:r w:rsidR="009537FD" w:rsidRPr="009537FD">
        <w:rPr>
          <w:b/>
        </w:rPr>
        <w:t xml:space="preserve"> </w:t>
      </w:r>
      <w:r w:rsidR="009537FD" w:rsidRPr="00C6242D">
        <w:rPr>
          <w:b/>
        </w:rPr>
        <w:t>(A</w:t>
      </w:r>
      <w:r w:rsidR="009537FD">
        <w:rPr>
          <w:b/>
        </w:rPr>
        <w:t>1</w:t>
      </w:r>
      <w:r w:rsidR="009537FD" w:rsidRPr="00C6242D">
        <w:rPr>
          <w:b/>
        </w:rPr>
        <w:t>)</w:t>
      </w:r>
    </w:p>
    <w:p w:rsidR="009537FD" w:rsidRDefault="00936EE4" w:rsidP="009537FD">
      <w:pPr>
        <w:pStyle w:val="CorpodoTexto"/>
      </w:pPr>
      <w:proofErr w:type="gramStart"/>
      <w:r>
        <w:t>3.</w:t>
      </w:r>
      <w:proofErr w:type="gramEnd"/>
      <w:r w:rsidR="009537FD">
        <w:t>O sistema lista todos os orçamentos em aberto que atendam o filtro e monta a grid de resultado</w:t>
      </w:r>
      <w:r>
        <w:t xml:space="preserve">; </w:t>
      </w:r>
      <w:r w:rsidR="009537FD" w:rsidRPr="00C6242D">
        <w:rPr>
          <w:b/>
        </w:rPr>
        <w:t>(A</w:t>
      </w:r>
      <w:r w:rsidR="009537FD">
        <w:rPr>
          <w:b/>
        </w:rPr>
        <w:t>2</w:t>
      </w:r>
      <w:r w:rsidR="009537FD" w:rsidRPr="00C6242D">
        <w:rPr>
          <w:b/>
        </w:rPr>
        <w:t>)</w:t>
      </w:r>
    </w:p>
    <w:p w:rsidR="00936EE4" w:rsidRDefault="009537FD" w:rsidP="00936EE4">
      <w:pPr>
        <w:pStyle w:val="CorpodoTexto"/>
      </w:pPr>
      <w:r>
        <w:t>4</w:t>
      </w:r>
      <w:r w:rsidR="00936EE4">
        <w:t xml:space="preserve">. O caso de uso é encerrado. </w:t>
      </w:r>
    </w:p>
    <w:p w:rsidR="00936EE4" w:rsidRDefault="00936EE4" w:rsidP="00936EE4">
      <w:pPr>
        <w:pStyle w:val="Ttulo3"/>
      </w:pPr>
      <w:r>
        <w:t>Fluxos alternativos</w:t>
      </w:r>
    </w:p>
    <w:p w:rsidR="00936EE4" w:rsidRPr="00D94F83" w:rsidRDefault="00936EE4" w:rsidP="00936EE4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936EE4" w:rsidRPr="007631A1" w:rsidRDefault="00936EE4" w:rsidP="00936EE4">
      <w:pPr>
        <w:pStyle w:val="CorpodoTexto"/>
      </w:pPr>
      <w:r>
        <w:t>1. O ator pressiona o botão “Voltar”;</w:t>
      </w:r>
    </w:p>
    <w:p w:rsidR="00936EE4" w:rsidRPr="00527915" w:rsidRDefault="00936EE4" w:rsidP="00936EE4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936EE4" w:rsidRPr="00D94F83" w:rsidRDefault="00936EE4" w:rsidP="00936EE4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="009537FD">
        <w:rPr>
          <w:rFonts w:cs="Arial"/>
          <w:b/>
        </w:rPr>
        <w:t>Ver Andamento no Fluxo</w:t>
      </w:r>
      <w:r>
        <w:rPr>
          <w:rFonts w:cs="Arial"/>
        </w:rPr>
        <w:t>:</w:t>
      </w:r>
    </w:p>
    <w:p w:rsidR="00936EE4" w:rsidRPr="007631A1" w:rsidRDefault="00936EE4" w:rsidP="00936EE4">
      <w:pPr>
        <w:pStyle w:val="CorpodoTexto"/>
      </w:pPr>
      <w:r>
        <w:t>1. O ator pressiona o botão “</w:t>
      </w:r>
      <w:r w:rsidR="009537FD">
        <w:t>Ver Fluxo</w:t>
      </w:r>
      <w:r>
        <w:t xml:space="preserve">” na tela de </w:t>
      </w:r>
      <w:r w:rsidR="009537FD">
        <w:t>monitoramento de</w:t>
      </w:r>
      <w:r>
        <w:t xml:space="preserve"> serviço;</w:t>
      </w:r>
    </w:p>
    <w:p w:rsidR="00936EE4" w:rsidRPr="003F2521" w:rsidRDefault="00936EE4" w:rsidP="00936EE4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</w:t>
      </w:r>
      <w:r w:rsidR="009537FD">
        <w:t>chama o caso de uso controle de serviço passando como parâmetro o orçamento selecionado</w:t>
      </w:r>
      <w:r>
        <w:rPr>
          <w:b/>
        </w:rPr>
        <w:t>;</w:t>
      </w:r>
    </w:p>
    <w:p w:rsidR="00936EE4" w:rsidRDefault="00936EE4" w:rsidP="00936EE4">
      <w:pPr>
        <w:pStyle w:val="CorpodoTexto"/>
      </w:pPr>
      <w:r>
        <w:t xml:space="preserve">3. O caso de uso </w:t>
      </w:r>
      <w:r w:rsidR="009537FD">
        <w:t>é encerrado</w:t>
      </w:r>
      <w:r w:rsidRPr="009628A6">
        <w:t>.</w:t>
      </w:r>
    </w:p>
    <w:p w:rsidR="00D8286C" w:rsidRDefault="00D8286C" w:rsidP="00D8286C">
      <w:pPr>
        <w:pStyle w:val="Ttulo2"/>
        <w:spacing w:before="240" w:after="240" w:line="360" w:lineRule="auto"/>
        <w:ind w:left="567" w:hanging="567"/>
      </w:pPr>
      <w:bookmarkStart w:id="22" w:name="_Toc341872928"/>
      <w:r>
        <w:lastRenderedPageBreak/>
        <w:t xml:space="preserve">Caso de uso: UC11 - Manter </w:t>
      </w:r>
      <w:r w:rsidR="00B014D2">
        <w:t xml:space="preserve">Tipo de </w:t>
      </w:r>
      <w:r>
        <w:t>Serviço</w:t>
      </w:r>
      <w:bookmarkEnd w:id="22"/>
    </w:p>
    <w:p w:rsidR="00D8286C" w:rsidRDefault="00D8286C" w:rsidP="00D8286C">
      <w:pPr>
        <w:pStyle w:val="Ttulo3"/>
      </w:pPr>
      <w:r>
        <w:t>Descrição</w:t>
      </w:r>
    </w:p>
    <w:p w:rsidR="00D8286C" w:rsidRPr="00393491" w:rsidRDefault="00D8286C" w:rsidP="00D8286C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>serve para descreve como é realizada a inclusão, alteração, exclusão e consulta dos</w:t>
      </w:r>
      <w:r w:rsidR="00B014D2">
        <w:t xml:space="preserve"> tipos</w:t>
      </w:r>
      <w:r w:rsidRPr="002665C0">
        <w:t xml:space="preserve"> </w:t>
      </w:r>
      <w:r>
        <w:t>serviços realizados na oficina.</w:t>
      </w:r>
    </w:p>
    <w:p w:rsidR="00D8286C" w:rsidRDefault="00D8286C" w:rsidP="00D8286C">
      <w:pPr>
        <w:pStyle w:val="Ttulo3"/>
      </w:pPr>
      <w:r>
        <w:t>Visões</w:t>
      </w:r>
    </w:p>
    <w:p w:rsidR="00D8286C" w:rsidRDefault="00D8286C" w:rsidP="00D8286C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pesquisa de </w:t>
      </w:r>
      <w:r w:rsidR="00B014D2">
        <w:rPr>
          <w:b/>
        </w:rPr>
        <w:t xml:space="preserve">tipo de </w:t>
      </w:r>
      <w:r>
        <w:rPr>
          <w:b/>
        </w:rPr>
        <w:t>serviço</w:t>
      </w:r>
    </w:p>
    <w:p w:rsidR="00D8286C" w:rsidRDefault="00D8286C" w:rsidP="00D8286C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40160" behindDoc="0" locked="0" layoutInCell="1" allowOverlap="1" wp14:anchorId="1C81A3D6" wp14:editId="3476F746">
                <wp:simplePos x="0" y="0"/>
                <wp:positionH relativeFrom="column">
                  <wp:posOffset>0</wp:posOffset>
                </wp:positionH>
                <wp:positionV relativeFrom="paragraph">
                  <wp:posOffset>34926</wp:posOffset>
                </wp:positionV>
                <wp:extent cx="5621020" cy="1028700"/>
                <wp:effectExtent l="0" t="0" r="17780" b="1905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456DF43" wp14:editId="13BFB2E2">
                                  <wp:extent cx="2113280" cy="267335"/>
                                  <wp:effectExtent l="0" t="0" r="127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C3E3BA7" wp14:editId="3A834E4F">
                                  <wp:extent cx="1492250" cy="129540"/>
                                  <wp:effectExtent l="19050" t="19050" r="12700" b="2286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98"/>
                              <w:gridCol w:w="2334"/>
                              <w:gridCol w:w="1414"/>
                              <w:gridCol w:w="2810"/>
                            </w:tblGrid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6B3291" w:rsidRDefault="00301340" w:rsidP="0080732C">
                                  <w:r>
                                    <w:t>C</w:t>
                                  </w:r>
                                  <w:r w:rsidRPr="006B3291">
                                    <w:t>ódigo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Pintura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 w:rsidP="00D8286C"/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74" type="#_x0000_t202" style="position:absolute;margin-left:0;margin-top:2.75pt;width:442.6pt;height:81pt;z-index:2517401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456DF43" wp14:editId="13BFB2E2">
                            <wp:extent cx="2113280" cy="267335"/>
                            <wp:effectExtent l="0" t="0" r="127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C3E3BA7" wp14:editId="3A834E4F">
                            <wp:extent cx="1492250" cy="129540"/>
                            <wp:effectExtent l="19050" t="19050" r="12700" b="2286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98"/>
                        <w:gridCol w:w="2334"/>
                        <w:gridCol w:w="1414"/>
                        <w:gridCol w:w="2810"/>
                      </w:tblGrid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6B3291" w:rsidRDefault="00301340" w:rsidP="0080732C">
                            <w:r>
                              <w:t>C</w:t>
                            </w:r>
                            <w:r w:rsidRPr="006B3291">
                              <w:t>ódigo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Pintura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Inativo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 w:rsidP="00D8286C"/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</w:p>
    <w:p w:rsidR="00D8286C" w:rsidRDefault="00D8286C" w:rsidP="00D8286C">
      <w:pPr>
        <w:pStyle w:val="EstiloCORPOTEXTOSPEIPrimeiralinha0cm"/>
      </w:pPr>
    </w:p>
    <w:p w:rsidR="00D8286C" w:rsidRDefault="00D8286C" w:rsidP="00D8286C">
      <w:pPr>
        <w:pStyle w:val="EstiloCORPOTEXTOSPEIPrimeiralinha0cm"/>
      </w:pPr>
    </w:p>
    <w:p w:rsidR="00D8286C" w:rsidRDefault="00D8286C" w:rsidP="00D8286C">
      <w:pPr>
        <w:pStyle w:val="EstiloCORPOTEXTOSPEIPrimeiralinha0cm"/>
      </w:pPr>
    </w:p>
    <w:p w:rsidR="00D8286C" w:rsidRDefault="00D67AB3" w:rsidP="00D8286C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E2A2CB" wp14:editId="538C0090">
                <wp:simplePos x="0" y="0"/>
                <wp:positionH relativeFrom="column">
                  <wp:posOffset>-76200</wp:posOffset>
                </wp:positionH>
                <wp:positionV relativeFrom="paragraph">
                  <wp:posOffset>132080</wp:posOffset>
                </wp:positionV>
                <wp:extent cx="5621020" cy="2476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D8286C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tipo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75" type="#_x0000_t202" style="position:absolute;left:0;text-align:left;margin-left:-6pt;margin-top:10.4pt;width:442.6pt;height:1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" stroked="f">
                <v:textbox inset="0,0,0,0">
                  <w:txbxContent>
                    <w:p w:rsidR="00301340" w:rsidRPr="00213B69" w:rsidRDefault="00301340" w:rsidP="00D8286C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20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tipo de serviço</w:t>
                      </w:r>
                    </w:p>
                  </w:txbxContent>
                </v:textbox>
              </v:shape>
            </w:pict>
          </mc:Fallback>
        </mc:AlternateContent>
      </w:r>
    </w:p>
    <w:p w:rsidR="00D67AB3" w:rsidRDefault="00D67AB3" w:rsidP="00D67AB3">
      <w:pPr>
        <w:pStyle w:val="EstiloCORPOTEXTOSPEIPrimeiralinha0cm"/>
      </w:pPr>
    </w:p>
    <w:p w:rsidR="00D8286C" w:rsidRDefault="00D8286C" w:rsidP="00D67AB3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9136" behindDoc="0" locked="0" layoutInCell="1" allowOverlap="1" wp14:anchorId="72D537CC" wp14:editId="78CA891D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0EF1DC4" wp14:editId="2055C8F0">
                                  <wp:extent cx="2113280" cy="267335"/>
                                  <wp:effectExtent l="0" t="0" r="127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60A65D9" wp14:editId="27F1F453">
                                  <wp:extent cx="1492250" cy="129540"/>
                                  <wp:effectExtent l="0" t="0" r="0" b="381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836DA5D" wp14:editId="3B63DCD4">
                                  <wp:extent cx="1492250" cy="129540"/>
                                  <wp:effectExtent l="0" t="0" r="0" b="381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828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11B8FF4" wp14:editId="196E3C70">
                                  <wp:extent cx="1492250" cy="129540"/>
                                  <wp:effectExtent l="0" t="0" r="0" b="381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76" type="#_x0000_t202" style="position:absolute;left:0;text-align:left;margin-left:85.05pt;margin-top:590.85pt;width:442.6pt;height:145.55pt;z-index:2517391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DCuAthMgIAAF8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0EF1DC4" wp14:editId="2055C8F0">
                            <wp:extent cx="2113280" cy="267335"/>
                            <wp:effectExtent l="0" t="0" r="127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60A65D9" wp14:editId="27F1F453">
                            <wp:extent cx="1492250" cy="129540"/>
                            <wp:effectExtent l="0" t="0" r="0" b="381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836DA5D" wp14:editId="3B63DCD4">
                            <wp:extent cx="1492250" cy="129540"/>
                            <wp:effectExtent l="0" t="0" r="0" b="381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8286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11B8FF4" wp14:editId="196E3C70">
                            <wp:extent cx="1492250" cy="129540"/>
                            <wp:effectExtent l="0" t="0" r="0" b="381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8112" behindDoc="0" locked="0" layoutInCell="1" allowOverlap="1" wp14:anchorId="0CFB0F0E" wp14:editId="167D46C2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7427942" wp14:editId="7C32C5C5">
                                  <wp:extent cx="2113280" cy="267335"/>
                                  <wp:effectExtent l="0" t="0" r="127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2DA0CE1" wp14:editId="422CE662">
                                  <wp:extent cx="1492250" cy="129540"/>
                                  <wp:effectExtent l="0" t="0" r="0" b="381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F8F24DA" wp14:editId="4185A493">
                                  <wp:extent cx="1492250" cy="129540"/>
                                  <wp:effectExtent l="0" t="0" r="0" b="3810"/>
                                  <wp:docPr id="224" name="Imagem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828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F076C07" wp14:editId="1AC80D1B">
                                  <wp:extent cx="1492250" cy="129540"/>
                                  <wp:effectExtent l="0" t="0" r="0" b="3810"/>
                                  <wp:docPr id="250" name="Imagem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77" type="#_x0000_t202" style="position:absolute;left:0;text-align:left;margin-left:85.05pt;margin-top:590.85pt;width:442.6pt;height:145.55pt;z-index:2517381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7427942" wp14:editId="7C32C5C5">
                            <wp:extent cx="2113280" cy="267335"/>
                            <wp:effectExtent l="0" t="0" r="127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2DA0CE1" wp14:editId="422CE662">
                            <wp:extent cx="1492250" cy="129540"/>
                            <wp:effectExtent l="0" t="0" r="0" b="381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F8F24DA" wp14:editId="4185A493">
                            <wp:extent cx="1492250" cy="129540"/>
                            <wp:effectExtent l="0" t="0" r="0" b="3810"/>
                            <wp:docPr id="224" name="Imagem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8286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F076C07" wp14:editId="1AC80D1B">
                            <wp:extent cx="1492250" cy="129540"/>
                            <wp:effectExtent l="0" t="0" r="0" b="3810"/>
                            <wp:docPr id="250" name="Imagem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7088" behindDoc="0" locked="0" layoutInCell="1" allowOverlap="1" wp14:anchorId="5F103C91" wp14:editId="0CF07A72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F1CB1B1" wp14:editId="1AD9BFF3">
                                  <wp:extent cx="2113280" cy="267335"/>
                                  <wp:effectExtent l="0" t="0" r="1270" b="0"/>
                                  <wp:docPr id="252" name="Imagem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EA58F4A" wp14:editId="2076E4B3">
                                  <wp:extent cx="1492250" cy="129540"/>
                                  <wp:effectExtent l="0" t="0" r="0" b="3810"/>
                                  <wp:docPr id="253" name="Imagem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C306033" wp14:editId="36E74EB5">
                                  <wp:extent cx="1492250" cy="129540"/>
                                  <wp:effectExtent l="0" t="0" r="0" b="3810"/>
                                  <wp:docPr id="255" name="Imagem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828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2C348D9" wp14:editId="78CE9787">
                                  <wp:extent cx="1492250" cy="129540"/>
                                  <wp:effectExtent l="0" t="0" r="0" b="381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78" type="#_x0000_t202" style="position:absolute;left:0;text-align:left;margin-left:85.05pt;margin-top:590.85pt;width:442.6pt;height:145.55pt;z-index:2517370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FFkvaQxAgAAXw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F1CB1B1" wp14:editId="1AD9BFF3">
                            <wp:extent cx="2113280" cy="267335"/>
                            <wp:effectExtent l="0" t="0" r="1270" b="0"/>
                            <wp:docPr id="252" name="Imagem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EA58F4A" wp14:editId="2076E4B3">
                            <wp:extent cx="1492250" cy="129540"/>
                            <wp:effectExtent l="0" t="0" r="0" b="3810"/>
                            <wp:docPr id="253" name="Imagem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C306033" wp14:editId="36E74EB5">
                            <wp:extent cx="1492250" cy="129540"/>
                            <wp:effectExtent l="0" t="0" r="0" b="3810"/>
                            <wp:docPr id="255" name="Imagem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8286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2C348D9" wp14:editId="78CE9787">
                            <wp:extent cx="1492250" cy="129540"/>
                            <wp:effectExtent l="0" t="0" r="0" b="381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6064" behindDoc="0" locked="0" layoutInCell="1" allowOverlap="1" wp14:anchorId="00960CE2" wp14:editId="1778E6B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04D87AA" wp14:editId="595A37A2">
                                  <wp:extent cx="2113280" cy="267335"/>
                                  <wp:effectExtent l="0" t="0" r="1270" b="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5152880" wp14:editId="47BFB0DC">
                                  <wp:extent cx="1492250" cy="129540"/>
                                  <wp:effectExtent l="0" t="0" r="0" b="381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FF0B33A" wp14:editId="70188099">
                                  <wp:extent cx="1492250" cy="129540"/>
                                  <wp:effectExtent l="0" t="0" r="0" b="3810"/>
                                  <wp:docPr id="37" name="Image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828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70A6730" wp14:editId="65259525">
                                  <wp:extent cx="1492250" cy="129540"/>
                                  <wp:effectExtent l="0" t="0" r="0" b="381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7" o:spid="_x0000_s1079" type="#_x0000_t202" style="position:absolute;left:0;text-align:left;margin-left:85.05pt;margin-top:590.85pt;width:442.6pt;height:145.55pt;z-index:2517360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A4id4rMgIAAF8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04D87AA" wp14:editId="595A37A2">
                            <wp:extent cx="2113280" cy="267335"/>
                            <wp:effectExtent l="0" t="0" r="1270" b="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5152880" wp14:editId="47BFB0DC">
                            <wp:extent cx="1492250" cy="129540"/>
                            <wp:effectExtent l="0" t="0" r="0" b="381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FF0B33A" wp14:editId="70188099">
                            <wp:extent cx="1492250" cy="129540"/>
                            <wp:effectExtent l="0" t="0" r="0" b="3810"/>
                            <wp:docPr id="37" name="Imagem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8286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70A6730" wp14:editId="65259525">
                            <wp:extent cx="1492250" cy="129540"/>
                            <wp:effectExtent l="0" t="0" r="0" b="381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5040" behindDoc="0" locked="0" layoutInCell="1" allowOverlap="1" wp14:anchorId="1436A457" wp14:editId="0F4B57A4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0F76186" wp14:editId="2D6509CD">
                                  <wp:extent cx="2113280" cy="267335"/>
                                  <wp:effectExtent l="0" t="0" r="1270" b="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835D930" wp14:editId="64D9D200">
                                  <wp:extent cx="1492250" cy="129540"/>
                                  <wp:effectExtent l="0" t="0" r="0" b="3810"/>
                                  <wp:docPr id="40" name="Imagem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35A3E1B" wp14:editId="080D436A">
                                  <wp:extent cx="1492250" cy="129540"/>
                                  <wp:effectExtent l="0" t="0" r="0" b="381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828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FDFF66C" wp14:editId="4DFD80EC">
                                  <wp:extent cx="1492250" cy="129540"/>
                                  <wp:effectExtent l="0" t="0" r="0" b="3810"/>
                                  <wp:docPr id="47" name="Imagem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8" o:spid="_x0000_s1080" type="#_x0000_t202" style="position:absolute;left:0;text-align:left;margin-left:85.05pt;margin-top:590.85pt;width:442.6pt;height:145.55pt;z-index:2517350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0F76186" wp14:editId="2D6509CD">
                            <wp:extent cx="2113280" cy="267335"/>
                            <wp:effectExtent l="0" t="0" r="1270" b="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835D930" wp14:editId="64D9D200">
                            <wp:extent cx="1492250" cy="129540"/>
                            <wp:effectExtent l="0" t="0" r="0" b="3810"/>
                            <wp:docPr id="40" name="Imagem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35A3E1B" wp14:editId="080D436A">
                            <wp:extent cx="1492250" cy="129540"/>
                            <wp:effectExtent l="0" t="0" r="0" b="381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8286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FDFF66C" wp14:editId="4DFD80EC">
                            <wp:extent cx="1492250" cy="129540"/>
                            <wp:effectExtent l="0" t="0" r="0" b="3810"/>
                            <wp:docPr id="47" name="Imagem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4016" behindDoc="0" locked="0" layoutInCell="1" allowOverlap="1" wp14:anchorId="586DE8FC" wp14:editId="0B8FE8CC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D8286C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1F2B37" wp14:editId="50C99028">
                                  <wp:extent cx="2113280" cy="267335"/>
                                  <wp:effectExtent l="0" t="0" r="1270" b="0"/>
                                  <wp:docPr id="48" name="Image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D8286C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FAC41B2" wp14:editId="6E612A78">
                                  <wp:extent cx="1492250" cy="129540"/>
                                  <wp:effectExtent l="0" t="0" r="0" b="3810"/>
                                  <wp:docPr id="49" name="Imagem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0A73183" wp14:editId="49232211">
                                  <wp:extent cx="1492250" cy="129540"/>
                                  <wp:effectExtent l="0" t="0" r="0" b="381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D828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3DEB7D9" wp14:editId="723FD938">
                                  <wp:extent cx="1492250" cy="129540"/>
                                  <wp:effectExtent l="0" t="0" r="0" b="3810"/>
                                  <wp:docPr id="51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D8286C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81" type="#_x0000_t202" style="position:absolute;left:0;text-align:left;margin-left:85.05pt;margin-top:590.85pt;width:442.6pt;height:145.55pt;z-index:2517340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" strokeweight=".5pt">
                <v:textbox inset="7.45pt,3.85pt,7.45pt,3.85pt">
                  <w:txbxContent>
                    <w:p w:rsidR="00301340" w:rsidRPr="00122D15" w:rsidRDefault="00301340" w:rsidP="00D8286C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1F2B37" wp14:editId="50C99028">
                            <wp:extent cx="2113280" cy="267335"/>
                            <wp:effectExtent l="0" t="0" r="1270" b="0"/>
                            <wp:docPr id="48" name="Image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D8286C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FAC41B2" wp14:editId="6E612A78">
                            <wp:extent cx="1492250" cy="129540"/>
                            <wp:effectExtent l="0" t="0" r="0" b="3810"/>
                            <wp:docPr id="49" name="Imagem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0A73183" wp14:editId="49232211">
                            <wp:extent cx="1492250" cy="129540"/>
                            <wp:effectExtent l="0" t="0" r="0" b="381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D8286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3DEB7D9" wp14:editId="723FD938">
                            <wp:extent cx="1492250" cy="129540"/>
                            <wp:effectExtent l="0" t="0" r="0" b="3810"/>
                            <wp:docPr id="51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D8286C"/>
                  </w:txbxContent>
                </v:textbox>
              </v:shape>
            </w:pict>
          </mc:Fallback>
        </mc:AlternateContent>
      </w: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D8286C" w:rsidRPr="00393491" w:rsidTr="00B9570A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D8286C" w:rsidRPr="00AB439F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Pr="00393491" w:rsidRDefault="00D8286C" w:rsidP="00B9570A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D8286C" w:rsidRPr="00393491" w:rsidRDefault="00D8286C" w:rsidP="00B9570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8286C" w:rsidRPr="00393491" w:rsidRDefault="00D8286C" w:rsidP="00B9570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D8286C" w:rsidRPr="00393491" w:rsidRDefault="00D8286C" w:rsidP="00B9570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jc w:val="center"/>
            </w:pPr>
            <w:r w:rsidRPr="00393491">
              <w:t>-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D8286C" w:rsidRPr="00AB439F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Default="00D8286C" w:rsidP="00B9570A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D8286C" w:rsidRDefault="00D8286C" w:rsidP="00B9570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D8286C" w:rsidRDefault="00D8286C" w:rsidP="00B9570A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D8286C" w:rsidRDefault="00D8286C" w:rsidP="00B9570A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jc w:val="center"/>
            </w:pP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Default="00D8286C" w:rsidP="00B9570A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D8286C" w:rsidRDefault="00D8286C" w:rsidP="00B9570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8286C" w:rsidRDefault="00D8286C" w:rsidP="00B9570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D8286C" w:rsidRDefault="00D8286C" w:rsidP="00B9570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jc w:val="center"/>
            </w:pP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Default="00D8286C" w:rsidP="00B9570A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D8286C" w:rsidRDefault="00D8286C" w:rsidP="00B9570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D8286C" w:rsidRDefault="00D8286C" w:rsidP="00B9570A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D8286C" w:rsidRDefault="00D8286C" w:rsidP="00B9570A">
            <w:pPr>
              <w:jc w:val="center"/>
            </w:pPr>
            <w:r>
              <w:t xml:space="preserve">0 – Inativo; </w:t>
            </w:r>
          </w:p>
          <w:p w:rsidR="00D8286C" w:rsidRDefault="00D8286C" w:rsidP="00B9570A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keepNext/>
              <w:jc w:val="center"/>
            </w:pPr>
          </w:p>
        </w:tc>
      </w:tr>
    </w:tbl>
    <w:p w:rsidR="00D8286C" w:rsidRDefault="00D8286C" w:rsidP="00D8286C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36</w:t>
      </w:r>
      <w:r w:rsidR="00AA42B1">
        <w:rPr>
          <w:noProof/>
        </w:rPr>
        <w:fldChar w:fldCharType="end"/>
      </w:r>
      <w:r>
        <w:t>- Regras de validação da tela de pesquisa de</w:t>
      </w:r>
      <w:r w:rsidR="00B014D2">
        <w:t xml:space="preserve"> tipo de</w:t>
      </w:r>
      <w:r>
        <w:t xml:space="preserve"> serviço</w:t>
      </w:r>
    </w:p>
    <w:p w:rsidR="00D8286C" w:rsidRDefault="00D8286C" w:rsidP="00D8286C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D8286C" w:rsidRPr="00393491" w:rsidTr="00B9570A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D8286C" w:rsidRPr="006C507D" w:rsidRDefault="00D8286C" w:rsidP="00B9570A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D8286C" w:rsidRDefault="00D8286C" w:rsidP="00D67AB3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D8286C" w:rsidRDefault="00D8286C" w:rsidP="00D8286C">
            <w:pPr>
              <w:jc w:val="center"/>
            </w:pPr>
            <w:r>
              <w:t>Carrega os serviços de acordo com o filtro da pesquisa ou carrega todos os registros caso o usuário não tenha informado filtro para a pesquisa.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D8286C" w:rsidRDefault="00D8286C" w:rsidP="00B9570A">
            <w:pPr>
              <w:jc w:val="center"/>
            </w:pPr>
            <w:r>
              <w:t>Retorna a pagina principal do sistema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D8286C" w:rsidRPr="006C507D" w:rsidRDefault="00D8286C" w:rsidP="00B9570A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D8286C" w:rsidRDefault="00D8286C" w:rsidP="00D67AB3">
            <w:pPr>
              <w:jc w:val="center"/>
            </w:pPr>
            <w:r>
              <w:t xml:space="preserve">Carrega o </w:t>
            </w:r>
            <w:r w:rsidR="00D67AB3">
              <w:t xml:space="preserve">tipo de serviço </w:t>
            </w:r>
            <w:r>
              <w:t>na tela</w:t>
            </w:r>
            <w:r w:rsidR="00D67AB3">
              <w:t xml:space="preserve"> </w:t>
            </w:r>
            <w:r w:rsidRPr="006C507D">
              <w:rPr>
                <w:b/>
              </w:rPr>
              <w:t>DV2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D8286C" w:rsidRDefault="00D8286C" w:rsidP="00B9570A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D8286C" w:rsidRDefault="00D8286C" w:rsidP="00D8286C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37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D67AB3">
        <w:t xml:space="preserve">tipo </w:t>
      </w:r>
      <w:r>
        <w:t>serviço</w:t>
      </w:r>
    </w:p>
    <w:p w:rsidR="00D8286C" w:rsidRPr="00393491" w:rsidRDefault="00D8286C" w:rsidP="00D8286C">
      <w:pPr>
        <w:pStyle w:val="CorpodoTexto"/>
      </w:pPr>
      <w:r w:rsidRPr="00614936">
        <w:rPr>
          <w:b/>
          <w:bCs/>
        </w:rPr>
        <w:lastRenderedPageBreak/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>Tela para cadastro de</w:t>
      </w:r>
      <w:r w:rsidR="00B014D2">
        <w:rPr>
          <w:b/>
        </w:rPr>
        <w:t xml:space="preserve"> tipo de</w:t>
      </w:r>
      <w:r w:rsidRPr="00C216E2">
        <w:rPr>
          <w:b/>
        </w:rPr>
        <w:t xml:space="preserve"> </w:t>
      </w:r>
      <w:r>
        <w:rPr>
          <w:b/>
        </w:rPr>
        <w:t>serviço</w:t>
      </w:r>
    </w:p>
    <w:p w:rsidR="00D8286C" w:rsidRDefault="00D8286C" w:rsidP="00D8286C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3DE1806E" wp14:editId="0F08DE6C">
            <wp:extent cx="5669280" cy="148717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6C" w:rsidRDefault="00D8286C" w:rsidP="00B014D2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>
        <w:rPr>
          <w:noProof/>
        </w:rPr>
        <w:t>21</w:t>
      </w:r>
      <w:r w:rsidR="00AA42B1">
        <w:rPr>
          <w:noProof/>
        </w:rPr>
        <w:fldChar w:fldCharType="end"/>
      </w:r>
      <w:r>
        <w:t xml:space="preserve"> - </w:t>
      </w:r>
      <w:r w:rsidRPr="00D6029B">
        <w:t>Tela de cadastro de</w:t>
      </w:r>
      <w:r w:rsidR="00D67AB3">
        <w:t xml:space="preserve"> tipo de</w:t>
      </w:r>
      <w:r w:rsidRPr="00D6029B">
        <w:t xml:space="preserve"> </w:t>
      </w:r>
      <w:r>
        <w:t>serviço</w:t>
      </w:r>
    </w:p>
    <w:p w:rsidR="00D8286C" w:rsidRDefault="00D8286C" w:rsidP="00D8286C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D8286C" w:rsidRPr="00393491" w:rsidTr="00B9570A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Default="00D8286C" w:rsidP="00B9570A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D8286C" w:rsidRDefault="00D8286C" w:rsidP="00B9570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D8286C" w:rsidRDefault="00D8286C" w:rsidP="00B9570A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D8286C" w:rsidRDefault="00D8286C" w:rsidP="00B9570A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jc w:val="center"/>
            </w:pP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Default="00D8286C" w:rsidP="00B9570A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D8286C" w:rsidRDefault="00D8286C" w:rsidP="00B9570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D8286C" w:rsidRDefault="00D8286C" w:rsidP="00B9570A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D8286C" w:rsidRDefault="00D8286C" w:rsidP="00B9570A">
            <w:pPr>
              <w:jc w:val="center"/>
            </w:pPr>
            <w:r>
              <w:t xml:space="preserve">0 – Inativo; </w:t>
            </w:r>
          </w:p>
          <w:p w:rsidR="00D8286C" w:rsidRDefault="00D8286C" w:rsidP="00B9570A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jc w:val="center"/>
            </w:pP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773" w:type="pct"/>
            <w:vAlign w:val="center"/>
          </w:tcPr>
          <w:p w:rsidR="00D8286C" w:rsidRDefault="00D8286C" w:rsidP="00B9570A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D8286C" w:rsidRDefault="00D8286C" w:rsidP="00B9570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D8286C" w:rsidRDefault="00D8286C" w:rsidP="00B9570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D8286C" w:rsidRDefault="00D8286C" w:rsidP="00B9570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D8286C" w:rsidRPr="00393491" w:rsidRDefault="00D8286C" w:rsidP="00B9570A">
            <w:pPr>
              <w:jc w:val="center"/>
            </w:pPr>
          </w:p>
        </w:tc>
      </w:tr>
    </w:tbl>
    <w:p w:rsidR="00D8286C" w:rsidRDefault="00D8286C" w:rsidP="00D8286C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38</w:t>
      </w:r>
      <w:r w:rsidR="00AA42B1">
        <w:rPr>
          <w:noProof/>
        </w:rPr>
        <w:fldChar w:fldCharType="end"/>
      </w:r>
      <w:r>
        <w:t xml:space="preserve"> - Regras de validação da tela de cadastro</w:t>
      </w:r>
      <w:r w:rsidR="00B014D2">
        <w:t xml:space="preserve"> de tipo de</w:t>
      </w:r>
      <w:r>
        <w:t xml:space="preserve"> serviço</w:t>
      </w:r>
    </w:p>
    <w:p w:rsidR="00D8286C" w:rsidRDefault="00D8286C" w:rsidP="00D8286C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D8286C" w:rsidRPr="00393491" w:rsidTr="00B9570A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D8286C" w:rsidRPr="00393491" w:rsidRDefault="00D8286C" w:rsidP="00B9570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D8286C" w:rsidRDefault="00D8286C" w:rsidP="00B9570A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D8286C" w:rsidRPr="00393491" w:rsidTr="00B9570A">
        <w:trPr>
          <w:trHeight w:val="323"/>
          <w:jc w:val="center"/>
        </w:trPr>
        <w:tc>
          <w:tcPr>
            <w:tcW w:w="1582" w:type="pct"/>
            <w:vAlign w:val="center"/>
          </w:tcPr>
          <w:p w:rsidR="00D8286C" w:rsidRDefault="00D8286C" w:rsidP="00B9570A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D8286C" w:rsidRDefault="00D8286C" w:rsidP="00B9570A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D8286C" w:rsidRDefault="00D8286C" w:rsidP="00D8286C">
            <w:pPr>
              <w:keepNext/>
              <w:jc w:val="center"/>
            </w:pPr>
            <w:r>
              <w:t>Retorna a tela de pesquisa de serviço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</w:tbl>
    <w:p w:rsidR="00D8286C" w:rsidRPr="00ED739A" w:rsidRDefault="00D8286C" w:rsidP="00D8286C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39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B014D2">
        <w:t xml:space="preserve">tipo de </w:t>
      </w:r>
      <w:r>
        <w:t>se</w:t>
      </w:r>
      <w:r w:rsidR="00B014D2">
        <w:t>rviço</w:t>
      </w:r>
    </w:p>
    <w:p w:rsidR="00D8286C" w:rsidRDefault="00D8286C" w:rsidP="00D8286C">
      <w:pPr>
        <w:pStyle w:val="Ttulo3"/>
      </w:pPr>
      <w:r>
        <w:t>Pré-condição</w:t>
      </w:r>
    </w:p>
    <w:p w:rsidR="00D8286C" w:rsidRPr="00AB3CED" w:rsidRDefault="00D8286C" w:rsidP="00D8286C">
      <w:pPr>
        <w:pStyle w:val="CorpodoTexto"/>
      </w:pPr>
      <w:r w:rsidRPr="00AB3CED">
        <w:t>Este caso de uso pode iniciar somente se:</w:t>
      </w:r>
    </w:p>
    <w:p w:rsidR="00D8286C" w:rsidRPr="00AB3CED" w:rsidRDefault="00D8286C" w:rsidP="00D8286C">
      <w:pPr>
        <w:pStyle w:val="CorpodoTexto"/>
      </w:pPr>
      <w:r>
        <w:t xml:space="preserve">1. </w:t>
      </w:r>
      <w:r w:rsidRPr="00AB3CED">
        <w:t xml:space="preserve">O usuário deve ter realizado o </w:t>
      </w:r>
      <w:proofErr w:type="spellStart"/>
      <w:r w:rsidRPr="00AB3CED">
        <w:t>login</w:t>
      </w:r>
      <w:proofErr w:type="spellEnd"/>
      <w:r w:rsidRPr="00AB3CED">
        <w:t xml:space="preserve"> no sistema com sucesso.</w:t>
      </w:r>
    </w:p>
    <w:p w:rsidR="00D8286C" w:rsidRDefault="00D8286C" w:rsidP="00D8286C">
      <w:pPr>
        <w:pStyle w:val="Ttulo3"/>
      </w:pPr>
      <w:r>
        <w:t>Pós-condição</w:t>
      </w:r>
    </w:p>
    <w:p w:rsidR="00D8286C" w:rsidRPr="00614936" w:rsidRDefault="00D8286C" w:rsidP="00D8286C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D8286C" w:rsidRDefault="00D8286C" w:rsidP="00D8286C">
      <w:pPr>
        <w:pStyle w:val="CorpodoTexto"/>
      </w:pPr>
      <w:r>
        <w:t xml:space="preserve">1. Ter pesquisado, </w:t>
      </w:r>
      <w:r w:rsidRPr="002665C0">
        <w:t xml:space="preserve">incluído, alterado ou </w:t>
      </w:r>
      <w:r>
        <w:t xml:space="preserve">inativado um </w:t>
      </w:r>
      <w:r w:rsidR="00B014D2">
        <w:t>tipo de serviço</w:t>
      </w:r>
      <w:r w:rsidRPr="002665C0">
        <w:t>;</w:t>
      </w:r>
    </w:p>
    <w:p w:rsidR="00D8286C" w:rsidRDefault="00D8286C" w:rsidP="00D8286C">
      <w:pPr>
        <w:pStyle w:val="Ttulo3"/>
      </w:pPr>
      <w:r>
        <w:t>Autor Primário</w:t>
      </w:r>
    </w:p>
    <w:p w:rsidR="00D8286C" w:rsidRDefault="00D8286C" w:rsidP="00D8286C">
      <w:pPr>
        <w:pStyle w:val="CorpodoTexto"/>
      </w:pPr>
      <w:r>
        <w:t>Secret</w:t>
      </w:r>
      <w:r w:rsidR="00B014D2">
        <w:t>á</w:t>
      </w:r>
      <w:r>
        <w:t>ria</w:t>
      </w:r>
    </w:p>
    <w:p w:rsidR="00D67AB3" w:rsidRPr="007C6ABE" w:rsidRDefault="00D67AB3" w:rsidP="00D8286C">
      <w:pPr>
        <w:pStyle w:val="CorpodoTexto"/>
      </w:pPr>
    </w:p>
    <w:p w:rsidR="00D8286C" w:rsidRDefault="00D8286C" w:rsidP="00D8286C">
      <w:pPr>
        <w:pStyle w:val="Ttulo3"/>
      </w:pPr>
      <w:r>
        <w:lastRenderedPageBreak/>
        <w:t>Fluxo principal</w:t>
      </w:r>
    </w:p>
    <w:p w:rsidR="00D8286C" w:rsidRPr="008571E9" w:rsidRDefault="00D8286C" w:rsidP="00D8286C">
      <w:pPr>
        <w:pStyle w:val="CorpodoTexto"/>
      </w:pPr>
      <w:r>
        <w:t>1. O sistema abra a tela de pesquisa de</w:t>
      </w:r>
      <w:r w:rsidR="00B014D2">
        <w:t xml:space="preserve"> tipo de</w:t>
      </w:r>
      <w:r>
        <w:t xml:space="preserve"> serviço </w:t>
      </w:r>
      <w:r w:rsidRPr="0080732C">
        <w:rPr>
          <w:b/>
        </w:rPr>
        <w:t>DV1</w:t>
      </w:r>
      <w:r>
        <w:t>;</w:t>
      </w:r>
    </w:p>
    <w:p w:rsidR="00D8286C" w:rsidRDefault="00D8286C" w:rsidP="00D8286C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os campos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D8286C" w:rsidRDefault="00D8286C" w:rsidP="00D8286C">
      <w:pPr>
        <w:pStyle w:val="CorpodoTexto"/>
      </w:pPr>
      <w:r>
        <w:t xml:space="preserve">3. O sistema seleciona os </w:t>
      </w:r>
      <w:r w:rsidR="00B014D2">
        <w:t>tipos de serviço</w:t>
      </w:r>
      <w:r>
        <w:t xml:space="preserve"> e monta a grid de resultado; </w:t>
      </w:r>
      <w:r w:rsidRPr="003F2521">
        <w:rPr>
          <w:b/>
        </w:rPr>
        <w:t>(A3)(A4).</w:t>
      </w:r>
    </w:p>
    <w:p w:rsidR="00D8286C" w:rsidRDefault="00D8286C" w:rsidP="00D8286C">
      <w:pPr>
        <w:pStyle w:val="CorpodoTexto"/>
      </w:pPr>
      <w:r>
        <w:t xml:space="preserve">4. O caso de uso é encerrado. </w:t>
      </w:r>
    </w:p>
    <w:p w:rsidR="00D8286C" w:rsidRDefault="00D8286C" w:rsidP="00D8286C">
      <w:pPr>
        <w:pStyle w:val="Ttulo3"/>
      </w:pPr>
      <w:r>
        <w:t>Fluxos alternativos</w:t>
      </w:r>
    </w:p>
    <w:p w:rsidR="00D8286C" w:rsidRPr="00D94F83" w:rsidRDefault="00D8286C" w:rsidP="00D8286C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D8286C" w:rsidRPr="007631A1" w:rsidRDefault="00D8286C" w:rsidP="00D8286C">
      <w:pPr>
        <w:pStyle w:val="CorpodoTexto"/>
      </w:pPr>
      <w:r>
        <w:t>1. O ator pressiona o botão “Voltar”;</w:t>
      </w:r>
    </w:p>
    <w:p w:rsidR="00D8286C" w:rsidRPr="00527915" w:rsidRDefault="00D8286C" w:rsidP="00D8286C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D8286C" w:rsidRPr="00D94F83" w:rsidRDefault="00D8286C" w:rsidP="00D8286C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>Novo</w:t>
      </w:r>
      <w:r w:rsidR="00B014D2">
        <w:rPr>
          <w:rFonts w:cs="Arial"/>
          <w:b/>
        </w:rPr>
        <w:t xml:space="preserve"> Tipo de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Serviço</w:t>
      </w:r>
      <w:r>
        <w:rPr>
          <w:rFonts w:cs="Arial"/>
        </w:rPr>
        <w:t>:</w:t>
      </w:r>
    </w:p>
    <w:p w:rsidR="00D8286C" w:rsidRPr="007631A1" w:rsidRDefault="00D8286C" w:rsidP="00D8286C">
      <w:pPr>
        <w:pStyle w:val="CorpodoTexto"/>
      </w:pPr>
      <w:r>
        <w:t>1. O ator pressiona o botão “Novo” na tela de pesquisa de</w:t>
      </w:r>
      <w:r w:rsidR="00B014D2">
        <w:t xml:space="preserve"> tipo de</w:t>
      </w:r>
      <w:r>
        <w:t xml:space="preserve"> serviço;</w:t>
      </w:r>
    </w:p>
    <w:p w:rsidR="00D8286C" w:rsidRPr="003F2521" w:rsidRDefault="00D8286C" w:rsidP="00D8286C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serviço </w:t>
      </w:r>
      <w:r w:rsidRPr="003F2521">
        <w:rPr>
          <w:b/>
        </w:rPr>
        <w:t>DV2</w:t>
      </w:r>
      <w:r>
        <w:rPr>
          <w:b/>
        </w:rPr>
        <w:t>;</w:t>
      </w:r>
    </w:p>
    <w:p w:rsidR="00D8286C" w:rsidRDefault="00D8286C" w:rsidP="00D8286C">
      <w:pPr>
        <w:pStyle w:val="CorpodoTexto"/>
      </w:pPr>
      <w:r>
        <w:t>3. O ator informa os dados do</w:t>
      </w:r>
      <w:r w:rsidR="00B014D2">
        <w:t xml:space="preserve"> tipo de</w:t>
      </w:r>
      <w:r>
        <w:t xml:space="preserve"> serviço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D8286C" w:rsidRDefault="00D8286C" w:rsidP="00D8286C">
      <w:pPr>
        <w:pStyle w:val="CorpodoTexto"/>
      </w:pPr>
      <w:r>
        <w:t>4. O sistema verifica o preenchimento dos campos da tela;</w:t>
      </w:r>
    </w:p>
    <w:p w:rsidR="00D8286C" w:rsidRDefault="00D8286C" w:rsidP="00D8286C">
      <w:pPr>
        <w:pStyle w:val="CorpodoTexto"/>
      </w:pPr>
      <w:r>
        <w:t>5. O sistema grava os dados do</w:t>
      </w:r>
      <w:r w:rsidR="00B014D2">
        <w:t xml:space="preserve"> tipo de</w:t>
      </w:r>
      <w:r>
        <w:t xml:space="preserve"> serviço no banco de dados;</w:t>
      </w:r>
    </w:p>
    <w:p w:rsidR="00D8286C" w:rsidRDefault="00D8286C" w:rsidP="00D8286C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D8286C" w:rsidRPr="00D94F83" w:rsidRDefault="00D8286C" w:rsidP="00D8286C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Editar</w:t>
      </w:r>
      <w:r w:rsidR="00B014D2">
        <w:rPr>
          <w:rFonts w:cs="Arial"/>
          <w:b/>
        </w:rPr>
        <w:t xml:space="preserve"> Tipo de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Serviço</w:t>
      </w:r>
      <w:r>
        <w:rPr>
          <w:rFonts w:cs="Arial"/>
        </w:rPr>
        <w:t>:</w:t>
      </w:r>
    </w:p>
    <w:p w:rsidR="00D8286C" w:rsidRDefault="00D8286C" w:rsidP="00D8286C">
      <w:pPr>
        <w:pStyle w:val="CorpodoTexto"/>
      </w:pPr>
      <w:r>
        <w:t>1. O ator pressiona o botão “Editar” na tela de pesquisa de</w:t>
      </w:r>
      <w:r w:rsidR="00B014D2">
        <w:t xml:space="preserve"> tipo de</w:t>
      </w:r>
      <w:r>
        <w:t xml:space="preserve"> serviço;</w:t>
      </w:r>
    </w:p>
    <w:p w:rsidR="00D8286C" w:rsidRPr="007631A1" w:rsidRDefault="00D8286C" w:rsidP="00D8286C">
      <w:pPr>
        <w:pStyle w:val="CorpodoTexto"/>
      </w:pPr>
      <w:r>
        <w:t>2. O sistema recupera os dados do</w:t>
      </w:r>
      <w:r w:rsidR="00B014D2">
        <w:t xml:space="preserve"> tipo de</w:t>
      </w:r>
      <w:r>
        <w:t xml:space="preserve"> serviço selecionado na tela de pesquisa.</w:t>
      </w:r>
    </w:p>
    <w:p w:rsidR="00D8286C" w:rsidRPr="003F2521" w:rsidRDefault="00D8286C" w:rsidP="00D8286C">
      <w:pPr>
        <w:pStyle w:val="CorpodoTexto"/>
      </w:pPr>
      <w:r>
        <w:t xml:space="preserve">3. </w:t>
      </w:r>
      <w:r w:rsidRPr="00BC2608">
        <w:t xml:space="preserve">O </w:t>
      </w:r>
      <w:r>
        <w:t xml:space="preserve">sistema abre a tela de cadastro de </w:t>
      </w:r>
      <w:r w:rsidR="00B014D2">
        <w:t xml:space="preserve">tipo de </w:t>
      </w:r>
      <w:r>
        <w:t>serviço</w:t>
      </w:r>
      <w:r w:rsidRPr="003F2521">
        <w:rPr>
          <w:b/>
        </w:rPr>
        <w:t xml:space="preserve"> DV2</w:t>
      </w:r>
      <w:r>
        <w:rPr>
          <w:b/>
        </w:rPr>
        <w:t xml:space="preserve"> </w:t>
      </w:r>
      <w:r>
        <w:t xml:space="preserve">com os dados do </w:t>
      </w:r>
      <w:r w:rsidR="00B014D2">
        <w:t>tipo de</w:t>
      </w:r>
      <w:proofErr w:type="gramStart"/>
      <w:r w:rsidR="00B014D2">
        <w:t xml:space="preserve">  </w:t>
      </w:r>
      <w:proofErr w:type="gramEnd"/>
      <w:r w:rsidR="00B014D2">
        <w:t xml:space="preserve">serviço </w:t>
      </w:r>
      <w:r>
        <w:t>carregado</w:t>
      </w:r>
      <w:r>
        <w:rPr>
          <w:b/>
        </w:rPr>
        <w:t>;</w:t>
      </w:r>
    </w:p>
    <w:p w:rsidR="00D8286C" w:rsidRDefault="00D8286C" w:rsidP="00D8286C">
      <w:pPr>
        <w:pStyle w:val="CorpodoTexto"/>
      </w:pPr>
      <w:r>
        <w:t xml:space="preserve">4.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D8286C" w:rsidRDefault="00D8286C" w:rsidP="00D8286C">
      <w:pPr>
        <w:pStyle w:val="CorpodoTexto"/>
      </w:pPr>
      <w:r>
        <w:t>5. O sistema verifica o preenchimento dos campos da tela;</w:t>
      </w:r>
    </w:p>
    <w:p w:rsidR="00D8286C" w:rsidRDefault="00D8286C" w:rsidP="00D8286C">
      <w:pPr>
        <w:pStyle w:val="CorpodoTexto"/>
      </w:pPr>
      <w:r>
        <w:t>6. O sistema atualiza os dados do</w:t>
      </w:r>
      <w:r w:rsidR="00B014D2">
        <w:t xml:space="preserve"> tipo de</w:t>
      </w:r>
      <w:r>
        <w:t xml:space="preserve"> serviço no banco de dados;</w:t>
      </w:r>
    </w:p>
    <w:p w:rsidR="00D8286C" w:rsidRDefault="00D8286C" w:rsidP="00D8286C">
      <w:pPr>
        <w:pStyle w:val="CorpodoTexto"/>
      </w:pPr>
      <w:r>
        <w:t xml:space="preserve">7.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D8286C" w:rsidRPr="00D94F83" w:rsidRDefault="00D8286C" w:rsidP="00D8286C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Inativar</w:t>
      </w:r>
      <w:r w:rsidR="00B014D2">
        <w:rPr>
          <w:rFonts w:cs="Arial"/>
          <w:b/>
        </w:rPr>
        <w:t xml:space="preserve"> Tipo de</w:t>
      </w:r>
      <w:r w:rsidRPr="003F2521">
        <w:rPr>
          <w:rFonts w:cs="Arial"/>
          <w:b/>
        </w:rPr>
        <w:t xml:space="preserve"> </w:t>
      </w:r>
      <w:r>
        <w:rPr>
          <w:rFonts w:cs="Arial"/>
          <w:b/>
        </w:rPr>
        <w:t>Serviço</w:t>
      </w:r>
      <w:r>
        <w:rPr>
          <w:rFonts w:cs="Arial"/>
        </w:rPr>
        <w:t>:</w:t>
      </w:r>
    </w:p>
    <w:p w:rsidR="00D8286C" w:rsidRPr="007631A1" w:rsidRDefault="00D8286C" w:rsidP="00D8286C">
      <w:pPr>
        <w:pStyle w:val="CorpodoTexto"/>
      </w:pPr>
      <w:r>
        <w:t>1. O ator pressiona o botão “Excluir” na tela de pesquisa de</w:t>
      </w:r>
      <w:r w:rsidR="00B014D2">
        <w:t xml:space="preserve"> tipo de</w:t>
      </w:r>
      <w:r>
        <w:t xml:space="preserve"> serviço;</w:t>
      </w:r>
    </w:p>
    <w:p w:rsidR="00D8286C" w:rsidRPr="003F2521" w:rsidRDefault="00D8286C" w:rsidP="00D8286C">
      <w:pPr>
        <w:pStyle w:val="CorpodoTexto"/>
      </w:pPr>
      <w:r>
        <w:t>2. O sistema apresenta mensagem de confirmação para a mudança de situação do</w:t>
      </w:r>
      <w:r w:rsidR="00B014D2">
        <w:t xml:space="preserve"> tipo de</w:t>
      </w:r>
      <w:r>
        <w:t xml:space="preserve"> serviço selecionado</w:t>
      </w:r>
      <w:r>
        <w:rPr>
          <w:b/>
        </w:rPr>
        <w:t>;</w:t>
      </w:r>
    </w:p>
    <w:p w:rsidR="00D8286C" w:rsidRDefault="00D8286C" w:rsidP="00D8286C">
      <w:pPr>
        <w:pStyle w:val="CorpodoTexto"/>
      </w:pPr>
      <w:r>
        <w:t>3. O ator confirma a inativação do</w:t>
      </w:r>
      <w:r w:rsidR="00B014D2">
        <w:t xml:space="preserve"> tipo de</w:t>
      </w:r>
      <w:r>
        <w:t xml:space="preserve"> serviço; </w:t>
      </w:r>
    </w:p>
    <w:p w:rsidR="00D8286C" w:rsidRDefault="00D8286C" w:rsidP="00D8286C">
      <w:pPr>
        <w:pStyle w:val="CorpodoTexto"/>
      </w:pPr>
      <w:r>
        <w:t>4. O sistema atualiza os dados do</w:t>
      </w:r>
      <w:r w:rsidR="00B014D2">
        <w:t xml:space="preserve"> tipo de</w:t>
      </w:r>
      <w:r>
        <w:t xml:space="preserve"> serviço no banco de dados;</w:t>
      </w:r>
    </w:p>
    <w:p w:rsidR="00297244" w:rsidRDefault="00D8286C" w:rsidP="00D8286C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CE3377" w:rsidRDefault="00CE3377" w:rsidP="00CE3377">
      <w:pPr>
        <w:pStyle w:val="Ttulo2"/>
        <w:spacing w:before="240" w:after="240" w:line="360" w:lineRule="auto"/>
        <w:ind w:left="567" w:hanging="567"/>
      </w:pPr>
      <w:bookmarkStart w:id="23" w:name="_Toc341872929"/>
      <w:r>
        <w:lastRenderedPageBreak/>
        <w:t xml:space="preserve">Caso de </w:t>
      </w:r>
      <w:r w:rsidR="00903520">
        <w:t>U</w:t>
      </w:r>
      <w:r>
        <w:t>so: UC12 - Manter Profissão</w:t>
      </w:r>
      <w:bookmarkEnd w:id="23"/>
    </w:p>
    <w:p w:rsidR="00CE3377" w:rsidRDefault="00CE3377" w:rsidP="00CE3377">
      <w:pPr>
        <w:pStyle w:val="Ttulo3"/>
      </w:pPr>
      <w:r>
        <w:t>Descrição</w:t>
      </w:r>
    </w:p>
    <w:p w:rsidR="00CE3377" w:rsidRPr="00393491" w:rsidRDefault="00CE3377" w:rsidP="00CE3377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</w:t>
      </w:r>
      <w:r>
        <w:t>das profissões dos funcionários da oficina.</w:t>
      </w:r>
    </w:p>
    <w:p w:rsidR="00CE3377" w:rsidRDefault="00CE3377" w:rsidP="00CE3377">
      <w:pPr>
        <w:pStyle w:val="Ttulo3"/>
      </w:pPr>
      <w:r>
        <w:t>Visões</w:t>
      </w:r>
    </w:p>
    <w:p w:rsidR="00CE3377" w:rsidRDefault="00CE3377" w:rsidP="00CE3377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pesquisa de </w:t>
      </w:r>
      <w:r>
        <w:rPr>
          <w:b/>
        </w:rPr>
        <w:t>profissão</w:t>
      </w:r>
    </w:p>
    <w:p w:rsidR="00CE3377" w:rsidRDefault="00CE3377" w:rsidP="00CE3377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49376" behindDoc="0" locked="0" layoutInCell="1" allowOverlap="1" wp14:anchorId="57DEC98C" wp14:editId="18E6ED68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621020" cy="1514475"/>
                <wp:effectExtent l="0" t="0" r="17780" b="28575"/>
                <wp:wrapNone/>
                <wp:docPr id="221" name="Caixa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B2F0BF2" wp14:editId="56EA4942">
                                  <wp:extent cx="2113280" cy="267335"/>
                                  <wp:effectExtent l="0" t="0" r="1270" b="0"/>
                                  <wp:docPr id="263" name="Imagem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/>
                          <w:p w:rsidR="00301340" w:rsidRDefault="00301340" w:rsidP="00CE3377"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5095D0A" wp14:editId="03433056">
                                  <wp:extent cx="1492250" cy="129540"/>
                                  <wp:effectExtent l="19050" t="19050" r="12700" b="22860"/>
                                  <wp:docPr id="264" name="Imagem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98"/>
                              <w:gridCol w:w="2334"/>
                              <w:gridCol w:w="1414"/>
                              <w:gridCol w:w="2810"/>
                            </w:tblGrid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6B3291" w:rsidRDefault="00301340" w:rsidP="0080732C">
                                  <w:r>
                                    <w:t>C</w:t>
                                  </w:r>
                                  <w:r w:rsidRPr="006B3291">
                                    <w:t>ódigo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Pintura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 w:rsidP="00CE3377"/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1" o:spid="_x0000_s1082" type="#_x0000_t202" style="position:absolute;margin-left:0;margin-top:2.75pt;width:442.6pt;height:119.25pt;z-index:2517493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B2F0BF2" wp14:editId="56EA4942">
                            <wp:extent cx="2113280" cy="267335"/>
                            <wp:effectExtent l="0" t="0" r="1270" b="0"/>
                            <wp:docPr id="263" name="Imagem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/>
                    <w:p w:rsidR="00301340" w:rsidRDefault="00301340" w:rsidP="00CE3377"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5095D0A" wp14:editId="03433056">
                            <wp:extent cx="1492250" cy="129540"/>
                            <wp:effectExtent l="19050" t="19050" r="12700" b="22860"/>
                            <wp:docPr id="264" name="Imagem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98"/>
                        <w:gridCol w:w="2334"/>
                        <w:gridCol w:w="1414"/>
                        <w:gridCol w:w="2810"/>
                      </w:tblGrid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6B3291" w:rsidRDefault="00301340" w:rsidP="0080732C">
                            <w:r>
                              <w:t>C</w:t>
                            </w:r>
                            <w:r w:rsidRPr="006B3291">
                              <w:t>ódigo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Pintura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Inativo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 w:rsidP="00CE3377"/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</w:p>
    <w:p w:rsidR="00CE3377" w:rsidRDefault="00CE3377" w:rsidP="00CE3377">
      <w:pPr>
        <w:pStyle w:val="EstiloCORPOTEXTOSPEIPrimeiralinha0cm"/>
      </w:pPr>
    </w:p>
    <w:p w:rsidR="00CE3377" w:rsidRDefault="00CE3377" w:rsidP="00CE3377">
      <w:pPr>
        <w:pStyle w:val="EstiloCORPOTEXTOSPEIPrimeiralinha0cm"/>
      </w:pPr>
    </w:p>
    <w:p w:rsidR="00CE3377" w:rsidRDefault="00CE3377" w:rsidP="00CE3377">
      <w:pPr>
        <w:pStyle w:val="EstiloCORPOTEXTOSPEIPrimeiralinha0cm"/>
      </w:pPr>
    </w:p>
    <w:p w:rsidR="00CE3377" w:rsidRDefault="00CE3377" w:rsidP="00CE3377">
      <w:pPr>
        <w:pStyle w:val="EstiloCORPOTEXTOSPEIPrimeiralinha0cm"/>
      </w:pPr>
    </w:p>
    <w:p w:rsidR="00CE3377" w:rsidRDefault="00CE3377" w:rsidP="00CE3377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8352" behindDoc="0" locked="0" layoutInCell="1" allowOverlap="1" wp14:anchorId="6E2E77AF" wp14:editId="07B26AAA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23" name="Caixa de text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D6FABB8" wp14:editId="701B9C64">
                                  <wp:extent cx="2113280" cy="267335"/>
                                  <wp:effectExtent l="0" t="0" r="1270" b="0"/>
                                  <wp:docPr id="265" name="Imagem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E4B8D8E" wp14:editId="638269B5">
                                  <wp:extent cx="1492250" cy="129540"/>
                                  <wp:effectExtent l="0" t="0" r="0" b="3810"/>
                                  <wp:docPr id="266" name="Imagem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D1E3EF7" wp14:editId="2C624706">
                                  <wp:extent cx="1492250" cy="129540"/>
                                  <wp:effectExtent l="0" t="0" r="0" b="3810"/>
                                  <wp:docPr id="267" name="Imagem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14B7AFC" wp14:editId="57B9EC2A">
                                  <wp:extent cx="1492250" cy="129540"/>
                                  <wp:effectExtent l="0" t="0" r="0" b="3810"/>
                                  <wp:docPr id="268" name="Imagem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3" o:spid="_x0000_s1083" type="#_x0000_t202" style="position:absolute;left:0;text-align:left;margin-left:85.05pt;margin-top:590.85pt;width:442.6pt;height:145.55pt;z-index:2517483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D6FABB8" wp14:editId="701B9C64">
                            <wp:extent cx="2113280" cy="267335"/>
                            <wp:effectExtent l="0" t="0" r="1270" b="0"/>
                            <wp:docPr id="265" name="Imagem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E4B8D8E" wp14:editId="638269B5">
                            <wp:extent cx="1492250" cy="129540"/>
                            <wp:effectExtent l="0" t="0" r="0" b="3810"/>
                            <wp:docPr id="266" name="Imagem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D1E3EF7" wp14:editId="2C624706">
                            <wp:extent cx="1492250" cy="129540"/>
                            <wp:effectExtent l="0" t="0" r="0" b="3810"/>
                            <wp:docPr id="267" name="Imagem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14B7AFC" wp14:editId="57B9EC2A">
                            <wp:extent cx="1492250" cy="129540"/>
                            <wp:effectExtent l="0" t="0" r="0" b="3810"/>
                            <wp:docPr id="268" name="Imagem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7328" behindDoc="0" locked="0" layoutInCell="1" allowOverlap="1" wp14:anchorId="62B2B96C" wp14:editId="7D8050E1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56" name="Caixa de text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EC38C29" wp14:editId="3EE4E79F">
                                  <wp:extent cx="2113280" cy="267335"/>
                                  <wp:effectExtent l="0" t="0" r="1270" b="0"/>
                                  <wp:docPr id="269" name="Imagem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E9699B9" wp14:editId="22943BAE">
                                  <wp:extent cx="1492250" cy="129540"/>
                                  <wp:effectExtent l="0" t="0" r="0" b="3810"/>
                                  <wp:docPr id="270" name="Imagem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BC24439" wp14:editId="56C01985">
                                  <wp:extent cx="1492250" cy="129540"/>
                                  <wp:effectExtent l="0" t="0" r="0" b="3810"/>
                                  <wp:docPr id="271" name="Imagem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29FE2DA" wp14:editId="6ACE8F5F">
                                  <wp:extent cx="1492250" cy="129540"/>
                                  <wp:effectExtent l="0" t="0" r="0" b="3810"/>
                                  <wp:docPr id="272" name="Imagem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56" o:spid="_x0000_s1084" type="#_x0000_t202" style="position:absolute;left:0;text-align:left;margin-left:85.05pt;margin-top:590.85pt;width:442.6pt;height:145.55pt;z-index:2517473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Jg4cWI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EC38C29" wp14:editId="3EE4E79F">
                            <wp:extent cx="2113280" cy="267335"/>
                            <wp:effectExtent l="0" t="0" r="1270" b="0"/>
                            <wp:docPr id="269" name="Imagem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E9699B9" wp14:editId="22943BAE">
                            <wp:extent cx="1492250" cy="129540"/>
                            <wp:effectExtent l="0" t="0" r="0" b="3810"/>
                            <wp:docPr id="270" name="Imagem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BC24439" wp14:editId="56C01985">
                            <wp:extent cx="1492250" cy="129540"/>
                            <wp:effectExtent l="0" t="0" r="0" b="3810"/>
                            <wp:docPr id="271" name="Imagem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29FE2DA" wp14:editId="6ACE8F5F">
                            <wp:extent cx="1492250" cy="129540"/>
                            <wp:effectExtent l="0" t="0" r="0" b="3810"/>
                            <wp:docPr id="272" name="Imagem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6304" behindDoc="0" locked="0" layoutInCell="1" allowOverlap="1" wp14:anchorId="3EABB01D" wp14:editId="5B90236C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57" name="Caixa de texto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569A321" wp14:editId="50A41602">
                                  <wp:extent cx="2113280" cy="267335"/>
                                  <wp:effectExtent l="0" t="0" r="1270" b="0"/>
                                  <wp:docPr id="273" name="Imagem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1ED2F95" wp14:editId="43472D56">
                                  <wp:extent cx="1492250" cy="129540"/>
                                  <wp:effectExtent l="0" t="0" r="0" b="3810"/>
                                  <wp:docPr id="274" name="Imagem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CA31DA7" wp14:editId="38B5483D">
                                  <wp:extent cx="1492250" cy="129540"/>
                                  <wp:effectExtent l="0" t="0" r="0" b="3810"/>
                                  <wp:docPr id="275" name="Imagem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DA12B52" wp14:editId="4B07B67D">
                                  <wp:extent cx="1492250" cy="129540"/>
                                  <wp:effectExtent l="0" t="0" r="0" b="3810"/>
                                  <wp:docPr id="276" name="Imagem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57" o:spid="_x0000_s1085" type="#_x0000_t202" style="position:absolute;left:0;text-align:left;margin-left:85.05pt;margin-top:590.85pt;width:442.6pt;height:145.55pt;z-index:2517463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H3R7Ds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569A321" wp14:editId="50A41602">
                            <wp:extent cx="2113280" cy="267335"/>
                            <wp:effectExtent l="0" t="0" r="1270" b="0"/>
                            <wp:docPr id="273" name="Imagem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1ED2F95" wp14:editId="43472D56">
                            <wp:extent cx="1492250" cy="129540"/>
                            <wp:effectExtent l="0" t="0" r="0" b="3810"/>
                            <wp:docPr id="274" name="Imagem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CA31DA7" wp14:editId="38B5483D">
                            <wp:extent cx="1492250" cy="129540"/>
                            <wp:effectExtent l="0" t="0" r="0" b="3810"/>
                            <wp:docPr id="275" name="Imagem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DA12B52" wp14:editId="4B07B67D">
                            <wp:extent cx="1492250" cy="129540"/>
                            <wp:effectExtent l="0" t="0" r="0" b="3810"/>
                            <wp:docPr id="276" name="Imagem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5280" behindDoc="0" locked="0" layoutInCell="1" allowOverlap="1" wp14:anchorId="43ABCCBD" wp14:editId="30DA34B8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58" name="Caixa de texto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BFFD64C" wp14:editId="30CD0185">
                                  <wp:extent cx="2113280" cy="267335"/>
                                  <wp:effectExtent l="0" t="0" r="1270" b="0"/>
                                  <wp:docPr id="277" name="Imagem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3C011F9" wp14:editId="3A7E6250">
                                  <wp:extent cx="1492250" cy="129540"/>
                                  <wp:effectExtent l="0" t="0" r="0" b="3810"/>
                                  <wp:docPr id="278" name="Imagem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D8E5D46" wp14:editId="799D0178">
                                  <wp:extent cx="1492250" cy="129540"/>
                                  <wp:effectExtent l="0" t="0" r="0" b="3810"/>
                                  <wp:docPr id="279" name="Imagem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74E5DE5" wp14:editId="3474D310">
                                  <wp:extent cx="1492250" cy="129540"/>
                                  <wp:effectExtent l="0" t="0" r="0" b="3810"/>
                                  <wp:docPr id="280" name="Imagem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58" o:spid="_x0000_s1086" type="#_x0000_t202" style="position:absolute;left:0;text-align:left;margin-left:85.05pt;margin-top:590.85pt;width:442.6pt;height:145.55pt;z-index:2517452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xF+jaz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BFFD64C" wp14:editId="30CD0185">
                            <wp:extent cx="2113280" cy="267335"/>
                            <wp:effectExtent l="0" t="0" r="1270" b="0"/>
                            <wp:docPr id="277" name="Imagem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3C011F9" wp14:editId="3A7E6250">
                            <wp:extent cx="1492250" cy="129540"/>
                            <wp:effectExtent l="0" t="0" r="0" b="3810"/>
                            <wp:docPr id="278" name="Imagem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D8E5D46" wp14:editId="799D0178">
                            <wp:extent cx="1492250" cy="129540"/>
                            <wp:effectExtent l="0" t="0" r="0" b="3810"/>
                            <wp:docPr id="279" name="Imagem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74E5DE5" wp14:editId="3474D310">
                            <wp:extent cx="1492250" cy="129540"/>
                            <wp:effectExtent l="0" t="0" r="0" b="3810"/>
                            <wp:docPr id="280" name="Imagem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4256" behindDoc="0" locked="0" layoutInCell="1" allowOverlap="1" wp14:anchorId="3E254A50" wp14:editId="37A0C63D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59" name="Caixa de texto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164A7F6" wp14:editId="0D8C28F7">
                                  <wp:extent cx="2113280" cy="267335"/>
                                  <wp:effectExtent l="0" t="0" r="1270" b="0"/>
                                  <wp:docPr id="281" name="Imagem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50C3FBB" wp14:editId="51F5D085">
                                  <wp:extent cx="1492250" cy="129540"/>
                                  <wp:effectExtent l="0" t="0" r="0" b="3810"/>
                                  <wp:docPr id="282" name="Imagem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E4D6FE8" wp14:editId="5BCAFF35">
                                  <wp:extent cx="1492250" cy="129540"/>
                                  <wp:effectExtent l="0" t="0" r="0" b="3810"/>
                                  <wp:docPr id="283" name="Imagem 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5AD6BA0" wp14:editId="390684A9">
                                  <wp:extent cx="1492250" cy="129540"/>
                                  <wp:effectExtent l="0" t="0" r="0" b="3810"/>
                                  <wp:docPr id="284" name="Imagem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59" o:spid="_x0000_s1087" type="#_x0000_t202" style="position:absolute;left:0;text-align:left;margin-left:85.05pt;margin-top:590.85pt;width:442.6pt;height:145.55pt;z-index:2517442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IbY+Mj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164A7F6" wp14:editId="0D8C28F7">
                            <wp:extent cx="2113280" cy="267335"/>
                            <wp:effectExtent l="0" t="0" r="1270" b="0"/>
                            <wp:docPr id="281" name="Imagem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50C3FBB" wp14:editId="51F5D085">
                            <wp:extent cx="1492250" cy="129540"/>
                            <wp:effectExtent l="0" t="0" r="0" b="3810"/>
                            <wp:docPr id="282" name="Imagem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E4D6FE8" wp14:editId="5BCAFF35">
                            <wp:extent cx="1492250" cy="129540"/>
                            <wp:effectExtent l="0" t="0" r="0" b="3810"/>
                            <wp:docPr id="283" name="Imagem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5AD6BA0" wp14:editId="390684A9">
                            <wp:extent cx="1492250" cy="129540"/>
                            <wp:effectExtent l="0" t="0" r="0" b="3810"/>
                            <wp:docPr id="284" name="Imagem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3232" behindDoc="0" locked="0" layoutInCell="1" allowOverlap="1" wp14:anchorId="2DE1F092" wp14:editId="4FD6E5C8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60" name="Caixa de texto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CE3377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8262C7B" wp14:editId="2B852D26">
                                  <wp:extent cx="2113280" cy="267335"/>
                                  <wp:effectExtent l="0" t="0" r="1270" b="0"/>
                                  <wp:docPr id="285" name="Imagem 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CE3377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F21C2B4" wp14:editId="3D373A33">
                                  <wp:extent cx="1492250" cy="129540"/>
                                  <wp:effectExtent l="0" t="0" r="0" b="3810"/>
                                  <wp:docPr id="286" name="Imagem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AC082F5" wp14:editId="166CAEF9">
                                  <wp:extent cx="1492250" cy="129540"/>
                                  <wp:effectExtent l="0" t="0" r="0" b="3810"/>
                                  <wp:docPr id="287" name="Imagem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CE33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281423F" wp14:editId="13D76925">
                                  <wp:extent cx="1492250" cy="129540"/>
                                  <wp:effectExtent l="0" t="0" r="0" b="3810"/>
                                  <wp:docPr id="288" name="Imagem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CE337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60" o:spid="_x0000_s1088" type="#_x0000_t202" style="position:absolute;left:0;text-align:left;margin-left:85.05pt;margin-top:590.85pt;width:442.6pt;height:145.55pt;z-index:2517432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OKLLsg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CE3377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8262C7B" wp14:editId="2B852D26">
                            <wp:extent cx="2113280" cy="267335"/>
                            <wp:effectExtent l="0" t="0" r="1270" b="0"/>
                            <wp:docPr id="285" name="Imagem 2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CE3377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F21C2B4" wp14:editId="3D373A33">
                            <wp:extent cx="1492250" cy="129540"/>
                            <wp:effectExtent l="0" t="0" r="0" b="3810"/>
                            <wp:docPr id="286" name="Imagem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AC082F5" wp14:editId="166CAEF9">
                            <wp:extent cx="1492250" cy="129540"/>
                            <wp:effectExtent l="0" t="0" r="0" b="3810"/>
                            <wp:docPr id="287" name="Imagem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CE33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281423F" wp14:editId="13D76925">
                            <wp:extent cx="1492250" cy="129540"/>
                            <wp:effectExtent l="0" t="0" r="0" b="3810"/>
                            <wp:docPr id="288" name="Imagem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CE3377"/>
                  </w:txbxContent>
                </v:textbox>
              </v:shape>
            </w:pict>
          </mc:Fallback>
        </mc:AlternateContent>
      </w:r>
    </w:p>
    <w:p w:rsidR="00CE3377" w:rsidRDefault="00CE3377" w:rsidP="00CE3377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3A1435" wp14:editId="0925F3F9">
                <wp:simplePos x="0" y="0"/>
                <wp:positionH relativeFrom="column">
                  <wp:posOffset>-76200</wp:posOffset>
                </wp:positionH>
                <wp:positionV relativeFrom="paragraph">
                  <wp:posOffset>128270</wp:posOffset>
                </wp:positionV>
                <wp:extent cx="5621020" cy="635"/>
                <wp:effectExtent l="0" t="0" r="0" b="825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CE3377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22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profissão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1" o:spid="_x0000_s1089" type="#_x0000_t202" style="position:absolute;left:0;text-align:left;margin-left:-6pt;margin-top:10.1pt;width:442.6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" stroked="f">
                <v:textbox style="mso-fit-shape-to-text:t" inset="0,0,0,0">
                  <w:txbxContent>
                    <w:p w:rsidR="00301340" w:rsidRPr="00213B69" w:rsidRDefault="00301340" w:rsidP="00CE3377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22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profissão</w:t>
                      </w:r>
                    </w:p>
                  </w:txbxContent>
                </v:textbox>
              </v:shape>
            </w:pict>
          </mc:Fallback>
        </mc:AlternateContent>
      </w:r>
    </w:p>
    <w:p w:rsidR="00CE3377" w:rsidRDefault="00CE3377" w:rsidP="00CE3377">
      <w:pPr>
        <w:pStyle w:val="EstiloCORPOTEXTOSPEIPrimeiralinha0cm"/>
      </w:pPr>
    </w:p>
    <w:p w:rsidR="00CE3377" w:rsidRDefault="00CE3377" w:rsidP="00CE3377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CE3377" w:rsidRPr="00393491" w:rsidTr="00711FEA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CE3377" w:rsidRPr="00AB439F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Pr="00393491" w:rsidRDefault="00CE3377" w:rsidP="00711FEA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CE3377" w:rsidRPr="00393491" w:rsidRDefault="00CE3377" w:rsidP="00711FE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E3377" w:rsidRPr="00393491" w:rsidRDefault="00CE3377" w:rsidP="00711FE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CE3377" w:rsidRPr="00393491" w:rsidRDefault="00CE3377" w:rsidP="00711FE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jc w:val="center"/>
            </w:pPr>
            <w:r w:rsidRPr="00393491">
              <w:t>-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CE3377" w:rsidRPr="00AB439F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Default="00CE3377" w:rsidP="00711FEA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CE3377" w:rsidRDefault="00CE3377" w:rsidP="00711FE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E3377" w:rsidRDefault="00CE3377" w:rsidP="00711FEA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CE3377" w:rsidRDefault="00CE3377" w:rsidP="00711FEA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jc w:val="center"/>
            </w:pP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Default="00CE3377" w:rsidP="00711FEA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CE3377" w:rsidRDefault="00CE3377" w:rsidP="00711FE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E3377" w:rsidRDefault="00CE3377" w:rsidP="00711FE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CE3377" w:rsidRDefault="00CE3377" w:rsidP="00711FE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jc w:val="center"/>
            </w:pP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Default="00CE3377" w:rsidP="00711FEA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CE3377" w:rsidRDefault="00CE3377" w:rsidP="00711FE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E3377" w:rsidRDefault="00CE3377" w:rsidP="00711FEA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CE3377" w:rsidRDefault="00CE3377" w:rsidP="00711FEA">
            <w:pPr>
              <w:jc w:val="center"/>
            </w:pPr>
            <w:r>
              <w:t xml:space="preserve">0 – Inativo; </w:t>
            </w:r>
          </w:p>
          <w:p w:rsidR="00CE3377" w:rsidRDefault="00CE3377" w:rsidP="00711FEA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keepNext/>
              <w:jc w:val="center"/>
            </w:pPr>
          </w:p>
        </w:tc>
      </w:tr>
    </w:tbl>
    <w:p w:rsidR="00CE3377" w:rsidRDefault="00CE3377" w:rsidP="00CE3377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C53DB1">
        <w:rPr>
          <w:noProof/>
        </w:rPr>
        <w:t>40</w:t>
      </w:r>
      <w:r w:rsidR="00AA42B1">
        <w:rPr>
          <w:noProof/>
        </w:rPr>
        <w:fldChar w:fldCharType="end"/>
      </w:r>
      <w:r>
        <w:t xml:space="preserve">- Regras de </w:t>
      </w:r>
      <w:r w:rsidR="00711FEA">
        <w:t>validação da tela de pesquisa de profissão</w:t>
      </w:r>
    </w:p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Default="00297244" w:rsidP="00297244"/>
    <w:p w:rsidR="00297244" w:rsidRPr="00297244" w:rsidRDefault="00297244" w:rsidP="00297244"/>
    <w:p w:rsidR="00CE3377" w:rsidRDefault="00CE3377" w:rsidP="00CE3377">
      <w:pPr>
        <w:pStyle w:val="CorpodoTexto"/>
      </w:pPr>
      <w:r>
        <w:lastRenderedPageBreak/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CE3377" w:rsidRPr="00393491" w:rsidTr="00711FEA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CE3377" w:rsidRPr="006C507D" w:rsidRDefault="00CE3377" w:rsidP="00711FEA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CE3377" w:rsidRDefault="00CE3377" w:rsidP="00297244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CE3377" w:rsidRDefault="00711FEA" w:rsidP="00711FEA">
            <w:pPr>
              <w:jc w:val="center"/>
            </w:pPr>
            <w:r>
              <w:t xml:space="preserve">Carrega as profissões </w:t>
            </w:r>
            <w:r w:rsidR="00CE3377">
              <w:t>de acordo com o filtro da pesquisa ou carrega todos os registros caso o usuário não tenha informado filtro para a pesquisa.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CE3377" w:rsidRDefault="00CE3377" w:rsidP="00711FEA">
            <w:pPr>
              <w:jc w:val="center"/>
            </w:pPr>
            <w:r>
              <w:t>Retorna a pagina principal do sistema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CE3377" w:rsidRPr="006C507D" w:rsidRDefault="00CE3377" w:rsidP="00711FEA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CE3377" w:rsidRDefault="00711FEA" w:rsidP="00711FEA">
            <w:pPr>
              <w:jc w:val="center"/>
            </w:pPr>
            <w:r>
              <w:t xml:space="preserve">Carrega a profissão </w:t>
            </w:r>
            <w:r w:rsidR="00CE3377">
              <w:t xml:space="preserve">na tela </w:t>
            </w:r>
            <w:r w:rsidR="00CE3377" w:rsidRPr="006C507D">
              <w:rPr>
                <w:b/>
              </w:rPr>
              <w:t>DV2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CE3377" w:rsidRDefault="00CE3377" w:rsidP="00711FEA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CE3377" w:rsidRDefault="00CE3377" w:rsidP="00CE3377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711FEA">
        <w:rPr>
          <w:noProof/>
        </w:rPr>
        <w:t>41</w:t>
      </w:r>
      <w:r w:rsidR="00AA42B1">
        <w:rPr>
          <w:noProof/>
        </w:rPr>
        <w:fldChar w:fldCharType="end"/>
      </w:r>
      <w:r>
        <w:t xml:space="preserve"> - Especificação da na</w:t>
      </w:r>
      <w:r w:rsidR="00711FEA">
        <w:t>vegação da tela de pesquisa de profissão</w:t>
      </w:r>
    </w:p>
    <w:p w:rsidR="00CE3377" w:rsidRPr="00393491" w:rsidRDefault="00CE3377" w:rsidP="00CE3377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</w:t>
      </w:r>
      <w:r w:rsidR="00711FEA">
        <w:rPr>
          <w:b/>
        </w:rPr>
        <w:t>de profissão</w:t>
      </w:r>
    </w:p>
    <w:p w:rsidR="00CE3377" w:rsidRDefault="00CE3377" w:rsidP="00CE3377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100D4C36" wp14:editId="6931794A">
            <wp:extent cx="5669280" cy="1487170"/>
            <wp:effectExtent l="0" t="0" r="7620" b="0"/>
            <wp:docPr id="262" name="Imagem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77" w:rsidRDefault="00CE3377" w:rsidP="00CE3377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297244">
        <w:rPr>
          <w:noProof/>
        </w:rPr>
        <w:t>23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 w:rsidR="00297244">
        <w:t>profissão</w:t>
      </w:r>
    </w:p>
    <w:p w:rsidR="00CE3377" w:rsidRDefault="00CE3377" w:rsidP="00CE3377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CE3377" w:rsidRPr="00393491" w:rsidTr="00711FEA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Default="00CE3377" w:rsidP="00711FEA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CE3377" w:rsidRDefault="00CE3377" w:rsidP="00711FE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E3377" w:rsidRDefault="00CE3377" w:rsidP="00711FEA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CE3377" w:rsidRDefault="00CE3377" w:rsidP="00711FEA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jc w:val="center"/>
            </w:pP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Default="00CE3377" w:rsidP="00711FEA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CE3377" w:rsidRDefault="00CE3377" w:rsidP="00711FEA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CE3377" w:rsidRDefault="00CE3377" w:rsidP="00711FEA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CE3377" w:rsidRDefault="00CE3377" w:rsidP="00711FEA">
            <w:pPr>
              <w:jc w:val="center"/>
            </w:pPr>
            <w:r>
              <w:t xml:space="preserve">0 – Inativo; </w:t>
            </w:r>
          </w:p>
          <w:p w:rsidR="00CE3377" w:rsidRDefault="00CE3377" w:rsidP="00711FEA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jc w:val="center"/>
            </w:pP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773" w:type="pct"/>
            <w:vAlign w:val="center"/>
          </w:tcPr>
          <w:p w:rsidR="00CE3377" w:rsidRDefault="00CE3377" w:rsidP="00711FEA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CE3377" w:rsidRDefault="00CE3377" w:rsidP="00711FEA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CE3377" w:rsidRDefault="00CE3377" w:rsidP="00711FEA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CE3377" w:rsidRDefault="00CE3377" w:rsidP="00711FEA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CE3377" w:rsidRPr="00393491" w:rsidRDefault="00CE3377" w:rsidP="00711FEA">
            <w:pPr>
              <w:jc w:val="center"/>
            </w:pPr>
          </w:p>
        </w:tc>
      </w:tr>
    </w:tbl>
    <w:p w:rsidR="00CE3377" w:rsidRDefault="00CE3377" w:rsidP="00CE3377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297244">
        <w:rPr>
          <w:noProof/>
        </w:rPr>
        <w:t>42</w:t>
      </w:r>
      <w:r w:rsidR="00AA42B1">
        <w:rPr>
          <w:noProof/>
        </w:rPr>
        <w:fldChar w:fldCharType="end"/>
      </w:r>
      <w:r>
        <w:t xml:space="preserve"> - Regras de validação da tela de cadastro de </w:t>
      </w:r>
      <w:r w:rsidR="00711FEA">
        <w:t>profissão</w:t>
      </w:r>
    </w:p>
    <w:p w:rsidR="00CE3377" w:rsidRDefault="00CE3377" w:rsidP="00CE3377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CE3377" w:rsidRPr="00393491" w:rsidTr="00711FEA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CE3377" w:rsidRPr="00393491" w:rsidRDefault="00CE3377" w:rsidP="00711FE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CE3377" w:rsidRDefault="00CE3377" w:rsidP="00711FEA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CE3377" w:rsidRPr="00393491" w:rsidTr="00711FEA">
        <w:trPr>
          <w:trHeight w:val="323"/>
          <w:jc w:val="center"/>
        </w:trPr>
        <w:tc>
          <w:tcPr>
            <w:tcW w:w="1582" w:type="pct"/>
            <w:vAlign w:val="center"/>
          </w:tcPr>
          <w:p w:rsidR="00CE3377" w:rsidRDefault="00CE3377" w:rsidP="00711FEA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CE3377" w:rsidRDefault="00CE3377" w:rsidP="00711FEA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CE3377" w:rsidRDefault="00CE3377" w:rsidP="00C53DB1">
            <w:pPr>
              <w:keepNext/>
              <w:jc w:val="center"/>
            </w:pPr>
            <w:r>
              <w:t xml:space="preserve">Retorna a tela </w:t>
            </w:r>
            <w:r w:rsidRPr="001802CB">
              <w:rPr>
                <w:b/>
              </w:rPr>
              <w:t>DV1</w:t>
            </w:r>
          </w:p>
        </w:tc>
      </w:tr>
    </w:tbl>
    <w:p w:rsidR="00CE3377" w:rsidRPr="00ED739A" w:rsidRDefault="00CE3377" w:rsidP="00CE3377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297244">
        <w:rPr>
          <w:noProof/>
        </w:rPr>
        <w:t>43</w:t>
      </w:r>
      <w:r w:rsidR="00AA42B1">
        <w:rPr>
          <w:noProof/>
        </w:rPr>
        <w:fldChar w:fldCharType="end"/>
      </w:r>
      <w:r>
        <w:t xml:space="preserve"> - Especificação de navegação da tela de cadastro </w:t>
      </w:r>
      <w:r w:rsidR="00711FEA">
        <w:t>de profissão</w:t>
      </w:r>
    </w:p>
    <w:p w:rsidR="00CE3377" w:rsidRDefault="00CE3377" w:rsidP="00CE3377">
      <w:pPr>
        <w:pStyle w:val="Ttulo3"/>
      </w:pPr>
      <w:r>
        <w:lastRenderedPageBreak/>
        <w:t>Pré-condição</w:t>
      </w:r>
    </w:p>
    <w:p w:rsidR="00CE3377" w:rsidRPr="00AB3CED" w:rsidRDefault="00CE3377" w:rsidP="00CE3377">
      <w:pPr>
        <w:pStyle w:val="CorpodoTexto"/>
      </w:pPr>
      <w:r w:rsidRPr="00AB3CED">
        <w:t>Este caso de uso pode iniciar somente se:</w:t>
      </w:r>
    </w:p>
    <w:p w:rsidR="00CE3377" w:rsidRPr="00AB3CED" w:rsidRDefault="00CE3377" w:rsidP="00CE3377">
      <w:pPr>
        <w:pStyle w:val="CorpodoTexto"/>
      </w:pPr>
      <w:r>
        <w:t xml:space="preserve">1. </w:t>
      </w:r>
      <w:r w:rsidRPr="00AB3CED">
        <w:t xml:space="preserve">O usuário deve ter realizado o </w:t>
      </w:r>
      <w:r w:rsidR="00711FEA">
        <w:t xml:space="preserve">UC08- Efetuar </w:t>
      </w:r>
      <w:proofErr w:type="spellStart"/>
      <w:r w:rsidR="00711FEA">
        <w:t>L</w:t>
      </w:r>
      <w:r w:rsidRPr="00AB3CED">
        <w:t>ogin</w:t>
      </w:r>
      <w:proofErr w:type="spellEnd"/>
      <w:r w:rsidRPr="00AB3CED">
        <w:t xml:space="preserve"> com sucesso.</w:t>
      </w:r>
    </w:p>
    <w:p w:rsidR="00CE3377" w:rsidRDefault="00CE3377" w:rsidP="00CE3377">
      <w:pPr>
        <w:pStyle w:val="Ttulo3"/>
      </w:pPr>
      <w:r>
        <w:t>Pós-condição</w:t>
      </w:r>
    </w:p>
    <w:p w:rsidR="00CE3377" w:rsidRPr="00614936" w:rsidRDefault="00CE3377" w:rsidP="00CE3377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CE3377" w:rsidRDefault="00CE3377" w:rsidP="00CE3377">
      <w:pPr>
        <w:pStyle w:val="CorpodoTexto"/>
      </w:pPr>
      <w:r>
        <w:t xml:space="preserve">1. Ter pesquisado, </w:t>
      </w:r>
      <w:r w:rsidRPr="002665C0">
        <w:t xml:space="preserve">incluído, alterado ou </w:t>
      </w:r>
      <w:r>
        <w:t xml:space="preserve">inativado </w:t>
      </w:r>
      <w:r w:rsidR="00711FEA">
        <w:t>uma profissão</w:t>
      </w:r>
      <w:r w:rsidRPr="002665C0">
        <w:t>;</w:t>
      </w:r>
    </w:p>
    <w:p w:rsidR="00CE3377" w:rsidRDefault="00CE3377" w:rsidP="00CE3377">
      <w:pPr>
        <w:pStyle w:val="Ttulo3"/>
      </w:pPr>
      <w:r>
        <w:t>Autor Primário</w:t>
      </w:r>
    </w:p>
    <w:p w:rsidR="00CE3377" w:rsidRPr="007C6ABE" w:rsidRDefault="00CE3377" w:rsidP="00CE3377">
      <w:pPr>
        <w:pStyle w:val="CorpodoTexto"/>
      </w:pPr>
      <w:r>
        <w:t>Secretária</w:t>
      </w:r>
    </w:p>
    <w:p w:rsidR="00CE3377" w:rsidRDefault="00CE3377" w:rsidP="00CE3377">
      <w:pPr>
        <w:pStyle w:val="Ttulo3"/>
      </w:pPr>
      <w:r>
        <w:t>Fluxo principal</w:t>
      </w:r>
    </w:p>
    <w:p w:rsidR="00CE3377" w:rsidRPr="008571E9" w:rsidRDefault="00CE3377" w:rsidP="00CE3377">
      <w:pPr>
        <w:pStyle w:val="CorpodoTexto"/>
      </w:pPr>
      <w:r>
        <w:t xml:space="preserve">1. O sistema abra a tela de pesquisa de </w:t>
      </w:r>
      <w:r w:rsidR="00711FEA">
        <w:t>profissão</w:t>
      </w:r>
      <w:r>
        <w:t xml:space="preserve"> </w:t>
      </w:r>
      <w:r w:rsidRPr="0080732C">
        <w:rPr>
          <w:b/>
        </w:rPr>
        <w:t>DV1</w:t>
      </w:r>
      <w:r>
        <w:t>;</w:t>
      </w:r>
    </w:p>
    <w:p w:rsidR="00CE3377" w:rsidRDefault="00CE3377" w:rsidP="00CE3377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os campos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CE3377" w:rsidRDefault="00711FEA" w:rsidP="00CE3377">
      <w:pPr>
        <w:pStyle w:val="CorpodoTexto"/>
      </w:pPr>
      <w:r>
        <w:t>3. O sistema seleciona a</w:t>
      </w:r>
      <w:r w:rsidR="00CE3377">
        <w:t xml:space="preserve">s </w:t>
      </w:r>
      <w:r>
        <w:t>profissões</w:t>
      </w:r>
      <w:r w:rsidR="00CE3377">
        <w:t xml:space="preserve"> que atendam o filtro da pesquisa e monta a grid de resultado; </w:t>
      </w:r>
      <w:r w:rsidR="00CE3377" w:rsidRPr="003F2521">
        <w:rPr>
          <w:b/>
        </w:rPr>
        <w:t>(A3)(A4).</w:t>
      </w:r>
    </w:p>
    <w:p w:rsidR="00CE3377" w:rsidRDefault="00CE3377" w:rsidP="00CE3377">
      <w:pPr>
        <w:pStyle w:val="CorpodoTexto"/>
      </w:pPr>
      <w:r>
        <w:t xml:space="preserve">4. O caso de uso é encerrado. </w:t>
      </w:r>
    </w:p>
    <w:p w:rsidR="00CE3377" w:rsidRDefault="00CE3377" w:rsidP="00CE3377">
      <w:pPr>
        <w:pStyle w:val="Ttulo3"/>
      </w:pPr>
      <w:r>
        <w:t>Fluxos alternativos</w:t>
      </w:r>
    </w:p>
    <w:p w:rsidR="00CE3377" w:rsidRPr="00D94F83" w:rsidRDefault="00CE3377" w:rsidP="00CE3377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CE3377" w:rsidRPr="007631A1" w:rsidRDefault="00CE3377" w:rsidP="00CE3377">
      <w:pPr>
        <w:pStyle w:val="CorpodoTexto"/>
      </w:pPr>
      <w:r>
        <w:t>1. O ator pressiona o botão “Voltar”;</w:t>
      </w:r>
    </w:p>
    <w:p w:rsidR="00CE3377" w:rsidRPr="00527915" w:rsidRDefault="00CE3377" w:rsidP="00CE3377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CE3377" w:rsidRPr="00D94F83" w:rsidRDefault="00CE3377" w:rsidP="00CE3377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>Nov</w:t>
      </w:r>
      <w:r w:rsidR="00711FEA">
        <w:rPr>
          <w:rFonts w:cs="Arial"/>
          <w:b/>
        </w:rPr>
        <w:t>a Profissão</w:t>
      </w:r>
      <w:r>
        <w:rPr>
          <w:rFonts w:cs="Arial"/>
        </w:rPr>
        <w:t>:</w:t>
      </w:r>
    </w:p>
    <w:p w:rsidR="00CE3377" w:rsidRPr="007631A1" w:rsidRDefault="00CE3377" w:rsidP="00CE3377">
      <w:pPr>
        <w:pStyle w:val="CorpodoTexto"/>
      </w:pPr>
      <w:r>
        <w:t xml:space="preserve">1. O ator pressiona o botão “Novo” na tela de pesquisa de </w:t>
      </w:r>
      <w:r w:rsidR="00711FEA">
        <w:t>profissão</w:t>
      </w:r>
      <w:r>
        <w:t>;</w:t>
      </w:r>
    </w:p>
    <w:p w:rsidR="00CE3377" w:rsidRPr="003F2521" w:rsidRDefault="00CE3377" w:rsidP="00CE3377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</w:t>
      </w:r>
      <w:r w:rsidR="00711FEA">
        <w:t>profissão</w:t>
      </w:r>
      <w:r>
        <w:t xml:space="preserve"> </w:t>
      </w:r>
      <w:r w:rsidRPr="003F2521">
        <w:rPr>
          <w:b/>
        </w:rPr>
        <w:t>DV2</w:t>
      </w:r>
      <w:r>
        <w:rPr>
          <w:b/>
        </w:rPr>
        <w:t>;</w:t>
      </w:r>
    </w:p>
    <w:p w:rsidR="00CE3377" w:rsidRDefault="00CE3377" w:rsidP="00CE3377">
      <w:pPr>
        <w:pStyle w:val="CorpodoTexto"/>
      </w:pPr>
      <w:r>
        <w:t xml:space="preserve">3. O ator informa os dados </w:t>
      </w:r>
      <w:r w:rsidR="00711FEA">
        <w:t>da profissão</w:t>
      </w:r>
      <w:r>
        <w:t xml:space="preserve">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CE3377" w:rsidRDefault="00CE3377" w:rsidP="00CE3377">
      <w:pPr>
        <w:pStyle w:val="CorpodoTexto"/>
      </w:pPr>
      <w:r>
        <w:t>4. O sistema verifica o preenchimento dos campos da tela;</w:t>
      </w:r>
    </w:p>
    <w:p w:rsidR="00CE3377" w:rsidRDefault="00CE3377" w:rsidP="00CE3377">
      <w:pPr>
        <w:pStyle w:val="CorpodoTexto"/>
      </w:pPr>
      <w:r>
        <w:t>5. O sistema grava os dados</w:t>
      </w:r>
      <w:r w:rsidR="00711FEA">
        <w:t xml:space="preserve"> da</w:t>
      </w:r>
      <w:r>
        <w:t xml:space="preserve"> </w:t>
      </w:r>
      <w:r w:rsidR="00711FEA">
        <w:t>profissão</w:t>
      </w:r>
      <w:r>
        <w:t xml:space="preserve"> no banco de dados;</w:t>
      </w:r>
    </w:p>
    <w:p w:rsidR="00CE3377" w:rsidRDefault="00CE3377" w:rsidP="00CE3377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CE3377" w:rsidRPr="00D94F83" w:rsidRDefault="00CE3377" w:rsidP="00CE3377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Editar </w:t>
      </w:r>
      <w:r w:rsidR="00711FEA">
        <w:rPr>
          <w:rFonts w:cs="Arial"/>
          <w:b/>
        </w:rPr>
        <w:t>Profissão</w:t>
      </w:r>
      <w:r>
        <w:rPr>
          <w:rFonts w:cs="Arial"/>
        </w:rPr>
        <w:t>:</w:t>
      </w:r>
    </w:p>
    <w:p w:rsidR="00CE3377" w:rsidRDefault="00CE3377" w:rsidP="00CE3377">
      <w:pPr>
        <w:pStyle w:val="CorpodoTexto"/>
      </w:pPr>
      <w:r>
        <w:t xml:space="preserve">1. O ator pressiona o botão “Editar” na tela de pesquisa de </w:t>
      </w:r>
      <w:r w:rsidR="00711FEA">
        <w:t>profissão</w:t>
      </w:r>
      <w:r>
        <w:t>;</w:t>
      </w:r>
    </w:p>
    <w:p w:rsidR="00CE3377" w:rsidRPr="007631A1" w:rsidRDefault="00CE3377" w:rsidP="00CE3377">
      <w:pPr>
        <w:pStyle w:val="CorpodoTexto"/>
      </w:pPr>
      <w:r>
        <w:t>2. O sistema recupe</w:t>
      </w:r>
      <w:r w:rsidR="00711FEA">
        <w:t>ra os dados da profissão selecionada na tela de pesquisa</w:t>
      </w:r>
      <w:r>
        <w:t>.</w:t>
      </w:r>
    </w:p>
    <w:p w:rsidR="00CE3377" w:rsidRPr="003F2521" w:rsidRDefault="00CE3377" w:rsidP="00CE3377">
      <w:pPr>
        <w:pStyle w:val="CorpodoTexto"/>
      </w:pPr>
      <w:r>
        <w:t xml:space="preserve">3. </w:t>
      </w:r>
      <w:r w:rsidRPr="00BC2608">
        <w:t xml:space="preserve">O </w:t>
      </w:r>
      <w:r>
        <w:t xml:space="preserve">sistema abre a tela de cadastro de </w:t>
      </w:r>
      <w:r w:rsidR="00711FEA">
        <w:t>profissão</w:t>
      </w:r>
      <w:r w:rsidRPr="003F2521">
        <w:rPr>
          <w:b/>
        </w:rPr>
        <w:t xml:space="preserve"> DV2</w:t>
      </w:r>
      <w:r>
        <w:rPr>
          <w:b/>
        </w:rPr>
        <w:t xml:space="preserve"> </w:t>
      </w:r>
      <w:r w:rsidR="00711FEA">
        <w:t>com</w:t>
      </w:r>
      <w:r w:rsidR="00C53DB1">
        <w:t xml:space="preserve"> os dados da profissão carregada</w:t>
      </w:r>
      <w:r>
        <w:rPr>
          <w:b/>
        </w:rPr>
        <w:t>;</w:t>
      </w:r>
    </w:p>
    <w:p w:rsidR="00CE3377" w:rsidRDefault="00CE3377" w:rsidP="00CE3377">
      <w:pPr>
        <w:pStyle w:val="CorpodoTexto"/>
      </w:pPr>
      <w:r>
        <w:t xml:space="preserve">4.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CE3377" w:rsidRDefault="00CE3377" w:rsidP="00CE3377">
      <w:pPr>
        <w:pStyle w:val="CorpodoTexto"/>
      </w:pPr>
      <w:r>
        <w:lastRenderedPageBreak/>
        <w:t>5. O sistema verifica o preenchimento dos campos da tela;</w:t>
      </w:r>
    </w:p>
    <w:p w:rsidR="00CE3377" w:rsidRDefault="00CE3377" w:rsidP="00CE3377">
      <w:pPr>
        <w:pStyle w:val="CorpodoTexto"/>
      </w:pPr>
      <w:r>
        <w:t xml:space="preserve">6. O sistema atualiza os dados </w:t>
      </w:r>
      <w:r w:rsidR="00F968A1">
        <w:t>da profissão</w:t>
      </w:r>
      <w:r>
        <w:t xml:space="preserve"> no banco de dados;</w:t>
      </w:r>
    </w:p>
    <w:p w:rsidR="00CE3377" w:rsidRDefault="00CE3377" w:rsidP="00CE3377">
      <w:pPr>
        <w:pStyle w:val="CorpodoTexto"/>
      </w:pPr>
      <w:r>
        <w:t xml:space="preserve">7.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CE3377" w:rsidRPr="00D94F83" w:rsidRDefault="00CE3377" w:rsidP="00CE3377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Inativar </w:t>
      </w:r>
      <w:r w:rsidR="00F968A1">
        <w:rPr>
          <w:rFonts w:cs="Arial"/>
          <w:b/>
        </w:rPr>
        <w:t>Profissão</w:t>
      </w:r>
      <w:r>
        <w:rPr>
          <w:rFonts w:cs="Arial"/>
        </w:rPr>
        <w:t>:</w:t>
      </w:r>
    </w:p>
    <w:p w:rsidR="00CE3377" w:rsidRPr="007631A1" w:rsidRDefault="00CE3377" w:rsidP="00CE3377">
      <w:pPr>
        <w:pStyle w:val="CorpodoTexto"/>
      </w:pPr>
      <w:r>
        <w:t xml:space="preserve">1. O ator pressiona o botão “Excluir” na tela de pesquisa de </w:t>
      </w:r>
      <w:r w:rsidR="00F968A1">
        <w:t>profissão</w:t>
      </w:r>
      <w:r>
        <w:t>;</w:t>
      </w:r>
    </w:p>
    <w:p w:rsidR="00CE3377" w:rsidRPr="003F2521" w:rsidRDefault="00CE3377" w:rsidP="00CE3377">
      <w:pPr>
        <w:pStyle w:val="CorpodoTexto"/>
      </w:pPr>
      <w:r>
        <w:t>2. O sistema apresenta mensagem de confirmaç</w:t>
      </w:r>
      <w:r w:rsidR="00F968A1">
        <w:t>ão para a mudança de situação da</w:t>
      </w:r>
      <w:r>
        <w:t xml:space="preserve"> </w:t>
      </w:r>
      <w:r w:rsidR="00F968A1">
        <w:t>profissão</w:t>
      </w:r>
      <w:r>
        <w:t xml:space="preserve"> selecionado</w:t>
      </w:r>
      <w:r>
        <w:rPr>
          <w:b/>
        </w:rPr>
        <w:t>;</w:t>
      </w:r>
    </w:p>
    <w:p w:rsidR="00CE3377" w:rsidRDefault="00CE3377" w:rsidP="00CE3377">
      <w:pPr>
        <w:pStyle w:val="CorpodoTexto"/>
      </w:pPr>
      <w:r>
        <w:t>3. O ator confirma a inativação d</w:t>
      </w:r>
      <w:r w:rsidR="00F968A1">
        <w:t>a profissão</w:t>
      </w:r>
      <w:r>
        <w:t xml:space="preserve">; </w:t>
      </w:r>
    </w:p>
    <w:p w:rsidR="00CE3377" w:rsidRDefault="00CE3377" w:rsidP="00CE3377">
      <w:pPr>
        <w:pStyle w:val="CorpodoTexto"/>
      </w:pPr>
      <w:r>
        <w:t>4. O sistema atualiza os dados do tipo de serviço no banco de dados;</w:t>
      </w:r>
    </w:p>
    <w:p w:rsidR="004D4DDB" w:rsidRDefault="00CE3377" w:rsidP="00F968A1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4D4DDB" w:rsidRDefault="004D4DDB" w:rsidP="004D4DDB">
      <w:r>
        <w:br w:type="page"/>
      </w:r>
    </w:p>
    <w:p w:rsidR="00F968A1" w:rsidRDefault="00F968A1" w:rsidP="00F968A1">
      <w:pPr>
        <w:pStyle w:val="Ttulo2"/>
        <w:spacing w:before="240" w:after="240" w:line="360" w:lineRule="auto"/>
        <w:ind w:left="567" w:hanging="567"/>
      </w:pPr>
      <w:bookmarkStart w:id="24" w:name="_Toc341872930"/>
      <w:r>
        <w:lastRenderedPageBreak/>
        <w:t xml:space="preserve">Caso de </w:t>
      </w:r>
      <w:r w:rsidR="004D4DDB">
        <w:t>U</w:t>
      </w:r>
      <w:r>
        <w:t>so: UC13 - Manter Cor</w:t>
      </w:r>
      <w:bookmarkEnd w:id="24"/>
    </w:p>
    <w:p w:rsidR="00F968A1" w:rsidRDefault="00F968A1" w:rsidP="00F968A1">
      <w:pPr>
        <w:pStyle w:val="Ttulo3"/>
      </w:pPr>
      <w:r>
        <w:t>Descrição</w:t>
      </w:r>
    </w:p>
    <w:p w:rsidR="00F968A1" w:rsidRPr="00393491" w:rsidRDefault="00F968A1" w:rsidP="00F968A1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</w:t>
      </w:r>
      <w:r>
        <w:t>de cores de veiculo.</w:t>
      </w:r>
    </w:p>
    <w:p w:rsidR="00F968A1" w:rsidRDefault="00F968A1" w:rsidP="00F968A1">
      <w:pPr>
        <w:pStyle w:val="Ttulo3"/>
      </w:pPr>
      <w:r>
        <w:t>Visões</w:t>
      </w:r>
    </w:p>
    <w:p w:rsidR="00F968A1" w:rsidRDefault="00F968A1" w:rsidP="00F968A1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pesquisa de </w:t>
      </w:r>
      <w:r>
        <w:rPr>
          <w:b/>
        </w:rPr>
        <w:t>cor</w:t>
      </w:r>
    </w:p>
    <w:p w:rsidR="00F968A1" w:rsidRDefault="00F968A1" w:rsidP="00F968A1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58592" behindDoc="0" locked="0" layoutInCell="1" allowOverlap="1" wp14:anchorId="3E6034BA" wp14:editId="0BD39086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621020" cy="1047750"/>
                <wp:effectExtent l="0" t="0" r="17780" b="19050"/>
                <wp:wrapNone/>
                <wp:docPr id="289" name="Caixa de text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03EBEF1" wp14:editId="522FE45D">
                                  <wp:extent cx="2113280" cy="267335"/>
                                  <wp:effectExtent l="0" t="0" r="1270" b="0"/>
                                  <wp:docPr id="298" name="Imagem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58A233" wp14:editId="6D532CE8">
                                  <wp:extent cx="1492250" cy="129540"/>
                                  <wp:effectExtent l="19050" t="19050" r="12700" b="22860"/>
                                  <wp:docPr id="299" name="Imagem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98"/>
                              <w:gridCol w:w="2334"/>
                              <w:gridCol w:w="1414"/>
                              <w:gridCol w:w="2810"/>
                            </w:tblGrid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6B3291" w:rsidRDefault="00301340" w:rsidP="0080732C">
                                  <w:r>
                                    <w:t>C</w:t>
                                  </w:r>
                                  <w:r w:rsidRPr="006B3291">
                                    <w:t>ódigo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Pintura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 w:rsidP="00F968A1"/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89" o:spid="_x0000_s1090" type="#_x0000_t202" style="position:absolute;margin-left:0;margin-top:2.75pt;width:442.6pt;height:82.5pt;z-index:2517585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03EBEF1" wp14:editId="522FE45D">
                            <wp:extent cx="2113280" cy="267335"/>
                            <wp:effectExtent l="0" t="0" r="1270" b="0"/>
                            <wp:docPr id="298" name="Imagem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58A233" wp14:editId="6D532CE8">
                            <wp:extent cx="1492250" cy="129540"/>
                            <wp:effectExtent l="19050" t="19050" r="12700" b="22860"/>
                            <wp:docPr id="299" name="Imagem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98"/>
                        <w:gridCol w:w="2334"/>
                        <w:gridCol w:w="1414"/>
                        <w:gridCol w:w="2810"/>
                      </w:tblGrid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6B3291" w:rsidRDefault="00301340" w:rsidP="0080732C">
                            <w:r>
                              <w:t>C</w:t>
                            </w:r>
                            <w:r w:rsidRPr="006B3291">
                              <w:t>ódigo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Pintura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Inativo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 w:rsidP="00F968A1"/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4D4DDB" w:rsidP="00F968A1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1735E2" wp14:editId="387B121E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5621020" cy="247650"/>
                <wp:effectExtent l="0" t="0" r="0" b="0"/>
                <wp:wrapNone/>
                <wp:docPr id="296" name="Caixa de tex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F968A1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24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6" o:spid="_x0000_s1091" type="#_x0000_t202" style="position:absolute;left:0;text-align:left;margin-left:-6pt;margin-top:12.15pt;width:442.6pt;height:19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" stroked="f">
                <v:textbox inset="0,0,0,0">
                  <w:txbxContent>
                    <w:p w:rsidR="00301340" w:rsidRPr="00213B69" w:rsidRDefault="00301340" w:rsidP="00F968A1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24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cor</w:t>
                      </w:r>
                    </w:p>
                  </w:txbxContent>
                </v:textbox>
              </v:shape>
            </w:pict>
          </mc:Fallback>
        </mc:AlternateContent>
      </w:r>
    </w:p>
    <w:p w:rsidR="004D4DDB" w:rsidRDefault="004D4DDB" w:rsidP="004D4DDB">
      <w:pPr>
        <w:pStyle w:val="EstiloCORPOTEXTOSPEIPrimeiralinha0cm"/>
      </w:pPr>
    </w:p>
    <w:p w:rsidR="00F968A1" w:rsidRDefault="00F968A1" w:rsidP="004D4DDB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7568" behindDoc="0" locked="0" layoutInCell="1" allowOverlap="1" wp14:anchorId="5AC23F3C" wp14:editId="6900C952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90" name="Caixa de text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58F32D9" wp14:editId="019E696E">
                                  <wp:extent cx="2113280" cy="267335"/>
                                  <wp:effectExtent l="0" t="0" r="1270" b="0"/>
                                  <wp:docPr id="300" name="Imagem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53F5616" wp14:editId="59D65B84">
                                  <wp:extent cx="1492250" cy="129540"/>
                                  <wp:effectExtent l="0" t="0" r="0" b="3810"/>
                                  <wp:docPr id="301" name="Imagem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F81ADE9" wp14:editId="7CF9826E">
                                  <wp:extent cx="1492250" cy="129540"/>
                                  <wp:effectExtent l="0" t="0" r="0" b="3810"/>
                                  <wp:docPr id="302" name="Imagem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B0DBE69" wp14:editId="294E6CC8">
                                  <wp:extent cx="1492250" cy="129540"/>
                                  <wp:effectExtent l="0" t="0" r="0" b="3810"/>
                                  <wp:docPr id="303" name="Imagem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0" o:spid="_x0000_s1092" type="#_x0000_t202" style="position:absolute;left:0;text-align:left;margin-left:85.05pt;margin-top:590.85pt;width:442.6pt;height:145.55pt;z-index:2517575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AhADO8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58F32D9" wp14:editId="019E696E">
                            <wp:extent cx="2113280" cy="267335"/>
                            <wp:effectExtent l="0" t="0" r="1270" b="0"/>
                            <wp:docPr id="300" name="Imagem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53F5616" wp14:editId="59D65B84">
                            <wp:extent cx="1492250" cy="129540"/>
                            <wp:effectExtent l="0" t="0" r="0" b="3810"/>
                            <wp:docPr id="301" name="Imagem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F81ADE9" wp14:editId="7CF9826E">
                            <wp:extent cx="1492250" cy="129540"/>
                            <wp:effectExtent l="0" t="0" r="0" b="3810"/>
                            <wp:docPr id="302" name="Imagem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B0DBE69" wp14:editId="294E6CC8">
                            <wp:extent cx="1492250" cy="129540"/>
                            <wp:effectExtent l="0" t="0" r="0" b="3810"/>
                            <wp:docPr id="303" name="Imagem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6544" behindDoc="0" locked="0" layoutInCell="1" allowOverlap="1" wp14:anchorId="5E38378A" wp14:editId="2DB7806D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91" name="Caixa de text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687A250" wp14:editId="4C6AD325">
                                  <wp:extent cx="2113280" cy="267335"/>
                                  <wp:effectExtent l="0" t="0" r="1270" b="0"/>
                                  <wp:docPr id="304" name="Imagem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933047D" wp14:editId="75400546">
                                  <wp:extent cx="1492250" cy="129540"/>
                                  <wp:effectExtent l="0" t="0" r="0" b="3810"/>
                                  <wp:docPr id="305" name="Imagem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41754C7" wp14:editId="7E1C23FD">
                                  <wp:extent cx="1492250" cy="129540"/>
                                  <wp:effectExtent l="0" t="0" r="0" b="3810"/>
                                  <wp:docPr id="306" name="Imagem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89DAEFA" wp14:editId="744E6F47">
                                  <wp:extent cx="1492250" cy="129540"/>
                                  <wp:effectExtent l="0" t="0" r="0" b="3810"/>
                                  <wp:docPr id="307" name="Imagem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1" o:spid="_x0000_s1093" type="#_x0000_t202" style="position:absolute;left:0;text-align:left;margin-left:85.05pt;margin-top:590.85pt;width:442.6pt;height:145.55pt;z-index:2517565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687A250" wp14:editId="4C6AD325">
                            <wp:extent cx="2113280" cy="267335"/>
                            <wp:effectExtent l="0" t="0" r="1270" b="0"/>
                            <wp:docPr id="304" name="Imagem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933047D" wp14:editId="75400546">
                            <wp:extent cx="1492250" cy="129540"/>
                            <wp:effectExtent l="0" t="0" r="0" b="3810"/>
                            <wp:docPr id="305" name="Imagem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41754C7" wp14:editId="7E1C23FD">
                            <wp:extent cx="1492250" cy="129540"/>
                            <wp:effectExtent l="0" t="0" r="0" b="3810"/>
                            <wp:docPr id="306" name="Imagem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89DAEFA" wp14:editId="744E6F47">
                            <wp:extent cx="1492250" cy="129540"/>
                            <wp:effectExtent l="0" t="0" r="0" b="3810"/>
                            <wp:docPr id="307" name="Imagem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5520" behindDoc="0" locked="0" layoutInCell="1" allowOverlap="1" wp14:anchorId="73C6A086" wp14:editId="26092719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92" name="Caixa de text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6EE849C" wp14:editId="576221EC">
                                  <wp:extent cx="2113280" cy="267335"/>
                                  <wp:effectExtent l="0" t="0" r="1270" b="0"/>
                                  <wp:docPr id="308" name="Imagem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ABC3EFC" wp14:editId="52C94B19">
                                  <wp:extent cx="1492250" cy="129540"/>
                                  <wp:effectExtent l="0" t="0" r="0" b="3810"/>
                                  <wp:docPr id="309" name="Imagem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F52DA19" wp14:editId="7885A6A7">
                                  <wp:extent cx="1492250" cy="129540"/>
                                  <wp:effectExtent l="0" t="0" r="0" b="3810"/>
                                  <wp:docPr id="310" name="Imagem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A575000" wp14:editId="42A4E93D">
                                  <wp:extent cx="1492250" cy="129540"/>
                                  <wp:effectExtent l="0" t="0" r="0" b="3810"/>
                                  <wp:docPr id="311" name="Imagem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2" o:spid="_x0000_s1094" type="#_x0000_t202" style="position:absolute;left:0;text-align:left;margin-left:85.05pt;margin-top:590.85pt;width:442.6pt;height:145.55pt;z-index:2517555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MTJblM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6EE849C" wp14:editId="576221EC">
                            <wp:extent cx="2113280" cy="267335"/>
                            <wp:effectExtent l="0" t="0" r="1270" b="0"/>
                            <wp:docPr id="308" name="Imagem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ABC3EFC" wp14:editId="52C94B19">
                            <wp:extent cx="1492250" cy="129540"/>
                            <wp:effectExtent l="0" t="0" r="0" b="3810"/>
                            <wp:docPr id="309" name="Imagem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F52DA19" wp14:editId="7885A6A7">
                            <wp:extent cx="1492250" cy="129540"/>
                            <wp:effectExtent l="0" t="0" r="0" b="3810"/>
                            <wp:docPr id="310" name="Imagem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A575000" wp14:editId="42A4E93D">
                            <wp:extent cx="1492250" cy="129540"/>
                            <wp:effectExtent l="0" t="0" r="0" b="3810"/>
                            <wp:docPr id="311" name="Imagem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4496" behindDoc="0" locked="0" layoutInCell="1" allowOverlap="1" wp14:anchorId="482DABA5" wp14:editId="1B1EB04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93" name="Caixa de text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72A5D19" wp14:editId="5F4271E1">
                                  <wp:extent cx="2113280" cy="267335"/>
                                  <wp:effectExtent l="0" t="0" r="1270" b="0"/>
                                  <wp:docPr id="312" name="Imagem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317B0DD" wp14:editId="0EE8C5E3">
                                  <wp:extent cx="1492250" cy="129540"/>
                                  <wp:effectExtent l="0" t="0" r="0" b="3810"/>
                                  <wp:docPr id="313" name="Imagem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FC4067" wp14:editId="723F65F7">
                                  <wp:extent cx="1492250" cy="129540"/>
                                  <wp:effectExtent l="0" t="0" r="0" b="3810"/>
                                  <wp:docPr id="314" name="Imagem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5379791" wp14:editId="40BE3944">
                                  <wp:extent cx="1492250" cy="129540"/>
                                  <wp:effectExtent l="0" t="0" r="0" b="3810"/>
                                  <wp:docPr id="315" name="Imagem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3" o:spid="_x0000_s1095" type="#_x0000_t202" style="position:absolute;left:0;text-align:left;margin-left:85.05pt;margin-top:590.85pt;width:442.6pt;height:145.55pt;z-index:2517544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CEg8wo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72A5D19" wp14:editId="5F4271E1">
                            <wp:extent cx="2113280" cy="267335"/>
                            <wp:effectExtent l="0" t="0" r="1270" b="0"/>
                            <wp:docPr id="312" name="Imagem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317B0DD" wp14:editId="0EE8C5E3">
                            <wp:extent cx="1492250" cy="129540"/>
                            <wp:effectExtent l="0" t="0" r="0" b="3810"/>
                            <wp:docPr id="313" name="Imagem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FC4067" wp14:editId="723F65F7">
                            <wp:extent cx="1492250" cy="129540"/>
                            <wp:effectExtent l="0" t="0" r="0" b="3810"/>
                            <wp:docPr id="314" name="Imagem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5379791" wp14:editId="40BE3944">
                            <wp:extent cx="1492250" cy="129540"/>
                            <wp:effectExtent l="0" t="0" r="0" b="3810"/>
                            <wp:docPr id="315" name="Imagem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3472" behindDoc="0" locked="0" layoutInCell="1" allowOverlap="1" wp14:anchorId="035E989A" wp14:editId="5F10ED83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94" name="Caixa de texto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BC108E0" wp14:editId="777E5994">
                                  <wp:extent cx="2113280" cy="267335"/>
                                  <wp:effectExtent l="0" t="0" r="1270" b="0"/>
                                  <wp:docPr id="316" name="Imagem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53F8BA9" wp14:editId="31DDA6D7">
                                  <wp:extent cx="1492250" cy="129540"/>
                                  <wp:effectExtent l="0" t="0" r="0" b="3810"/>
                                  <wp:docPr id="317" name="Imagem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F5654C8" wp14:editId="4DFF4BDB">
                                  <wp:extent cx="1492250" cy="129540"/>
                                  <wp:effectExtent l="0" t="0" r="0" b="3810"/>
                                  <wp:docPr id="318" name="Imagem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60DEA2C" wp14:editId="6EDD7D1D">
                                  <wp:extent cx="1492250" cy="129540"/>
                                  <wp:effectExtent l="0" t="0" r="0" b="3810"/>
                                  <wp:docPr id="319" name="Imagem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4" o:spid="_x0000_s1096" type="#_x0000_t202" style="position:absolute;left:0;text-align:left;margin-left:85.05pt;margin-top:590.85pt;width:442.6pt;height:145.55pt;z-index:2517534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Hosq4Y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BC108E0" wp14:editId="777E5994">
                            <wp:extent cx="2113280" cy="267335"/>
                            <wp:effectExtent l="0" t="0" r="1270" b="0"/>
                            <wp:docPr id="316" name="Imagem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53F8BA9" wp14:editId="31DDA6D7">
                            <wp:extent cx="1492250" cy="129540"/>
                            <wp:effectExtent l="0" t="0" r="0" b="3810"/>
                            <wp:docPr id="317" name="Imagem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F5654C8" wp14:editId="4DFF4BDB">
                            <wp:extent cx="1492250" cy="129540"/>
                            <wp:effectExtent l="0" t="0" r="0" b="3810"/>
                            <wp:docPr id="318" name="Imagem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60DEA2C" wp14:editId="6EDD7D1D">
                            <wp:extent cx="1492250" cy="129540"/>
                            <wp:effectExtent l="0" t="0" r="0" b="3810"/>
                            <wp:docPr id="319" name="Imagem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2448" behindDoc="0" locked="0" layoutInCell="1" allowOverlap="1" wp14:anchorId="2774A2D1" wp14:editId="4096F8CD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295" name="Caixa de text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2255416" wp14:editId="6D177C0C">
                                  <wp:extent cx="2113280" cy="267335"/>
                                  <wp:effectExtent l="0" t="0" r="1270" b="0"/>
                                  <wp:docPr id="320" name="Imagem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8FED112" wp14:editId="22A781EC">
                                  <wp:extent cx="1492250" cy="129540"/>
                                  <wp:effectExtent l="0" t="0" r="0" b="3810"/>
                                  <wp:docPr id="321" name="Imagem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F30012C" wp14:editId="3FA99E92">
                                  <wp:extent cx="1492250" cy="129540"/>
                                  <wp:effectExtent l="0" t="0" r="0" b="3810"/>
                                  <wp:docPr id="322" name="Imagem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935199C" wp14:editId="352455F5">
                                  <wp:extent cx="1492250" cy="129540"/>
                                  <wp:effectExtent l="0" t="0" r="0" b="3810"/>
                                  <wp:docPr id="323" name="Imagem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5" o:spid="_x0000_s1097" type="#_x0000_t202" style="position:absolute;left:0;text-align:left;margin-left:85.05pt;margin-top:590.85pt;width:442.6pt;height:145.55pt;z-index:2517524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n8U23z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2255416" wp14:editId="6D177C0C">
                            <wp:extent cx="2113280" cy="267335"/>
                            <wp:effectExtent l="0" t="0" r="1270" b="0"/>
                            <wp:docPr id="320" name="Imagem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8FED112" wp14:editId="22A781EC">
                            <wp:extent cx="1492250" cy="129540"/>
                            <wp:effectExtent l="0" t="0" r="0" b="3810"/>
                            <wp:docPr id="321" name="Imagem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F30012C" wp14:editId="3FA99E92">
                            <wp:extent cx="1492250" cy="129540"/>
                            <wp:effectExtent l="0" t="0" r="0" b="3810"/>
                            <wp:docPr id="322" name="Imagem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935199C" wp14:editId="352455F5">
                            <wp:extent cx="1492250" cy="129540"/>
                            <wp:effectExtent l="0" t="0" r="0" b="3810"/>
                            <wp:docPr id="323" name="Imagem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F968A1" w:rsidRPr="00393491" w:rsidTr="000C30CB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F968A1" w:rsidRPr="00AB439F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  <w:r w:rsidRPr="00393491">
              <w:t>-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F968A1" w:rsidRPr="00AB439F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 xml:space="preserve">0 – Inativo; </w:t>
            </w:r>
          </w:p>
          <w:p w:rsidR="00F968A1" w:rsidRDefault="00F968A1" w:rsidP="000C30CB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keepNext/>
              <w:jc w:val="center"/>
            </w:pP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44</w:t>
      </w:r>
      <w:r w:rsidR="00AA42B1">
        <w:rPr>
          <w:noProof/>
        </w:rPr>
        <w:fldChar w:fldCharType="end"/>
      </w:r>
      <w:r>
        <w:t>- Regras de validação da tela de pesquisa de cor</w:t>
      </w:r>
    </w:p>
    <w:p w:rsidR="00F968A1" w:rsidRDefault="00F968A1" w:rsidP="00F968A1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F968A1" w:rsidRPr="00393491" w:rsidTr="000C30CB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F968A1" w:rsidRPr="006C507D" w:rsidRDefault="00F968A1" w:rsidP="000C30CB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F968A1" w:rsidRDefault="00F968A1" w:rsidP="00F968A1">
            <w:pPr>
              <w:jc w:val="center"/>
            </w:pPr>
            <w:r>
              <w:t>Carrega a tela de cadastro de cor (</w:t>
            </w:r>
            <w:r w:rsidRPr="006C507D">
              <w:rPr>
                <w:b/>
              </w:rPr>
              <w:t>DV2</w:t>
            </w:r>
            <w:r>
              <w:rPr>
                <w:b/>
              </w:rPr>
              <w:t>)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F968A1" w:rsidRDefault="00F968A1" w:rsidP="00F968A1">
            <w:pPr>
              <w:jc w:val="center"/>
            </w:pPr>
            <w:r>
              <w:t>Carrega as cores de acordo com o filtro da pesquisa ou carrega todos os registros caso o usuário não tenha informado um filtro para a pesquisa.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jc w:val="center"/>
            </w:pPr>
            <w:r>
              <w:t>Retorna a pagina principal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F968A1" w:rsidRPr="006C507D" w:rsidRDefault="00F968A1" w:rsidP="000C30CB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F968A1" w:rsidRDefault="00F968A1" w:rsidP="00F968A1">
            <w:pPr>
              <w:jc w:val="center"/>
            </w:pPr>
            <w:r>
              <w:t xml:space="preserve">Carrega a cor na tela </w:t>
            </w:r>
            <w:r w:rsidRPr="006C507D">
              <w:rPr>
                <w:b/>
              </w:rPr>
              <w:t>DV2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45</w:t>
      </w:r>
      <w:r w:rsidR="00AA42B1">
        <w:rPr>
          <w:noProof/>
        </w:rPr>
        <w:fldChar w:fldCharType="end"/>
      </w:r>
      <w:r>
        <w:t xml:space="preserve"> - Especificação da navegação da tela de pesquisa de cor</w:t>
      </w:r>
    </w:p>
    <w:p w:rsidR="004D4DDB" w:rsidRPr="004D4DDB" w:rsidRDefault="004D4DDB" w:rsidP="004D4DDB"/>
    <w:p w:rsidR="00F968A1" w:rsidRPr="00393491" w:rsidRDefault="00F968A1" w:rsidP="00F968A1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</w:t>
      </w:r>
      <w:r>
        <w:rPr>
          <w:b/>
        </w:rPr>
        <w:t>de cor</w:t>
      </w:r>
    </w:p>
    <w:p w:rsidR="00F968A1" w:rsidRDefault="00F968A1" w:rsidP="00F968A1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78915D2A" wp14:editId="7BB002EC">
            <wp:extent cx="5669280" cy="1487170"/>
            <wp:effectExtent l="0" t="0" r="7620" b="0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A1" w:rsidRDefault="00F968A1" w:rsidP="00F968A1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>
        <w:rPr>
          <w:noProof/>
        </w:rPr>
        <w:t>25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>
        <w:t>cor</w:t>
      </w:r>
    </w:p>
    <w:p w:rsidR="00F968A1" w:rsidRDefault="00F968A1" w:rsidP="00F968A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F968A1" w:rsidRPr="00393491" w:rsidTr="000C30CB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 xml:space="preserve">0 – Inativo; </w:t>
            </w:r>
          </w:p>
          <w:p w:rsidR="00F968A1" w:rsidRDefault="00F968A1" w:rsidP="000C30CB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>
        <w:rPr>
          <w:noProof/>
        </w:rPr>
        <w:t>46</w:t>
      </w:r>
      <w:r w:rsidR="00AA42B1">
        <w:rPr>
          <w:noProof/>
        </w:rPr>
        <w:fldChar w:fldCharType="end"/>
      </w:r>
      <w:r>
        <w:t xml:space="preserve"> - Regras de validação da tela de cadastro de cor</w:t>
      </w:r>
    </w:p>
    <w:p w:rsidR="00F968A1" w:rsidRDefault="00F968A1" w:rsidP="00F968A1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F968A1" w:rsidRPr="00393491" w:rsidTr="000C30CB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F968A1" w:rsidRDefault="00F968A1" w:rsidP="00F968A1">
            <w:pPr>
              <w:keepNext/>
              <w:jc w:val="center"/>
            </w:pPr>
            <w:r>
              <w:t>Retorna a tela de pesquisa de cor (</w:t>
            </w:r>
            <w:r w:rsidRPr="001802CB">
              <w:rPr>
                <w:b/>
              </w:rPr>
              <w:t>DV1</w:t>
            </w:r>
            <w:r>
              <w:t>)</w:t>
            </w:r>
          </w:p>
        </w:tc>
      </w:tr>
    </w:tbl>
    <w:p w:rsidR="00F968A1" w:rsidRPr="00ED739A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C650E5">
        <w:rPr>
          <w:noProof/>
        </w:rPr>
        <w:t>47</w:t>
      </w:r>
      <w:r w:rsidR="00AA42B1">
        <w:rPr>
          <w:noProof/>
        </w:rPr>
        <w:fldChar w:fldCharType="end"/>
      </w:r>
      <w:r>
        <w:t xml:space="preserve"> - Especificação de navegação da tela de cadastro de cor</w:t>
      </w:r>
    </w:p>
    <w:p w:rsidR="00F968A1" w:rsidRDefault="00F968A1" w:rsidP="00F968A1">
      <w:pPr>
        <w:pStyle w:val="Ttulo3"/>
      </w:pPr>
      <w:r>
        <w:t>Pré-condição</w:t>
      </w:r>
    </w:p>
    <w:p w:rsidR="00F968A1" w:rsidRPr="00AB3CED" w:rsidRDefault="00F968A1" w:rsidP="00F968A1">
      <w:pPr>
        <w:pStyle w:val="CorpodoTexto"/>
      </w:pPr>
      <w:r w:rsidRPr="00AB3CED">
        <w:t>Este caso de uso pode iniciar somente se:</w:t>
      </w:r>
    </w:p>
    <w:p w:rsidR="00F968A1" w:rsidRPr="00AB3CED" w:rsidRDefault="00F968A1" w:rsidP="00F968A1">
      <w:pPr>
        <w:pStyle w:val="CorpodoTexto"/>
      </w:pPr>
      <w:r>
        <w:t xml:space="preserve">1. </w:t>
      </w:r>
      <w:r w:rsidRPr="00AB3CED">
        <w:t xml:space="preserve">O usuário deve ter realizado o </w:t>
      </w:r>
      <w:r>
        <w:t xml:space="preserve">UC08- Efetuar </w:t>
      </w:r>
      <w:proofErr w:type="spellStart"/>
      <w:r>
        <w:t>L</w:t>
      </w:r>
      <w:r w:rsidRPr="00AB3CED">
        <w:t>ogin</w:t>
      </w:r>
      <w:proofErr w:type="spellEnd"/>
      <w:r w:rsidRPr="00AB3CED">
        <w:t xml:space="preserve"> com sucesso.</w:t>
      </w:r>
    </w:p>
    <w:p w:rsidR="00F968A1" w:rsidRDefault="00F968A1" w:rsidP="00F968A1">
      <w:pPr>
        <w:pStyle w:val="Ttulo3"/>
      </w:pPr>
      <w:r>
        <w:t>Pós-condição</w:t>
      </w:r>
    </w:p>
    <w:p w:rsidR="00F968A1" w:rsidRPr="00614936" w:rsidRDefault="00F968A1" w:rsidP="00F968A1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F968A1" w:rsidRDefault="00F968A1" w:rsidP="00F968A1">
      <w:pPr>
        <w:pStyle w:val="CorpodoTexto"/>
      </w:pPr>
      <w:r>
        <w:t xml:space="preserve">1. Ter pesquisado, </w:t>
      </w:r>
      <w:r w:rsidRPr="002665C0">
        <w:t xml:space="preserve">incluído, alterado ou </w:t>
      </w:r>
      <w:r>
        <w:t>inativado uma cor de veiculo</w:t>
      </w:r>
      <w:r w:rsidRPr="002665C0">
        <w:t>;</w:t>
      </w:r>
    </w:p>
    <w:p w:rsidR="00F968A1" w:rsidRDefault="00F968A1" w:rsidP="00F968A1">
      <w:pPr>
        <w:pStyle w:val="Ttulo3"/>
      </w:pPr>
      <w:r>
        <w:t>Autor Primário</w:t>
      </w:r>
    </w:p>
    <w:p w:rsidR="00F968A1" w:rsidRDefault="00F968A1" w:rsidP="00F968A1">
      <w:pPr>
        <w:pStyle w:val="CorpodoTexto"/>
      </w:pPr>
      <w:r>
        <w:t>Secretária</w:t>
      </w:r>
    </w:p>
    <w:p w:rsidR="004D4DDB" w:rsidRPr="007C6ABE" w:rsidRDefault="004D4DDB" w:rsidP="00F968A1">
      <w:pPr>
        <w:pStyle w:val="CorpodoTexto"/>
      </w:pPr>
    </w:p>
    <w:p w:rsidR="00F968A1" w:rsidRDefault="00F968A1" w:rsidP="00F968A1">
      <w:pPr>
        <w:pStyle w:val="Ttulo3"/>
      </w:pPr>
      <w:r>
        <w:lastRenderedPageBreak/>
        <w:t>Fluxo principal</w:t>
      </w:r>
    </w:p>
    <w:p w:rsidR="00F968A1" w:rsidRPr="008571E9" w:rsidRDefault="00F968A1" w:rsidP="00F968A1">
      <w:pPr>
        <w:pStyle w:val="CorpodoTexto"/>
      </w:pPr>
      <w:r>
        <w:t>1. O sistema abra a tela de pesquisa de cor (</w:t>
      </w:r>
      <w:r w:rsidRPr="0080732C">
        <w:rPr>
          <w:b/>
        </w:rPr>
        <w:t>DV1</w:t>
      </w:r>
      <w:r>
        <w:rPr>
          <w:b/>
        </w:rPr>
        <w:t>)</w:t>
      </w:r>
      <w:r w:rsidR="007B1655">
        <w:t>;</w:t>
      </w:r>
    </w:p>
    <w:p w:rsidR="00F968A1" w:rsidRDefault="00F968A1" w:rsidP="00F968A1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preenche um filtro de pesquisa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F968A1" w:rsidRDefault="00F968A1" w:rsidP="00F968A1">
      <w:pPr>
        <w:pStyle w:val="CorpodoTexto"/>
      </w:pPr>
      <w:r>
        <w:t xml:space="preserve">3. O sistema seleciona as cores que atendam o filtro da pesquisa e monta a grid de resultado; </w:t>
      </w:r>
      <w:r w:rsidRPr="003F2521">
        <w:rPr>
          <w:b/>
        </w:rPr>
        <w:t>(A3)(A4).</w:t>
      </w:r>
    </w:p>
    <w:p w:rsidR="00F968A1" w:rsidRDefault="00F968A1" w:rsidP="00F968A1">
      <w:pPr>
        <w:pStyle w:val="CorpodoTexto"/>
      </w:pPr>
      <w:r>
        <w:t xml:space="preserve">4. O caso de uso é encerrado. </w:t>
      </w:r>
    </w:p>
    <w:p w:rsidR="00F968A1" w:rsidRDefault="00F968A1" w:rsidP="00F968A1">
      <w:pPr>
        <w:pStyle w:val="Ttulo3"/>
      </w:pPr>
      <w:r>
        <w:t>Fluxos alternativos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F968A1" w:rsidRPr="007631A1" w:rsidRDefault="00F968A1" w:rsidP="00F968A1">
      <w:pPr>
        <w:pStyle w:val="CorpodoTexto"/>
      </w:pPr>
      <w:r>
        <w:t>1. O ator pressiona o botão “Voltar”;</w:t>
      </w:r>
    </w:p>
    <w:p w:rsidR="00F968A1" w:rsidRPr="00527915" w:rsidRDefault="00F968A1" w:rsidP="00F968A1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>Nov</w:t>
      </w:r>
      <w:r>
        <w:rPr>
          <w:rFonts w:cs="Arial"/>
          <w:b/>
        </w:rPr>
        <w:t xml:space="preserve">a </w:t>
      </w:r>
      <w:r w:rsidR="007B1655">
        <w:rPr>
          <w:rFonts w:cs="Arial"/>
          <w:b/>
        </w:rPr>
        <w:t>Cor</w:t>
      </w:r>
      <w:r>
        <w:rPr>
          <w:rFonts w:cs="Arial"/>
        </w:rPr>
        <w:t>:</w:t>
      </w:r>
    </w:p>
    <w:p w:rsidR="00F968A1" w:rsidRPr="007631A1" w:rsidRDefault="00F968A1" w:rsidP="00F968A1">
      <w:pPr>
        <w:pStyle w:val="CorpodoTexto"/>
      </w:pPr>
      <w:r>
        <w:t>1. O ator pressiona o botão “Novo” na tela</w:t>
      </w:r>
      <w:r w:rsidR="007B1655">
        <w:t xml:space="preserve"> de pesquisa de cor</w:t>
      </w:r>
      <w:r>
        <w:t xml:space="preserve"> </w:t>
      </w:r>
      <w:r w:rsidR="007B1655">
        <w:t>(</w:t>
      </w:r>
      <w:r w:rsidR="007B1655" w:rsidRPr="007B1655">
        <w:rPr>
          <w:b/>
        </w:rPr>
        <w:t>DV1</w:t>
      </w:r>
      <w:r w:rsidR="007B1655">
        <w:rPr>
          <w:b/>
        </w:rPr>
        <w:t>)</w:t>
      </w:r>
      <w:r>
        <w:t>;</w:t>
      </w:r>
    </w:p>
    <w:p w:rsidR="00F968A1" w:rsidRPr="003F2521" w:rsidRDefault="00F968A1" w:rsidP="00F968A1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</w:t>
      </w:r>
      <w:r w:rsidR="007B1655">
        <w:t>cor</w:t>
      </w:r>
      <w:r>
        <w:t xml:space="preserve"> </w:t>
      </w:r>
      <w:r w:rsidR="007B1655">
        <w:t>(</w:t>
      </w:r>
      <w:r w:rsidRPr="003F2521">
        <w:rPr>
          <w:b/>
        </w:rPr>
        <w:t>DV2</w:t>
      </w:r>
      <w:r w:rsidR="007B1655">
        <w:rPr>
          <w:b/>
        </w:rPr>
        <w:t>)</w:t>
      </w:r>
      <w:r>
        <w:rPr>
          <w:b/>
        </w:rPr>
        <w:t>;</w:t>
      </w:r>
    </w:p>
    <w:p w:rsidR="00F968A1" w:rsidRDefault="00F968A1" w:rsidP="00F968A1">
      <w:pPr>
        <w:pStyle w:val="CorpodoTexto"/>
      </w:pPr>
      <w:r>
        <w:t xml:space="preserve">3. O ator </w:t>
      </w:r>
      <w:r w:rsidR="007B1655">
        <w:t>preenche os campos da tela</w:t>
      </w:r>
      <w:r>
        <w:t xml:space="preserve">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F968A1" w:rsidRDefault="00F968A1" w:rsidP="00F968A1">
      <w:pPr>
        <w:pStyle w:val="CorpodoTexto"/>
      </w:pPr>
      <w:r>
        <w:t>4. O sistema verifica o preenchimento dos campos da tela;</w:t>
      </w:r>
    </w:p>
    <w:p w:rsidR="00F968A1" w:rsidRDefault="00F968A1" w:rsidP="00F968A1">
      <w:pPr>
        <w:pStyle w:val="CorpodoTexto"/>
      </w:pPr>
      <w:r>
        <w:t xml:space="preserve">5. O sistema grava os dados da </w:t>
      </w:r>
      <w:r w:rsidR="007B1655">
        <w:t>cor</w:t>
      </w:r>
      <w:r>
        <w:t xml:space="preserve"> no banco de dados;</w:t>
      </w:r>
    </w:p>
    <w:p w:rsidR="00F968A1" w:rsidRDefault="00F968A1" w:rsidP="00F968A1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Editar </w:t>
      </w:r>
      <w:r w:rsidR="007B1655">
        <w:rPr>
          <w:rFonts w:cs="Arial"/>
          <w:b/>
        </w:rPr>
        <w:t>Cor</w:t>
      </w:r>
      <w:r>
        <w:rPr>
          <w:rFonts w:cs="Arial"/>
        </w:rPr>
        <w:t>:</w:t>
      </w:r>
    </w:p>
    <w:p w:rsidR="00F968A1" w:rsidRDefault="00F968A1" w:rsidP="00F968A1">
      <w:pPr>
        <w:pStyle w:val="CorpodoTexto"/>
      </w:pPr>
      <w:r>
        <w:t xml:space="preserve">1. O ator pressiona o botão “Editar” na tela de pesquisa de </w:t>
      </w:r>
      <w:r w:rsidR="007B1655">
        <w:t>cor (</w:t>
      </w:r>
      <w:r w:rsidR="007B1655" w:rsidRPr="007B1655">
        <w:rPr>
          <w:b/>
        </w:rPr>
        <w:t>DV1</w:t>
      </w:r>
      <w:r w:rsidR="007B1655">
        <w:t>)</w:t>
      </w:r>
      <w:r>
        <w:t>;</w:t>
      </w:r>
    </w:p>
    <w:p w:rsidR="00F968A1" w:rsidRPr="003F2521" w:rsidRDefault="00665C02" w:rsidP="00665C02">
      <w:pPr>
        <w:pStyle w:val="CorpodoTexto"/>
        <w:tabs>
          <w:tab w:val="left" w:pos="851"/>
        </w:tabs>
        <w:ind w:left="851" w:hanging="284"/>
      </w:pPr>
      <w:r>
        <w:t>2</w:t>
      </w:r>
      <w:r w:rsidR="00F968A1">
        <w:t xml:space="preserve">. </w:t>
      </w:r>
      <w:r w:rsidR="00F968A1" w:rsidRPr="00BC2608">
        <w:t xml:space="preserve">O </w:t>
      </w:r>
      <w:r w:rsidR="00F968A1">
        <w:t xml:space="preserve">sistema abre a tela de cadastro de </w:t>
      </w:r>
      <w:r>
        <w:t>cor</w:t>
      </w:r>
      <w:r w:rsidR="00F968A1" w:rsidRPr="003F2521">
        <w:rPr>
          <w:b/>
        </w:rPr>
        <w:t xml:space="preserve"> </w:t>
      </w:r>
      <w:r>
        <w:rPr>
          <w:b/>
        </w:rPr>
        <w:t>(</w:t>
      </w:r>
      <w:r w:rsidR="00F968A1" w:rsidRPr="003F2521">
        <w:rPr>
          <w:b/>
        </w:rPr>
        <w:t>DV2</w:t>
      </w:r>
      <w:r>
        <w:rPr>
          <w:b/>
        </w:rPr>
        <w:t xml:space="preserve">) </w:t>
      </w:r>
      <w:r>
        <w:t>preenche os campos com os dados da cor selecionada na tela de pesquisa</w:t>
      </w:r>
      <w:r w:rsidR="00F968A1">
        <w:rPr>
          <w:b/>
        </w:rPr>
        <w:t>;</w:t>
      </w:r>
    </w:p>
    <w:p w:rsidR="00F968A1" w:rsidRDefault="00665C02" w:rsidP="00F968A1">
      <w:pPr>
        <w:pStyle w:val="CorpodoTexto"/>
      </w:pPr>
      <w:r>
        <w:t>3</w:t>
      </w:r>
      <w:r w:rsidR="00F968A1">
        <w:t xml:space="preserve">. O ator altera os dados e pressiona o botão “Salvar”; </w:t>
      </w:r>
      <w:r w:rsidR="00F968A1" w:rsidRPr="00527915">
        <w:rPr>
          <w:b/>
        </w:rPr>
        <w:t>(</w:t>
      </w:r>
      <w:proofErr w:type="gramStart"/>
      <w:r w:rsidR="00F968A1" w:rsidRPr="00527915">
        <w:rPr>
          <w:b/>
        </w:rPr>
        <w:t>A1)</w:t>
      </w:r>
      <w:proofErr w:type="gramEnd"/>
    </w:p>
    <w:p w:rsidR="00F968A1" w:rsidRDefault="00665C02" w:rsidP="00F968A1">
      <w:pPr>
        <w:pStyle w:val="CorpodoTexto"/>
      </w:pPr>
      <w:r>
        <w:t>4</w:t>
      </w:r>
      <w:r w:rsidR="00F968A1">
        <w:t>. O sistema verifica o preenchimento dos campos da tela;</w:t>
      </w:r>
    </w:p>
    <w:p w:rsidR="00F968A1" w:rsidRDefault="00665C02" w:rsidP="00F968A1">
      <w:pPr>
        <w:pStyle w:val="CorpodoTexto"/>
      </w:pPr>
      <w:r>
        <w:t>5</w:t>
      </w:r>
      <w:r w:rsidR="00F968A1">
        <w:t xml:space="preserve">. O sistema atualiza os dados da </w:t>
      </w:r>
      <w:r>
        <w:t>cor</w:t>
      </w:r>
      <w:r w:rsidR="00F968A1">
        <w:t xml:space="preserve"> no banco de dados;</w:t>
      </w:r>
    </w:p>
    <w:p w:rsidR="00F968A1" w:rsidRDefault="00665C02" w:rsidP="00F968A1">
      <w:pPr>
        <w:pStyle w:val="CorpodoTexto"/>
      </w:pPr>
      <w:r>
        <w:t>6</w:t>
      </w:r>
      <w:r w:rsidR="00F968A1">
        <w:t xml:space="preserve">. O caso de uso retoma ao passo </w:t>
      </w:r>
      <w:proofErr w:type="gramStart"/>
      <w:r w:rsidR="00F968A1">
        <w:t>3</w:t>
      </w:r>
      <w:proofErr w:type="gramEnd"/>
      <w:r w:rsidR="00F968A1">
        <w:t xml:space="preserve"> do fluxo principal</w:t>
      </w:r>
      <w:r w:rsidR="00F968A1" w:rsidRPr="009628A6">
        <w:t>.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Inativar </w:t>
      </w:r>
      <w:r w:rsidR="00665C02">
        <w:rPr>
          <w:rFonts w:cs="Arial"/>
          <w:b/>
        </w:rPr>
        <w:t>Cor</w:t>
      </w:r>
      <w:r>
        <w:rPr>
          <w:rFonts w:cs="Arial"/>
        </w:rPr>
        <w:t>:</w:t>
      </w:r>
    </w:p>
    <w:p w:rsidR="00F968A1" w:rsidRPr="007631A1" w:rsidRDefault="00F968A1" w:rsidP="00F968A1">
      <w:pPr>
        <w:pStyle w:val="CorpodoTexto"/>
      </w:pPr>
      <w:r>
        <w:t xml:space="preserve">1. O ator pressiona o botão “Excluir” na tela de pesquisa de </w:t>
      </w:r>
      <w:r w:rsidR="00066B6E">
        <w:t>cor (</w:t>
      </w:r>
      <w:r w:rsidR="00066B6E" w:rsidRPr="00066B6E">
        <w:rPr>
          <w:b/>
        </w:rPr>
        <w:t>DV1</w:t>
      </w:r>
      <w:r w:rsidR="00066B6E">
        <w:t>)</w:t>
      </w:r>
      <w:r>
        <w:t>;</w:t>
      </w:r>
    </w:p>
    <w:p w:rsidR="00F968A1" w:rsidRPr="003F2521" w:rsidRDefault="00F968A1" w:rsidP="00F968A1">
      <w:pPr>
        <w:pStyle w:val="CorpodoTexto"/>
      </w:pPr>
      <w:r>
        <w:t xml:space="preserve">2. O sistema apresenta mensagem de confirmação para a mudança de situação da </w:t>
      </w:r>
      <w:r w:rsidR="00066B6E">
        <w:t>cor selecionada</w:t>
      </w:r>
      <w:r>
        <w:rPr>
          <w:b/>
        </w:rPr>
        <w:t>;</w:t>
      </w:r>
    </w:p>
    <w:p w:rsidR="00F968A1" w:rsidRDefault="00F968A1" w:rsidP="00F968A1">
      <w:pPr>
        <w:pStyle w:val="CorpodoTexto"/>
      </w:pPr>
      <w:r>
        <w:t xml:space="preserve">3. O ator confirma a inativação da </w:t>
      </w:r>
      <w:r w:rsidR="00066B6E">
        <w:t>cor</w:t>
      </w:r>
      <w:r>
        <w:t xml:space="preserve">; </w:t>
      </w:r>
    </w:p>
    <w:p w:rsidR="00F968A1" w:rsidRDefault="00F968A1" w:rsidP="00F968A1">
      <w:pPr>
        <w:pStyle w:val="CorpodoTexto"/>
      </w:pPr>
      <w:r>
        <w:t>4</w:t>
      </w:r>
      <w:r w:rsidR="00066B6E">
        <w:t>. O sistema atualiza os dados da</w:t>
      </w:r>
      <w:r>
        <w:t xml:space="preserve"> </w:t>
      </w:r>
      <w:r w:rsidR="00066B6E">
        <w:t>cor</w:t>
      </w:r>
      <w:r>
        <w:t xml:space="preserve"> no banco de dados;</w:t>
      </w:r>
    </w:p>
    <w:p w:rsidR="004D4DDB" w:rsidRDefault="00F968A1" w:rsidP="004D4DDB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F968A1" w:rsidRDefault="00EE110B" w:rsidP="00F968A1">
      <w:pPr>
        <w:pStyle w:val="Ttulo2"/>
        <w:spacing w:before="240" w:after="240" w:line="360" w:lineRule="auto"/>
        <w:ind w:left="567" w:hanging="567"/>
      </w:pPr>
      <w:bookmarkStart w:id="25" w:name="_Toc341872931"/>
      <w:r>
        <w:lastRenderedPageBreak/>
        <w:t>Caso de U</w:t>
      </w:r>
      <w:r w:rsidR="00F968A1">
        <w:t>so: UC14 - Manter Marcar</w:t>
      </w:r>
      <w:bookmarkEnd w:id="25"/>
    </w:p>
    <w:p w:rsidR="00F968A1" w:rsidRDefault="00F968A1" w:rsidP="00F968A1">
      <w:pPr>
        <w:pStyle w:val="Ttulo3"/>
      </w:pPr>
      <w:r>
        <w:t>Descrição</w:t>
      </w:r>
    </w:p>
    <w:p w:rsidR="00F968A1" w:rsidRPr="00393491" w:rsidRDefault="00F968A1" w:rsidP="00F968A1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</w:t>
      </w:r>
      <w:r>
        <w:t xml:space="preserve">das </w:t>
      </w:r>
      <w:r w:rsidR="00645146">
        <w:t xml:space="preserve">marcas de </w:t>
      </w:r>
      <w:proofErr w:type="spellStart"/>
      <w:r w:rsidR="00645146">
        <w:t>veíclos</w:t>
      </w:r>
      <w:proofErr w:type="spellEnd"/>
      <w:r>
        <w:t>.</w:t>
      </w:r>
    </w:p>
    <w:p w:rsidR="00F968A1" w:rsidRDefault="00F968A1" w:rsidP="00F968A1">
      <w:pPr>
        <w:pStyle w:val="Ttulo3"/>
      </w:pPr>
      <w:r>
        <w:t>Visões</w:t>
      </w:r>
    </w:p>
    <w:p w:rsidR="00F968A1" w:rsidRDefault="00F968A1" w:rsidP="00F968A1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pesquisa de </w:t>
      </w:r>
      <w:r w:rsidR="00B54C26">
        <w:rPr>
          <w:b/>
        </w:rPr>
        <w:t>marca</w:t>
      </w:r>
    </w:p>
    <w:p w:rsidR="00F968A1" w:rsidRDefault="00F968A1" w:rsidP="00F968A1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67808" behindDoc="0" locked="0" layoutInCell="1" allowOverlap="1" wp14:anchorId="3E6034BA" wp14:editId="0BD39086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621020" cy="1514475"/>
                <wp:effectExtent l="0" t="0" r="17780" b="28575"/>
                <wp:wrapNone/>
                <wp:docPr id="324" name="Caixa de text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66092E2" wp14:editId="71EFD9B1">
                                  <wp:extent cx="2113280" cy="267335"/>
                                  <wp:effectExtent l="0" t="0" r="1270" b="0"/>
                                  <wp:docPr id="333" name="Imagem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/>
                          <w:p w:rsidR="00301340" w:rsidRDefault="00301340" w:rsidP="00F968A1"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97F433B" wp14:editId="4242DF83">
                                  <wp:extent cx="1492250" cy="129540"/>
                                  <wp:effectExtent l="19050" t="19050" r="12700" b="22860"/>
                                  <wp:docPr id="334" name="Imagem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98"/>
                              <w:gridCol w:w="2334"/>
                              <w:gridCol w:w="1414"/>
                              <w:gridCol w:w="2810"/>
                            </w:tblGrid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6B3291" w:rsidRDefault="00301340" w:rsidP="0080732C">
                                  <w:r>
                                    <w:t>C</w:t>
                                  </w:r>
                                  <w:r w:rsidRPr="006B3291">
                                    <w:t>ódigo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Pintura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 w:rsidP="00F968A1"/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4" o:spid="_x0000_s1098" type="#_x0000_t202" style="position:absolute;margin-left:0;margin-top:2.75pt;width:442.6pt;height:119.25pt;z-index:251767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66092E2" wp14:editId="71EFD9B1">
                            <wp:extent cx="2113280" cy="267335"/>
                            <wp:effectExtent l="0" t="0" r="1270" b="0"/>
                            <wp:docPr id="333" name="Imagem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/>
                    <w:p w:rsidR="00301340" w:rsidRDefault="00301340" w:rsidP="00F968A1"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97F433B" wp14:editId="4242DF83">
                            <wp:extent cx="1492250" cy="129540"/>
                            <wp:effectExtent l="19050" t="19050" r="12700" b="22860"/>
                            <wp:docPr id="334" name="Imagem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98"/>
                        <w:gridCol w:w="2334"/>
                        <w:gridCol w:w="1414"/>
                        <w:gridCol w:w="2810"/>
                      </w:tblGrid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6B3291" w:rsidRDefault="00301340" w:rsidP="0080732C">
                            <w:r>
                              <w:t>C</w:t>
                            </w:r>
                            <w:r w:rsidRPr="006B3291">
                              <w:t>ódigo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Pintura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Inativo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 w:rsidP="00F968A1"/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6784" behindDoc="0" locked="0" layoutInCell="1" allowOverlap="1" wp14:anchorId="4E5C2D0F" wp14:editId="4139841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25" name="Caixa de text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4441667" wp14:editId="131C1788">
                                  <wp:extent cx="2113280" cy="267335"/>
                                  <wp:effectExtent l="0" t="0" r="1270" b="0"/>
                                  <wp:docPr id="335" name="Imagem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7BF7308" wp14:editId="46ACBD57">
                                  <wp:extent cx="1492250" cy="129540"/>
                                  <wp:effectExtent l="0" t="0" r="0" b="3810"/>
                                  <wp:docPr id="336" name="Imagem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BE89EBA" wp14:editId="561E2388">
                                  <wp:extent cx="1492250" cy="129540"/>
                                  <wp:effectExtent l="0" t="0" r="0" b="3810"/>
                                  <wp:docPr id="337" name="Imagem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D45E9DA" wp14:editId="5E293B0B">
                                  <wp:extent cx="1492250" cy="129540"/>
                                  <wp:effectExtent l="0" t="0" r="0" b="3810"/>
                                  <wp:docPr id="338" name="Imagem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5" o:spid="_x0000_s1099" type="#_x0000_t202" style="position:absolute;left:0;text-align:left;margin-left:85.05pt;margin-top:590.85pt;width:442.6pt;height:145.55pt;z-index:2517667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9e0LIj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4441667" wp14:editId="131C1788">
                            <wp:extent cx="2113280" cy="267335"/>
                            <wp:effectExtent l="0" t="0" r="1270" b="0"/>
                            <wp:docPr id="335" name="Imagem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7BF7308" wp14:editId="46ACBD57">
                            <wp:extent cx="1492250" cy="129540"/>
                            <wp:effectExtent l="0" t="0" r="0" b="3810"/>
                            <wp:docPr id="336" name="Imagem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BE89EBA" wp14:editId="561E2388">
                            <wp:extent cx="1492250" cy="129540"/>
                            <wp:effectExtent l="0" t="0" r="0" b="3810"/>
                            <wp:docPr id="337" name="Imagem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D45E9DA" wp14:editId="5E293B0B">
                            <wp:extent cx="1492250" cy="129540"/>
                            <wp:effectExtent l="0" t="0" r="0" b="3810"/>
                            <wp:docPr id="338" name="Imagem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5760" behindDoc="0" locked="0" layoutInCell="1" allowOverlap="1" wp14:anchorId="568E73C6" wp14:editId="31FC5CF4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26" name="Caixa de text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D79B727" wp14:editId="51742404">
                                  <wp:extent cx="2113280" cy="267335"/>
                                  <wp:effectExtent l="0" t="0" r="1270" b="0"/>
                                  <wp:docPr id="339" name="Imagem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F9686EA" wp14:editId="7CC2BA90">
                                  <wp:extent cx="1492250" cy="129540"/>
                                  <wp:effectExtent l="0" t="0" r="0" b="3810"/>
                                  <wp:docPr id="340" name="Imagem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57C1462" wp14:editId="1426C700">
                                  <wp:extent cx="1492250" cy="129540"/>
                                  <wp:effectExtent l="0" t="0" r="0" b="3810"/>
                                  <wp:docPr id="341" name="Imagem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EAD04D9" wp14:editId="3E9FB500">
                                  <wp:extent cx="1492250" cy="129540"/>
                                  <wp:effectExtent l="0" t="0" r="0" b="3810"/>
                                  <wp:docPr id="342" name="Imagem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6" o:spid="_x0000_s1100" type="#_x0000_t202" style="position:absolute;left:0;text-align:left;margin-left:85.05pt;margin-top:590.85pt;width:442.6pt;height:145.55pt;z-index:251765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D79B727" wp14:editId="51742404">
                            <wp:extent cx="2113280" cy="267335"/>
                            <wp:effectExtent l="0" t="0" r="1270" b="0"/>
                            <wp:docPr id="339" name="Imagem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F9686EA" wp14:editId="7CC2BA90">
                            <wp:extent cx="1492250" cy="129540"/>
                            <wp:effectExtent l="0" t="0" r="0" b="3810"/>
                            <wp:docPr id="340" name="Imagem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57C1462" wp14:editId="1426C700">
                            <wp:extent cx="1492250" cy="129540"/>
                            <wp:effectExtent l="0" t="0" r="0" b="3810"/>
                            <wp:docPr id="341" name="Imagem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EAD04D9" wp14:editId="3E9FB500">
                            <wp:extent cx="1492250" cy="129540"/>
                            <wp:effectExtent l="0" t="0" r="0" b="3810"/>
                            <wp:docPr id="342" name="Imagem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4736" behindDoc="0" locked="0" layoutInCell="1" allowOverlap="1" wp14:anchorId="3986D74E" wp14:editId="04FE9CF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27" name="Caixa de texto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AA9B4CE" wp14:editId="4B8A10C3">
                                  <wp:extent cx="2113280" cy="267335"/>
                                  <wp:effectExtent l="0" t="0" r="1270" b="0"/>
                                  <wp:docPr id="343" name="Imagem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AB1DF16" wp14:editId="64C80517">
                                  <wp:extent cx="1492250" cy="129540"/>
                                  <wp:effectExtent l="0" t="0" r="0" b="3810"/>
                                  <wp:docPr id="344" name="Imagem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87822BD" wp14:editId="63D98F44">
                                  <wp:extent cx="1492250" cy="129540"/>
                                  <wp:effectExtent l="0" t="0" r="0" b="3810"/>
                                  <wp:docPr id="345" name="Imagem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C59FF0B" wp14:editId="139A0C96">
                                  <wp:extent cx="1492250" cy="129540"/>
                                  <wp:effectExtent l="0" t="0" r="0" b="3810"/>
                                  <wp:docPr id="346" name="Imagem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7" o:spid="_x0000_s1101" type="#_x0000_t202" style="position:absolute;left:0;text-align:left;margin-left:85.05pt;margin-top:590.85pt;width:442.6pt;height:145.55pt;z-index:251764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D0IB5Q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AA9B4CE" wp14:editId="4B8A10C3">
                            <wp:extent cx="2113280" cy="267335"/>
                            <wp:effectExtent l="0" t="0" r="1270" b="0"/>
                            <wp:docPr id="343" name="Imagem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AB1DF16" wp14:editId="64C80517">
                            <wp:extent cx="1492250" cy="129540"/>
                            <wp:effectExtent l="0" t="0" r="0" b="3810"/>
                            <wp:docPr id="344" name="Imagem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87822BD" wp14:editId="63D98F44">
                            <wp:extent cx="1492250" cy="129540"/>
                            <wp:effectExtent l="0" t="0" r="0" b="3810"/>
                            <wp:docPr id="345" name="Imagem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C59FF0B" wp14:editId="139A0C96">
                            <wp:extent cx="1492250" cy="129540"/>
                            <wp:effectExtent l="0" t="0" r="0" b="3810"/>
                            <wp:docPr id="346" name="Imagem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3712" behindDoc="0" locked="0" layoutInCell="1" allowOverlap="1" wp14:anchorId="36D74F3F" wp14:editId="7D07F63B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28" name="Caixa de text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6D9C876" wp14:editId="1BEC4504">
                                  <wp:extent cx="2113280" cy="267335"/>
                                  <wp:effectExtent l="0" t="0" r="1270" b="0"/>
                                  <wp:docPr id="347" name="Imagem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2205E87" wp14:editId="3ED74419">
                                  <wp:extent cx="1492250" cy="129540"/>
                                  <wp:effectExtent l="0" t="0" r="0" b="3810"/>
                                  <wp:docPr id="348" name="Imagem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35C51DD" wp14:editId="67BD82DE">
                                  <wp:extent cx="1492250" cy="129540"/>
                                  <wp:effectExtent l="0" t="0" r="0" b="3810"/>
                                  <wp:docPr id="349" name="Imagem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C527AF4" wp14:editId="3343C998">
                                  <wp:extent cx="1492250" cy="129540"/>
                                  <wp:effectExtent l="0" t="0" r="0" b="3810"/>
                                  <wp:docPr id="350" name="Imagem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8" o:spid="_x0000_s1102" type="#_x0000_t202" style="position:absolute;left:0;text-align:left;margin-left:85.05pt;margin-top:590.85pt;width:442.6pt;height:145.55pt;z-index:251763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CqMgm0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6D9C876" wp14:editId="1BEC4504">
                            <wp:extent cx="2113280" cy="267335"/>
                            <wp:effectExtent l="0" t="0" r="1270" b="0"/>
                            <wp:docPr id="347" name="Imagem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2205E87" wp14:editId="3ED74419">
                            <wp:extent cx="1492250" cy="129540"/>
                            <wp:effectExtent l="0" t="0" r="0" b="3810"/>
                            <wp:docPr id="348" name="Imagem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35C51DD" wp14:editId="67BD82DE">
                            <wp:extent cx="1492250" cy="129540"/>
                            <wp:effectExtent l="0" t="0" r="0" b="3810"/>
                            <wp:docPr id="349" name="Imagem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C527AF4" wp14:editId="3343C998">
                            <wp:extent cx="1492250" cy="129540"/>
                            <wp:effectExtent l="0" t="0" r="0" b="3810"/>
                            <wp:docPr id="350" name="Imagem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2688" behindDoc="0" locked="0" layoutInCell="1" allowOverlap="1" wp14:anchorId="357E272D" wp14:editId="43B1B8F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29" name="Caixa de text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685570A" wp14:editId="6468DB25">
                                  <wp:extent cx="2113280" cy="267335"/>
                                  <wp:effectExtent l="0" t="0" r="1270" b="0"/>
                                  <wp:docPr id="351" name="Imagem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5AC0358" wp14:editId="530905D5">
                                  <wp:extent cx="1492250" cy="129540"/>
                                  <wp:effectExtent l="0" t="0" r="0" b="3810"/>
                                  <wp:docPr id="352" name="Imagem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C31A56E" wp14:editId="37A439C3">
                                  <wp:extent cx="1492250" cy="129540"/>
                                  <wp:effectExtent l="0" t="0" r="0" b="3810"/>
                                  <wp:docPr id="353" name="Imagem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248CEA6" wp14:editId="2E2C83DB">
                                  <wp:extent cx="1492250" cy="129540"/>
                                  <wp:effectExtent l="0" t="0" r="0" b="3810"/>
                                  <wp:docPr id="354" name="Imagem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9" o:spid="_x0000_s1103" type="#_x0000_t202" style="position:absolute;left:0;text-align:left;margin-left:85.05pt;margin-top:590.85pt;width:442.6pt;height:145.55pt;z-index:2517626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685570A" wp14:editId="6468DB25">
                            <wp:extent cx="2113280" cy="267335"/>
                            <wp:effectExtent l="0" t="0" r="1270" b="0"/>
                            <wp:docPr id="351" name="Imagem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5AC0358" wp14:editId="530905D5">
                            <wp:extent cx="1492250" cy="129540"/>
                            <wp:effectExtent l="0" t="0" r="0" b="3810"/>
                            <wp:docPr id="352" name="Imagem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C31A56E" wp14:editId="37A439C3">
                            <wp:extent cx="1492250" cy="129540"/>
                            <wp:effectExtent l="0" t="0" r="0" b="3810"/>
                            <wp:docPr id="353" name="Imagem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248CEA6" wp14:editId="2E2C83DB">
                            <wp:extent cx="1492250" cy="129540"/>
                            <wp:effectExtent l="0" t="0" r="0" b="3810"/>
                            <wp:docPr id="354" name="Imagem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1664" behindDoc="0" locked="0" layoutInCell="1" allowOverlap="1" wp14:anchorId="1412EBB3" wp14:editId="34E8FC6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30" name="Caixa de texto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0DAA1809" wp14:editId="5168D681">
                                  <wp:extent cx="2113280" cy="267335"/>
                                  <wp:effectExtent l="0" t="0" r="1270" b="0"/>
                                  <wp:docPr id="355" name="Imagem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DF9FD69" wp14:editId="3A7B8A39">
                                  <wp:extent cx="1492250" cy="129540"/>
                                  <wp:effectExtent l="0" t="0" r="0" b="3810"/>
                                  <wp:docPr id="356" name="Imagem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07287D2" wp14:editId="34D15855">
                                  <wp:extent cx="1492250" cy="129540"/>
                                  <wp:effectExtent l="0" t="0" r="0" b="3810"/>
                                  <wp:docPr id="357" name="Imagem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E3694EF" wp14:editId="6EFC8FC7">
                                  <wp:extent cx="1492250" cy="129540"/>
                                  <wp:effectExtent l="0" t="0" r="0" b="3810"/>
                                  <wp:docPr id="358" name="Imagem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30" o:spid="_x0000_s1104" type="#_x0000_t202" style="position:absolute;left:0;text-align:left;margin-left:85.05pt;margin-top:590.85pt;width:442.6pt;height:145.55pt;z-index:2517616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erlRzT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0DAA1809" wp14:editId="5168D681">
                            <wp:extent cx="2113280" cy="267335"/>
                            <wp:effectExtent l="0" t="0" r="1270" b="0"/>
                            <wp:docPr id="355" name="Imagem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DF9FD69" wp14:editId="3A7B8A39">
                            <wp:extent cx="1492250" cy="129540"/>
                            <wp:effectExtent l="0" t="0" r="0" b="3810"/>
                            <wp:docPr id="356" name="Imagem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07287D2" wp14:editId="34D15855">
                            <wp:extent cx="1492250" cy="129540"/>
                            <wp:effectExtent l="0" t="0" r="0" b="3810"/>
                            <wp:docPr id="357" name="Imagem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E3694EF" wp14:editId="6EFC8FC7">
                            <wp:extent cx="1492250" cy="129540"/>
                            <wp:effectExtent l="0" t="0" r="0" b="3810"/>
                            <wp:docPr id="358" name="Imagem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28EFF6" wp14:editId="628A8EB3">
                <wp:simplePos x="0" y="0"/>
                <wp:positionH relativeFrom="column">
                  <wp:posOffset>-76200</wp:posOffset>
                </wp:positionH>
                <wp:positionV relativeFrom="paragraph">
                  <wp:posOffset>128270</wp:posOffset>
                </wp:positionV>
                <wp:extent cx="5621020" cy="635"/>
                <wp:effectExtent l="0" t="0" r="0" b="8255"/>
                <wp:wrapNone/>
                <wp:docPr id="331" name="Caixa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F968A1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26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1" o:spid="_x0000_s1105" type="#_x0000_t202" style="position:absolute;left:0;text-align:left;margin-left:-6pt;margin-top:10.1pt;width:442.6pt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" stroked="f">
                <v:textbox style="mso-fit-shape-to-text:t" inset="0,0,0,0">
                  <w:txbxContent>
                    <w:p w:rsidR="00301340" w:rsidRPr="00213B69" w:rsidRDefault="00301340" w:rsidP="00F968A1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26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marca</w:t>
                      </w:r>
                    </w:p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F968A1" w:rsidRPr="00393491" w:rsidTr="000C30CB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F968A1" w:rsidRPr="00AB439F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F968A1" w:rsidRPr="00AB439F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 xml:space="preserve">0 – Inativo; </w:t>
            </w:r>
          </w:p>
          <w:p w:rsidR="00F968A1" w:rsidRDefault="00F968A1" w:rsidP="000C30CB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keepNext/>
              <w:jc w:val="center"/>
            </w:pP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54C26">
        <w:rPr>
          <w:noProof/>
        </w:rPr>
        <w:t>48</w:t>
      </w:r>
      <w:r w:rsidR="00AA42B1">
        <w:rPr>
          <w:noProof/>
        </w:rPr>
        <w:fldChar w:fldCharType="end"/>
      </w:r>
      <w:r>
        <w:t xml:space="preserve">- Regras de validação da tela de pesquisa de </w:t>
      </w:r>
      <w:r w:rsidR="00B54C26">
        <w:t>marca</w:t>
      </w:r>
    </w:p>
    <w:p w:rsidR="00B54C26" w:rsidRDefault="00B54C26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Default="00EE110B" w:rsidP="00B54C26"/>
    <w:p w:rsidR="00EE110B" w:rsidRPr="00B54C26" w:rsidRDefault="00EE110B" w:rsidP="00B54C26"/>
    <w:p w:rsidR="00F968A1" w:rsidRDefault="00F968A1" w:rsidP="00F968A1">
      <w:pPr>
        <w:pStyle w:val="CorpodoTexto"/>
      </w:pPr>
      <w:r>
        <w:lastRenderedPageBreak/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F968A1" w:rsidRPr="00393491" w:rsidTr="000C30CB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F968A1" w:rsidRPr="006C507D" w:rsidRDefault="00F968A1" w:rsidP="000C30CB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F968A1" w:rsidRDefault="00F968A1" w:rsidP="00B54C26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F968A1" w:rsidRDefault="00F968A1" w:rsidP="00B54C26">
            <w:pPr>
              <w:jc w:val="center"/>
            </w:pPr>
            <w:r>
              <w:t xml:space="preserve">Carrega as </w:t>
            </w:r>
            <w:r w:rsidR="00B54C26">
              <w:t>marcas</w:t>
            </w:r>
            <w:r>
              <w:t xml:space="preserve"> de acordo com o filtro da pesquisa ou carrega todos os registros caso o usuário não tenha informado filtro para a pesquisa.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jc w:val="center"/>
            </w:pPr>
            <w:r>
              <w:t>Retorna a pagina principal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F968A1" w:rsidRPr="006C507D" w:rsidRDefault="00F968A1" w:rsidP="000C30CB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F968A1" w:rsidRDefault="00F968A1" w:rsidP="00B54C26">
            <w:pPr>
              <w:jc w:val="center"/>
            </w:pPr>
            <w:r>
              <w:t xml:space="preserve">Carrega a </w:t>
            </w:r>
            <w:r w:rsidR="00B54C26">
              <w:t>marca</w:t>
            </w:r>
            <w:r>
              <w:t xml:space="preserve"> na tela </w:t>
            </w:r>
            <w:r w:rsidRPr="006C507D">
              <w:rPr>
                <w:b/>
              </w:rPr>
              <w:t>DV2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54C26">
        <w:rPr>
          <w:noProof/>
        </w:rPr>
        <w:t>49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B54C26">
        <w:t>marca</w:t>
      </w:r>
    </w:p>
    <w:p w:rsidR="00F968A1" w:rsidRPr="00393491" w:rsidRDefault="00F968A1" w:rsidP="00F968A1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</w:t>
      </w:r>
      <w:r>
        <w:rPr>
          <w:b/>
        </w:rPr>
        <w:t xml:space="preserve">de </w:t>
      </w:r>
      <w:r w:rsidR="00B54C26">
        <w:rPr>
          <w:b/>
        </w:rPr>
        <w:t>marca</w:t>
      </w:r>
    </w:p>
    <w:p w:rsidR="00F968A1" w:rsidRDefault="00F968A1" w:rsidP="00F968A1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0D317EE7" wp14:editId="3EDE2601">
            <wp:extent cx="5669280" cy="1487170"/>
            <wp:effectExtent l="0" t="0" r="7620" b="0"/>
            <wp:docPr id="332" name="Imagem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A1" w:rsidRDefault="00F968A1" w:rsidP="00F968A1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B54C26">
        <w:rPr>
          <w:noProof/>
        </w:rPr>
        <w:t>27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 w:rsidR="00B54C26">
        <w:t>marca</w:t>
      </w:r>
    </w:p>
    <w:p w:rsidR="00F968A1" w:rsidRDefault="00F968A1" w:rsidP="00F968A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F968A1" w:rsidRPr="00393491" w:rsidTr="000C30CB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 xml:space="preserve">0 – Inativo; </w:t>
            </w:r>
          </w:p>
          <w:p w:rsidR="00F968A1" w:rsidRDefault="00F968A1" w:rsidP="000C30CB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B54C26">
        <w:rPr>
          <w:noProof/>
        </w:rPr>
        <w:t>50</w:t>
      </w:r>
      <w:r w:rsidR="00AA42B1">
        <w:rPr>
          <w:noProof/>
        </w:rPr>
        <w:fldChar w:fldCharType="end"/>
      </w:r>
      <w:r>
        <w:t xml:space="preserve"> - Regras de validação da tela de cadastro de </w:t>
      </w:r>
      <w:r w:rsidR="00B54C26">
        <w:t>marca</w:t>
      </w:r>
    </w:p>
    <w:p w:rsidR="00F968A1" w:rsidRDefault="00F968A1" w:rsidP="00F968A1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F968A1" w:rsidRPr="00393491" w:rsidTr="000C30CB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F968A1" w:rsidRDefault="00F968A1" w:rsidP="00B54C26">
            <w:pPr>
              <w:keepNext/>
              <w:jc w:val="center"/>
            </w:pPr>
            <w:r>
              <w:t xml:space="preserve">Retorna a </w:t>
            </w:r>
            <w:r w:rsidR="00B54C26">
              <w:t xml:space="preserve">tela </w:t>
            </w:r>
            <w:r w:rsidRPr="001802CB">
              <w:rPr>
                <w:b/>
              </w:rPr>
              <w:t>DV1</w:t>
            </w: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E110B">
        <w:rPr>
          <w:noProof/>
        </w:rPr>
        <w:t>51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EE110B">
        <w:t>marca</w:t>
      </w:r>
    </w:p>
    <w:p w:rsidR="00EE110B" w:rsidRPr="00EE110B" w:rsidRDefault="00EE110B" w:rsidP="00EE110B"/>
    <w:p w:rsidR="00F968A1" w:rsidRDefault="00F968A1" w:rsidP="00F968A1">
      <w:pPr>
        <w:pStyle w:val="Ttulo3"/>
      </w:pPr>
      <w:r>
        <w:lastRenderedPageBreak/>
        <w:t>Pré-condição</w:t>
      </w:r>
    </w:p>
    <w:p w:rsidR="00F968A1" w:rsidRPr="00AB3CED" w:rsidRDefault="00F968A1" w:rsidP="00F968A1">
      <w:pPr>
        <w:pStyle w:val="CorpodoTexto"/>
      </w:pPr>
      <w:r w:rsidRPr="00AB3CED">
        <w:t>Este caso de uso pode iniciar somente se:</w:t>
      </w:r>
    </w:p>
    <w:p w:rsidR="00F968A1" w:rsidRPr="00AB3CED" w:rsidRDefault="00F968A1" w:rsidP="00F968A1">
      <w:pPr>
        <w:pStyle w:val="CorpodoTexto"/>
      </w:pPr>
      <w:r>
        <w:t xml:space="preserve">1. </w:t>
      </w:r>
      <w:r w:rsidRPr="00AB3CED">
        <w:t xml:space="preserve">O usuário deve ter realizado o </w:t>
      </w:r>
      <w:r>
        <w:t xml:space="preserve">UC08- Efetuar </w:t>
      </w:r>
      <w:proofErr w:type="spellStart"/>
      <w:r>
        <w:t>L</w:t>
      </w:r>
      <w:r w:rsidRPr="00AB3CED">
        <w:t>ogin</w:t>
      </w:r>
      <w:proofErr w:type="spellEnd"/>
      <w:r w:rsidRPr="00AB3CED">
        <w:t xml:space="preserve"> com sucesso.</w:t>
      </w:r>
    </w:p>
    <w:p w:rsidR="00F968A1" w:rsidRDefault="00F968A1" w:rsidP="00F968A1">
      <w:pPr>
        <w:pStyle w:val="Ttulo3"/>
      </w:pPr>
      <w:r>
        <w:t>Pós-condição</w:t>
      </w:r>
    </w:p>
    <w:p w:rsidR="00F968A1" w:rsidRPr="00614936" w:rsidRDefault="00F968A1" w:rsidP="00F968A1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F968A1" w:rsidRDefault="00F968A1" w:rsidP="00F968A1">
      <w:pPr>
        <w:pStyle w:val="CorpodoTexto"/>
      </w:pPr>
      <w:r>
        <w:t xml:space="preserve">1. Ter pesquisado, </w:t>
      </w:r>
      <w:r w:rsidRPr="002665C0">
        <w:t xml:space="preserve">incluído, alterado ou </w:t>
      </w:r>
      <w:r>
        <w:t xml:space="preserve">inativado uma </w:t>
      </w:r>
      <w:r w:rsidR="00B54C26">
        <w:t>marca</w:t>
      </w:r>
      <w:r w:rsidRPr="002665C0">
        <w:t>;</w:t>
      </w:r>
    </w:p>
    <w:p w:rsidR="00F968A1" w:rsidRDefault="00F968A1" w:rsidP="00F968A1">
      <w:pPr>
        <w:pStyle w:val="Ttulo3"/>
      </w:pPr>
      <w:r>
        <w:t>Autor Primário</w:t>
      </w:r>
    </w:p>
    <w:p w:rsidR="00F968A1" w:rsidRPr="007C6ABE" w:rsidRDefault="00F968A1" w:rsidP="00F968A1">
      <w:pPr>
        <w:pStyle w:val="CorpodoTexto"/>
      </w:pPr>
      <w:r>
        <w:t>Secretária</w:t>
      </w:r>
    </w:p>
    <w:p w:rsidR="00F968A1" w:rsidRDefault="00F968A1" w:rsidP="00F968A1">
      <w:pPr>
        <w:pStyle w:val="Ttulo3"/>
      </w:pPr>
      <w:r>
        <w:t>Fluxo principal</w:t>
      </w:r>
    </w:p>
    <w:p w:rsidR="00F968A1" w:rsidRPr="008571E9" w:rsidRDefault="00F968A1" w:rsidP="00F968A1">
      <w:pPr>
        <w:pStyle w:val="CorpodoTexto"/>
      </w:pPr>
      <w:r>
        <w:t xml:space="preserve">1. O sistema abra a tela de pesquisa </w:t>
      </w:r>
      <w:r w:rsidR="00B54C26">
        <w:t>de marca</w:t>
      </w:r>
      <w:r>
        <w:t xml:space="preserve"> </w:t>
      </w:r>
      <w:r w:rsidR="00B54C26">
        <w:t>(</w:t>
      </w:r>
      <w:r w:rsidRPr="0080732C">
        <w:rPr>
          <w:b/>
        </w:rPr>
        <w:t>DV1</w:t>
      </w:r>
      <w:r w:rsidR="00B54C26">
        <w:rPr>
          <w:b/>
        </w:rPr>
        <w:t>)</w:t>
      </w:r>
      <w:r>
        <w:t>;</w:t>
      </w:r>
    </w:p>
    <w:p w:rsidR="00F968A1" w:rsidRDefault="00F968A1" w:rsidP="00F968A1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os campos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F968A1" w:rsidRDefault="00F968A1" w:rsidP="00F968A1">
      <w:pPr>
        <w:pStyle w:val="CorpodoTexto"/>
      </w:pPr>
      <w:r>
        <w:t xml:space="preserve">3. O sistema seleciona as </w:t>
      </w:r>
      <w:r w:rsidR="00B54C26">
        <w:t>marcas</w:t>
      </w:r>
      <w:r>
        <w:t xml:space="preserve"> que atendam o filtro da pesquisa e monta a grid de resultado; </w:t>
      </w:r>
      <w:r w:rsidRPr="003F2521">
        <w:rPr>
          <w:b/>
        </w:rPr>
        <w:t>(A3)(A4).</w:t>
      </w:r>
    </w:p>
    <w:p w:rsidR="00F968A1" w:rsidRDefault="00F968A1" w:rsidP="00F968A1">
      <w:pPr>
        <w:pStyle w:val="CorpodoTexto"/>
      </w:pPr>
      <w:r>
        <w:t xml:space="preserve">4. O caso de uso é encerrado. </w:t>
      </w:r>
    </w:p>
    <w:p w:rsidR="00F968A1" w:rsidRDefault="00F968A1" w:rsidP="00F968A1">
      <w:pPr>
        <w:pStyle w:val="Ttulo3"/>
      </w:pPr>
      <w:r>
        <w:t>Fluxos alternativos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F968A1" w:rsidRPr="007631A1" w:rsidRDefault="00F968A1" w:rsidP="00F968A1">
      <w:pPr>
        <w:pStyle w:val="CorpodoTexto"/>
      </w:pPr>
      <w:r>
        <w:t>1. O ator pressiona o botão “Voltar”;</w:t>
      </w:r>
    </w:p>
    <w:p w:rsidR="00F968A1" w:rsidRPr="00527915" w:rsidRDefault="00F968A1" w:rsidP="00F968A1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>Nov</w:t>
      </w:r>
      <w:r>
        <w:rPr>
          <w:rFonts w:cs="Arial"/>
          <w:b/>
        </w:rPr>
        <w:t xml:space="preserve">a </w:t>
      </w:r>
      <w:r w:rsidR="00B54C26">
        <w:rPr>
          <w:rFonts w:cs="Arial"/>
          <w:b/>
        </w:rPr>
        <w:t>Marca</w:t>
      </w:r>
      <w:r>
        <w:rPr>
          <w:rFonts w:cs="Arial"/>
        </w:rPr>
        <w:t>:</w:t>
      </w:r>
    </w:p>
    <w:p w:rsidR="00F968A1" w:rsidRPr="007631A1" w:rsidRDefault="00F968A1" w:rsidP="00F968A1">
      <w:pPr>
        <w:pStyle w:val="CorpodoTexto"/>
      </w:pPr>
      <w:r>
        <w:t xml:space="preserve">1. O ator pressiona o botão “Novo” na tela de pesquisa de </w:t>
      </w:r>
      <w:r w:rsidR="00B54C26">
        <w:t xml:space="preserve">marca </w:t>
      </w:r>
      <w:r w:rsidR="00B54C26" w:rsidRPr="00B54C26">
        <w:rPr>
          <w:b/>
        </w:rPr>
        <w:t>(DV1)</w:t>
      </w:r>
      <w:r>
        <w:t>;</w:t>
      </w:r>
    </w:p>
    <w:p w:rsidR="00F968A1" w:rsidRPr="003F2521" w:rsidRDefault="00F968A1" w:rsidP="00F968A1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</w:t>
      </w:r>
      <w:r w:rsidR="00B54C26">
        <w:t>marca</w:t>
      </w:r>
      <w:r>
        <w:t xml:space="preserve"> </w:t>
      </w:r>
      <w:r w:rsidR="00B54C26" w:rsidRPr="00B54C26">
        <w:rPr>
          <w:b/>
        </w:rPr>
        <w:t>(</w:t>
      </w:r>
      <w:r w:rsidRPr="00B54C26">
        <w:rPr>
          <w:b/>
        </w:rPr>
        <w:t>DV2</w:t>
      </w:r>
      <w:r w:rsidR="00B54C26" w:rsidRPr="00B54C26">
        <w:rPr>
          <w:b/>
        </w:rPr>
        <w:t>)</w:t>
      </w:r>
      <w:r>
        <w:rPr>
          <w:b/>
        </w:rPr>
        <w:t>;</w:t>
      </w:r>
    </w:p>
    <w:p w:rsidR="00B54C26" w:rsidRDefault="00F968A1" w:rsidP="00B54C26">
      <w:pPr>
        <w:pStyle w:val="CorpodoTexto"/>
      </w:pPr>
      <w:r>
        <w:t xml:space="preserve">3. </w:t>
      </w:r>
      <w:r w:rsidR="00B54C26">
        <w:t xml:space="preserve">O ator preenche os campos da tela e pressiona o botão “Salvar”; </w:t>
      </w:r>
      <w:r w:rsidR="00B54C26" w:rsidRPr="00527915">
        <w:rPr>
          <w:b/>
        </w:rPr>
        <w:t>(</w:t>
      </w:r>
      <w:proofErr w:type="gramStart"/>
      <w:r w:rsidR="00B54C26" w:rsidRPr="00527915">
        <w:rPr>
          <w:b/>
        </w:rPr>
        <w:t>A1)</w:t>
      </w:r>
      <w:proofErr w:type="gramEnd"/>
    </w:p>
    <w:p w:rsidR="00B54C26" w:rsidRDefault="00B54C26" w:rsidP="00B54C26">
      <w:pPr>
        <w:pStyle w:val="CorpodoTexto"/>
      </w:pPr>
      <w:r>
        <w:t>4. O sistema verifica o preenchimento dos campos da tela;</w:t>
      </w:r>
    </w:p>
    <w:p w:rsidR="00B54C26" w:rsidRDefault="00B54C26" w:rsidP="00B54C26">
      <w:pPr>
        <w:pStyle w:val="CorpodoTexto"/>
      </w:pPr>
      <w:r>
        <w:t>5. O sistema grava os dados da marca no banco de dados;</w:t>
      </w:r>
    </w:p>
    <w:p w:rsidR="00B54C26" w:rsidRDefault="00B54C26" w:rsidP="00B54C26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F968A1" w:rsidRPr="00D94F83" w:rsidRDefault="00F968A1" w:rsidP="00B54C26">
      <w:pPr>
        <w:pStyle w:val="CorpodoTexto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Editar </w:t>
      </w:r>
      <w:r w:rsidR="00B54C26">
        <w:rPr>
          <w:rFonts w:cs="Arial"/>
          <w:b/>
        </w:rPr>
        <w:t>Marca</w:t>
      </w:r>
      <w:r>
        <w:rPr>
          <w:rFonts w:cs="Arial"/>
        </w:rPr>
        <w:t>:</w:t>
      </w:r>
    </w:p>
    <w:p w:rsidR="00B54C26" w:rsidRDefault="00F968A1" w:rsidP="00B54C26">
      <w:pPr>
        <w:pStyle w:val="CorpodoTexto"/>
      </w:pPr>
      <w:r>
        <w:t xml:space="preserve">1. </w:t>
      </w:r>
      <w:r w:rsidR="00B54C26">
        <w:t>O ator pressiona o botão “Editar” na tela de pesquisa de marca (</w:t>
      </w:r>
      <w:r w:rsidR="00B54C26" w:rsidRPr="007B1655">
        <w:rPr>
          <w:b/>
        </w:rPr>
        <w:t>DV1</w:t>
      </w:r>
      <w:r w:rsidR="00B54C26">
        <w:t>);</w:t>
      </w:r>
    </w:p>
    <w:p w:rsidR="00B54C26" w:rsidRPr="003F2521" w:rsidRDefault="00B54C26" w:rsidP="00B54C26">
      <w:pPr>
        <w:pStyle w:val="CorpodoTexto"/>
        <w:tabs>
          <w:tab w:val="left" w:pos="851"/>
        </w:tabs>
        <w:ind w:left="851" w:hanging="284"/>
      </w:pPr>
      <w:r>
        <w:t xml:space="preserve">2. </w:t>
      </w:r>
      <w:r w:rsidRPr="00BC2608">
        <w:t xml:space="preserve">O </w:t>
      </w:r>
      <w:r>
        <w:t>sistema abre a tela de cadastro de marca</w:t>
      </w:r>
      <w:r w:rsidRPr="003F2521">
        <w:rPr>
          <w:b/>
        </w:rPr>
        <w:t xml:space="preserve"> </w:t>
      </w:r>
      <w:r>
        <w:rPr>
          <w:b/>
        </w:rPr>
        <w:t>(</w:t>
      </w:r>
      <w:r w:rsidRPr="003F2521">
        <w:rPr>
          <w:b/>
        </w:rPr>
        <w:t>DV2</w:t>
      </w:r>
      <w:r>
        <w:rPr>
          <w:b/>
        </w:rPr>
        <w:t xml:space="preserve">) </w:t>
      </w:r>
      <w:r>
        <w:t>e</w:t>
      </w:r>
      <w:r>
        <w:rPr>
          <w:b/>
        </w:rPr>
        <w:t xml:space="preserve"> </w:t>
      </w:r>
      <w:r>
        <w:t>preenche os campos com os dados da marca selecionada na tela de pesquisa</w:t>
      </w:r>
      <w:r>
        <w:rPr>
          <w:b/>
        </w:rPr>
        <w:t>;</w:t>
      </w:r>
    </w:p>
    <w:p w:rsidR="00B54C26" w:rsidRDefault="00B54C26" w:rsidP="00B54C26">
      <w:pPr>
        <w:pStyle w:val="CorpodoTexto"/>
      </w:pPr>
      <w:r>
        <w:t xml:space="preserve">3.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B54C26" w:rsidRDefault="00B54C26" w:rsidP="00B54C26">
      <w:pPr>
        <w:pStyle w:val="CorpodoTexto"/>
      </w:pPr>
      <w:r>
        <w:lastRenderedPageBreak/>
        <w:t>4. O sistema verifica o preenchimento dos campos da tela;</w:t>
      </w:r>
    </w:p>
    <w:p w:rsidR="00B54C26" w:rsidRDefault="00B54C26" w:rsidP="00B54C26">
      <w:pPr>
        <w:pStyle w:val="CorpodoTexto"/>
      </w:pPr>
      <w:r>
        <w:t>5. O sistema atualiza os dados da marca no banco de dados;</w:t>
      </w:r>
    </w:p>
    <w:p w:rsidR="00B54C26" w:rsidRDefault="00B54C26" w:rsidP="00B54C26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Inativar </w:t>
      </w:r>
      <w:r w:rsidR="00B54C26">
        <w:rPr>
          <w:rFonts w:cs="Arial"/>
          <w:b/>
        </w:rPr>
        <w:t>Marca</w:t>
      </w:r>
      <w:r>
        <w:rPr>
          <w:rFonts w:cs="Arial"/>
        </w:rPr>
        <w:t>:</w:t>
      </w:r>
    </w:p>
    <w:p w:rsidR="00F968A1" w:rsidRPr="007631A1" w:rsidRDefault="00F968A1" w:rsidP="00F968A1">
      <w:pPr>
        <w:pStyle w:val="CorpodoTexto"/>
      </w:pPr>
      <w:r>
        <w:t xml:space="preserve">1. O ator pressiona o botão “Excluir” na tela de pesquisa de </w:t>
      </w:r>
      <w:r w:rsidR="00B54C26">
        <w:t xml:space="preserve">marca </w:t>
      </w:r>
      <w:r w:rsidR="00B54C26" w:rsidRPr="00B54C26">
        <w:rPr>
          <w:b/>
        </w:rPr>
        <w:t>(DV1)</w:t>
      </w:r>
      <w:r>
        <w:t>;</w:t>
      </w:r>
    </w:p>
    <w:p w:rsidR="00F968A1" w:rsidRPr="003F2521" w:rsidRDefault="00F968A1" w:rsidP="00F968A1">
      <w:pPr>
        <w:pStyle w:val="CorpodoTexto"/>
      </w:pPr>
      <w:r>
        <w:t xml:space="preserve">2. O sistema apresenta mensagem de confirmação para a mudança de situação da </w:t>
      </w:r>
      <w:r w:rsidR="00B54C26">
        <w:t>marca selecionada</w:t>
      </w:r>
      <w:r>
        <w:rPr>
          <w:b/>
        </w:rPr>
        <w:t>;</w:t>
      </w:r>
    </w:p>
    <w:p w:rsidR="00F968A1" w:rsidRDefault="00F968A1" w:rsidP="00F968A1">
      <w:pPr>
        <w:pStyle w:val="CorpodoTexto"/>
      </w:pPr>
      <w:r>
        <w:t xml:space="preserve">3. O ator confirma a inativação da </w:t>
      </w:r>
      <w:r w:rsidR="00B54C26">
        <w:t>marca</w:t>
      </w:r>
      <w:r>
        <w:t xml:space="preserve">; </w:t>
      </w:r>
    </w:p>
    <w:p w:rsidR="00F968A1" w:rsidRDefault="00F968A1" w:rsidP="00F968A1">
      <w:pPr>
        <w:pStyle w:val="CorpodoTexto"/>
      </w:pPr>
      <w:r>
        <w:t>4</w:t>
      </w:r>
      <w:r w:rsidR="00B54C26">
        <w:t>. O sistema atualiza os dados da marca</w:t>
      </w:r>
      <w:r>
        <w:t xml:space="preserve"> no banco de dados;</w:t>
      </w:r>
    </w:p>
    <w:p w:rsidR="00EE110B" w:rsidRDefault="00F968A1" w:rsidP="00F968A1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EE110B" w:rsidRDefault="00EE110B" w:rsidP="00EE110B">
      <w:r>
        <w:br w:type="page"/>
      </w:r>
    </w:p>
    <w:p w:rsidR="00F968A1" w:rsidRDefault="00F968A1" w:rsidP="00F968A1">
      <w:pPr>
        <w:pStyle w:val="Ttulo2"/>
        <w:spacing w:before="240" w:after="240" w:line="360" w:lineRule="auto"/>
        <w:ind w:left="567" w:hanging="567"/>
      </w:pPr>
      <w:bookmarkStart w:id="26" w:name="_Toc341872932"/>
      <w:r>
        <w:lastRenderedPageBreak/>
        <w:t>Caso de uso: UC1</w:t>
      </w:r>
      <w:r w:rsidR="00C76924">
        <w:t>5</w:t>
      </w:r>
      <w:r>
        <w:t xml:space="preserve"> - Manter Modelo</w:t>
      </w:r>
      <w:bookmarkEnd w:id="26"/>
    </w:p>
    <w:p w:rsidR="00F968A1" w:rsidRDefault="00F968A1" w:rsidP="00F968A1">
      <w:pPr>
        <w:pStyle w:val="Ttulo3"/>
      </w:pPr>
      <w:r>
        <w:t>Descrição</w:t>
      </w:r>
    </w:p>
    <w:p w:rsidR="00F968A1" w:rsidRPr="00393491" w:rsidRDefault="00F968A1" w:rsidP="00F968A1">
      <w:pPr>
        <w:pStyle w:val="CorpodoTexto"/>
      </w:pPr>
      <w:r w:rsidRPr="00614936">
        <w:t xml:space="preserve">Este </w:t>
      </w:r>
      <w:r>
        <w:t>c</w:t>
      </w:r>
      <w:r w:rsidRPr="00614936">
        <w:t xml:space="preserve">aso de </w:t>
      </w:r>
      <w:r>
        <w:t>u</w:t>
      </w:r>
      <w:r w:rsidRPr="00614936">
        <w:t>so serve</w:t>
      </w:r>
      <w:r>
        <w:t xml:space="preserve"> </w:t>
      </w:r>
      <w:r w:rsidRPr="007D50D7">
        <w:t xml:space="preserve">para </w:t>
      </w:r>
      <w:r w:rsidRPr="002665C0">
        <w:t xml:space="preserve">serve para descreve como é realizada a inclusão, alteração, exclusão e consulta </w:t>
      </w:r>
      <w:r w:rsidR="001F153F">
        <w:t>dos modelos das marcas de veiculo</w:t>
      </w:r>
      <w:r>
        <w:t>.</w:t>
      </w:r>
    </w:p>
    <w:p w:rsidR="00F968A1" w:rsidRDefault="00F968A1" w:rsidP="00F968A1">
      <w:pPr>
        <w:pStyle w:val="Ttulo3"/>
      </w:pPr>
      <w:r>
        <w:t>Visões</w:t>
      </w:r>
    </w:p>
    <w:p w:rsidR="00F968A1" w:rsidRDefault="00F968A1" w:rsidP="00F968A1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1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de pesquisa de </w:t>
      </w:r>
      <w:r w:rsidR="001F153F">
        <w:rPr>
          <w:b/>
        </w:rPr>
        <w:t>modelo</w:t>
      </w:r>
    </w:p>
    <w:p w:rsidR="00F968A1" w:rsidRDefault="00F968A1" w:rsidP="00F968A1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935" distR="114935" simplePos="0" relativeHeight="251777024" behindDoc="0" locked="0" layoutInCell="1" allowOverlap="1" wp14:anchorId="3E6034BA" wp14:editId="0BD39086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21020" cy="1562100"/>
                <wp:effectExtent l="0" t="0" r="17780" b="19050"/>
                <wp:wrapNone/>
                <wp:docPr id="359" name="Caixa de texto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</w:t>
                            </w:r>
                            <w:r>
                              <w:t xml:space="preserve">                         </w:t>
                            </w:r>
                            <w:r>
                              <w:tab/>
                            </w:r>
                            <w:r w:rsidRPr="00122D15">
                              <w:t xml:space="preserve">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F048C27" wp14:editId="6C81A8FB">
                                  <wp:extent cx="2113280" cy="267335"/>
                                  <wp:effectExtent l="0" t="0" r="1270" b="0"/>
                                  <wp:docPr id="368" name="Imagem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/>
                          <w:p w:rsidR="00301340" w:rsidRDefault="00301340" w:rsidP="00F968A1">
                            <w:r>
                              <w:t>Descrição: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53C85EB" wp14:editId="3DEA4F07">
                                  <wp:extent cx="1492250" cy="129540"/>
                                  <wp:effectExtent l="19050" t="19050" r="12700" b="22860"/>
                                  <wp:docPr id="369" name="Imagem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301340" w:rsidRDefault="00301340" w:rsidP="00F968A1">
                            <w:r>
                              <w:t>Modelo:</w:t>
                            </w:r>
                            <w:r w:rsidRPr="001F153F">
                              <w:rPr>
                                <w:noProof/>
                                <w:snapToGrid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E7052E5" wp14:editId="46290BCF">
                                  <wp:extent cx="1492250" cy="129540"/>
                                  <wp:effectExtent l="19050" t="19050" r="12700" b="2286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98"/>
                              <w:gridCol w:w="2334"/>
                              <w:gridCol w:w="1414"/>
                              <w:gridCol w:w="2810"/>
                            </w:tblGrid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6B3291" w:rsidRDefault="00301340" w:rsidP="0080732C">
                                  <w:r>
                                    <w:t>C</w:t>
                                  </w:r>
                                  <w:r w:rsidRPr="006B3291">
                                    <w:t>ódigo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6B3291" w:rsidRDefault="00301340" w:rsidP="0080732C">
                                  <w: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Lataria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0D7EE1">
                              <w:trPr>
                                <w:trHeight w:val="259"/>
                              </w:trPr>
                              <w:tc>
                                <w:tcPr>
                                  <w:tcW w:w="139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:rsidR="00301340" w:rsidRPr="005D1395" w:rsidRDefault="00301340" w:rsidP="0080732C">
                                  <w:r>
                                    <w:t>Pintura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 w:rsidR="00301340" w:rsidRPr="005D1395" w:rsidRDefault="00301340" w:rsidP="0080732C">
                                  <w: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Default="00301340" w:rsidP="00F968A1"/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59" o:spid="_x0000_s1106" type="#_x0000_t202" style="position:absolute;margin-left:0;margin-top:2.5pt;width:442.6pt;height:123pt;z-index:251777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</w:t>
                      </w:r>
                      <w:r>
                        <w:t xml:space="preserve">                         </w:t>
                      </w:r>
                      <w:r>
                        <w:tab/>
                      </w:r>
                      <w:r w:rsidRPr="00122D15">
                        <w:t xml:space="preserve">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F048C27" wp14:editId="6C81A8FB">
                            <wp:extent cx="2113280" cy="267335"/>
                            <wp:effectExtent l="0" t="0" r="1270" b="0"/>
                            <wp:docPr id="368" name="Imagem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/>
                    <w:p w:rsidR="00301340" w:rsidRDefault="00301340" w:rsidP="00F968A1">
                      <w:r>
                        <w:t>Descrição: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53C85EB" wp14:editId="3DEA4F07">
                            <wp:extent cx="1492250" cy="129540"/>
                            <wp:effectExtent l="19050" t="19050" r="12700" b="22860"/>
                            <wp:docPr id="369" name="Imagem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301340" w:rsidRDefault="00301340" w:rsidP="00F968A1">
                      <w:r>
                        <w:t>Modelo:</w:t>
                      </w:r>
                      <w:r w:rsidRPr="001F153F">
                        <w:rPr>
                          <w:noProof/>
                          <w:snapToGrid/>
                          <w:lang w:eastAsia="pt-BR"/>
                        </w:rPr>
                        <w:t xml:space="preserve">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E7052E5" wp14:editId="46290BCF">
                            <wp:extent cx="1492250" cy="129540"/>
                            <wp:effectExtent l="19050" t="19050" r="12700" b="2286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98"/>
                        <w:gridCol w:w="2334"/>
                        <w:gridCol w:w="1414"/>
                        <w:gridCol w:w="2810"/>
                      </w:tblGrid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6B3291" w:rsidRDefault="00301340" w:rsidP="0080732C">
                            <w:r>
                              <w:t>C</w:t>
                            </w:r>
                            <w:r w:rsidRPr="006B3291">
                              <w:t>ódigo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6B3291" w:rsidRDefault="00301340" w:rsidP="0080732C">
                            <w:r>
                              <w:t>Descrição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Lataria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0D7EE1">
                        <w:trPr>
                          <w:trHeight w:val="259"/>
                        </w:trPr>
                        <w:tc>
                          <w:tcPr>
                            <w:tcW w:w="139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34" w:type="dxa"/>
                          </w:tcPr>
                          <w:p w:rsidR="00301340" w:rsidRPr="005D1395" w:rsidRDefault="00301340" w:rsidP="0080732C">
                            <w:r>
                              <w:t>Pintura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 w:rsidR="00301340" w:rsidRPr="005D1395" w:rsidRDefault="00301340" w:rsidP="0080732C">
                            <w:r>
                              <w:t>Inativo</w:t>
                            </w:r>
                          </w:p>
                        </w:tc>
                        <w:tc>
                          <w:tcPr>
                            <w:tcW w:w="2810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Default="00301340" w:rsidP="00F968A1"/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76000" behindDoc="0" locked="0" layoutInCell="1" allowOverlap="1" wp14:anchorId="4E5C2D0F" wp14:editId="4139841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60" name="Caixa de texto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0D1B64C" wp14:editId="584B3083">
                                  <wp:extent cx="2113280" cy="267335"/>
                                  <wp:effectExtent l="0" t="0" r="1270" b="0"/>
                                  <wp:docPr id="370" name="Imagem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791068D" wp14:editId="71B53DD0">
                                  <wp:extent cx="1492250" cy="129540"/>
                                  <wp:effectExtent l="0" t="0" r="0" b="3810"/>
                                  <wp:docPr id="371" name="Imagem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11158A9" wp14:editId="21832E3A">
                                  <wp:extent cx="1492250" cy="129540"/>
                                  <wp:effectExtent l="0" t="0" r="0" b="3810"/>
                                  <wp:docPr id="372" name="Imagem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09130F3" wp14:editId="1D0FB7DE">
                                  <wp:extent cx="1492250" cy="129540"/>
                                  <wp:effectExtent l="0" t="0" r="0" b="3810"/>
                                  <wp:docPr id="373" name="Imagem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0" o:spid="_x0000_s1107" type="#_x0000_t202" style="position:absolute;left:0;text-align:left;margin-left:85.05pt;margin-top:590.85pt;width:442.6pt;height:145.55pt;z-index:251776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QjGVfT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0D1B64C" wp14:editId="584B3083">
                            <wp:extent cx="2113280" cy="267335"/>
                            <wp:effectExtent l="0" t="0" r="1270" b="0"/>
                            <wp:docPr id="370" name="Imagem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791068D" wp14:editId="71B53DD0">
                            <wp:extent cx="1492250" cy="129540"/>
                            <wp:effectExtent l="0" t="0" r="0" b="3810"/>
                            <wp:docPr id="371" name="Imagem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11158A9" wp14:editId="21832E3A">
                            <wp:extent cx="1492250" cy="129540"/>
                            <wp:effectExtent l="0" t="0" r="0" b="3810"/>
                            <wp:docPr id="372" name="Imagem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09130F3" wp14:editId="1D0FB7DE">
                            <wp:extent cx="1492250" cy="129540"/>
                            <wp:effectExtent l="0" t="0" r="0" b="3810"/>
                            <wp:docPr id="373" name="Imagem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4976" behindDoc="0" locked="0" layoutInCell="1" allowOverlap="1" wp14:anchorId="568E73C6" wp14:editId="31FC5CF4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61" name="Caixa de text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42EF8E0" wp14:editId="490E90A0">
                                  <wp:extent cx="2113280" cy="267335"/>
                                  <wp:effectExtent l="0" t="0" r="1270" b="0"/>
                                  <wp:docPr id="374" name="Imagem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ECF2FA7" wp14:editId="7D63F839">
                                  <wp:extent cx="1492250" cy="129540"/>
                                  <wp:effectExtent l="0" t="0" r="0" b="3810"/>
                                  <wp:docPr id="375" name="Imagem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F36ABBF" wp14:editId="6F67C721">
                                  <wp:extent cx="1492250" cy="129540"/>
                                  <wp:effectExtent l="0" t="0" r="0" b="3810"/>
                                  <wp:docPr id="376" name="Imagem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B4F29DB" wp14:editId="2705B3EA">
                                  <wp:extent cx="1492250" cy="129540"/>
                                  <wp:effectExtent l="0" t="0" r="0" b="3810"/>
                                  <wp:docPr id="377" name="Imagem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1" o:spid="_x0000_s1108" type="#_x0000_t202" style="position:absolute;left:0;text-align:left;margin-left:85.05pt;margin-top:590.85pt;width:442.6pt;height:145.55pt;z-index:251774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42EF8E0" wp14:editId="490E90A0">
                            <wp:extent cx="2113280" cy="267335"/>
                            <wp:effectExtent l="0" t="0" r="1270" b="0"/>
                            <wp:docPr id="374" name="Imagem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ECF2FA7" wp14:editId="7D63F839">
                            <wp:extent cx="1492250" cy="129540"/>
                            <wp:effectExtent l="0" t="0" r="0" b="3810"/>
                            <wp:docPr id="375" name="Imagem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F36ABBF" wp14:editId="6F67C721">
                            <wp:extent cx="1492250" cy="129540"/>
                            <wp:effectExtent l="0" t="0" r="0" b="3810"/>
                            <wp:docPr id="376" name="Imagem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B4F29DB" wp14:editId="2705B3EA">
                            <wp:extent cx="1492250" cy="129540"/>
                            <wp:effectExtent l="0" t="0" r="0" b="3810"/>
                            <wp:docPr id="377" name="Imagem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3952" behindDoc="0" locked="0" layoutInCell="1" allowOverlap="1" wp14:anchorId="3986D74E" wp14:editId="04FE9CF0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62" name="Caixa de texto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17F4FAE" wp14:editId="2C208587">
                                  <wp:extent cx="2113280" cy="267335"/>
                                  <wp:effectExtent l="0" t="0" r="1270" b="0"/>
                                  <wp:docPr id="378" name="Imagem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6AF522C" wp14:editId="3EF062C9">
                                  <wp:extent cx="1492250" cy="129540"/>
                                  <wp:effectExtent l="0" t="0" r="0" b="3810"/>
                                  <wp:docPr id="379" name="Imagem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270A9C27" wp14:editId="5D15438E">
                                  <wp:extent cx="1492250" cy="129540"/>
                                  <wp:effectExtent l="0" t="0" r="0" b="3810"/>
                                  <wp:docPr id="380" name="Imagem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3CD920E" wp14:editId="5068D30A">
                                  <wp:extent cx="1492250" cy="129540"/>
                                  <wp:effectExtent l="0" t="0" r="0" b="3810"/>
                                  <wp:docPr id="381" name="Imagem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2" o:spid="_x0000_s1109" type="#_x0000_t202" style="position:absolute;left:0;text-align:left;margin-left:85.05pt;margin-top:590.85pt;width:442.6pt;height:145.55pt;z-index:251773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iOKuzj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17F4FAE" wp14:editId="2C208587">
                            <wp:extent cx="2113280" cy="267335"/>
                            <wp:effectExtent l="0" t="0" r="1270" b="0"/>
                            <wp:docPr id="378" name="Imagem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6AF522C" wp14:editId="3EF062C9">
                            <wp:extent cx="1492250" cy="129540"/>
                            <wp:effectExtent l="0" t="0" r="0" b="3810"/>
                            <wp:docPr id="379" name="Imagem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270A9C27" wp14:editId="5D15438E">
                            <wp:extent cx="1492250" cy="129540"/>
                            <wp:effectExtent l="0" t="0" r="0" b="3810"/>
                            <wp:docPr id="380" name="Imagem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3CD920E" wp14:editId="5068D30A">
                            <wp:extent cx="1492250" cy="129540"/>
                            <wp:effectExtent l="0" t="0" r="0" b="3810"/>
                            <wp:docPr id="381" name="Imagem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2928" behindDoc="0" locked="0" layoutInCell="1" allowOverlap="1" wp14:anchorId="36D74F3F" wp14:editId="7D07F63B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63" name="Caixa de texto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3ECE06A" wp14:editId="216A21BF">
                                  <wp:extent cx="2113280" cy="267335"/>
                                  <wp:effectExtent l="0" t="0" r="1270" b="0"/>
                                  <wp:docPr id="382" name="Imagem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F9D5631" wp14:editId="52008807">
                                  <wp:extent cx="1492250" cy="129540"/>
                                  <wp:effectExtent l="0" t="0" r="0" b="3810"/>
                                  <wp:docPr id="383" name="Imagem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96F5E43" wp14:editId="40803BDB">
                                  <wp:extent cx="1492250" cy="129540"/>
                                  <wp:effectExtent l="0" t="0" r="0" b="3810"/>
                                  <wp:docPr id="384" name="Imagem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128522CB" wp14:editId="18947E3F">
                                  <wp:extent cx="1492250" cy="129540"/>
                                  <wp:effectExtent l="0" t="0" r="0" b="3810"/>
                                  <wp:docPr id="385" name="Imagem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3" o:spid="_x0000_s1110" type="#_x0000_t202" style="position:absolute;left:0;text-align:left;margin-left:85.05pt;margin-top:590.85pt;width:442.6pt;height:145.55pt;z-index:251772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bqafkD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3ECE06A" wp14:editId="216A21BF">
                            <wp:extent cx="2113280" cy="267335"/>
                            <wp:effectExtent l="0" t="0" r="1270" b="0"/>
                            <wp:docPr id="382" name="Imagem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F9D5631" wp14:editId="52008807">
                            <wp:extent cx="1492250" cy="129540"/>
                            <wp:effectExtent l="0" t="0" r="0" b="3810"/>
                            <wp:docPr id="383" name="Imagem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96F5E43" wp14:editId="40803BDB">
                            <wp:extent cx="1492250" cy="129540"/>
                            <wp:effectExtent l="0" t="0" r="0" b="3810"/>
                            <wp:docPr id="384" name="Imagem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128522CB" wp14:editId="18947E3F">
                            <wp:extent cx="1492250" cy="129540"/>
                            <wp:effectExtent l="0" t="0" r="0" b="3810"/>
                            <wp:docPr id="385" name="Imagem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1904" behindDoc="0" locked="0" layoutInCell="1" allowOverlap="1" wp14:anchorId="357E272D" wp14:editId="43B1B8F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64" name="Caixa de texto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5690F3A" wp14:editId="6A7A057A">
                                  <wp:extent cx="2113280" cy="267335"/>
                                  <wp:effectExtent l="0" t="0" r="1270" b="0"/>
                                  <wp:docPr id="386" name="Imagem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66310F41" wp14:editId="03232D13">
                                  <wp:extent cx="1492250" cy="129540"/>
                                  <wp:effectExtent l="0" t="0" r="0" b="3810"/>
                                  <wp:docPr id="387" name="Imagem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7784DA10" wp14:editId="3EAE7F71">
                                  <wp:extent cx="1492250" cy="129540"/>
                                  <wp:effectExtent l="0" t="0" r="0" b="3810"/>
                                  <wp:docPr id="388" name="Imagem 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75BE48C" wp14:editId="2B5BA82D">
                                  <wp:extent cx="1492250" cy="129540"/>
                                  <wp:effectExtent l="0" t="0" r="0" b="3810"/>
                                  <wp:docPr id="389" name="Imagem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4" o:spid="_x0000_s1111" type="#_x0000_t202" style="position:absolute;left:0;text-align:left;margin-left:85.05pt;margin-top:590.85pt;width:442.6pt;height:145.55pt;z-index:2517719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5690F3A" wp14:editId="6A7A057A">
                            <wp:extent cx="2113280" cy="267335"/>
                            <wp:effectExtent l="0" t="0" r="1270" b="0"/>
                            <wp:docPr id="386" name="Imagem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66310F41" wp14:editId="03232D13">
                            <wp:extent cx="1492250" cy="129540"/>
                            <wp:effectExtent l="0" t="0" r="0" b="3810"/>
                            <wp:docPr id="387" name="Imagem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7784DA10" wp14:editId="3EAE7F71">
                            <wp:extent cx="1492250" cy="129540"/>
                            <wp:effectExtent l="0" t="0" r="0" b="3810"/>
                            <wp:docPr id="388" name="Imagem 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75BE48C" wp14:editId="2B5BA82D">
                            <wp:extent cx="1492250" cy="129540"/>
                            <wp:effectExtent l="0" t="0" r="0" b="3810"/>
                            <wp:docPr id="389" name="Imagem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0880" behindDoc="0" locked="0" layoutInCell="1" allowOverlap="1" wp14:anchorId="1412EBB3" wp14:editId="34E8FC6F">
                <wp:simplePos x="0" y="0"/>
                <wp:positionH relativeFrom="column">
                  <wp:posOffset>1080135</wp:posOffset>
                </wp:positionH>
                <wp:positionV relativeFrom="paragraph">
                  <wp:posOffset>7503795</wp:posOffset>
                </wp:positionV>
                <wp:extent cx="5621020" cy="1848485"/>
                <wp:effectExtent l="9525" t="5715" r="8255" b="12700"/>
                <wp:wrapNone/>
                <wp:docPr id="365" name="Caixa de texto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84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40" w:rsidRPr="00122D15" w:rsidRDefault="00301340" w:rsidP="00F968A1">
                            <w:r w:rsidRPr="00122D15">
                              <w:t xml:space="preserve">                                                           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55FC546A" wp14:editId="4C3F50E8">
                                  <wp:extent cx="2113280" cy="267335"/>
                                  <wp:effectExtent l="0" t="0" r="1270" b="0"/>
                                  <wp:docPr id="390" name="Imagem 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Default="00301340" w:rsidP="00F968A1">
                            <w:r>
                              <w:t>Nome: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40FAB6D" wp14:editId="58303197">
                                  <wp:extent cx="1492250" cy="129540"/>
                                  <wp:effectExtent l="0" t="0" r="0" b="3810"/>
                                  <wp:docPr id="391" name="Imagem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Perfil </w:t>
                            </w:r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4BEB4226" wp14:editId="1B5592E9">
                                  <wp:extent cx="1492250" cy="129540"/>
                                  <wp:effectExtent l="0" t="0" r="0" b="3810"/>
                                  <wp:docPr id="392" name="Imagem 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340" w:rsidRPr="005726BA" w:rsidRDefault="00301340" w:rsidP="00F968A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Pr="00553008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rPr>
                                <w:noProof/>
                                <w:snapToGrid/>
                                <w:lang w:eastAsia="pt-BR"/>
                              </w:rPr>
                              <w:drawing>
                                <wp:inline distT="0" distB="0" distL="0" distR="0" wp14:anchorId="3CF1A5B9" wp14:editId="1D6F8313">
                                  <wp:extent cx="1492250" cy="129540"/>
                                  <wp:effectExtent l="0" t="0" r="0" b="3810"/>
                                  <wp:docPr id="393" name="Imagem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08"/>
                              <w:gridCol w:w="1176"/>
                              <w:gridCol w:w="1176"/>
                              <w:gridCol w:w="1087"/>
                              <w:gridCol w:w="1010"/>
                              <w:gridCol w:w="1347"/>
                              <w:gridCol w:w="1857"/>
                            </w:tblGrid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6B3291" w:rsidRDefault="00301340" w:rsidP="0080732C">
                                  <w:proofErr w:type="spellStart"/>
                                  <w:r w:rsidRPr="006B3291"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Perfil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Situação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>
                                  <w:r w:rsidRPr="006B3291">
                                    <w:t>Alterar/Excluir</w:t>
                                  </w:r>
                                </w:p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1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r w:rsidRPr="005D1395"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  <w:tr w:rsidR="00301340" w:rsidTr="0080732C">
                              <w:tc>
                                <w:tcPr>
                                  <w:tcW w:w="908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 w:rsidRPr="005D1395"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:rsidR="00301340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01340" w:rsidRPr="005D1395" w:rsidRDefault="00301340" w:rsidP="0080732C">
                                  <w:proofErr w:type="gramStart"/>
                                  <w:r>
                                    <w:t>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301340" w:rsidRPr="006B3291" w:rsidRDefault="00301340" w:rsidP="0080732C"/>
                              </w:tc>
                            </w:tr>
                          </w:tbl>
                          <w:p w:rsidR="00301340" w:rsidRPr="005724C7" w:rsidRDefault="00301340" w:rsidP="00F968A1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5" o:spid="_x0000_s1112" type="#_x0000_t202" style="position:absolute;left:0;text-align:left;margin-left:85.05pt;margin-top:590.85pt;width:442.6pt;height:145.55pt;z-index:251770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" strokeweight=".5pt">
                <v:textbox inset="7.45pt,3.85pt,7.45pt,3.85pt">
                  <w:txbxContent>
                    <w:p w:rsidR="00301340" w:rsidRPr="00122D15" w:rsidRDefault="00301340" w:rsidP="00F968A1">
                      <w:r w:rsidRPr="00122D15">
                        <w:t xml:space="preserve">                                                           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55FC546A" wp14:editId="4C3F50E8">
                            <wp:extent cx="2113280" cy="267335"/>
                            <wp:effectExtent l="0" t="0" r="1270" b="0"/>
                            <wp:docPr id="390" name="Imagem 3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Default="00301340" w:rsidP="00F968A1">
                      <w:r>
                        <w:t>Nome: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40FAB6D" wp14:editId="58303197">
                            <wp:extent cx="1492250" cy="129540"/>
                            <wp:effectExtent l="0" t="0" r="0" b="3810"/>
                            <wp:docPr id="391" name="Imagem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Perfil </w:t>
                      </w:r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4BEB4226" wp14:editId="1B5592E9">
                            <wp:extent cx="1492250" cy="129540"/>
                            <wp:effectExtent l="0" t="0" r="0" b="3810"/>
                            <wp:docPr id="392" name="Imagem 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340" w:rsidRPr="005726BA" w:rsidRDefault="00301340" w:rsidP="00F968A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:</w:t>
                      </w:r>
                      <w:proofErr w:type="gramStart"/>
                      <w:r w:rsidRPr="00553008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rPr>
                          <w:noProof/>
                          <w:snapToGrid/>
                          <w:lang w:eastAsia="pt-BR"/>
                        </w:rPr>
                        <w:drawing>
                          <wp:inline distT="0" distB="0" distL="0" distR="0" wp14:anchorId="3CF1A5B9" wp14:editId="1D6F8313">
                            <wp:extent cx="1492250" cy="129540"/>
                            <wp:effectExtent l="0" t="0" r="0" b="3810"/>
                            <wp:docPr id="393" name="Imagem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08"/>
                        <w:gridCol w:w="1176"/>
                        <w:gridCol w:w="1176"/>
                        <w:gridCol w:w="1087"/>
                        <w:gridCol w:w="1010"/>
                        <w:gridCol w:w="1347"/>
                        <w:gridCol w:w="1857"/>
                      </w:tblGrid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6B3291" w:rsidRDefault="00301340" w:rsidP="0080732C">
                            <w:r w:rsidRPr="006B3291">
                              <w:t>Código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r w:rsidRPr="006B3291">
                              <w:t>Nome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6B3291" w:rsidRDefault="00301340" w:rsidP="0080732C">
                            <w:proofErr w:type="spellStart"/>
                            <w:r w:rsidRPr="006B3291"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6B3291" w:rsidRDefault="00301340" w:rsidP="0080732C">
                            <w:r w:rsidRPr="006B3291">
                              <w:t>E-mail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Pr="006B3291" w:rsidRDefault="00301340" w:rsidP="0080732C">
                            <w:r w:rsidRPr="006B3291">
                              <w:t>Perfil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6B3291" w:rsidRDefault="00301340" w:rsidP="0080732C">
                            <w:r w:rsidRPr="006B3291">
                              <w:t>Situação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>
                            <w:r w:rsidRPr="006B3291">
                              <w:t>Alterar/Excluir</w:t>
                            </w:r>
                          </w:p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1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r w:rsidRPr="005D1395">
                              <w:t>…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  <w:tr w:rsidR="00301340" w:rsidTr="0080732C">
                        <w:tc>
                          <w:tcPr>
                            <w:tcW w:w="908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 w:rsidRPr="005D1395"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176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8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010" w:type="dxa"/>
                          </w:tcPr>
                          <w:p w:rsidR="00301340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347" w:type="dxa"/>
                          </w:tcPr>
                          <w:p w:rsidR="00301340" w:rsidRPr="005D1395" w:rsidRDefault="00301340" w:rsidP="0080732C"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c>
                        <w:tc>
                          <w:tcPr>
                            <w:tcW w:w="1857" w:type="dxa"/>
                          </w:tcPr>
                          <w:p w:rsidR="00301340" w:rsidRPr="006B3291" w:rsidRDefault="00301340" w:rsidP="0080732C"/>
                        </w:tc>
                      </w:tr>
                    </w:tbl>
                    <w:p w:rsidR="00301340" w:rsidRPr="005724C7" w:rsidRDefault="00301340" w:rsidP="00F968A1"/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8EFF6" wp14:editId="628A8EB3">
                <wp:simplePos x="0" y="0"/>
                <wp:positionH relativeFrom="column">
                  <wp:posOffset>-76200</wp:posOffset>
                </wp:positionH>
                <wp:positionV relativeFrom="paragraph">
                  <wp:posOffset>128270</wp:posOffset>
                </wp:positionV>
                <wp:extent cx="5621020" cy="635"/>
                <wp:effectExtent l="0" t="0" r="0" b="8255"/>
                <wp:wrapNone/>
                <wp:docPr id="366" name="Caixa de text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340" w:rsidRPr="00213B69" w:rsidRDefault="00301340" w:rsidP="00F968A1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AA42B1">
                              <w:fldChar w:fldCharType="begin"/>
                            </w:r>
                            <w:r w:rsidR="00AA42B1">
                              <w:instrText xml:space="preserve"> SEQ Figura \* ARABIC </w:instrText>
                            </w:r>
                            <w:r w:rsidR="00AA42B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28</w:t>
                            </w:r>
                            <w:r w:rsidR="00AA42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pesquisa de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66" o:spid="_x0000_s1113" type="#_x0000_t202" style="position:absolute;left:0;text-align:left;margin-left:-6pt;margin-top:10.1pt;width:442.6pt;height: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" stroked="f">
                <v:textbox style="mso-fit-shape-to-text:t" inset="0,0,0,0">
                  <w:txbxContent>
                    <w:p w:rsidR="00301340" w:rsidRPr="00213B69" w:rsidRDefault="00301340" w:rsidP="00F968A1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AA42B1">
                        <w:fldChar w:fldCharType="begin"/>
                      </w:r>
                      <w:r w:rsidR="00AA42B1">
                        <w:instrText xml:space="preserve"> SEQ Figura \* ARABIC </w:instrText>
                      </w:r>
                      <w:r w:rsidR="00AA42B1">
                        <w:fldChar w:fldCharType="separate"/>
                      </w:r>
                      <w:r>
                        <w:rPr>
                          <w:noProof/>
                        </w:rPr>
                        <w:t>28</w:t>
                      </w:r>
                      <w:r w:rsidR="00AA42B1"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pesquisa de modelo</w:t>
                      </w:r>
                    </w:p>
                  </w:txbxContent>
                </v:textbox>
              </v:shape>
            </w:pict>
          </mc:Fallback>
        </mc:AlternateContent>
      </w:r>
    </w:p>
    <w:p w:rsidR="00F968A1" w:rsidRDefault="00F968A1" w:rsidP="00F968A1">
      <w:pPr>
        <w:pStyle w:val="EstiloCORPOTEXTOSPEIPrimeiralinha0cm"/>
      </w:pPr>
    </w:p>
    <w:p w:rsidR="00F968A1" w:rsidRDefault="00F968A1" w:rsidP="00F968A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F968A1" w:rsidRPr="00393491" w:rsidTr="000C30CB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F968A1" w:rsidRPr="00AB439F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AB439F">
              <w:rPr>
                <w:b/>
              </w:rPr>
              <w:t xml:space="preserve">iltro da </w:t>
            </w:r>
            <w:r>
              <w:rPr>
                <w:b/>
              </w:rPr>
              <w:t>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Pr="0039349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1F153F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1F153F" w:rsidRDefault="001F153F" w:rsidP="000C30CB">
            <w:pPr>
              <w:jc w:val="center"/>
            </w:pPr>
            <w:r>
              <w:t>Modelo</w:t>
            </w:r>
          </w:p>
        </w:tc>
        <w:tc>
          <w:tcPr>
            <w:tcW w:w="791" w:type="pct"/>
            <w:vAlign w:val="center"/>
          </w:tcPr>
          <w:p w:rsidR="001F153F" w:rsidRPr="00393491" w:rsidRDefault="001F153F" w:rsidP="0030134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F153F" w:rsidRPr="00393491" w:rsidRDefault="001F153F" w:rsidP="0030134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1F153F" w:rsidRPr="00393491" w:rsidRDefault="001F153F" w:rsidP="0030134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1F153F" w:rsidRPr="00393491" w:rsidRDefault="001F153F" w:rsidP="000C30CB">
            <w:pPr>
              <w:jc w:val="center"/>
            </w:pPr>
          </w:p>
        </w:tc>
      </w:tr>
      <w:tr w:rsidR="001F153F" w:rsidRPr="00393491" w:rsidTr="000C30CB">
        <w:trPr>
          <w:trHeight w:val="323"/>
          <w:jc w:val="center"/>
        </w:trPr>
        <w:tc>
          <w:tcPr>
            <w:tcW w:w="5000" w:type="pct"/>
            <w:gridSpan w:val="5"/>
            <w:shd w:val="clear" w:color="auto" w:fill="D6E3BC" w:themeFill="accent3" w:themeFillTint="66"/>
            <w:vAlign w:val="center"/>
          </w:tcPr>
          <w:p w:rsidR="001F153F" w:rsidRPr="00AB439F" w:rsidRDefault="001F153F" w:rsidP="000C30C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AB439F">
              <w:rPr>
                <w:b/>
              </w:rPr>
              <w:t xml:space="preserve">esultado da </w:t>
            </w:r>
            <w:r>
              <w:rPr>
                <w:b/>
              </w:rPr>
              <w:t>pesquisa</w:t>
            </w:r>
          </w:p>
        </w:tc>
      </w:tr>
      <w:tr w:rsidR="001F153F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1F153F" w:rsidRDefault="001F153F" w:rsidP="000C30CB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1F153F" w:rsidRDefault="001F153F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1F153F" w:rsidRDefault="001F153F" w:rsidP="000C30CB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1F153F" w:rsidRDefault="001F153F" w:rsidP="000C30C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1F153F" w:rsidRPr="00393491" w:rsidRDefault="001F153F" w:rsidP="000C30CB">
            <w:pPr>
              <w:jc w:val="center"/>
            </w:pPr>
          </w:p>
        </w:tc>
      </w:tr>
      <w:tr w:rsidR="001F153F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1F153F" w:rsidRDefault="001F153F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1F153F" w:rsidRDefault="001F153F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F153F" w:rsidRDefault="001F153F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1F153F" w:rsidRDefault="001F153F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1F153F" w:rsidRPr="00393491" w:rsidRDefault="001F153F" w:rsidP="000C30CB">
            <w:pPr>
              <w:jc w:val="center"/>
            </w:pPr>
          </w:p>
        </w:tc>
      </w:tr>
      <w:tr w:rsidR="001F153F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1F153F" w:rsidRDefault="001F153F" w:rsidP="000C30CB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1F153F" w:rsidRDefault="001F153F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1F153F" w:rsidRDefault="001F153F" w:rsidP="000C30CB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1F153F" w:rsidRDefault="001F153F" w:rsidP="000C30CB">
            <w:pPr>
              <w:jc w:val="center"/>
            </w:pPr>
            <w:r>
              <w:t xml:space="preserve">0 – Inativo; </w:t>
            </w:r>
          </w:p>
          <w:p w:rsidR="001F153F" w:rsidRDefault="001F153F" w:rsidP="000C30CB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1F153F" w:rsidRPr="00393491" w:rsidRDefault="001F153F" w:rsidP="000C30CB">
            <w:pPr>
              <w:keepNext/>
              <w:jc w:val="center"/>
            </w:pP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E110B">
        <w:rPr>
          <w:noProof/>
        </w:rPr>
        <w:t>52</w:t>
      </w:r>
      <w:r w:rsidR="00AA42B1">
        <w:rPr>
          <w:noProof/>
        </w:rPr>
        <w:fldChar w:fldCharType="end"/>
      </w:r>
      <w:r>
        <w:t xml:space="preserve">- Regras de validação da tela de pesquisa de </w:t>
      </w:r>
      <w:r w:rsidR="001F153F">
        <w:t>modelo</w:t>
      </w:r>
    </w:p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Default="00EE110B" w:rsidP="00EE110B"/>
    <w:p w:rsidR="00EE110B" w:rsidRPr="00EE110B" w:rsidRDefault="00EE110B" w:rsidP="00EE110B"/>
    <w:p w:rsidR="00F968A1" w:rsidRDefault="00F968A1" w:rsidP="00F968A1">
      <w:pPr>
        <w:pStyle w:val="CorpodoTexto"/>
      </w:pPr>
      <w:r>
        <w:lastRenderedPageBreak/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F968A1" w:rsidRPr="00393491" w:rsidTr="000C30CB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F968A1" w:rsidRPr="006C507D" w:rsidRDefault="00F968A1" w:rsidP="000C30CB">
            <w:pPr>
              <w:jc w:val="center"/>
              <w:rPr>
                <w:b/>
              </w:rPr>
            </w:pPr>
            <w:r w:rsidRPr="006C507D">
              <w:rPr>
                <w:b/>
              </w:rPr>
              <w:t>Filtro da 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Novo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– Novo</w:t>
            </w:r>
          </w:p>
        </w:tc>
        <w:tc>
          <w:tcPr>
            <w:tcW w:w="1799" w:type="pct"/>
            <w:vAlign w:val="center"/>
          </w:tcPr>
          <w:p w:rsidR="00F968A1" w:rsidRDefault="00F968A1" w:rsidP="001F153F">
            <w:pPr>
              <w:jc w:val="center"/>
            </w:pPr>
            <w:r>
              <w:t xml:space="preserve">Carrega a tela </w:t>
            </w:r>
            <w:r w:rsidRPr="006C507D">
              <w:rPr>
                <w:b/>
              </w:rPr>
              <w:t>DV2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Pesquisar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Pesquisar</w:t>
            </w:r>
          </w:p>
        </w:tc>
        <w:tc>
          <w:tcPr>
            <w:tcW w:w="1799" w:type="pct"/>
            <w:vAlign w:val="center"/>
          </w:tcPr>
          <w:p w:rsidR="00F968A1" w:rsidRDefault="00F968A1" w:rsidP="001F153F">
            <w:pPr>
              <w:jc w:val="center"/>
            </w:pPr>
            <w:r>
              <w:t xml:space="preserve">Carrega </w:t>
            </w:r>
            <w:r w:rsidR="001F153F">
              <w:t>o</w:t>
            </w:r>
            <w:r>
              <w:t xml:space="preserve">s </w:t>
            </w:r>
            <w:r w:rsidR="001F153F">
              <w:t>modelos</w:t>
            </w:r>
            <w:r>
              <w:t xml:space="preserve"> de acordo com o filtro da pesquisa ou carrega todos os registros caso o usuário não tenha informado filtro para a pesquisa.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Sair da tela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jc w:val="center"/>
            </w:pPr>
            <w:r>
              <w:t>Retorna a pagina principal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5000" w:type="pct"/>
            <w:gridSpan w:val="3"/>
            <w:shd w:val="clear" w:color="auto" w:fill="D6E3BC" w:themeFill="accent3" w:themeFillTint="66"/>
            <w:vAlign w:val="center"/>
          </w:tcPr>
          <w:p w:rsidR="00F968A1" w:rsidRPr="006C507D" w:rsidRDefault="00F968A1" w:rsidP="000C30CB">
            <w:pPr>
              <w:jc w:val="center"/>
              <w:rPr>
                <w:b/>
              </w:rPr>
            </w:pPr>
            <w:r w:rsidRPr="006C507D">
              <w:rPr>
                <w:b/>
              </w:rPr>
              <w:t>Resultado da pesquisa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Editar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Editar</w:t>
            </w:r>
          </w:p>
        </w:tc>
        <w:tc>
          <w:tcPr>
            <w:tcW w:w="1799" w:type="pct"/>
            <w:vAlign w:val="center"/>
          </w:tcPr>
          <w:p w:rsidR="00F968A1" w:rsidRDefault="00F968A1" w:rsidP="001F153F">
            <w:pPr>
              <w:jc w:val="center"/>
            </w:pPr>
            <w:r>
              <w:t xml:space="preserve">Carrega </w:t>
            </w:r>
            <w:r w:rsidR="001F153F">
              <w:t xml:space="preserve">o modelo </w:t>
            </w:r>
            <w:r>
              <w:t xml:space="preserve">na tela </w:t>
            </w:r>
            <w:r w:rsidRPr="006C507D">
              <w:rPr>
                <w:b/>
              </w:rPr>
              <w:t>DV2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Excluir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Excluir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keepNext/>
              <w:jc w:val="center"/>
            </w:pPr>
            <w:r>
              <w:t>O sistema exibe uma mensagem de confirmação da ação do usuário</w:t>
            </w: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60801">
        <w:rPr>
          <w:noProof/>
        </w:rPr>
        <w:t>53</w:t>
      </w:r>
      <w:r w:rsidR="00AA42B1">
        <w:rPr>
          <w:noProof/>
        </w:rPr>
        <w:fldChar w:fldCharType="end"/>
      </w:r>
      <w:r>
        <w:t xml:space="preserve"> - Especificação da navegação da tela de pesquisa de </w:t>
      </w:r>
      <w:r w:rsidR="001F153F">
        <w:t>modelo</w:t>
      </w:r>
    </w:p>
    <w:p w:rsidR="00F968A1" w:rsidRPr="00393491" w:rsidRDefault="00F968A1" w:rsidP="00F968A1">
      <w:pPr>
        <w:pStyle w:val="CorpodoTexto"/>
      </w:pPr>
      <w:r w:rsidRPr="00614936">
        <w:rPr>
          <w:b/>
          <w:bCs/>
        </w:rPr>
        <w:t>DV</w:t>
      </w:r>
      <w:r>
        <w:rPr>
          <w:b/>
          <w:bCs/>
        </w:rPr>
        <w:t>2</w:t>
      </w:r>
      <w:r w:rsidRPr="00614936">
        <w:rPr>
          <w:b/>
          <w:bCs/>
        </w:rPr>
        <w:t xml:space="preserve"> </w:t>
      </w:r>
      <w:r>
        <w:rPr>
          <w:b/>
          <w:bCs/>
        </w:rPr>
        <w:t>–</w:t>
      </w:r>
      <w:r w:rsidRPr="00614936">
        <w:rPr>
          <w:b/>
          <w:bCs/>
        </w:rPr>
        <w:t xml:space="preserve"> </w:t>
      </w:r>
      <w:r w:rsidRPr="00C216E2">
        <w:rPr>
          <w:b/>
        </w:rPr>
        <w:t xml:space="preserve">Tela para cadastro </w:t>
      </w:r>
      <w:r>
        <w:rPr>
          <w:b/>
        </w:rPr>
        <w:t xml:space="preserve">de </w:t>
      </w:r>
      <w:r w:rsidR="001F153F">
        <w:rPr>
          <w:b/>
        </w:rPr>
        <w:t>modelo</w:t>
      </w:r>
    </w:p>
    <w:p w:rsidR="00F968A1" w:rsidRDefault="001F153F" w:rsidP="00F968A1">
      <w:pPr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5667375" cy="1485900"/>
            <wp:effectExtent l="0" t="0" r="9525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A1" w:rsidRDefault="00F968A1" w:rsidP="00F968A1">
      <w:pPr>
        <w:pStyle w:val="Legenda"/>
      </w:pPr>
      <w:r>
        <w:t xml:space="preserve">Figura </w:t>
      </w:r>
      <w:r w:rsidR="00AA42B1">
        <w:fldChar w:fldCharType="begin"/>
      </w:r>
      <w:r w:rsidR="00AA42B1">
        <w:instrText xml:space="preserve"> SEQ Figura \* ARABIC </w:instrText>
      </w:r>
      <w:r w:rsidR="00AA42B1">
        <w:fldChar w:fldCharType="separate"/>
      </w:r>
      <w:r w:rsidR="00E60801">
        <w:rPr>
          <w:noProof/>
        </w:rPr>
        <w:t>29</w:t>
      </w:r>
      <w:r w:rsidR="00AA42B1">
        <w:rPr>
          <w:noProof/>
        </w:rPr>
        <w:fldChar w:fldCharType="end"/>
      </w:r>
      <w:r>
        <w:t xml:space="preserve"> - </w:t>
      </w:r>
      <w:r w:rsidRPr="00D6029B">
        <w:t xml:space="preserve">Tela de cadastro de </w:t>
      </w:r>
      <w:r w:rsidR="001F153F">
        <w:t>modelo</w:t>
      </w:r>
    </w:p>
    <w:p w:rsidR="00F968A1" w:rsidRDefault="00F968A1" w:rsidP="00F968A1">
      <w:pPr>
        <w:pStyle w:val="CorpodoTexto"/>
      </w:pPr>
      <w:r>
        <w:t xml:space="preserve">Especificação das regras de validação: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1515"/>
        <w:gridCol w:w="1683"/>
        <w:gridCol w:w="2375"/>
        <w:gridCol w:w="2522"/>
      </w:tblGrid>
      <w:tr w:rsidR="00F968A1" w:rsidRPr="00393491" w:rsidTr="000C30CB">
        <w:trPr>
          <w:trHeight w:val="323"/>
          <w:jc w:val="center"/>
        </w:trPr>
        <w:tc>
          <w:tcPr>
            <w:tcW w:w="773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791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7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40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317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Regra de Validação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Código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10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Números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Situação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 xml:space="preserve">0 – Inativo; </w:t>
            </w:r>
          </w:p>
          <w:p w:rsidR="00F968A1" w:rsidRDefault="00F968A1" w:rsidP="000C30CB">
            <w:pPr>
              <w:jc w:val="center"/>
            </w:pPr>
            <w:r>
              <w:t>1 – Ativo;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F968A1" w:rsidRDefault="00F968A1" w:rsidP="000C30CB">
            <w:pPr>
              <w:jc w:val="center"/>
            </w:pPr>
            <w:r>
              <w:t>Descrição</w:t>
            </w:r>
          </w:p>
        </w:tc>
        <w:tc>
          <w:tcPr>
            <w:tcW w:w="791" w:type="pct"/>
            <w:vAlign w:val="center"/>
          </w:tcPr>
          <w:p w:rsidR="00F968A1" w:rsidRDefault="00F968A1" w:rsidP="000C30CB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F968A1" w:rsidRDefault="00F968A1" w:rsidP="000C30CB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F968A1" w:rsidRDefault="00F968A1" w:rsidP="000C30CB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F968A1" w:rsidRPr="00393491" w:rsidRDefault="00F968A1" w:rsidP="000C30CB">
            <w:pPr>
              <w:jc w:val="center"/>
            </w:pPr>
          </w:p>
        </w:tc>
      </w:tr>
      <w:tr w:rsidR="001F153F" w:rsidRPr="00393491" w:rsidTr="000C30CB">
        <w:trPr>
          <w:trHeight w:val="323"/>
          <w:jc w:val="center"/>
        </w:trPr>
        <w:tc>
          <w:tcPr>
            <w:tcW w:w="773" w:type="pct"/>
            <w:vAlign w:val="center"/>
          </w:tcPr>
          <w:p w:rsidR="001F153F" w:rsidRDefault="001F153F" w:rsidP="000C30CB">
            <w:pPr>
              <w:jc w:val="center"/>
            </w:pPr>
            <w:r>
              <w:t>Modelo</w:t>
            </w:r>
          </w:p>
        </w:tc>
        <w:tc>
          <w:tcPr>
            <w:tcW w:w="791" w:type="pct"/>
            <w:vAlign w:val="center"/>
          </w:tcPr>
          <w:p w:rsidR="001F153F" w:rsidRDefault="001F153F" w:rsidP="00301340">
            <w:pPr>
              <w:jc w:val="center"/>
            </w:pPr>
            <w:r>
              <w:t>Alfanumérico</w:t>
            </w:r>
          </w:p>
        </w:tc>
        <w:tc>
          <w:tcPr>
            <w:tcW w:w="879" w:type="pct"/>
            <w:vAlign w:val="center"/>
          </w:tcPr>
          <w:p w:rsidR="001F153F" w:rsidRDefault="001F153F" w:rsidP="00301340">
            <w:pPr>
              <w:jc w:val="center"/>
            </w:pPr>
            <w:r>
              <w:t>200 bytes</w:t>
            </w:r>
          </w:p>
        </w:tc>
        <w:tc>
          <w:tcPr>
            <w:tcW w:w="1240" w:type="pct"/>
            <w:vAlign w:val="center"/>
          </w:tcPr>
          <w:p w:rsidR="001F153F" w:rsidRDefault="001F153F" w:rsidP="00301340">
            <w:pPr>
              <w:jc w:val="center"/>
            </w:pPr>
            <w:r>
              <w:t>Qualquer caractere</w:t>
            </w:r>
          </w:p>
        </w:tc>
        <w:tc>
          <w:tcPr>
            <w:tcW w:w="1317" w:type="pct"/>
            <w:vAlign w:val="center"/>
          </w:tcPr>
          <w:p w:rsidR="001F153F" w:rsidRPr="00393491" w:rsidRDefault="001F153F" w:rsidP="000C30CB">
            <w:pPr>
              <w:jc w:val="center"/>
            </w:pPr>
          </w:p>
        </w:tc>
      </w:tr>
    </w:tbl>
    <w:p w:rsidR="00F968A1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E60801">
        <w:rPr>
          <w:noProof/>
        </w:rPr>
        <w:t>54</w:t>
      </w:r>
      <w:r w:rsidR="00AA42B1">
        <w:rPr>
          <w:noProof/>
        </w:rPr>
        <w:fldChar w:fldCharType="end"/>
      </w:r>
      <w:r>
        <w:t xml:space="preserve"> - Regras de validação da tela de cadastro de </w:t>
      </w:r>
      <w:r w:rsidR="001F153F">
        <w:t>modelo</w:t>
      </w:r>
    </w:p>
    <w:p w:rsidR="00F968A1" w:rsidRDefault="00F968A1" w:rsidP="00F968A1">
      <w:pPr>
        <w:pStyle w:val="CorpodoTexto"/>
      </w:pPr>
      <w:r>
        <w:t>Especificação da navegação da tela: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101"/>
        <w:gridCol w:w="3445"/>
      </w:tblGrid>
      <w:tr w:rsidR="00F968A1" w:rsidRPr="00393491" w:rsidTr="000C30CB">
        <w:trPr>
          <w:trHeight w:val="323"/>
          <w:jc w:val="center"/>
        </w:trPr>
        <w:tc>
          <w:tcPr>
            <w:tcW w:w="1582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Ação do Usuário</w:t>
            </w:r>
          </w:p>
        </w:tc>
        <w:tc>
          <w:tcPr>
            <w:tcW w:w="161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Componente utilizado na tela</w:t>
            </w:r>
          </w:p>
        </w:tc>
        <w:tc>
          <w:tcPr>
            <w:tcW w:w="1799" w:type="pct"/>
            <w:shd w:val="clear" w:color="auto" w:fill="E0E0E0"/>
            <w:vAlign w:val="center"/>
          </w:tcPr>
          <w:p w:rsidR="00F968A1" w:rsidRPr="00393491" w:rsidRDefault="00F968A1" w:rsidP="000C30C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Salvar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Salvar</w:t>
            </w:r>
          </w:p>
        </w:tc>
        <w:tc>
          <w:tcPr>
            <w:tcW w:w="1799" w:type="pct"/>
            <w:vAlign w:val="center"/>
          </w:tcPr>
          <w:p w:rsidR="00F968A1" w:rsidRDefault="00F968A1" w:rsidP="000C30CB">
            <w:pPr>
              <w:jc w:val="center"/>
            </w:pPr>
            <w:r>
              <w:t>O sistema apresenta uma mensagem na tela que os dados foram atualizados com sucesso.</w:t>
            </w:r>
          </w:p>
        </w:tc>
      </w:tr>
      <w:tr w:rsidR="00F968A1" w:rsidRPr="00393491" w:rsidTr="000C30CB">
        <w:trPr>
          <w:trHeight w:val="323"/>
          <w:jc w:val="center"/>
        </w:trPr>
        <w:tc>
          <w:tcPr>
            <w:tcW w:w="1582" w:type="pct"/>
            <w:vAlign w:val="center"/>
          </w:tcPr>
          <w:p w:rsidR="00F968A1" w:rsidRDefault="00F968A1" w:rsidP="000C30CB">
            <w:pPr>
              <w:jc w:val="center"/>
            </w:pPr>
            <w:r>
              <w:t>Voltar</w:t>
            </w:r>
          </w:p>
        </w:tc>
        <w:tc>
          <w:tcPr>
            <w:tcW w:w="1619" w:type="pct"/>
            <w:vAlign w:val="center"/>
          </w:tcPr>
          <w:p w:rsidR="00F968A1" w:rsidRDefault="00F968A1" w:rsidP="000C30CB">
            <w:pPr>
              <w:jc w:val="center"/>
            </w:pPr>
            <w:r>
              <w:t>Botão - Voltar</w:t>
            </w:r>
          </w:p>
        </w:tc>
        <w:tc>
          <w:tcPr>
            <w:tcW w:w="1799" w:type="pct"/>
            <w:vAlign w:val="center"/>
          </w:tcPr>
          <w:p w:rsidR="00F968A1" w:rsidRDefault="00F968A1" w:rsidP="001F153F">
            <w:pPr>
              <w:keepNext/>
              <w:jc w:val="center"/>
            </w:pPr>
            <w:r>
              <w:t xml:space="preserve">Retorna a tela </w:t>
            </w:r>
            <w:r w:rsidRPr="001802CB">
              <w:rPr>
                <w:b/>
              </w:rPr>
              <w:t>DV1</w:t>
            </w:r>
          </w:p>
        </w:tc>
      </w:tr>
    </w:tbl>
    <w:p w:rsidR="00F968A1" w:rsidRPr="00ED739A" w:rsidRDefault="00F968A1" w:rsidP="00F968A1">
      <w:pPr>
        <w:pStyle w:val="Legenda"/>
      </w:pPr>
      <w:r>
        <w:t xml:space="preserve">Tabela </w:t>
      </w:r>
      <w:r w:rsidR="00AA42B1">
        <w:fldChar w:fldCharType="begin"/>
      </w:r>
      <w:r w:rsidR="00AA42B1">
        <w:instrText xml:space="preserve"> SEQ Tabela \* ARABIC </w:instrText>
      </w:r>
      <w:r w:rsidR="00AA42B1">
        <w:fldChar w:fldCharType="separate"/>
      </w:r>
      <w:r w:rsidR="001F153F">
        <w:rPr>
          <w:noProof/>
        </w:rPr>
        <w:t>55</w:t>
      </w:r>
      <w:r w:rsidR="00AA42B1">
        <w:rPr>
          <w:noProof/>
        </w:rPr>
        <w:fldChar w:fldCharType="end"/>
      </w:r>
      <w:r>
        <w:t xml:space="preserve"> - Especificação de navegação da tela de cadastro de </w:t>
      </w:r>
      <w:r w:rsidR="001F153F">
        <w:t>modelo</w:t>
      </w:r>
    </w:p>
    <w:p w:rsidR="00F968A1" w:rsidRDefault="00F968A1" w:rsidP="00F968A1">
      <w:pPr>
        <w:pStyle w:val="Ttulo3"/>
      </w:pPr>
      <w:r>
        <w:lastRenderedPageBreak/>
        <w:t>Pré-condição</w:t>
      </w:r>
    </w:p>
    <w:p w:rsidR="00F968A1" w:rsidRPr="00AB3CED" w:rsidRDefault="00F968A1" w:rsidP="00F968A1">
      <w:pPr>
        <w:pStyle w:val="CorpodoTexto"/>
      </w:pPr>
      <w:r w:rsidRPr="00AB3CED">
        <w:t>Este caso de uso pode iniciar somente se:</w:t>
      </w:r>
    </w:p>
    <w:p w:rsidR="00F968A1" w:rsidRPr="00AB3CED" w:rsidRDefault="00F968A1" w:rsidP="00F968A1">
      <w:pPr>
        <w:pStyle w:val="CorpodoTexto"/>
      </w:pPr>
      <w:r>
        <w:t xml:space="preserve">1. </w:t>
      </w:r>
      <w:r w:rsidRPr="00AB3CED">
        <w:t xml:space="preserve">O usuário deve ter realizado o </w:t>
      </w:r>
      <w:r>
        <w:t xml:space="preserve">UC08- Efetuar </w:t>
      </w:r>
      <w:proofErr w:type="spellStart"/>
      <w:r>
        <w:t>L</w:t>
      </w:r>
      <w:r w:rsidRPr="00AB3CED">
        <w:t>ogin</w:t>
      </w:r>
      <w:proofErr w:type="spellEnd"/>
      <w:r w:rsidRPr="00AB3CED">
        <w:t xml:space="preserve"> com sucesso.</w:t>
      </w:r>
    </w:p>
    <w:p w:rsidR="00F968A1" w:rsidRDefault="00F968A1" w:rsidP="00F968A1">
      <w:pPr>
        <w:pStyle w:val="Ttulo3"/>
      </w:pPr>
      <w:r>
        <w:t>Pós-condição</w:t>
      </w:r>
    </w:p>
    <w:p w:rsidR="00F968A1" w:rsidRPr="00614936" w:rsidRDefault="00F968A1" w:rsidP="00F968A1">
      <w:pPr>
        <w:pStyle w:val="CorpodoTexto"/>
      </w:pPr>
      <w:r w:rsidRPr="00614936">
        <w:t xml:space="preserve">Após o fim normal deste </w:t>
      </w:r>
      <w:r>
        <w:rPr>
          <w:iCs/>
        </w:rPr>
        <w:t>c</w:t>
      </w:r>
      <w:r w:rsidRPr="00614936">
        <w:rPr>
          <w:iCs/>
        </w:rPr>
        <w:t xml:space="preserve">aso de </w:t>
      </w:r>
      <w:r>
        <w:rPr>
          <w:iCs/>
        </w:rPr>
        <w:t>u</w:t>
      </w:r>
      <w:r w:rsidRPr="00614936">
        <w:rPr>
          <w:iCs/>
        </w:rPr>
        <w:t>so</w:t>
      </w:r>
      <w:r w:rsidRPr="00614936">
        <w:t xml:space="preserve"> o sistema deve:</w:t>
      </w:r>
    </w:p>
    <w:p w:rsidR="00F968A1" w:rsidRDefault="00F968A1" w:rsidP="00F968A1">
      <w:pPr>
        <w:pStyle w:val="CorpodoTexto"/>
      </w:pPr>
      <w:r>
        <w:t xml:space="preserve">1. Ter pesquisado, </w:t>
      </w:r>
      <w:r w:rsidRPr="002665C0">
        <w:t xml:space="preserve">incluído, alterado ou </w:t>
      </w:r>
      <w:r w:rsidR="001F153F">
        <w:t>inativado um modelo de marca de veiculo</w:t>
      </w:r>
      <w:r w:rsidRPr="002665C0">
        <w:t>;</w:t>
      </w:r>
    </w:p>
    <w:p w:rsidR="00F968A1" w:rsidRDefault="00F968A1" w:rsidP="00F968A1">
      <w:pPr>
        <w:pStyle w:val="Ttulo3"/>
      </w:pPr>
      <w:r>
        <w:t>Autor Primário</w:t>
      </w:r>
    </w:p>
    <w:p w:rsidR="00F968A1" w:rsidRPr="007C6ABE" w:rsidRDefault="00F968A1" w:rsidP="00F968A1">
      <w:pPr>
        <w:pStyle w:val="CorpodoTexto"/>
      </w:pPr>
      <w:r>
        <w:t>Secretária</w:t>
      </w:r>
    </w:p>
    <w:p w:rsidR="00F968A1" w:rsidRDefault="00F968A1" w:rsidP="00F968A1">
      <w:pPr>
        <w:pStyle w:val="Ttulo3"/>
      </w:pPr>
      <w:r>
        <w:t>Fluxo principal</w:t>
      </w:r>
    </w:p>
    <w:p w:rsidR="00F968A1" w:rsidRPr="008571E9" w:rsidRDefault="00F968A1" w:rsidP="00F968A1">
      <w:pPr>
        <w:pStyle w:val="CorpodoTexto"/>
      </w:pPr>
      <w:r>
        <w:t xml:space="preserve">1. O sistema abra a tela de pesquisa de </w:t>
      </w:r>
      <w:r w:rsidR="001F153F">
        <w:t>modelo</w:t>
      </w:r>
      <w:r>
        <w:t xml:space="preserve"> </w:t>
      </w:r>
      <w:r w:rsidR="001F153F" w:rsidRPr="001F153F">
        <w:rPr>
          <w:b/>
        </w:rPr>
        <w:t>(</w:t>
      </w:r>
      <w:r w:rsidRPr="001F153F">
        <w:rPr>
          <w:b/>
        </w:rPr>
        <w:t>DV1</w:t>
      </w:r>
      <w:r w:rsidR="001F153F" w:rsidRPr="001F153F">
        <w:rPr>
          <w:b/>
        </w:rPr>
        <w:t>)</w:t>
      </w:r>
      <w:r>
        <w:t>;</w:t>
      </w:r>
    </w:p>
    <w:p w:rsidR="00F968A1" w:rsidRDefault="00F968A1" w:rsidP="00F968A1">
      <w:pPr>
        <w:pStyle w:val="CorpodoTexto"/>
      </w:pPr>
      <w:r>
        <w:t xml:space="preserve">2. </w:t>
      </w:r>
      <w:r w:rsidRPr="00614936">
        <w:t xml:space="preserve">O </w:t>
      </w:r>
      <w:r>
        <w:t xml:space="preserve">ator informa os campos para o filtro e pressiona o botão “Pesquisar”; </w:t>
      </w:r>
      <w:r w:rsidRPr="003F2521">
        <w:rPr>
          <w:b/>
        </w:rPr>
        <w:t>(A1)</w:t>
      </w:r>
      <w:r>
        <w:rPr>
          <w:b/>
        </w:rPr>
        <w:t>(A2)</w:t>
      </w:r>
      <w:r>
        <w:t>.</w:t>
      </w:r>
    </w:p>
    <w:p w:rsidR="00F968A1" w:rsidRDefault="00F968A1" w:rsidP="00F968A1">
      <w:pPr>
        <w:pStyle w:val="CorpodoTexto"/>
      </w:pPr>
      <w:r>
        <w:t xml:space="preserve">3. O sistema seleciona </w:t>
      </w:r>
      <w:r w:rsidR="001F153F">
        <w:t>o</w:t>
      </w:r>
      <w:r>
        <w:t xml:space="preserve">s </w:t>
      </w:r>
      <w:r w:rsidR="001F153F">
        <w:t>modelos</w:t>
      </w:r>
      <w:r>
        <w:t xml:space="preserve"> que atendam o filtro da pesquisa e monta a grid de resultado; </w:t>
      </w:r>
      <w:r w:rsidRPr="003F2521">
        <w:rPr>
          <w:b/>
        </w:rPr>
        <w:t>(A3)(A4).</w:t>
      </w:r>
    </w:p>
    <w:p w:rsidR="00F968A1" w:rsidRDefault="00F968A1" w:rsidP="00F968A1">
      <w:pPr>
        <w:pStyle w:val="CorpodoTexto"/>
      </w:pPr>
      <w:r>
        <w:t xml:space="preserve">4. O caso de uso é encerrado. </w:t>
      </w:r>
    </w:p>
    <w:p w:rsidR="00F968A1" w:rsidRDefault="00F968A1" w:rsidP="00F968A1">
      <w:pPr>
        <w:pStyle w:val="Ttulo3"/>
      </w:pPr>
      <w:r>
        <w:t>Fluxos alternativos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A1-</w:t>
      </w:r>
      <w:r w:rsidRPr="00D94F83">
        <w:rPr>
          <w:rFonts w:cs="Arial"/>
        </w:rPr>
        <w:t xml:space="preserve"> </w:t>
      </w:r>
      <w:r w:rsidRPr="00527915">
        <w:rPr>
          <w:rFonts w:cs="Arial"/>
          <w:b/>
        </w:rPr>
        <w:t>Voltar para tela anterior</w:t>
      </w:r>
    </w:p>
    <w:p w:rsidR="00F968A1" w:rsidRPr="007631A1" w:rsidRDefault="00F968A1" w:rsidP="00F968A1">
      <w:pPr>
        <w:pStyle w:val="CorpodoTexto"/>
      </w:pPr>
      <w:r>
        <w:t>1. O ator pressiona o botão “Voltar”;</w:t>
      </w:r>
    </w:p>
    <w:p w:rsidR="00F968A1" w:rsidRPr="00527915" w:rsidRDefault="00F968A1" w:rsidP="00F968A1">
      <w:pPr>
        <w:pStyle w:val="CorpodoTexto"/>
      </w:pPr>
      <w:r>
        <w:t xml:space="preserve">2. </w:t>
      </w:r>
      <w:r w:rsidRPr="00774CF0">
        <w:t>O sistema retorna a tela anterior</w:t>
      </w:r>
      <w:r>
        <w:rPr>
          <w:b/>
        </w:rPr>
        <w:t>.</w:t>
      </w:r>
    </w:p>
    <w:p w:rsidR="00F968A1" w:rsidRPr="00D94F83" w:rsidRDefault="00F968A1" w:rsidP="00F968A1">
      <w:pPr>
        <w:ind w:firstLine="426"/>
        <w:rPr>
          <w:rFonts w:cs="Arial"/>
        </w:rPr>
      </w:pPr>
      <w:r>
        <w:rPr>
          <w:rFonts w:cs="Arial"/>
          <w:b/>
        </w:rPr>
        <w:t>A2-</w:t>
      </w:r>
      <w:r w:rsidRPr="00D94F83">
        <w:rPr>
          <w:rFonts w:cs="Arial"/>
        </w:rPr>
        <w:t xml:space="preserve"> </w:t>
      </w:r>
      <w:r w:rsidRPr="003F2521">
        <w:rPr>
          <w:rFonts w:cs="Arial"/>
          <w:b/>
        </w:rPr>
        <w:t>Nov</w:t>
      </w:r>
      <w:r w:rsidR="001F153F">
        <w:rPr>
          <w:rFonts w:cs="Arial"/>
          <w:b/>
        </w:rPr>
        <w:t>o</w:t>
      </w:r>
      <w:r>
        <w:rPr>
          <w:rFonts w:cs="Arial"/>
          <w:b/>
        </w:rPr>
        <w:t xml:space="preserve"> </w:t>
      </w:r>
      <w:r w:rsidR="001F153F">
        <w:rPr>
          <w:rFonts w:cs="Arial"/>
          <w:b/>
        </w:rPr>
        <w:t>Modelo</w:t>
      </w:r>
      <w:r>
        <w:rPr>
          <w:rFonts w:cs="Arial"/>
        </w:rPr>
        <w:t>:</w:t>
      </w:r>
    </w:p>
    <w:p w:rsidR="001F153F" w:rsidRDefault="00F968A1" w:rsidP="00F968A1">
      <w:pPr>
        <w:pStyle w:val="CorpodoTexto"/>
      </w:pPr>
      <w:r>
        <w:t xml:space="preserve">1. O ator pressiona o botão “Novo” na tela de pesquisa de </w:t>
      </w:r>
      <w:r w:rsidR="001F153F">
        <w:t xml:space="preserve">modelo </w:t>
      </w:r>
      <w:r w:rsidR="001F153F" w:rsidRPr="001F153F">
        <w:rPr>
          <w:b/>
        </w:rPr>
        <w:t>(DV1)</w:t>
      </w:r>
      <w:r>
        <w:t>;</w:t>
      </w:r>
    </w:p>
    <w:p w:rsidR="00F968A1" w:rsidRPr="003F2521" w:rsidRDefault="00F968A1" w:rsidP="00F968A1">
      <w:pPr>
        <w:pStyle w:val="CorpodoTexto"/>
      </w:pPr>
      <w:r>
        <w:t xml:space="preserve">2. </w:t>
      </w:r>
      <w:r w:rsidRPr="00BC2608">
        <w:t xml:space="preserve">O </w:t>
      </w:r>
      <w:r>
        <w:t xml:space="preserve">sistema abre a tela de cadastro de </w:t>
      </w:r>
      <w:r w:rsidR="001F153F">
        <w:t>modelo</w:t>
      </w:r>
      <w:r>
        <w:t xml:space="preserve"> </w:t>
      </w:r>
      <w:r w:rsidR="001F153F" w:rsidRPr="001F153F">
        <w:rPr>
          <w:b/>
        </w:rPr>
        <w:t>(</w:t>
      </w:r>
      <w:r w:rsidRPr="001F153F">
        <w:rPr>
          <w:b/>
        </w:rPr>
        <w:t>DV2</w:t>
      </w:r>
      <w:r w:rsidR="001F153F" w:rsidRPr="001F153F">
        <w:rPr>
          <w:b/>
        </w:rPr>
        <w:t>)</w:t>
      </w:r>
      <w:r>
        <w:rPr>
          <w:b/>
        </w:rPr>
        <w:t>;</w:t>
      </w:r>
    </w:p>
    <w:p w:rsidR="001F153F" w:rsidRDefault="001F153F" w:rsidP="001F153F">
      <w:pPr>
        <w:pStyle w:val="CorpodoTexto"/>
      </w:pPr>
      <w:r>
        <w:t xml:space="preserve">3. O ator preenche os campos da tela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1F153F" w:rsidRDefault="001F153F" w:rsidP="001F153F">
      <w:pPr>
        <w:pStyle w:val="CorpodoTexto"/>
      </w:pPr>
      <w:r>
        <w:t>4. O sistema verifica o preenchimento dos campos da tela;</w:t>
      </w:r>
    </w:p>
    <w:p w:rsidR="001F153F" w:rsidRDefault="001F153F" w:rsidP="001F153F">
      <w:pPr>
        <w:pStyle w:val="CorpodoTexto"/>
      </w:pPr>
      <w:r>
        <w:t>5. O sistema grava os dados do modelo no banco de dados;</w:t>
      </w:r>
    </w:p>
    <w:p w:rsidR="001F153F" w:rsidRDefault="001F153F" w:rsidP="001F153F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F968A1" w:rsidRPr="00D94F83" w:rsidRDefault="00F968A1" w:rsidP="001F153F">
      <w:pPr>
        <w:pStyle w:val="CorpodoTexto"/>
        <w:rPr>
          <w:rFonts w:cs="Arial"/>
        </w:rPr>
      </w:pPr>
      <w:r>
        <w:rPr>
          <w:rFonts w:cs="Arial"/>
          <w:b/>
        </w:rPr>
        <w:t>A3-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 xml:space="preserve">Editar </w:t>
      </w:r>
      <w:r w:rsidR="001F153F">
        <w:rPr>
          <w:rFonts w:cs="Arial"/>
          <w:b/>
        </w:rPr>
        <w:t>Modelo</w:t>
      </w:r>
      <w:r>
        <w:rPr>
          <w:rFonts w:cs="Arial"/>
        </w:rPr>
        <w:t>:</w:t>
      </w:r>
    </w:p>
    <w:p w:rsidR="001F153F" w:rsidRDefault="00F968A1" w:rsidP="001F153F">
      <w:pPr>
        <w:pStyle w:val="CorpodoTexto"/>
      </w:pPr>
      <w:r>
        <w:t xml:space="preserve">1. </w:t>
      </w:r>
      <w:r w:rsidR="001F153F">
        <w:t>O ator pressiona o botão “Editar” na tela de pesquisa de modelo (</w:t>
      </w:r>
      <w:r w:rsidR="001F153F" w:rsidRPr="007B1655">
        <w:rPr>
          <w:b/>
        </w:rPr>
        <w:t>DV1</w:t>
      </w:r>
      <w:r w:rsidR="001F153F">
        <w:t>);</w:t>
      </w:r>
    </w:p>
    <w:p w:rsidR="001F153F" w:rsidRPr="003F2521" w:rsidRDefault="001F153F" w:rsidP="001F153F">
      <w:pPr>
        <w:pStyle w:val="CorpodoTexto"/>
        <w:tabs>
          <w:tab w:val="left" w:pos="851"/>
        </w:tabs>
        <w:ind w:left="851" w:hanging="284"/>
      </w:pPr>
      <w:r>
        <w:t xml:space="preserve">2. </w:t>
      </w:r>
      <w:r w:rsidRPr="00BC2608">
        <w:t xml:space="preserve">O </w:t>
      </w:r>
      <w:r>
        <w:t>sistema abre a tela de cadastro de modelo</w:t>
      </w:r>
      <w:r w:rsidRPr="003F2521">
        <w:rPr>
          <w:b/>
        </w:rPr>
        <w:t xml:space="preserve"> </w:t>
      </w:r>
      <w:r>
        <w:rPr>
          <w:b/>
        </w:rPr>
        <w:t>(</w:t>
      </w:r>
      <w:r w:rsidRPr="003F2521">
        <w:rPr>
          <w:b/>
        </w:rPr>
        <w:t>DV2</w:t>
      </w:r>
      <w:r>
        <w:rPr>
          <w:b/>
        </w:rPr>
        <w:t xml:space="preserve">) </w:t>
      </w:r>
      <w:r>
        <w:t>e</w:t>
      </w:r>
      <w:r>
        <w:rPr>
          <w:b/>
        </w:rPr>
        <w:t xml:space="preserve"> </w:t>
      </w:r>
      <w:r>
        <w:t>preenche os campos com os dados do modelo selecionado na tela de pesquisa</w:t>
      </w:r>
      <w:r>
        <w:rPr>
          <w:b/>
        </w:rPr>
        <w:t>;</w:t>
      </w:r>
    </w:p>
    <w:p w:rsidR="001F153F" w:rsidRDefault="001F153F" w:rsidP="001F153F">
      <w:pPr>
        <w:pStyle w:val="CorpodoTexto"/>
      </w:pPr>
      <w:r>
        <w:t xml:space="preserve">3. O ator altera os dados e pressiona o botão “Salvar”; </w:t>
      </w:r>
      <w:r w:rsidRPr="00527915">
        <w:rPr>
          <w:b/>
        </w:rPr>
        <w:t>(</w:t>
      </w:r>
      <w:proofErr w:type="gramStart"/>
      <w:r w:rsidRPr="00527915">
        <w:rPr>
          <w:b/>
        </w:rPr>
        <w:t>A1)</w:t>
      </w:r>
      <w:proofErr w:type="gramEnd"/>
    </w:p>
    <w:p w:rsidR="001F153F" w:rsidRDefault="001F153F" w:rsidP="001F153F">
      <w:pPr>
        <w:pStyle w:val="CorpodoTexto"/>
      </w:pPr>
      <w:r>
        <w:lastRenderedPageBreak/>
        <w:t>4. O sistema verifica o preenchimento dos campos da tela;</w:t>
      </w:r>
    </w:p>
    <w:p w:rsidR="001F153F" w:rsidRDefault="001F153F" w:rsidP="001F153F">
      <w:pPr>
        <w:pStyle w:val="CorpodoTexto"/>
      </w:pPr>
      <w:r>
        <w:t>5. O sistema atualiza os dados do modelo no banco de dados;</w:t>
      </w:r>
    </w:p>
    <w:p w:rsidR="001F153F" w:rsidRDefault="001F153F" w:rsidP="001F153F">
      <w:pPr>
        <w:pStyle w:val="CorpodoTexto"/>
      </w:pPr>
      <w:r>
        <w:t xml:space="preserve">6.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1F153F" w:rsidRPr="00D94F83" w:rsidRDefault="001F153F" w:rsidP="001F153F">
      <w:pPr>
        <w:ind w:firstLine="426"/>
        <w:rPr>
          <w:rFonts w:cs="Arial"/>
        </w:rPr>
      </w:pPr>
      <w:r>
        <w:rPr>
          <w:rFonts w:cs="Arial"/>
          <w:b/>
        </w:rPr>
        <w:t>A4-</w:t>
      </w:r>
      <w:r w:rsidRPr="00D94F83">
        <w:rPr>
          <w:rFonts w:cs="Arial"/>
        </w:rPr>
        <w:t xml:space="preserve"> </w:t>
      </w:r>
      <w:r>
        <w:rPr>
          <w:rFonts w:cs="Arial"/>
          <w:b/>
        </w:rPr>
        <w:t>Inativar Modelo</w:t>
      </w:r>
      <w:r>
        <w:rPr>
          <w:rFonts w:cs="Arial"/>
        </w:rPr>
        <w:t>:</w:t>
      </w:r>
    </w:p>
    <w:p w:rsidR="001F153F" w:rsidRPr="007631A1" w:rsidRDefault="001F153F" w:rsidP="001F153F">
      <w:pPr>
        <w:pStyle w:val="CorpodoTexto"/>
      </w:pPr>
      <w:r>
        <w:t xml:space="preserve">1. O ator pressiona o botão “Excluir” na tela de pesquisa de modelo </w:t>
      </w:r>
      <w:r w:rsidRPr="00B54C26">
        <w:rPr>
          <w:b/>
        </w:rPr>
        <w:t>(DV1)</w:t>
      </w:r>
      <w:r>
        <w:t>;</w:t>
      </w:r>
    </w:p>
    <w:p w:rsidR="001F153F" w:rsidRPr="003F2521" w:rsidRDefault="001F153F" w:rsidP="001F153F">
      <w:pPr>
        <w:pStyle w:val="CorpodoTexto"/>
      </w:pPr>
      <w:r>
        <w:t>2. O sistema apresenta mensagem de confirmação para a mudança de situação do modelo selecionado</w:t>
      </w:r>
      <w:r>
        <w:rPr>
          <w:b/>
        </w:rPr>
        <w:t>;</w:t>
      </w:r>
    </w:p>
    <w:p w:rsidR="001F153F" w:rsidRDefault="001F153F" w:rsidP="001F153F">
      <w:pPr>
        <w:pStyle w:val="CorpodoTexto"/>
      </w:pPr>
      <w:r>
        <w:t xml:space="preserve">3. O ator confirma a inativação do modelo; </w:t>
      </w:r>
    </w:p>
    <w:p w:rsidR="001F153F" w:rsidRDefault="001F153F" w:rsidP="001F153F">
      <w:pPr>
        <w:pStyle w:val="CorpodoTexto"/>
      </w:pPr>
      <w:r>
        <w:t>4. O sistema atualiza os dados do modelo no banco de dados;</w:t>
      </w:r>
    </w:p>
    <w:p w:rsidR="001F153F" w:rsidRDefault="001F153F" w:rsidP="001F153F">
      <w:pPr>
        <w:pStyle w:val="CorpodoTexto"/>
      </w:pPr>
      <w:r>
        <w:t xml:space="preserve">5. O caso de uso retoma ao passo </w:t>
      </w:r>
      <w:proofErr w:type="gramStart"/>
      <w:r>
        <w:t>3</w:t>
      </w:r>
      <w:proofErr w:type="gramEnd"/>
      <w:r>
        <w:t xml:space="preserve"> do fluxo principal</w:t>
      </w:r>
      <w:r w:rsidRPr="009628A6">
        <w:t>.</w:t>
      </w:r>
    </w:p>
    <w:p w:rsidR="005B55E0" w:rsidRPr="00FB0A65" w:rsidRDefault="005B55E0" w:rsidP="001F153F">
      <w:pPr>
        <w:pStyle w:val="CorpodoTexto"/>
      </w:pPr>
    </w:p>
    <w:sectPr w:rsidR="005B55E0" w:rsidRPr="00FB0A65" w:rsidSect="00C27758">
      <w:headerReference w:type="default" r:id="rId27"/>
      <w:footerReference w:type="default" r:id="rId2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340" w:rsidRDefault="00301340">
      <w:pPr>
        <w:spacing w:line="240" w:lineRule="auto"/>
      </w:pPr>
      <w:r>
        <w:separator/>
      </w:r>
    </w:p>
  </w:endnote>
  <w:endnote w:type="continuationSeparator" w:id="0">
    <w:p w:rsidR="00301340" w:rsidRDefault="00301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13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1340" w:rsidRDefault="0030134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1340" w:rsidRDefault="00301340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42B1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1340" w:rsidRDefault="00301340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A42B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01340" w:rsidRDefault="003013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340" w:rsidRDefault="00301340">
      <w:pPr>
        <w:spacing w:line="240" w:lineRule="auto"/>
      </w:pPr>
      <w:r>
        <w:separator/>
      </w:r>
    </w:p>
  </w:footnote>
  <w:footnote w:type="continuationSeparator" w:id="0">
    <w:p w:rsidR="00301340" w:rsidRDefault="00301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340" w:rsidRDefault="00301340">
    <w:pPr>
      <w:rPr>
        <w:sz w:val="24"/>
        <w:szCs w:val="24"/>
      </w:rPr>
    </w:pPr>
  </w:p>
  <w:p w:rsidR="00301340" w:rsidRDefault="00301340">
    <w:pPr>
      <w:pBdr>
        <w:top w:val="single" w:sz="6" w:space="1" w:color="auto"/>
      </w:pBdr>
      <w:rPr>
        <w:sz w:val="24"/>
        <w:szCs w:val="24"/>
      </w:rPr>
    </w:pPr>
  </w:p>
  <w:p w:rsidR="00301340" w:rsidRDefault="0030134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>
      <w:rPr>
        <w:rFonts w:ascii="Arial" w:hAnsi="Arial"/>
        <w:sz w:val="36"/>
        <w:szCs w:val="36"/>
      </w:rPr>
      <w:t>WR</w:t>
    </w:r>
    <w:proofErr w:type="spellEnd"/>
    <w:r>
      <w:rPr>
        <w:rFonts w:ascii="Arial" w:hAnsi="Arial"/>
        <w:sz w:val="36"/>
        <w:szCs w:val="36"/>
      </w:rPr>
      <w:t xml:space="preserve"> Informática</w:t>
    </w:r>
    <w:r>
      <w:rPr>
        <w:rFonts w:ascii="Arial" w:hAnsi="Arial"/>
        <w:b/>
        <w:bCs/>
        <w:sz w:val="36"/>
        <w:szCs w:val="36"/>
      </w:rPr>
      <w:fldChar w:fldCharType="end"/>
    </w:r>
  </w:p>
  <w:p w:rsidR="00301340" w:rsidRDefault="00301340">
    <w:pPr>
      <w:pBdr>
        <w:bottom w:val="single" w:sz="6" w:space="1" w:color="auto"/>
      </w:pBdr>
      <w:jc w:val="right"/>
      <w:rPr>
        <w:sz w:val="24"/>
        <w:szCs w:val="24"/>
      </w:rPr>
    </w:pPr>
  </w:p>
  <w:p w:rsidR="00301340" w:rsidRDefault="003013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1340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01340" w:rsidRPr="003D259E" w:rsidRDefault="00301340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01340" w:rsidRPr="003D259E" w:rsidRDefault="00301340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301340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01340" w:rsidRDefault="00301340" w:rsidP="002665C0">
          <w:proofErr w:type="gramStart"/>
          <w:r w:rsidRPr="00182CC1">
            <w:t>Casos de Uso Negociais</w:t>
          </w:r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01340" w:rsidRDefault="00301340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3E42B1">
            <w:rPr>
              <w:b/>
              <w:bCs/>
              <w:noProof/>
            </w:rPr>
            <w:t>21/11/2012 14:37:00</w:t>
          </w:r>
          <w:r>
            <w:rPr>
              <w:b/>
              <w:bCs/>
            </w:rPr>
            <w:fldChar w:fldCharType="end"/>
          </w:r>
        </w:p>
      </w:tc>
    </w:tr>
  </w:tbl>
  <w:p w:rsidR="00301340" w:rsidRDefault="003013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06D9D"/>
    <w:rsid w:val="000149B1"/>
    <w:rsid w:val="00034194"/>
    <w:rsid w:val="000450CE"/>
    <w:rsid w:val="000562BA"/>
    <w:rsid w:val="00066B6E"/>
    <w:rsid w:val="000673AD"/>
    <w:rsid w:val="00073E48"/>
    <w:rsid w:val="00083589"/>
    <w:rsid w:val="000927B1"/>
    <w:rsid w:val="000B252F"/>
    <w:rsid w:val="000B27BA"/>
    <w:rsid w:val="000C30CB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153F"/>
    <w:rsid w:val="001F41B6"/>
    <w:rsid w:val="001F4A4F"/>
    <w:rsid w:val="00235B93"/>
    <w:rsid w:val="00242232"/>
    <w:rsid w:val="00250103"/>
    <w:rsid w:val="002617A9"/>
    <w:rsid w:val="002665C0"/>
    <w:rsid w:val="0027139C"/>
    <w:rsid w:val="00272547"/>
    <w:rsid w:val="00280E4A"/>
    <w:rsid w:val="00297244"/>
    <w:rsid w:val="002D34EC"/>
    <w:rsid w:val="002D737B"/>
    <w:rsid w:val="002E0AF6"/>
    <w:rsid w:val="002E7280"/>
    <w:rsid w:val="002F7A46"/>
    <w:rsid w:val="00301340"/>
    <w:rsid w:val="00325E42"/>
    <w:rsid w:val="003456A2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42B1"/>
    <w:rsid w:val="003E70E5"/>
    <w:rsid w:val="003F2521"/>
    <w:rsid w:val="003F5553"/>
    <w:rsid w:val="00413607"/>
    <w:rsid w:val="00414694"/>
    <w:rsid w:val="0042158E"/>
    <w:rsid w:val="00427DAE"/>
    <w:rsid w:val="00440694"/>
    <w:rsid w:val="004434E1"/>
    <w:rsid w:val="00484BDF"/>
    <w:rsid w:val="0049085F"/>
    <w:rsid w:val="00492EFD"/>
    <w:rsid w:val="004A255D"/>
    <w:rsid w:val="004B0CCE"/>
    <w:rsid w:val="004B11DB"/>
    <w:rsid w:val="004D3F77"/>
    <w:rsid w:val="004D4DDB"/>
    <w:rsid w:val="004D532F"/>
    <w:rsid w:val="004E05E0"/>
    <w:rsid w:val="004E3D4D"/>
    <w:rsid w:val="00501626"/>
    <w:rsid w:val="00514CAF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438C"/>
    <w:rsid w:val="005F5A30"/>
    <w:rsid w:val="006249C1"/>
    <w:rsid w:val="00632CB2"/>
    <w:rsid w:val="006352EB"/>
    <w:rsid w:val="00635C1C"/>
    <w:rsid w:val="0063630B"/>
    <w:rsid w:val="00645146"/>
    <w:rsid w:val="00665C02"/>
    <w:rsid w:val="006736F8"/>
    <w:rsid w:val="0067594A"/>
    <w:rsid w:val="0067594F"/>
    <w:rsid w:val="00675FF2"/>
    <w:rsid w:val="00677B27"/>
    <w:rsid w:val="00685AFF"/>
    <w:rsid w:val="00694DED"/>
    <w:rsid w:val="006B1E56"/>
    <w:rsid w:val="006C507D"/>
    <w:rsid w:val="006D52E4"/>
    <w:rsid w:val="006E0141"/>
    <w:rsid w:val="006F020C"/>
    <w:rsid w:val="00711FEA"/>
    <w:rsid w:val="00736CC6"/>
    <w:rsid w:val="0073753A"/>
    <w:rsid w:val="007376DD"/>
    <w:rsid w:val="007553FE"/>
    <w:rsid w:val="007568E8"/>
    <w:rsid w:val="00765353"/>
    <w:rsid w:val="00765736"/>
    <w:rsid w:val="00775130"/>
    <w:rsid w:val="0079084A"/>
    <w:rsid w:val="0079637E"/>
    <w:rsid w:val="00797E44"/>
    <w:rsid w:val="007A447A"/>
    <w:rsid w:val="007B1655"/>
    <w:rsid w:val="007B6436"/>
    <w:rsid w:val="007C5FA8"/>
    <w:rsid w:val="007C6ABE"/>
    <w:rsid w:val="007E14C6"/>
    <w:rsid w:val="0080732C"/>
    <w:rsid w:val="00822D0B"/>
    <w:rsid w:val="0083586D"/>
    <w:rsid w:val="00847564"/>
    <w:rsid w:val="008739A2"/>
    <w:rsid w:val="008B0653"/>
    <w:rsid w:val="008B13C1"/>
    <w:rsid w:val="008C0D0C"/>
    <w:rsid w:val="008D2F1F"/>
    <w:rsid w:val="008F2153"/>
    <w:rsid w:val="00903520"/>
    <w:rsid w:val="009160C4"/>
    <w:rsid w:val="00924CF7"/>
    <w:rsid w:val="00936EE4"/>
    <w:rsid w:val="009537FD"/>
    <w:rsid w:val="009828BF"/>
    <w:rsid w:val="00990C76"/>
    <w:rsid w:val="009A4A68"/>
    <w:rsid w:val="009B16F8"/>
    <w:rsid w:val="009B517D"/>
    <w:rsid w:val="009C59EB"/>
    <w:rsid w:val="009F6A10"/>
    <w:rsid w:val="00A153C7"/>
    <w:rsid w:val="00A2707A"/>
    <w:rsid w:val="00A44EFA"/>
    <w:rsid w:val="00A47BEB"/>
    <w:rsid w:val="00A718E1"/>
    <w:rsid w:val="00A86352"/>
    <w:rsid w:val="00AA42B1"/>
    <w:rsid w:val="00AB3CED"/>
    <w:rsid w:val="00AB439F"/>
    <w:rsid w:val="00AC6878"/>
    <w:rsid w:val="00AD0ABF"/>
    <w:rsid w:val="00B014D2"/>
    <w:rsid w:val="00B10E58"/>
    <w:rsid w:val="00B275A3"/>
    <w:rsid w:val="00B30263"/>
    <w:rsid w:val="00B369A4"/>
    <w:rsid w:val="00B404A3"/>
    <w:rsid w:val="00B54C26"/>
    <w:rsid w:val="00B65456"/>
    <w:rsid w:val="00B80876"/>
    <w:rsid w:val="00B87411"/>
    <w:rsid w:val="00B9113C"/>
    <w:rsid w:val="00B94D53"/>
    <w:rsid w:val="00B9570A"/>
    <w:rsid w:val="00B97600"/>
    <w:rsid w:val="00BA684E"/>
    <w:rsid w:val="00BC49B0"/>
    <w:rsid w:val="00BD1F37"/>
    <w:rsid w:val="00C205CE"/>
    <w:rsid w:val="00C216E2"/>
    <w:rsid w:val="00C27758"/>
    <w:rsid w:val="00C34401"/>
    <w:rsid w:val="00C45E44"/>
    <w:rsid w:val="00C4740E"/>
    <w:rsid w:val="00C53DB1"/>
    <w:rsid w:val="00C60D3B"/>
    <w:rsid w:val="00C6242D"/>
    <w:rsid w:val="00C650E5"/>
    <w:rsid w:val="00C76924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CE3377"/>
    <w:rsid w:val="00D16AA9"/>
    <w:rsid w:val="00D47329"/>
    <w:rsid w:val="00D56AAA"/>
    <w:rsid w:val="00D67AB3"/>
    <w:rsid w:val="00D82311"/>
    <w:rsid w:val="00D8286C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0801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E110B"/>
    <w:rsid w:val="00EF68EA"/>
    <w:rsid w:val="00F00309"/>
    <w:rsid w:val="00F23C4C"/>
    <w:rsid w:val="00F261E4"/>
    <w:rsid w:val="00F44891"/>
    <w:rsid w:val="00F74F47"/>
    <w:rsid w:val="00F87DF4"/>
    <w:rsid w:val="00F968A1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ABD43-29B2-44E2-95BE-F81230D8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1566</TotalTime>
  <Pages>59</Pages>
  <Words>10553</Words>
  <Characters>54292</Characters>
  <Application>Microsoft Office Word</Application>
  <DocSecurity>0</DocSecurity>
  <Lines>452</Lines>
  <Paragraphs>129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168</cp:revision>
  <dcterms:created xsi:type="dcterms:W3CDTF">2012-09-20T00:46:00Z</dcterms:created>
  <dcterms:modified xsi:type="dcterms:W3CDTF">2012-11-28T15:33:00Z</dcterms:modified>
</cp:coreProperties>
</file>